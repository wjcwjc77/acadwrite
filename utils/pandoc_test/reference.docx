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BDED8" w14:textId="77777777" w:rsidR="009667B2" w:rsidRDefault="009667B2" w:rsidP="009667B2">
      <w:pPr>
        <w:pStyle w:val="-5"/>
        <w:ind w:firstLine="480"/>
        <w:rPr>
          <w:rFonts w:hint="eastAsia"/>
          <w:lang w:val="zh-CN"/>
        </w:rPr>
      </w:pPr>
    </w:p>
    <w:p w14:paraId="3010F0F7" w14:textId="77777777" w:rsidR="009667B2" w:rsidRDefault="009667B2" w:rsidP="009667B2">
      <w:pPr>
        <w:pStyle w:val="-7"/>
        <w:rPr>
          <w:rFonts w:hint="eastAsia"/>
          <w:lang w:val="zh-CN"/>
        </w:rPr>
      </w:pPr>
      <w:r w:rsidRPr="00232739">
        <w:rPr>
          <w:rFonts w:hint="eastAsia"/>
          <w:spacing w:val="130"/>
          <w:fitText w:val="2860" w:id="-1284500992"/>
          <w:lang w:val="zh-CN"/>
        </w:rPr>
        <w:t>清华大</w:t>
      </w:r>
      <w:r w:rsidRPr="00232739">
        <w:rPr>
          <w:rFonts w:hint="eastAsia"/>
          <w:fitText w:val="2860" w:id="-1284500992"/>
          <w:lang w:val="zh-CN"/>
        </w:rPr>
        <w:t>学</w:t>
      </w:r>
    </w:p>
    <w:p w14:paraId="14F90E2C" w14:textId="77777777" w:rsidR="009667B2" w:rsidRDefault="009667B2" w:rsidP="009667B2">
      <w:pPr>
        <w:pStyle w:val="-7"/>
        <w:rPr>
          <w:rFonts w:hint="eastAsia"/>
          <w:lang w:val="zh-CN"/>
        </w:rPr>
      </w:pPr>
    </w:p>
    <w:p w14:paraId="31A16AAD" w14:textId="77777777" w:rsidR="009667B2" w:rsidRDefault="009667B2" w:rsidP="006D7C19">
      <w:pPr>
        <w:pStyle w:val="affa"/>
        <w:rPr>
          <w:lang w:val="zh-CN"/>
        </w:rPr>
      </w:pPr>
      <w:r w:rsidRPr="00232739">
        <w:rPr>
          <w:rFonts w:hint="eastAsia"/>
          <w:spacing w:val="210"/>
          <w:fitText w:val="7166" w:id="-1284500991"/>
          <w:lang w:val="zh-CN"/>
        </w:rPr>
        <w:t>综合论文训</w:t>
      </w:r>
      <w:r w:rsidRPr="00232739">
        <w:rPr>
          <w:rFonts w:hint="eastAsia"/>
          <w:spacing w:val="3"/>
          <w:fitText w:val="7166" w:id="-1284500991"/>
          <w:lang w:val="zh-CN"/>
        </w:rPr>
        <w:t>练</w:t>
      </w:r>
    </w:p>
    <w:p w14:paraId="18864DA2" w14:textId="77777777" w:rsidR="006D7C19" w:rsidRDefault="006D7C19" w:rsidP="006D7C19">
      <w:pPr>
        <w:pStyle w:val="affa"/>
        <w:rPr>
          <w:lang w:val="zh-CN"/>
        </w:rPr>
      </w:pPr>
    </w:p>
    <w:p w14:paraId="735D1112" w14:textId="77777777" w:rsidR="00A83B6A" w:rsidRDefault="00A83B6A" w:rsidP="00A83B6A">
      <w:pPr>
        <w:pStyle w:val="affc"/>
        <w:rPr>
          <w:lang w:val="zh-CN"/>
        </w:rPr>
      </w:pPr>
      <w:r w:rsidRPr="00A83B6A">
        <w:rPr>
          <w:rStyle w:val="affe"/>
          <w:rFonts w:hint="eastAsia"/>
        </w:rPr>
        <w:t>题目：</w:t>
      </w:r>
      <w:r w:rsidRPr="00A83B6A">
        <w:rPr>
          <w:rFonts w:hint="eastAsia"/>
          <w:lang w:val="zh-CN"/>
        </w:rPr>
        <w:t>清华大学本科学位论文</w:t>
      </w:r>
      <w:r w:rsidR="0011336D">
        <w:rPr>
          <w:rFonts w:hint="eastAsia"/>
          <w:lang w:val="zh-CN"/>
        </w:rPr>
        <w:t>Word</w:t>
      </w:r>
      <w:r w:rsidRPr="00A83B6A">
        <w:rPr>
          <w:rFonts w:hint="eastAsia"/>
          <w:lang w:val="zh-CN"/>
        </w:rPr>
        <w:t>模板</w:t>
      </w:r>
    </w:p>
    <w:p w14:paraId="5464DBD8" w14:textId="77777777" w:rsidR="00A83B6A" w:rsidRPr="00A83B6A" w:rsidRDefault="00A83B6A" w:rsidP="00A83B6A">
      <w:pPr>
        <w:pStyle w:val="-9"/>
        <w:rPr>
          <w:rFonts w:hint="eastAsia"/>
          <w:spacing w:val="640"/>
          <w:lang w:val="zh-CN"/>
        </w:rPr>
      </w:pPr>
    </w:p>
    <w:p w14:paraId="3C52D47F" w14:textId="77777777" w:rsidR="009667B2" w:rsidRDefault="00A83B6A" w:rsidP="00A83B6A">
      <w:pPr>
        <w:pStyle w:val="-9"/>
        <w:rPr>
          <w:rFonts w:hint="eastAsia"/>
          <w:lang w:val="zh-CN"/>
        </w:rPr>
      </w:pPr>
      <w:r w:rsidRPr="00232739">
        <w:rPr>
          <w:rFonts w:hint="eastAsia"/>
          <w:spacing w:val="313"/>
          <w:fitText w:val="1280" w:id="-1284497664"/>
          <w:lang w:val="zh-CN"/>
        </w:rPr>
        <w:t>系</w:t>
      </w:r>
      <w:r w:rsidRPr="00232739">
        <w:rPr>
          <w:rFonts w:hint="eastAsia"/>
          <w:spacing w:val="6"/>
          <w:fitText w:val="1280" w:id="-1284497664"/>
          <w:lang w:val="zh-CN"/>
        </w:rPr>
        <w:t>别</w:t>
      </w:r>
      <w:r>
        <w:rPr>
          <w:rFonts w:hint="eastAsia"/>
          <w:lang w:val="zh-CN"/>
        </w:rPr>
        <w:t>：</w:t>
      </w:r>
      <w:r w:rsidR="003B037A">
        <w:rPr>
          <w:rFonts w:hint="eastAsia"/>
          <w:lang w:val="zh-CN"/>
        </w:rPr>
        <w:t xml:space="preserve">某某系　　　</w:t>
      </w:r>
    </w:p>
    <w:p w14:paraId="50AEDC9C" w14:textId="77777777" w:rsidR="00A83B6A" w:rsidRDefault="00A83B6A" w:rsidP="00A83B6A">
      <w:pPr>
        <w:pStyle w:val="-9"/>
        <w:rPr>
          <w:rFonts w:hint="eastAsia"/>
          <w:lang w:val="zh-CN"/>
        </w:rPr>
      </w:pPr>
      <w:r w:rsidRPr="00232739">
        <w:rPr>
          <w:rFonts w:hint="eastAsia"/>
          <w:spacing w:val="313"/>
          <w:fitText w:val="1280" w:id="-1284497919"/>
          <w:lang w:val="zh-CN"/>
        </w:rPr>
        <w:t>专</w:t>
      </w:r>
      <w:r w:rsidRPr="00232739">
        <w:rPr>
          <w:rFonts w:hint="eastAsia"/>
          <w:spacing w:val="6"/>
          <w:fitText w:val="1280" w:id="-1284497919"/>
          <w:lang w:val="zh-CN"/>
        </w:rPr>
        <w:t>业</w:t>
      </w:r>
      <w:r>
        <w:rPr>
          <w:rFonts w:hint="eastAsia"/>
          <w:lang w:val="zh-CN"/>
        </w:rPr>
        <w:t>：</w:t>
      </w:r>
      <w:r w:rsidR="003B037A">
        <w:rPr>
          <w:rFonts w:hint="eastAsia"/>
          <w:lang w:val="zh-CN"/>
        </w:rPr>
        <w:t xml:space="preserve">某某专业　　</w:t>
      </w:r>
    </w:p>
    <w:p w14:paraId="5F5229A8" w14:textId="77777777" w:rsidR="00A83B6A" w:rsidRDefault="00A83B6A" w:rsidP="00A83B6A">
      <w:pPr>
        <w:pStyle w:val="-9"/>
        <w:rPr>
          <w:rFonts w:hint="eastAsia"/>
          <w:lang w:val="zh-CN"/>
        </w:rPr>
      </w:pPr>
      <w:r w:rsidRPr="00232739">
        <w:rPr>
          <w:rFonts w:hint="eastAsia"/>
          <w:spacing w:val="313"/>
          <w:fitText w:val="1280" w:id="-1284497918"/>
          <w:lang w:val="zh-CN"/>
        </w:rPr>
        <w:t>姓</w:t>
      </w:r>
      <w:r w:rsidRPr="00232739">
        <w:rPr>
          <w:rFonts w:hint="eastAsia"/>
          <w:spacing w:val="6"/>
          <w:fitText w:val="1280" w:id="-1284497918"/>
          <w:lang w:val="zh-CN"/>
        </w:rPr>
        <w:t>名</w:t>
      </w:r>
      <w:r>
        <w:rPr>
          <w:rFonts w:hint="eastAsia"/>
          <w:lang w:val="zh-CN"/>
        </w:rPr>
        <w:t>：</w:t>
      </w:r>
      <w:r w:rsidR="003B037A">
        <w:rPr>
          <w:rFonts w:hint="eastAsia"/>
          <w:lang w:val="zh-CN"/>
        </w:rPr>
        <w:t xml:space="preserve">某某某　　　</w:t>
      </w:r>
    </w:p>
    <w:p w14:paraId="6E14FBD4" w14:textId="77777777" w:rsidR="00A83B6A" w:rsidRDefault="00A83B6A" w:rsidP="00A83B6A">
      <w:pPr>
        <w:pStyle w:val="-9"/>
        <w:rPr>
          <w:rFonts w:hint="eastAsia"/>
          <w:lang w:val="zh-CN"/>
        </w:rPr>
      </w:pPr>
      <w:r w:rsidRPr="00232739">
        <w:rPr>
          <w:rFonts w:hint="eastAsia"/>
          <w:fitText w:val="1280" w:id="-1284497917"/>
          <w:lang w:val="zh-CN"/>
        </w:rPr>
        <w:t>指导教师</w:t>
      </w:r>
      <w:r>
        <w:rPr>
          <w:rFonts w:hint="eastAsia"/>
          <w:lang w:val="zh-CN"/>
        </w:rPr>
        <w:t>：</w:t>
      </w:r>
      <w:r w:rsidR="003B037A">
        <w:rPr>
          <w:rFonts w:hint="eastAsia"/>
          <w:lang w:val="zh-CN"/>
        </w:rPr>
        <w:t>某某某　教授</w:t>
      </w:r>
    </w:p>
    <w:p w14:paraId="360DE023" w14:textId="77777777" w:rsidR="009667B2" w:rsidRDefault="009667B2" w:rsidP="00A83B6A">
      <w:pPr>
        <w:pStyle w:val="-9"/>
        <w:rPr>
          <w:rFonts w:hint="eastAsia"/>
          <w:lang w:val="zh-CN"/>
        </w:rPr>
      </w:pPr>
    </w:p>
    <w:p w14:paraId="4D5C7CC0" w14:textId="77777777" w:rsidR="00581A7A" w:rsidRDefault="00581A7A" w:rsidP="00A83B6A">
      <w:pPr>
        <w:pStyle w:val="-9"/>
        <w:rPr>
          <w:rFonts w:hint="eastAsia"/>
          <w:lang w:val="zh-CN"/>
        </w:rPr>
      </w:pPr>
    </w:p>
    <w:p w14:paraId="702AAA03" w14:textId="77777777" w:rsidR="00EC0305" w:rsidRDefault="00B95B26" w:rsidP="00A83B6A">
      <w:pPr>
        <w:pStyle w:val="afff0"/>
        <w:rPr>
          <w:rFonts w:hint="eastAsia"/>
          <w:lang w:val="zh-CN"/>
        </w:rPr>
        <w:sectPr w:rsidR="00EC0305" w:rsidSect="00EF7B33">
          <w:headerReference w:type="even" r:id="rId8"/>
          <w:footerReference w:type="even" r:id="rId9"/>
          <w:headerReference w:type="first" r:id="rId10"/>
          <w:footerReference w:type="first" r:id="rId11"/>
          <w:footnotePr>
            <w:numFmt w:val="decimalEnclosedCircleChinese"/>
            <w:numRestart w:val="eachPage"/>
          </w:footnotePr>
          <w:pgSz w:w="11906" w:h="16838" w:code="9"/>
          <w:pgMar w:top="2835" w:right="1701" w:bottom="2835" w:left="1701" w:header="964" w:footer="851" w:gutter="113"/>
          <w:cols w:space="425"/>
          <w:docGrid w:linePitch="312"/>
        </w:sectPr>
      </w:pPr>
      <w:r>
        <w:rPr>
          <w:lang w:val="zh-CN"/>
        </w:rPr>
        <w:fldChar w:fldCharType="begin"/>
      </w:r>
      <w:r>
        <w:rPr>
          <w:lang w:val="zh-CN"/>
        </w:rPr>
        <w:instrText xml:space="preserve"> </w:instrText>
      </w:r>
      <w:r>
        <w:rPr>
          <w:rFonts w:hint="eastAsia"/>
          <w:lang w:val="zh-CN"/>
        </w:rPr>
        <w:instrText>TIME \@ "yyyy'年'M'月'd'日'"</w:instrText>
      </w:r>
      <w:r>
        <w:rPr>
          <w:lang w:val="zh-CN"/>
        </w:rPr>
        <w:instrText xml:space="preserve"> </w:instrText>
      </w:r>
      <w:r>
        <w:rPr>
          <w:lang w:val="zh-CN"/>
        </w:rPr>
        <w:fldChar w:fldCharType="separate"/>
      </w:r>
      <w:r w:rsidR="00232739">
        <w:rPr>
          <w:rFonts w:hint="eastAsia"/>
          <w:noProof/>
          <w:lang w:val="zh-CN"/>
        </w:rPr>
        <w:t>2025年5月17日</w:t>
      </w:r>
      <w:r>
        <w:rPr>
          <w:lang w:val="zh-CN"/>
        </w:rPr>
        <w:fldChar w:fldCharType="end"/>
      </w:r>
    </w:p>
    <w:p w14:paraId="2FC9343F" w14:textId="77777777" w:rsidR="00EC0305" w:rsidRDefault="00EC0305" w:rsidP="00EC0305">
      <w:pPr>
        <w:pStyle w:val="afff4"/>
        <w:rPr>
          <w:lang w:val="zh-CN"/>
        </w:rPr>
      </w:pPr>
      <w:r w:rsidRPr="00EC0305">
        <w:rPr>
          <w:rFonts w:hint="eastAsia"/>
          <w:lang w:val="zh-CN"/>
        </w:rPr>
        <w:lastRenderedPageBreak/>
        <w:t>清华大学本科学位论文</w:t>
      </w:r>
      <w:r w:rsidRPr="00EC0305">
        <w:rPr>
          <w:rFonts w:hint="eastAsia"/>
          <w:lang w:val="zh-CN"/>
        </w:rPr>
        <w:t>Word</w:t>
      </w:r>
      <w:r w:rsidRPr="00EC0305">
        <w:rPr>
          <w:rFonts w:hint="eastAsia"/>
          <w:lang w:val="zh-CN"/>
        </w:rPr>
        <w:t>模板</w:t>
      </w:r>
      <w:r>
        <w:rPr>
          <w:lang w:val="zh-CN"/>
        </w:rPr>
        <w:tab/>
      </w:r>
      <w:r w:rsidRPr="00232739">
        <w:rPr>
          <w:rFonts w:hint="eastAsia"/>
          <w:spacing w:val="142"/>
          <w:fitText w:val="1500" w:id="-1278517248"/>
          <w:lang w:val="zh-CN"/>
        </w:rPr>
        <w:t>某某</w:t>
      </w:r>
      <w:r w:rsidRPr="00232739">
        <w:rPr>
          <w:rFonts w:hint="eastAsia"/>
          <w:spacing w:val="14"/>
          <w:fitText w:val="1500" w:id="-1278517248"/>
          <w:lang w:val="zh-CN"/>
        </w:rPr>
        <w:t>某</w:t>
      </w:r>
    </w:p>
    <w:p w14:paraId="54E611CD" w14:textId="77777777" w:rsidR="00EC0305" w:rsidRDefault="00EC0305" w:rsidP="00EC0305">
      <w:pPr>
        <w:pStyle w:val="afff4"/>
        <w:rPr>
          <w:lang w:val="zh-CN"/>
        </w:rPr>
      </w:pPr>
    </w:p>
    <w:p w14:paraId="1945D92A" w14:textId="77777777" w:rsidR="00EC0305" w:rsidRDefault="00EC0305" w:rsidP="00A83B6A">
      <w:pPr>
        <w:pStyle w:val="afff0"/>
        <w:rPr>
          <w:rFonts w:hint="eastAsia"/>
          <w:lang w:val="zh-CN"/>
        </w:rPr>
        <w:sectPr w:rsidR="00EC0305" w:rsidSect="00EC0305">
          <w:footnotePr>
            <w:numFmt w:val="decimalEnclosedCircleChinese"/>
            <w:numRestart w:val="eachPage"/>
          </w:footnotePr>
          <w:pgSz w:w="11906" w:h="16838" w:code="9"/>
          <w:pgMar w:top="1701" w:right="567" w:bottom="1701" w:left="567" w:header="964" w:footer="851" w:gutter="0"/>
          <w:cols w:space="425"/>
          <w:textDirection w:val="tbRl"/>
          <w:docGrid w:linePitch="312"/>
        </w:sectPr>
      </w:pPr>
    </w:p>
    <w:p w14:paraId="27A8E51E" w14:textId="77777777" w:rsidR="00592877" w:rsidRPr="00D62FD4" w:rsidRDefault="00592877" w:rsidP="00592877">
      <w:pPr>
        <w:pStyle w:val="af5"/>
      </w:pPr>
      <w:r w:rsidRPr="00D62FD4">
        <w:rPr>
          <w:rFonts w:hint="eastAsia"/>
        </w:rPr>
        <w:lastRenderedPageBreak/>
        <w:t>关于学位论文使用授权的说明</w:t>
      </w:r>
    </w:p>
    <w:p w14:paraId="156A86F8" w14:textId="77777777" w:rsidR="00592877" w:rsidRDefault="00592877" w:rsidP="00592877">
      <w:pPr>
        <w:ind w:firstLine="480"/>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32C88E1E" w14:textId="77777777" w:rsidR="00592877" w:rsidRPr="00E919A4" w:rsidRDefault="00592877" w:rsidP="00592877">
      <w:pPr>
        <w:ind w:firstLine="482"/>
        <w:rPr>
          <w:rStyle w:val="aff2"/>
        </w:rPr>
      </w:pPr>
      <w:r w:rsidRPr="00E919A4">
        <w:rPr>
          <w:rStyle w:val="aff2"/>
          <w:rFonts w:hint="eastAsia"/>
        </w:rPr>
        <w:t>（涉密的学位论文在解密后应遵守此规定）</w:t>
      </w:r>
    </w:p>
    <w:p w14:paraId="5300ED50" w14:textId="77777777" w:rsidR="00592877" w:rsidRDefault="00592877" w:rsidP="00592877">
      <w:pPr>
        <w:ind w:firstLine="480"/>
      </w:pPr>
    </w:p>
    <w:p w14:paraId="659CFCCA" w14:textId="77777777" w:rsidR="00592877" w:rsidRDefault="00592877" w:rsidP="005C2A73">
      <w:pPr>
        <w:pStyle w:val="ae"/>
        <w:jc w:val="right"/>
      </w:pPr>
      <w:r>
        <w:rPr>
          <w:rFonts w:hint="eastAsia"/>
        </w:rPr>
        <w:t>签　名：</w:t>
      </w:r>
      <w:r>
        <w:rPr>
          <w:rFonts w:hint="eastAsia"/>
        </w:rPr>
        <w:t>_</w:t>
      </w:r>
      <w:r>
        <w:t>___________</w:t>
      </w:r>
      <w:r>
        <w:rPr>
          <w:rFonts w:hint="eastAsia"/>
        </w:rPr>
        <w:t xml:space="preserve">　导师签名：</w:t>
      </w:r>
      <w:r>
        <w:rPr>
          <w:rFonts w:hint="eastAsia"/>
        </w:rPr>
        <w:t>_</w:t>
      </w:r>
      <w:r>
        <w:t>___________</w:t>
      </w:r>
      <w:r>
        <w:rPr>
          <w:rFonts w:hint="eastAsia"/>
        </w:rPr>
        <w:t xml:space="preserve">　日　期：</w:t>
      </w:r>
      <w:r>
        <w:rPr>
          <w:rFonts w:hint="eastAsia"/>
        </w:rPr>
        <w:t>_</w:t>
      </w:r>
      <w:r>
        <w:t>___________</w:t>
      </w:r>
    </w:p>
    <w:p w14:paraId="529AAC58" w14:textId="77777777" w:rsidR="004E5568" w:rsidRDefault="004E5568" w:rsidP="004E5568">
      <w:pPr>
        <w:ind w:firstLine="480"/>
      </w:pPr>
    </w:p>
    <w:p w14:paraId="12D29971" w14:textId="77777777" w:rsidR="00592877" w:rsidRDefault="00592877" w:rsidP="00592877">
      <w:pPr>
        <w:ind w:firstLine="480"/>
        <w:rPr>
          <w:lang w:val="zh-CN"/>
        </w:rPr>
        <w:sectPr w:rsidR="00592877"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345545FD" w14:textId="77777777" w:rsidR="00592877" w:rsidRPr="00D62FD4" w:rsidRDefault="00592877" w:rsidP="00592877">
      <w:pPr>
        <w:pStyle w:val="af3"/>
      </w:pPr>
      <w:r w:rsidRPr="00D62FD4">
        <w:rPr>
          <w:rFonts w:hint="eastAsia"/>
        </w:rPr>
        <w:lastRenderedPageBreak/>
        <w:t>中文摘要</w:t>
      </w:r>
    </w:p>
    <w:p w14:paraId="466ACEC1" w14:textId="77777777" w:rsidR="00592877" w:rsidRDefault="00592877" w:rsidP="00592877">
      <w:pPr>
        <w:ind w:firstLine="480"/>
      </w:pPr>
      <w:r>
        <w:rPr>
          <w:rFonts w:hint="eastAsia"/>
        </w:rPr>
        <w:t>本文制作了清华大学本科学位论文</w:t>
      </w:r>
      <w:r>
        <w:rPr>
          <w:rFonts w:hint="eastAsia"/>
        </w:rPr>
        <w:t>Word</w:t>
      </w:r>
      <w:r>
        <w:rPr>
          <w:rFonts w:hint="eastAsia"/>
        </w:rPr>
        <w:t>模板，规定了论文各部分内容格式与样式，</w:t>
      </w:r>
      <w:r w:rsidR="00BB7D79">
        <w:rPr>
          <w:rFonts w:hint="eastAsia"/>
        </w:rPr>
        <w:t>详细介绍了</w:t>
      </w:r>
      <w:r>
        <w:rPr>
          <w:rFonts w:hint="eastAsia"/>
        </w:rPr>
        <w:t>模板的使用</w:t>
      </w:r>
      <w:r w:rsidR="00BB7D79">
        <w:rPr>
          <w:rFonts w:hint="eastAsia"/>
        </w:rPr>
        <w:t>和制作</w:t>
      </w:r>
      <w:r>
        <w:rPr>
          <w:rFonts w:hint="eastAsia"/>
        </w:rPr>
        <w:t>方法，</w:t>
      </w:r>
      <w:r w:rsidR="003B5568">
        <w:rPr>
          <w:rFonts w:hint="eastAsia"/>
        </w:rPr>
        <w:t>以</w:t>
      </w:r>
      <w:r w:rsidR="00BB7D79">
        <w:rPr>
          <w:rFonts w:hint="eastAsia"/>
        </w:rPr>
        <w:t>帮助本科生进行</w:t>
      </w:r>
      <w:r w:rsidR="00BB3C8A">
        <w:rPr>
          <w:rFonts w:hint="eastAsia"/>
        </w:rPr>
        <w:t>学位</w:t>
      </w:r>
      <w:r w:rsidR="00BB7D79">
        <w:rPr>
          <w:rFonts w:hint="eastAsia"/>
        </w:rPr>
        <w:t>论文写作，</w:t>
      </w:r>
      <w:r w:rsidR="00047B29">
        <w:rPr>
          <w:rFonts w:hint="eastAsia"/>
        </w:rPr>
        <w:t>降低</w:t>
      </w:r>
      <w:r w:rsidR="003B5568">
        <w:rPr>
          <w:rFonts w:hint="eastAsia"/>
        </w:rPr>
        <w:t>编辑论文格式的</w:t>
      </w:r>
      <w:r w:rsidR="00047B29">
        <w:rPr>
          <w:rFonts w:hint="eastAsia"/>
        </w:rPr>
        <w:t>不规范性和额外</w:t>
      </w:r>
      <w:r w:rsidR="003B5568">
        <w:rPr>
          <w:rFonts w:hint="eastAsia"/>
        </w:rPr>
        <w:t>工作量。</w:t>
      </w:r>
    </w:p>
    <w:p w14:paraId="0A8AA5C6" w14:textId="77777777" w:rsidR="00592877" w:rsidRPr="00D00F63" w:rsidRDefault="00592877" w:rsidP="00592877">
      <w:pPr>
        <w:ind w:firstLine="480"/>
      </w:pPr>
    </w:p>
    <w:p w14:paraId="04064060" w14:textId="77777777" w:rsidR="00592877" w:rsidRDefault="00592877" w:rsidP="00592877">
      <w:pPr>
        <w:ind w:firstLine="482"/>
      </w:pPr>
      <w:r w:rsidRPr="00E919A4">
        <w:rPr>
          <w:rStyle w:val="aff2"/>
          <w:rFonts w:hint="eastAsia"/>
        </w:rPr>
        <w:t>关键词：</w:t>
      </w:r>
      <w:r w:rsidRPr="00BD67C5">
        <w:rPr>
          <w:rFonts w:hint="eastAsia"/>
        </w:rPr>
        <w:t>本</w:t>
      </w:r>
      <w:r w:rsidRPr="00805FFF">
        <w:rPr>
          <w:rFonts w:hint="eastAsia"/>
        </w:rPr>
        <w:t>科学位论文；</w:t>
      </w:r>
      <w:r w:rsidRPr="00805FFF">
        <w:t>W</w:t>
      </w:r>
      <w:r w:rsidRPr="00805FFF">
        <w:rPr>
          <w:rFonts w:hint="eastAsia"/>
        </w:rPr>
        <w:t>or</w:t>
      </w:r>
      <w:r w:rsidR="009635BA">
        <w:t>d</w:t>
      </w:r>
      <w:r w:rsidRPr="00805FFF">
        <w:rPr>
          <w:rFonts w:hint="eastAsia"/>
        </w:rPr>
        <w:t>；</w:t>
      </w:r>
      <w:r>
        <w:rPr>
          <w:rFonts w:hint="eastAsia"/>
        </w:rPr>
        <w:t>格式；样式</w:t>
      </w:r>
    </w:p>
    <w:p w14:paraId="7EE05320" w14:textId="77777777" w:rsidR="00592877" w:rsidRDefault="00592877" w:rsidP="00592877">
      <w:pPr>
        <w:ind w:firstLine="480"/>
      </w:pPr>
    </w:p>
    <w:p w14:paraId="7EE1F1ED" w14:textId="77777777" w:rsidR="00592877" w:rsidRDefault="00592877" w:rsidP="00592877">
      <w:pPr>
        <w:ind w:firstLine="480"/>
        <w:rPr>
          <w:lang w:val="zh-CN"/>
        </w:rPr>
        <w:sectPr w:rsidR="00592877" w:rsidSect="00EF7B33">
          <w:footerReference w:type="default" r:id="rId12"/>
          <w:footnotePr>
            <w:numFmt w:val="decimalEnclosedCircleChinese"/>
            <w:numRestart w:val="eachPage"/>
          </w:footnotePr>
          <w:pgSz w:w="11906" w:h="16838" w:code="9"/>
          <w:pgMar w:top="2155" w:right="1701" w:bottom="1814" w:left="1701" w:header="964" w:footer="851" w:gutter="113"/>
          <w:pgNumType w:fmt="upperRoman" w:start="1"/>
          <w:cols w:space="425"/>
          <w:docGrid w:linePitch="312"/>
        </w:sectPr>
      </w:pPr>
    </w:p>
    <w:p w14:paraId="3D0B0251" w14:textId="77777777" w:rsidR="00592877" w:rsidRPr="00D62FD4" w:rsidRDefault="00592877" w:rsidP="00592877">
      <w:pPr>
        <w:pStyle w:val="af3"/>
      </w:pPr>
      <w:r w:rsidRPr="00D62FD4">
        <w:lastRenderedPageBreak/>
        <w:t>ABSTRACT</w:t>
      </w:r>
    </w:p>
    <w:p w14:paraId="6A64A295" w14:textId="77777777" w:rsidR="00592877" w:rsidRDefault="00592877" w:rsidP="00592877">
      <w:pPr>
        <w:ind w:firstLine="480"/>
        <w:rPr>
          <w:noProof/>
        </w:rPr>
      </w:pPr>
      <w:r w:rsidRPr="00D302D9">
        <w:rPr>
          <w:noProof/>
        </w:rPr>
        <w:t xml:space="preserve">This article </w:t>
      </w:r>
      <w:r>
        <w:rPr>
          <w:noProof/>
        </w:rPr>
        <w:t>creates</w:t>
      </w:r>
      <w:r w:rsidRPr="00D302D9">
        <w:rPr>
          <w:noProof/>
        </w:rPr>
        <w:t xml:space="preserve"> a Tsinghua University </w:t>
      </w:r>
      <w:r>
        <w:rPr>
          <w:noProof/>
        </w:rPr>
        <w:t>undergraduate</w:t>
      </w:r>
      <w:r w:rsidRPr="00D302D9">
        <w:rPr>
          <w:noProof/>
        </w:rPr>
        <w:t xml:space="preserve"> </w:t>
      </w:r>
      <w:r w:rsidR="00FB34C4">
        <w:rPr>
          <w:noProof/>
        </w:rPr>
        <w:t>thesis</w:t>
      </w:r>
      <w:r w:rsidRPr="00D302D9">
        <w:rPr>
          <w:noProof/>
        </w:rPr>
        <w:t xml:space="preserve"> Word template, which stipulate</w:t>
      </w:r>
      <w:r>
        <w:rPr>
          <w:noProof/>
        </w:rPr>
        <w:t>s</w:t>
      </w:r>
      <w:r w:rsidRPr="00D302D9">
        <w:rPr>
          <w:noProof/>
        </w:rPr>
        <w:t xml:space="preserve"> </w:t>
      </w:r>
      <w:r>
        <w:rPr>
          <w:noProof/>
        </w:rPr>
        <w:t xml:space="preserve">formats and </w:t>
      </w:r>
      <w:r>
        <w:rPr>
          <w:rFonts w:hint="eastAsia"/>
          <w:noProof/>
        </w:rPr>
        <w:t>styles</w:t>
      </w:r>
      <w:r>
        <w:rPr>
          <w:noProof/>
        </w:rPr>
        <w:t xml:space="preserve"> </w:t>
      </w:r>
      <w:r w:rsidR="003B5568">
        <w:rPr>
          <w:noProof/>
        </w:rPr>
        <w:t>of</w:t>
      </w:r>
      <w:r w:rsidRPr="00D302D9">
        <w:rPr>
          <w:noProof/>
        </w:rPr>
        <w:t xml:space="preserve"> each </w:t>
      </w:r>
      <w:r w:rsidR="003B5568">
        <w:rPr>
          <w:rFonts w:hint="eastAsia"/>
          <w:noProof/>
        </w:rPr>
        <w:t>section</w:t>
      </w:r>
      <w:r w:rsidR="003B5568">
        <w:rPr>
          <w:noProof/>
        </w:rPr>
        <w:t xml:space="preserve"> and details </w:t>
      </w:r>
      <w:r w:rsidR="00BB3C8A">
        <w:rPr>
          <w:noProof/>
        </w:rPr>
        <w:t>usage and creation of template,</w:t>
      </w:r>
      <w:r w:rsidRPr="00D302D9">
        <w:rPr>
          <w:noProof/>
        </w:rPr>
        <w:t xml:space="preserve"> </w:t>
      </w:r>
      <w:r>
        <w:rPr>
          <w:rFonts w:hint="eastAsia"/>
          <w:noProof/>
        </w:rPr>
        <w:t>with</w:t>
      </w:r>
      <w:r>
        <w:rPr>
          <w:noProof/>
        </w:rPr>
        <w:t xml:space="preserve"> the purpose of</w:t>
      </w:r>
      <w:r w:rsidR="00BB3C8A">
        <w:rPr>
          <w:noProof/>
        </w:rPr>
        <w:t xml:space="preserve"> supporting undergraduate students writing </w:t>
      </w:r>
      <w:r w:rsidR="00FB34C4">
        <w:rPr>
          <w:noProof/>
        </w:rPr>
        <w:t>thesis</w:t>
      </w:r>
      <w:r w:rsidR="00047B29">
        <w:rPr>
          <w:noProof/>
        </w:rPr>
        <w:t>, reducing</w:t>
      </w:r>
      <w:r w:rsidR="00BB3C8A" w:rsidRPr="00BB3C8A">
        <w:t xml:space="preserve"> </w:t>
      </w:r>
      <w:r w:rsidR="00BB3C8A">
        <w:t>non-</w:t>
      </w:r>
      <w:r w:rsidR="00BB3C8A" w:rsidRPr="00BB3C8A">
        <w:rPr>
          <w:noProof/>
        </w:rPr>
        <w:t>standardization</w:t>
      </w:r>
      <w:r w:rsidR="00BB3C8A">
        <w:rPr>
          <w:noProof/>
        </w:rPr>
        <w:t xml:space="preserve"> </w:t>
      </w:r>
      <w:r w:rsidR="00047B29">
        <w:rPr>
          <w:noProof/>
        </w:rPr>
        <w:t>and additional workload in editing thesis format</w:t>
      </w:r>
      <w:r>
        <w:rPr>
          <w:noProof/>
        </w:rPr>
        <w:t>.</w:t>
      </w:r>
    </w:p>
    <w:p w14:paraId="31BE2112" w14:textId="77777777" w:rsidR="00592877" w:rsidRDefault="00592877" w:rsidP="00592877">
      <w:pPr>
        <w:ind w:firstLine="480"/>
        <w:rPr>
          <w:noProof/>
        </w:rPr>
      </w:pPr>
    </w:p>
    <w:p w14:paraId="66077B70" w14:textId="77777777" w:rsidR="00592877" w:rsidRDefault="00592877" w:rsidP="00592877">
      <w:pPr>
        <w:ind w:firstLine="482"/>
      </w:pPr>
      <w:r w:rsidRPr="00E919A4">
        <w:rPr>
          <w:rStyle w:val="aff2"/>
          <w:rFonts w:hint="eastAsia"/>
        </w:rPr>
        <w:t>K</w:t>
      </w:r>
      <w:r w:rsidRPr="00E919A4">
        <w:rPr>
          <w:rStyle w:val="aff2"/>
        </w:rPr>
        <w:t xml:space="preserve">eywords: </w:t>
      </w:r>
      <w:r w:rsidRPr="00805FFF">
        <w:t xml:space="preserve">Undergraduate </w:t>
      </w:r>
      <w:r w:rsidR="00FB34C4">
        <w:t>thesis</w:t>
      </w:r>
      <w:r w:rsidRPr="00805FFF">
        <w:t xml:space="preserve">; Word; </w:t>
      </w:r>
      <w:r>
        <w:rPr>
          <w:rFonts w:hint="eastAsia"/>
        </w:rPr>
        <w:t>format</w:t>
      </w:r>
      <w:r>
        <w:t xml:space="preserve">; </w:t>
      </w:r>
      <w:r>
        <w:rPr>
          <w:rFonts w:hint="eastAsia"/>
        </w:rPr>
        <w:t>style</w:t>
      </w:r>
    </w:p>
    <w:p w14:paraId="481777F7" w14:textId="77777777" w:rsidR="00592877" w:rsidRPr="00592877" w:rsidRDefault="00592877" w:rsidP="00592877">
      <w:pPr>
        <w:ind w:firstLine="480"/>
      </w:pPr>
    </w:p>
    <w:p w14:paraId="4762175F" w14:textId="77777777" w:rsidR="00592877" w:rsidRPr="00592877" w:rsidRDefault="00592877" w:rsidP="00A83B6A">
      <w:pPr>
        <w:pStyle w:val="afff0"/>
        <w:rPr>
          <w:rFonts w:hint="eastAsia"/>
        </w:rPr>
        <w:sectPr w:rsidR="00592877" w:rsidRPr="00592877" w:rsidSect="00EF7B33">
          <w:footnotePr>
            <w:numFmt w:val="decimalEnclosedCircleChinese"/>
            <w:numRestart w:val="eachPage"/>
          </w:footnotePr>
          <w:pgSz w:w="11906" w:h="16838" w:code="9"/>
          <w:pgMar w:top="2155" w:right="1701" w:bottom="1814" w:left="1701" w:header="964" w:footer="851" w:gutter="113"/>
          <w:pgNumType w:fmt="upperRoman"/>
          <w:cols w:space="425"/>
          <w:docGrid w:linePitch="312"/>
        </w:sectPr>
      </w:pPr>
    </w:p>
    <w:p w14:paraId="19276CC8" w14:textId="77777777" w:rsidR="00A74A28" w:rsidRDefault="009142D8" w:rsidP="009142D8">
      <w:pPr>
        <w:pStyle w:val="af3"/>
        <w:rPr>
          <w:lang w:val="zh-CN"/>
        </w:rPr>
      </w:pPr>
      <w:r>
        <w:rPr>
          <w:rFonts w:hint="eastAsia"/>
          <w:lang w:val="zh-CN"/>
        </w:rPr>
        <w:lastRenderedPageBreak/>
        <w:t>目　　录</w:t>
      </w:r>
    </w:p>
    <w:p w14:paraId="18850342" w14:textId="77777777" w:rsidR="00EA175D" w:rsidRDefault="009142D8">
      <w:pPr>
        <w:pStyle w:val="TOC1"/>
        <w:rPr>
          <w:rFonts w:asciiTheme="minorHAnsi" w:eastAsiaTheme="minorEastAsia" w:hAnsiTheme="minorHAnsi"/>
          <w:noProof/>
          <w:kern w:val="2"/>
          <w:sz w:val="21"/>
          <w:szCs w:val="22"/>
        </w:rPr>
      </w:pPr>
      <w:r>
        <w:rPr>
          <w:lang w:val="zh-CN"/>
        </w:rPr>
        <w:fldChar w:fldCharType="begin" w:fldLock="1"/>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130663182" w:history="1">
        <w:r w:rsidR="00D91535" w:rsidRPr="00A77B8B">
          <w:rPr>
            <w:rStyle w:val="a6"/>
            <w:noProof/>
          </w:rPr>
          <w:t>第</w:t>
        </w:r>
        <w:r w:rsidR="00D91535" w:rsidRPr="00A77B8B">
          <w:rPr>
            <w:rStyle w:val="a6"/>
            <w:noProof/>
          </w:rPr>
          <w:t>1</w:t>
        </w:r>
        <w:r w:rsidR="00D91535" w:rsidRPr="00A77B8B">
          <w:rPr>
            <w:rStyle w:val="a6"/>
            <w:noProof/>
          </w:rPr>
          <w:t>章</w:t>
        </w:r>
        <w:r w:rsidR="00D91535">
          <w:rPr>
            <w:rStyle w:val="a6"/>
            <w:noProof/>
          </w:rPr>
          <w:t xml:space="preserve">　</w:t>
        </w:r>
        <w:r w:rsidR="00EA175D" w:rsidRPr="00A77B8B">
          <w:rPr>
            <w:rStyle w:val="a6"/>
            <w:noProof/>
          </w:rPr>
          <w:t>引　　言</w:t>
        </w:r>
        <w:r w:rsidR="00EA175D">
          <w:rPr>
            <w:noProof/>
            <w:webHidden/>
          </w:rPr>
          <w:tab/>
        </w:r>
        <w:r w:rsidR="00EA175D" w:rsidRPr="00D91535">
          <w:rPr>
            <w:noProof/>
            <w:webHidden/>
          </w:rPr>
          <w:fldChar w:fldCharType="begin" w:fldLock="1"/>
        </w:r>
        <w:r w:rsidR="00EA175D">
          <w:rPr>
            <w:noProof/>
            <w:webHidden/>
          </w:rPr>
          <w:instrText xml:space="preserve"> PAGEREF _Toc130663182 \h </w:instrText>
        </w:r>
        <w:r w:rsidR="00EA175D" w:rsidRPr="00D91535">
          <w:rPr>
            <w:noProof/>
            <w:webHidden/>
          </w:rPr>
        </w:r>
        <w:r w:rsidR="00EA175D" w:rsidRPr="00D91535">
          <w:rPr>
            <w:noProof/>
            <w:webHidden/>
          </w:rPr>
          <w:fldChar w:fldCharType="separate"/>
        </w:r>
        <w:r w:rsidR="00EA175D" w:rsidRPr="00D91535">
          <w:rPr>
            <w:rFonts w:ascii="Times New Roman" w:hAnsi="Times New Roman"/>
            <w:noProof/>
            <w:webHidden/>
          </w:rPr>
          <w:t>1</w:t>
        </w:r>
        <w:r w:rsidR="00EA175D" w:rsidRPr="00D91535">
          <w:rPr>
            <w:rFonts w:ascii="Times New Roman" w:hAnsi="Times New Roman"/>
            <w:noProof/>
            <w:webHidden/>
          </w:rPr>
          <w:fldChar w:fldCharType="end"/>
        </w:r>
      </w:hyperlink>
    </w:p>
    <w:p w14:paraId="41DAC335" w14:textId="77777777" w:rsidR="00EA175D" w:rsidRDefault="00D91535">
      <w:pPr>
        <w:pStyle w:val="TOC2"/>
        <w:ind w:left="240"/>
        <w:rPr>
          <w:rFonts w:asciiTheme="minorHAnsi" w:eastAsiaTheme="minorEastAsia" w:hAnsiTheme="minorHAnsi"/>
          <w:noProof/>
          <w:kern w:val="2"/>
          <w:sz w:val="21"/>
          <w:szCs w:val="22"/>
        </w:rPr>
      </w:pPr>
      <w:hyperlink w:anchor="_Toc130663183" w:history="1">
        <w:r w:rsidRPr="00A77B8B">
          <w:rPr>
            <w:rStyle w:val="a6"/>
            <w:noProof/>
          </w:rPr>
          <w:t>1.1</w:t>
        </w:r>
        <w:r>
          <w:rPr>
            <w:rStyle w:val="a6"/>
            <w:noProof/>
          </w:rPr>
          <w:t xml:space="preserve">　</w:t>
        </w:r>
        <w:r w:rsidR="00EA175D" w:rsidRPr="00A77B8B">
          <w:rPr>
            <w:rStyle w:val="a6"/>
            <w:noProof/>
          </w:rPr>
          <w:t>综合论文训练写作简介</w:t>
        </w:r>
        <w:r w:rsidR="00EA175D">
          <w:rPr>
            <w:noProof/>
            <w:webHidden/>
          </w:rPr>
          <w:tab/>
        </w:r>
        <w:r w:rsidR="00EA175D">
          <w:rPr>
            <w:noProof/>
            <w:webHidden/>
          </w:rPr>
          <w:fldChar w:fldCharType="begin" w:fldLock="1"/>
        </w:r>
        <w:r w:rsidR="00EA175D">
          <w:rPr>
            <w:noProof/>
            <w:webHidden/>
          </w:rPr>
          <w:instrText xml:space="preserve"> PAGEREF _Toc130663183 \h </w:instrText>
        </w:r>
        <w:r w:rsidR="00EA175D">
          <w:rPr>
            <w:noProof/>
            <w:webHidden/>
          </w:rPr>
        </w:r>
        <w:r w:rsidR="00EA175D">
          <w:rPr>
            <w:noProof/>
            <w:webHidden/>
          </w:rPr>
          <w:fldChar w:fldCharType="separate"/>
        </w:r>
        <w:r w:rsidR="00EA175D">
          <w:rPr>
            <w:noProof/>
            <w:webHidden/>
          </w:rPr>
          <w:t>1</w:t>
        </w:r>
        <w:r w:rsidR="00EA175D">
          <w:rPr>
            <w:noProof/>
            <w:webHidden/>
          </w:rPr>
          <w:fldChar w:fldCharType="end"/>
        </w:r>
      </w:hyperlink>
    </w:p>
    <w:p w14:paraId="007FA5FE" w14:textId="77777777" w:rsidR="00EA175D" w:rsidRDefault="00D91535">
      <w:pPr>
        <w:pStyle w:val="TOC2"/>
        <w:ind w:left="240"/>
        <w:rPr>
          <w:rFonts w:asciiTheme="minorHAnsi" w:eastAsiaTheme="minorEastAsia" w:hAnsiTheme="minorHAnsi"/>
          <w:noProof/>
          <w:kern w:val="2"/>
          <w:sz w:val="21"/>
          <w:szCs w:val="22"/>
        </w:rPr>
      </w:pPr>
      <w:hyperlink w:anchor="_Toc130663184" w:history="1">
        <w:r w:rsidRPr="00A77B8B">
          <w:rPr>
            <w:rStyle w:val="a6"/>
            <w:noProof/>
          </w:rPr>
          <w:t>1.2</w:t>
        </w:r>
        <w:r>
          <w:rPr>
            <w:rStyle w:val="a6"/>
            <w:noProof/>
          </w:rPr>
          <w:t xml:space="preserve">　</w:t>
        </w:r>
        <w:r w:rsidR="00EA175D" w:rsidRPr="00A77B8B">
          <w:rPr>
            <w:rStyle w:val="a6"/>
            <w:noProof/>
          </w:rPr>
          <w:t>综合论文训练写作工具</w:t>
        </w:r>
        <w:r w:rsidR="00EA175D">
          <w:rPr>
            <w:noProof/>
            <w:webHidden/>
          </w:rPr>
          <w:tab/>
        </w:r>
        <w:r w:rsidR="00EA175D">
          <w:rPr>
            <w:noProof/>
            <w:webHidden/>
          </w:rPr>
          <w:fldChar w:fldCharType="begin" w:fldLock="1"/>
        </w:r>
        <w:r w:rsidR="00EA175D">
          <w:rPr>
            <w:noProof/>
            <w:webHidden/>
          </w:rPr>
          <w:instrText xml:space="preserve"> PAGEREF _Toc130663184 \h </w:instrText>
        </w:r>
        <w:r w:rsidR="00EA175D">
          <w:rPr>
            <w:noProof/>
            <w:webHidden/>
          </w:rPr>
        </w:r>
        <w:r w:rsidR="00EA175D">
          <w:rPr>
            <w:noProof/>
            <w:webHidden/>
          </w:rPr>
          <w:fldChar w:fldCharType="separate"/>
        </w:r>
        <w:r w:rsidR="00EA175D">
          <w:rPr>
            <w:noProof/>
            <w:webHidden/>
          </w:rPr>
          <w:t>1</w:t>
        </w:r>
        <w:r w:rsidR="00EA175D">
          <w:rPr>
            <w:noProof/>
            <w:webHidden/>
          </w:rPr>
          <w:fldChar w:fldCharType="end"/>
        </w:r>
      </w:hyperlink>
    </w:p>
    <w:p w14:paraId="3C0FBDAB" w14:textId="77777777" w:rsidR="00EA175D" w:rsidRDefault="00D91535">
      <w:pPr>
        <w:pStyle w:val="TOC2"/>
        <w:ind w:left="240"/>
        <w:rPr>
          <w:rFonts w:asciiTheme="minorHAnsi" w:eastAsiaTheme="minorEastAsia" w:hAnsiTheme="minorHAnsi"/>
          <w:noProof/>
          <w:kern w:val="2"/>
          <w:sz w:val="21"/>
          <w:szCs w:val="22"/>
        </w:rPr>
      </w:pPr>
      <w:hyperlink w:anchor="_Toc130663185" w:history="1">
        <w:r w:rsidRPr="00A77B8B">
          <w:rPr>
            <w:rStyle w:val="a6"/>
            <w:noProof/>
          </w:rPr>
          <w:t>1.3</w:t>
        </w:r>
        <w:r>
          <w:rPr>
            <w:rStyle w:val="a6"/>
            <w:noProof/>
          </w:rPr>
          <w:t xml:space="preserve">　</w:t>
        </w:r>
        <w:r w:rsidR="00EA175D" w:rsidRPr="00A77B8B">
          <w:rPr>
            <w:rStyle w:val="a6"/>
            <w:noProof/>
          </w:rPr>
          <w:t>模板主要内容</w:t>
        </w:r>
        <w:r w:rsidR="00EA175D">
          <w:rPr>
            <w:noProof/>
            <w:webHidden/>
          </w:rPr>
          <w:tab/>
        </w:r>
        <w:r w:rsidR="00EA175D">
          <w:rPr>
            <w:noProof/>
            <w:webHidden/>
          </w:rPr>
          <w:fldChar w:fldCharType="begin" w:fldLock="1"/>
        </w:r>
        <w:r w:rsidR="00EA175D">
          <w:rPr>
            <w:noProof/>
            <w:webHidden/>
          </w:rPr>
          <w:instrText xml:space="preserve"> PAGEREF _Toc130663185 \h </w:instrText>
        </w:r>
        <w:r w:rsidR="00EA175D">
          <w:rPr>
            <w:noProof/>
            <w:webHidden/>
          </w:rPr>
        </w:r>
        <w:r w:rsidR="00EA175D">
          <w:rPr>
            <w:noProof/>
            <w:webHidden/>
          </w:rPr>
          <w:fldChar w:fldCharType="separate"/>
        </w:r>
        <w:r w:rsidR="00EA175D">
          <w:rPr>
            <w:noProof/>
            <w:webHidden/>
          </w:rPr>
          <w:t>2</w:t>
        </w:r>
        <w:r w:rsidR="00EA175D">
          <w:rPr>
            <w:noProof/>
            <w:webHidden/>
          </w:rPr>
          <w:fldChar w:fldCharType="end"/>
        </w:r>
      </w:hyperlink>
    </w:p>
    <w:p w14:paraId="42EC0C09" w14:textId="77777777" w:rsidR="00EA175D" w:rsidRDefault="00D91535">
      <w:pPr>
        <w:pStyle w:val="TOC1"/>
        <w:rPr>
          <w:rFonts w:asciiTheme="minorHAnsi" w:eastAsiaTheme="minorEastAsia" w:hAnsiTheme="minorHAnsi"/>
          <w:noProof/>
          <w:kern w:val="2"/>
          <w:sz w:val="21"/>
          <w:szCs w:val="22"/>
        </w:rPr>
      </w:pPr>
      <w:hyperlink w:anchor="_Toc130663186" w:history="1">
        <w:r w:rsidRPr="00A77B8B">
          <w:rPr>
            <w:rStyle w:val="a6"/>
            <w:noProof/>
          </w:rPr>
          <w:t>第</w:t>
        </w:r>
        <w:r w:rsidRPr="00A77B8B">
          <w:rPr>
            <w:rStyle w:val="a6"/>
            <w:noProof/>
          </w:rPr>
          <w:t>2</w:t>
        </w:r>
        <w:r w:rsidRPr="00A77B8B">
          <w:rPr>
            <w:rStyle w:val="a6"/>
            <w:noProof/>
          </w:rPr>
          <w:t>章</w:t>
        </w:r>
        <w:r>
          <w:rPr>
            <w:rStyle w:val="a6"/>
            <w:noProof/>
          </w:rPr>
          <w:t xml:space="preserve">　</w:t>
        </w:r>
        <w:r w:rsidR="00EA175D" w:rsidRPr="00A77B8B">
          <w:rPr>
            <w:rStyle w:val="a6"/>
            <w:noProof/>
          </w:rPr>
          <w:t>模板使用</w:t>
        </w:r>
        <w:r w:rsidR="00EA175D">
          <w:rPr>
            <w:noProof/>
            <w:webHidden/>
          </w:rPr>
          <w:tab/>
        </w:r>
        <w:r w:rsidR="00EA175D" w:rsidRPr="00D91535">
          <w:rPr>
            <w:noProof/>
            <w:webHidden/>
          </w:rPr>
          <w:fldChar w:fldCharType="begin" w:fldLock="1"/>
        </w:r>
        <w:r w:rsidR="00EA175D">
          <w:rPr>
            <w:noProof/>
            <w:webHidden/>
          </w:rPr>
          <w:instrText xml:space="preserve"> PAGEREF _Toc130663186 \h </w:instrText>
        </w:r>
        <w:r w:rsidR="00EA175D" w:rsidRPr="00D91535">
          <w:rPr>
            <w:noProof/>
            <w:webHidden/>
          </w:rPr>
        </w:r>
        <w:r w:rsidR="00EA175D" w:rsidRPr="00D91535">
          <w:rPr>
            <w:noProof/>
            <w:webHidden/>
          </w:rPr>
          <w:fldChar w:fldCharType="separate"/>
        </w:r>
        <w:r w:rsidR="00EA175D" w:rsidRPr="00D91535">
          <w:rPr>
            <w:rFonts w:ascii="Times New Roman" w:hAnsi="Times New Roman"/>
            <w:noProof/>
            <w:webHidden/>
          </w:rPr>
          <w:t>3</w:t>
        </w:r>
        <w:r w:rsidR="00EA175D" w:rsidRPr="00D91535">
          <w:rPr>
            <w:rFonts w:ascii="Times New Roman" w:hAnsi="Times New Roman"/>
            <w:noProof/>
            <w:webHidden/>
          </w:rPr>
          <w:fldChar w:fldCharType="end"/>
        </w:r>
      </w:hyperlink>
    </w:p>
    <w:p w14:paraId="74967C13" w14:textId="77777777" w:rsidR="00EA175D" w:rsidRDefault="00D91535">
      <w:pPr>
        <w:pStyle w:val="TOC2"/>
        <w:ind w:left="240"/>
        <w:rPr>
          <w:rFonts w:asciiTheme="minorHAnsi" w:eastAsiaTheme="minorEastAsia" w:hAnsiTheme="minorHAnsi"/>
          <w:noProof/>
          <w:kern w:val="2"/>
          <w:sz w:val="21"/>
          <w:szCs w:val="22"/>
        </w:rPr>
      </w:pPr>
      <w:hyperlink w:anchor="_Toc130663187" w:history="1">
        <w:r w:rsidRPr="00A77B8B">
          <w:rPr>
            <w:rStyle w:val="a6"/>
            <w:noProof/>
          </w:rPr>
          <w:t>2.1</w:t>
        </w:r>
        <w:r>
          <w:rPr>
            <w:rStyle w:val="a6"/>
            <w:noProof/>
          </w:rPr>
          <w:t xml:space="preserve">　</w:t>
        </w:r>
        <w:r w:rsidR="00EA175D" w:rsidRPr="00A77B8B">
          <w:rPr>
            <w:rStyle w:val="a6"/>
            <w:noProof/>
          </w:rPr>
          <w:t>模板组成</w:t>
        </w:r>
        <w:r w:rsidR="00EA175D">
          <w:rPr>
            <w:noProof/>
            <w:webHidden/>
          </w:rPr>
          <w:tab/>
        </w:r>
        <w:r w:rsidR="00EA175D">
          <w:rPr>
            <w:noProof/>
            <w:webHidden/>
          </w:rPr>
          <w:fldChar w:fldCharType="begin" w:fldLock="1"/>
        </w:r>
        <w:r w:rsidR="00EA175D">
          <w:rPr>
            <w:noProof/>
            <w:webHidden/>
          </w:rPr>
          <w:instrText xml:space="preserve"> PAGEREF _Toc130663187 \h </w:instrText>
        </w:r>
        <w:r w:rsidR="00EA175D">
          <w:rPr>
            <w:noProof/>
            <w:webHidden/>
          </w:rPr>
        </w:r>
        <w:r w:rsidR="00EA175D">
          <w:rPr>
            <w:noProof/>
            <w:webHidden/>
          </w:rPr>
          <w:fldChar w:fldCharType="separate"/>
        </w:r>
        <w:r w:rsidR="00EA175D">
          <w:rPr>
            <w:noProof/>
            <w:webHidden/>
          </w:rPr>
          <w:t>3</w:t>
        </w:r>
        <w:r w:rsidR="00EA175D">
          <w:rPr>
            <w:noProof/>
            <w:webHidden/>
          </w:rPr>
          <w:fldChar w:fldCharType="end"/>
        </w:r>
      </w:hyperlink>
    </w:p>
    <w:p w14:paraId="4C22D7B1" w14:textId="77777777" w:rsidR="00EA175D" w:rsidRDefault="00D91535">
      <w:pPr>
        <w:pStyle w:val="TOC2"/>
        <w:ind w:left="240"/>
        <w:rPr>
          <w:rFonts w:asciiTheme="minorHAnsi" w:eastAsiaTheme="minorEastAsia" w:hAnsiTheme="minorHAnsi"/>
          <w:noProof/>
          <w:kern w:val="2"/>
          <w:sz w:val="21"/>
          <w:szCs w:val="22"/>
        </w:rPr>
      </w:pPr>
      <w:hyperlink w:anchor="_Toc130663188" w:history="1">
        <w:r w:rsidRPr="00A77B8B">
          <w:rPr>
            <w:rStyle w:val="a6"/>
            <w:noProof/>
          </w:rPr>
          <w:t>2.2</w:t>
        </w:r>
        <w:r>
          <w:rPr>
            <w:rStyle w:val="a6"/>
            <w:noProof/>
          </w:rPr>
          <w:t xml:space="preserve">　</w:t>
        </w:r>
        <w:r w:rsidR="00EA175D" w:rsidRPr="00A77B8B">
          <w:rPr>
            <w:rStyle w:val="a6"/>
            <w:noProof/>
          </w:rPr>
          <w:t>模板部件</w:t>
        </w:r>
        <w:r w:rsidR="00EA175D">
          <w:rPr>
            <w:noProof/>
            <w:webHidden/>
          </w:rPr>
          <w:tab/>
        </w:r>
        <w:r w:rsidR="00EA175D">
          <w:rPr>
            <w:noProof/>
            <w:webHidden/>
          </w:rPr>
          <w:fldChar w:fldCharType="begin" w:fldLock="1"/>
        </w:r>
        <w:r w:rsidR="00EA175D">
          <w:rPr>
            <w:noProof/>
            <w:webHidden/>
          </w:rPr>
          <w:instrText xml:space="preserve"> PAGEREF _Toc130663188 \h </w:instrText>
        </w:r>
        <w:r w:rsidR="00EA175D">
          <w:rPr>
            <w:noProof/>
            <w:webHidden/>
          </w:rPr>
        </w:r>
        <w:r w:rsidR="00EA175D">
          <w:rPr>
            <w:noProof/>
            <w:webHidden/>
          </w:rPr>
          <w:fldChar w:fldCharType="separate"/>
        </w:r>
        <w:r w:rsidR="00EA175D">
          <w:rPr>
            <w:noProof/>
            <w:webHidden/>
          </w:rPr>
          <w:t>3</w:t>
        </w:r>
        <w:r w:rsidR="00EA175D">
          <w:rPr>
            <w:noProof/>
            <w:webHidden/>
          </w:rPr>
          <w:fldChar w:fldCharType="end"/>
        </w:r>
      </w:hyperlink>
    </w:p>
    <w:p w14:paraId="6FB985A1" w14:textId="77777777" w:rsidR="00EA175D" w:rsidRDefault="00D91535">
      <w:pPr>
        <w:pStyle w:val="TOC3"/>
        <w:ind w:left="480"/>
        <w:rPr>
          <w:rFonts w:asciiTheme="minorHAnsi" w:eastAsiaTheme="minorEastAsia" w:hAnsiTheme="minorHAnsi"/>
          <w:noProof/>
          <w:kern w:val="2"/>
          <w:sz w:val="21"/>
          <w:szCs w:val="22"/>
        </w:rPr>
      </w:pPr>
      <w:hyperlink w:anchor="_Toc130663189" w:history="1">
        <w:r w:rsidRPr="00A77B8B">
          <w:rPr>
            <w:rStyle w:val="a6"/>
            <w:noProof/>
          </w:rPr>
          <w:t>2.2.1</w:t>
        </w:r>
        <w:r>
          <w:rPr>
            <w:rStyle w:val="a6"/>
            <w:noProof/>
          </w:rPr>
          <w:t xml:space="preserve">　</w:t>
        </w:r>
        <w:r w:rsidR="00EA175D" w:rsidRPr="00A77B8B">
          <w:rPr>
            <w:rStyle w:val="a6"/>
            <w:noProof/>
          </w:rPr>
          <w:t>图片</w:t>
        </w:r>
        <w:r w:rsidR="00EA175D">
          <w:rPr>
            <w:noProof/>
            <w:webHidden/>
          </w:rPr>
          <w:tab/>
        </w:r>
        <w:r w:rsidR="00EA175D">
          <w:rPr>
            <w:noProof/>
            <w:webHidden/>
          </w:rPr>
          <w:fldChar w:fldCharType="begin" w:fldLock="1"/>
        </w:r>
        <w:r w:rsidR="00EA175D">
          <w:rPr>
            <w:noProof/>
            <w:webHidden/>
          </w:rPr>
          <w:instrText xml:space="preserve"> PAGEREF _Toc130663189 \h </w:instrText>
        </w:r>
        <w:r w:rsidR="00EA175D">
          <w:rPr>
            <w:noProof/>
            <w:webHidden/>
          </w:rPr>
        </w:r>
        <w:r w:rsidR="00EA175D">
          <w:rPr>
            <w:noProof/>
            <w:webHidden/>
          </w:rPr>
          <w:fldChar w:fldCharType="separate"/>
        </w:r>
        <w:r w:rsidR="00EA175D">
          <w:rPr>
            <w:noProof/>
            <w:webHidden/>
          </w:rPr>
          <w:t>4</w:t>
        </w:r>
        <w:r w:rsidR="00EA175D">
          <w:rPr>
            <w:noProof/>
            <w:webHidden/>
          </w:rPr>
          <w:fldChar w:fldCharType="end"/>
        </w:r>
      </w:hyperlink>
    </w:p>
    <w:p w14:paraId="3B4853A5" w14:textId="77777777" w:rsidR="00EA175D" w:rsidRDefault="00D91535">
      <w:pPr>
        <w:pStyle w:val="TOC3"/>
        <w:ind w:left="480"/>
        <w:rPr>
          <w:rFonts w:asciiTheme="minorHAnsi" w:eastAsiaTheme="minorEastAsia" w:hAnsiTheme="minorHAnsi"/>
          <w:noProof/>
          <w:kern w:val="2"/>
          <w:sz w:val="21"/>
          <w:szCs w:val="22"/>
        </w:rPr>
      </w:pPr>
      <w:hyperlink w:anchor="_Toc130663190" w:history="1">
        <w:r w:rsidRPr="00A77B8B">
          <w:rPr>
            <w:rStyle w:val="a6"/>
            <w:noProof/>
          </w:rPr>
          <w:t>2.2.2</w:t>
        </w:r>
        <w:r>
          <w:rPr>
            <w:rStyle w:val="a6"/>
            <w:noProof/>
          </w:rPr>
          <w:t xml:space="preserve">　</w:t>
        </w:r>
        <w:r w:rsidR="00EA175D" w:rsidRPr="00A77B8B">
          <w:rPr>
            <w:rStyle w:val="a6"/>
            <w:noProof/>
          </w:rPr>
          <w:t>表格</w:t>
        </w:r>
        <w:r w:rsidR="00EA175D">
          <w:rPr>
            <w:noProof/>
            <w:webHidden/>
          </w:rPr>
          <w:tab/>
        </w:r>
        <w:r w:rsidR="00EA175D">
          <w:rPr>
            <w:noProof/>
            <w:webHidden/>
          </w:rPr>
          <w:fldChar w:fldCharType="begin" w:fldLock="1"/>
        </w:r>
        <w:r w:rsidR="00EA175D">
          <w:rPr>
            <w:noProof/>
            <w:webHidden/>
          </w:rPr>
          <w:instrText xml:space="preserve"> PAGEREF _Toc130663190 \h </w:instrText>
        </w:r>
        <w:r w:rsidR="00EA175D">
          <w:rPr>
            <w:noProof/>
            <w:webHidden/>
          </w:rPr>
        </w:r>
        <w:r w:rsidR="00EA175D">
          <w:rPr>
            <w:noProof/>
            <w:webHidden/>
          </w:rPr>
          <w:fldChar w:fldCharType="separate"/>
        </w:r>
        <w:r w:rsidR="00EA175D">
          <w:rPr>
            <w:noProof/>
            <w:webHidden/>
          </w:rPr>
          <w:t>5</w:t>
        </w:r>
        <w:r w:rsidR="00EA175D">
          <w:rPr>
            <w:noProof/>
            <w:webHidden/>
          </w:rPr>
          <w:fldChar w:fldCharType="end"/>
        </w:r>
      </w:hyperlink>
    </w:p>
    <w:p w14:paraId="60BDB8FB" w14:textId="77777777" w:rsidR="00EA175D" w:rsidRDefault="00D91535">
      <w:pPr>
        <w:pStyle w:val="TOC3"/>
        <w:ind w:left="480"/>
        <w:rPr>
          <w:rFonts w:asciiTheme="minorHAnsi" w:eastAsiaTheme="minorEastAsia" w:hAnsiTheme="minorHAnsi"/>
          <w:noProof/>
          <w:kern w:val="2"/>
          <w:sz w:val="21"/>
          <w:szCs w:val="22"/>
        </w:rPr>
      </w:pPr>
      <w:hyperlink w:anchor="_Toc130663191" w:history="1">
        <w:r w:rsidRPr="00A77B8B">
          <w:rPr>
            <w:rStyle w:val="a6"/>
            <w:noProof/>
          </w:rPr>
          <w:t>2.2.3</w:t>
        </w:r>
        <w:r>
          <w:rPr>
            <w:rStyle w:val="a6"/>
            <w:noProof/>
          </w:rPr>
          <w:t xml:space="preserve">　</w:t>
        </w:r>
        <w:r w:rsidR="00EA175D" w:rsidRPr="00A77B8B">
          <w:rPr>
            <w:rStyle w:val="a6"/>
            <w:noProof/>
          </w:rPr>
          <w:t>题注</w:t>
        </w:r>
        <w:r w:rsidR="00EA175D">
          <w:rPr>
            <w:noProof/>
            <w:webHidden/>
          </w:rPr>
          <w:tab/>
        </w:r>
        <w:r w:rsidR="00EA175D">
          <w:rPr>
            <w:noProof/>
            <w:webHidden/>
          </w:rPr>
          <w:fldChar w:fldCharType="begin" w:fldLock="1"/>
        </w:r>
        <w:r w:rsidR="00EA175D">
          <w:rPr>
            <w:noProof/>
            <w:webHidden/>
          </w:rPr>
          <w:instrText xml:space="preserve"> PAGEREF _Toc130663191 \h </w:instrText>
        </w:r>
        <w:r w:rsidR="00EA175D">
          <w:rPr>
            <w:noProof/>
            <w:webHidden/>
          </w:rPr>
        </w:r>
        <w:r w:rsidR="00EA175D">
          <w:rPr>
            <w:noProof/>
            <w:webHidden/>
          </w:rPr>
          <w:fldChar w:fldCharType="separate"/>
        </w:r>
        <w:r w:rsidR="00EA175D">
          <w:rPr>
            <w:noProof/>
            <w:webHidden/>
          </w:rPr>
          <w:t>6</w:t>
        </w:r>
        <w:r w:rsidR="00EA175D">
          <w:rPr>
            <w:noProof/>
            <w:webHidden/>
          </w:rPr>
          <w:fldChar w:fldCharType="end"/>
        </w:r>
      </w:hyperlink>
    </w:p>
    <w:p w14:paraId="696E5F6E" w14:textId="77777777" w:rsidR="00EA175D" w:rsidRDefault="00D91535">
      <w:pPr>
        <w:pStyle w:val="TOC3"/>
        <w:ind w:left="480"/>
        <w:rPr>
          <w:rFonts w:asciiTheme="minorHAnsi" w:eastAsiaTheme="minorEastAsia" w:hAnsiTheme="minorHAnsi"/>
          <w:noProof/>
          <w:kern w:val="2"/>
          <w:sz w:val="21"/>
          <w:szCs w:val="22"/>
        </w:rPr>
      </w:pPr>
      <w:hyperlink w:anchor="_Toc130663192" w:history="1">
        <w:r w:rsidRPr="00A77B8B">
          <w:rPr>
            <w:rStyle w:val="a6"/>
            <w:noProof/>
          </w:rPr>
          <w:t>2.2.4</w:t>
        </w:r>
        <w:r>
          <w:rPr>
            <w:rStyle w:val="a6"/>
            <w:noProof/>
          </w:rPr>
          <w:t xml:space="preserve">　</w:t>
        </w:r>
        <w:r w:rsidR="00EA175D" w:rsidRPr="00A77B8B">
          <w:rPr>
            <w:rStyle w:val="a6"/>
            <w:noProof/>
          </w:rPr>
          <w:t>交叉引用</w:t>
        </w:r>
        <w:r w:rsidR="00EA175D">
          <w:rPr>
            <w:noProof/>
            <w:webHidden/>
          </w:rPr>
          <w:tab/>
        </w:r>
        <w:r w:rsidR="00EA175D">
          <w:rPr>
            <w:noProof/>
            <w:webHidden/>
          </w:rPr>
          <w:fldChar w:fldCharType="begin" w:fldLock="1"/>
        </w:r>
        <w:r w:rsidR="00EA175D">
          <w:rPr>
            <w:noProof/>
            <w:webHidden/>
          </w:rPr>
          <w:instrText xml:space="preserve"> PAGEREF _Toc130663192 \h </w:instrText>
        </w:r>
        <w:r w:rsidR="00EA175D">
          <w:rPr>
            <w:noProof/>
            <w:webHidden/>
          </w:rPr>
        </w:r>
        <w:r w:rsidR="00EA175D">
          <w:rPr>
            <w:noProof/>
            <w:webHidden/>
          </w:rPr>
          <w:fldChar w:fldCharType="separate"/>
        </w:r>
        <w:r w:rsidR="00EA175D">
          <w:rPr>
            <w:noProof/>
            <w:webHidden/>
          </w:rPr>
          <w:t>7</w:t>
        </w:r>
        <w:r w:rsidR="00EA175D">
          <w:rPr>
            <w:noProof/>
            <w:webHidden/>
          </w:rPr>
          <w:fldChar w:fldCharType="end"/>
        </w:r>
      </w:hyperlink>
    </w:p>
    <w:p w14:paraId="4A4FEE87" w14:textId="77777777" w:rsidR="00EA175D" w:rsidRDefault="00D91535">
      <w:pPr>
        <w:pStyle w:val="TOC3"/>
        <w:ind w:left="480"/>
        <w:rPr>
          <w:rFonts w:asciiTheme="minorHAnsi" w:eastAsiaTheme="minorEastAsia" w:hAnsiTheme="minorHAnsi"/>
          <w:noProof/>
          <w:kern w:val="2"/>
          <w:sz w:val="21"/>
          <w:szCs w:val="22"/>
        </w:rPr>
      </w:pPr>
      <w:hyperlink w:anchor="_Toc130663193" w:history="1">
        <w:r w:rsidRPr="00A77B8B">
          <w:rPr>
            <w:rStyle w:val="a6"/>
            <w:noProof/>
          </w:rPr>
          <w:t>2.2.5</w:t>
        </w:r>
        <w:r>
          <w:rPr>
            <w:rStyle w:val="a6"/>
            <w:noProof/>
          </w:rPr>
          <w:t xml:space="preserve">　</w:t>
        </w:r>
        <w:r w:rsidR="00EA175D" w:rsidRPr="00A77B8B">
          <w:rPr>
            <w:rStyle w:val="a6"/>
            <w:noProof/>
          </w:rPr>
          <w:t>公式、编号与引用</w:t>
        </w:r>
        <w:r w:rsidR="00EA175D">
          <w:rPr>
            <w:noProof/>
            <w:webHidden/>
          </w:rPr>
          <w:tab/>
        </w:r>
        <w:r w:rsidR="00EA175D">
          <w:rPr>
            <w:noProof/>
            <w:webHidden/>
          </w:rPr>
          <w:fldChar w:fldCharType="begin" w:fldLock="1"/>
        </w:r>
        <w:r w:rsidR="00EA175D">
          <w:rPr>
            <w:noProof/>
            <w:webHidden/>
          </w:rPr>
          <w:instrText xml:space="preserve"> PAGEREF _Toc130663193 \h </w:instrText>
        </w:r>
        <w:r w:rsidR="00EA175D">
          <w:rPr>
            <w:noProof/>
            <w:webHidden/>
          </w:rPr>
        </w:r>
        <w:r w:rsidR="00EA175D">
          <w:rPr>
            <w:noProof/>
            <w:webHidden/>
          </w:rPr>
          <w:fldChar w:fldCharType="separate"/>
        </w:r>
        <w:r w:rsidR="00EA175D">
          <w:rPr>
            <w:noProof/>
            <w:webHidden/>
          </w:rPr>
          <w:t>7</w:t>
        </w:r>
        <w:r w:rsidR="00EA175D">
          <w:rPr>
            <w:noProof/>
            <w:webHidden/>
          </w:rPr>
          <w:fldChar w:fldCharType="end"/>
        </w:r>
      </w:hyperlink>
    </w:p>
    <w:p w14:paraId="777E9CA3" w14:textId="77777777" w:rsidR="00EA175D" w:rsidRDefault="00D91535">
      <w:pPr>
        <w:pStyle w:val="TOC3"/>
        <w:ind w:left="480"/>
        <w:rPr>
          <w:rFonts w:asciiTheme="minorHAnsi" w:eastAsiaTheme="minorEastAsia" w:hAnsiTheme="minorHAnsi"/>
          <w:noProof/>
          <w:kern w:val="2"/>
          <w:sz w:val="21"/>
          <w:szCs w:val="22"/>
        </w:rPr>
      </w:pPr>
      <w:hyperlink w:anchor="_Toc130663194" w:history="1">
        <w:r w:rsidRPr="00A77B8B">
          <w:rPr>
            <w:rStyle w:val="a6"/>
            <w:noProof/>
          </w:rPr>
          <w:t>2.2.6</w:t>
        </w:r>
        <w:r>
          <w:rPr>
            <w:rStyle w:val="a6"/>
            <w:noProof/>
          </w:rPr>
          <w:t xml:space="preserve">　</w:t>
        </w:r>
        <w:r w:rsidR="00EA175D" w:rsidRPr="00A77B8B">
          <w:rPr>
            <w:rStyle w:val="a6"/>
            <w:noProof/>
          </w:rPr>
          <w:t>脚注</w:t>
        </w:r>
        <w:r w:rsidR="00EA175D">
          <w:rPr>
            <w:noProof/>
            <w:webHidden/>
          </w:rPr>
          <w:tab/>
        </w:r>
        <w:r w:rsidR="00EA175D">
          <w:rPr>
            <w:noProof/>
            <w:webHidden/>
          </w:rPr>
          <w:fldChar w:fldCharType="begin" w:fldLock="1"/>
        </w:r>
        <w:r w:rsidR="00EA175D">
          <w:rPr>
            <w:noProof/>
            <w:webHidden/>
          </w:rPr>
          <w:instrText xml:space="preserve"> PAGEREF _Toc130663194 \h </w:instrText>
        </w:r>
        <w:r w:rsidR="00EA175D">
          <w:rPr>
            <w:noProof/>
            <w:webHidden/>
          </w:rPr>
        </w:r>
        <w:r w:rsidR="00EA175D">
          <w:rPr>
            <w:noProof/>
            <w:webHidden/>
          </w:rPr>
          <w:fldChar w:fldCharType="separate"/>
        </w:r>
        <w:r w:rsidR="00EA175D">
          <w:rPr>
            <w:noProof/>
            <w:webHidden/>
          </w:rPr>
          <w:t>9</w:t>
        </w:r>
        <w:r w:rsidR="00EA175D">
          <w:rPr>
            <w:noProof/>
            <w:webHidden/>
          </w:rPr>
          <w:fldChar w:fldCharType="end"/>
        </w:r>
      </w:hyperlink>
    </w:p>
    <w:p w14:paraId="4F4C131F" w14:textId="77777777" w:rsidR="00EA175D" w:rsidRDefault="00D91535">
      <w:pPr>
        <w:pStyle w:val="TOC3"/>
        <w:ind w:left="480"/>
        <w:rPr>
          <w:rFonts w:asciiTheme="minorHAnsi" w:eastAsiaTheme="minorEastAsia" w:hAnsiTheme="minorHAnsi"/>
          <w:noProof/>
          <w:kern w:val="2"/>
          <w:sz w:val="21"/>
          <w:szCs w:val="22"/>
        </w:rPr>
      </w:pPr>
      <w:hyperlink w:anchor="_Toc130663195" w:history="1">
        <w:r w:rsidRPr="00A77B8B">
          <w:rPr>
            <w:rStyle w:val="a6"/>
            <w:noProof/>
          </w:rPr>
          <w:t>2.2.7</w:t>
        </w:r>
        <w:r>
          <w:rPr>
            <w:rStyle w:val="a6"/>
            <w:noProof/>
          </w:rPr>
          <w:t xml:space="preserve">　</w:t>
        </w:r>
        <w:r w:rsidR="00EA175D" w:rsidRPr="00A77B8B">
          <w:rPr>
            <w:rStyle w:val="a6"/>
            <w:noProof/>
          </w:rPr>
          <w:t>参考文献</w:t>
        </w:r>
        <w:r w:rsidR="00EA175D">
          <w:rPr>
            <w:noProof/>
            <w:webHidden/>
          </w:rPr>
          <w:tab/>
        </w:r>
        <w:r w:rsidR="00EA175D">
          <w:rPr>
            <w:noProof/>
            <w:webHidden/>
          </w:rPr>
          <w:fldChar w:fldCharType="begin" w:fldLock="1"/>
        </w:r>
        <w:r w:rsidR="00EA175D">
          <w:rPr>
            <w:noProof/>
            <w:webHidden/>
          </w:rPr>
          <w:instrText xml:space="preserve"> PAGEREF _Toc130663195 \h </w:instrText>
        </w:r>
        <w:r w:rsidR="00EA175D">
          <w:rPr>
            <w:noProof/>
            <w:webHidden/>
          </w:rPr>
        </w:r>
        <w:r w:rsidR="00EA175D">
          <w:rPr>
            <w:noProof/>
            <w:webHidden/>
          </w:rPr>
          <w:fldChar w:fldCharType="separate"/>
        </w:r>
        <w:r w:rsidR="00EA175D">
          <w:rPr>
            <w:noProof/>
            <w:webHidden/>
          </w:rPr>
          <w:t>9</w:t>
        </w:r>
        <w:r w:rsidR="00EA175D">
          <w:rPr>
            <w:noProof/>
            <w:webHidden/>
          </w:rPr>
          <w:fldChar w:fldCharType="end"/>
        </w:r>
      </w:hyperlink>
    </w:p>
    <w:p w14:paraId="34867A7B" w14:textId="77777777" w:rsidR="00EA175D" w:rsidRDefault="00D91535">
      <w:pPr>
        <w:pStyle w:val="TOC3"/>
        <w:ind w:left="480"/>
        <w:rPr>
          <w:rFonts w:asciiTheme="minorHAnsi" w:eastAsiaTheme="minorEastAsia" w:hAnsiTheme="minorHAnsi"/>
          <w:noProof/>
          <w:kern w:val="2"/>
          <w:sz w:val="21"/>
          <w:szCs w:val="22"/>
        </w:rPr>
      </w:pPr>
      <w:hyperlink w:anchor="_Toc130663196" w:history="1">
        <w:r w:rsidRPr="00A77B8B">
          <w:rPr>
            <w:rStyle w:val="a6"/>
            <w:noProof/>
          </w:rPr>
          <w:t>2.2.8</w:t>
        </w:r>
        <w:r>
          <w:rPr>
            <w:rStyle w:val="a6"/>
            <w:noProof/>
          </w:rPr>
          <w:t xml:space="preserve">　</w:t>
        </w:r>
        <w:r w:rsidR="00EA175D" w:rsidRPr="00A77B8B">
          <w:rPr>
            <w:rStyle w:val="a6"/>
            <w:noProof/>
          </w:rPr>
          <w:t>主要符号表</w:t>
        </w:r>
        <w:r w:rsidR="00EA175D">
          <w:rPr>
            <w:noProof/>
            <w:webHidden/>
          </w:rPr>
          <w:tab/>
        </w:r>
        <w:r w:rsidR="00EA175D">
          <w:rPr>
            <w:noProof/>
            <w:webHidden/>
          </w:rPr>
          <w:fldChar w:fldCharType="begin" w:fldLock="1"/>
        </w:r>
        <w:r w:rsidR="00EA175D">
          <w:rPr>
            <w:noProof/>
            <w:webHidden/>
          </w:rPr>
          <w:instrText xml:space="preserve"> PAGEREF _Toc130663196 \h </w:instrText>
        </w:r>
        <w:r w:rsidR="00EA175D">
          <w:rPr>
            <w:noProof/>
            <w:webHidden/>
          </w:rPr>
        </w:r>
        <w:r w:rsidR="00EA175D">
          <w:rPr>
            <w:noProof/>
            <w:webHidden/>
          </w:rPr>
          <w:fldChar w:fldCharType="separate"/>
        </w:r>
        <w:r w:rsidR="00EA175D">
          <w:rPr>
            <w:noProof/>
            <w:webHidden/>
          </w:rPr>
          <w:t>9</w:t>
        </w:r>
        <w:r w:rsidR="00EA175D">
          <w:rPr>
            <w:noProof/>
            <w:webHidden/>
          </w:rPr>
          <w:fldChar w:fldCharType="end"/>
        </w:r>
      </w:hyperlink>
    </w:p>
    <w:p w14:paraId="2615A1F1" w14:textId="77777777" w:rsidR="00EA175D" w:rsidRDefault="00D91535">
      <w:pPr>
        <w:pStyle w:val="TOC3"/>
        <w:ind w:left="480"/>
        <w:rPr>
          <w:rFonts w:asciiTheme="minorHAnsi" w:eastAsiaTheme="minorEastAsia" w:hAnsiTheme="minorHAnsi"/>
          <w:noProof/>
          <w:kern w:val="2"/>
          <w:sz w:val="21"/>
          <w:szCs w:val="22"/>
        </w:rPr>
      </w:pPr>
      <w:hyperlink w:anchor="_Toc130663197" w:history="1">
        <w:r w:rsidRPr="00A77B8B">
          <w:rPr>
            <w:rStyle w:val="a6"/>
            <w:noProof/>
          </w:rPr>
          <w:t>2.2.9</w:t>
        </w:r>
        <w:r>
          <w:rPr>
            <w:rStyle w:val="a6"/>
            <w:noProof/>
          </w:rPr>
          <w:t xml:space="preserve">　</w:t>
        </w:r>
        <w:r w:rsidR="00EA175D" w:rsidRPr="00A77B8B">
          <w:rPr>
            <w:rStyle w:val="a6"/>
            <w:noProof/>
          </w:rPr>
          <w:t>封面</w:t>
        </w:r>
        <w:r w:rsidR="00EA175D">
          <w:rPr>
            <w:noProof/>
            <w:webHidden/>
          </w:rPr>
          <w:tab/>
        </w:r>
        <w:r w:rsidR="00EA175D">
          <w:rPr>
            <w:noProof/>
            <w:webHidden/>
          </w:rPr>
          <w:fldChar w:fldCharType="begin" w:fldLock="1"/>
        </w:r>
        <w:r w:rsidR="00EA175D">
          <w:rPr>
            <w:noProof/>
            <w:webHidden/>
          </w:rPr>
          <w:instrText xml:space="preserve"> PAGEREF _Toc130663197 \h </w:instrText>
        </w:r>
        <w:r w:rsidR="00EA175D">
          <w:rPr>
            <w:noProof/>
            <w:webHidden/>
          </w:rPr>
        </w:r>
        <w:r w:rsidR="00EA175D">
          <w:rPr>
            <w:noProof/>
            <w:webHidden/>
          </w:rPr>
          <w:fldChar w:fldCharType="separate"/>
        </w:r>
        <w:r w:rsidR="00EA175D">
          <w:rPr>
            <w:noProof/>
            <w:webHidden/>
          </w:rPr>
          <w:t>9</w:t>
        </w:r>
        <w:r w:rsidR="00EA175D">
          <w:rPr>
            <w:noProof/>
            <w:webHidden/>
          </w:rPr>
          <w:fldChar w:fldCharType="end"/>
        </w:r>
      </w:hyperlink>
    </w:p>
    <w:p w14:paraId="26F26B8D" w14:textId="77777777" w:rsidR="00EA175D" w:rsidRDefault="00D91535">
      <w:pPr>
        <w:pStyle w:val="TOC3"/>
        <w:ind w:left="480"/>
        <w:rPr>
          <w:rFonts w:asciiTheme="minorHAnsi" w:eastAsiaTheme="minorEastAsia" w:hAnsiTheme="minorHAnsi"/>
          <w:noProof/>
          <w:kern w:val="2"/>
          <w:sz w:val="21"/>
          <w:szCs w:val="22"/>
        </w:rPr>
      </w:pPr>
      <w:hyperlink w:anchor="_Toc130663198" w:history="1">
        <w:r w:rsidRPr="00A77B8B">
          <w:rPr>
            <w:rStyle w:val="a6"/>
            <w:noProof/>
          </w:rPr>
          <w:t>2.2.10</w:t>
        </w:r>
        <w:r>
          <w:rPr>
            <w:rStyle w:val="a6"/>
            <w:noProof/>
          </w:rPr>
          <w:t xml:space="preserve">　</w:t>
        </w:r>
        <w:r w:rsidR="00EA175D" w:rsidRPr="00A77B8B">
          <w:rPr>
            <w:rStyle w:val="a6"/>
            <w:noProof/>
          </w:rPr>
          <w:t>书脊</w:t>
        </w:r>
        <w:r w:rsidR="00EA175D">
          <w:rPr>
            <w:noProof/>
            <w:webHidden/>
          </w:rPr>
          <w:tab/>
        </w:r>
        <w:r w:rsidR="00EA175D">
          <w:rPr>
            <w:noProof/>
            <w:webHidden/>
          </w:rPr>
          <w:fldChar w:fldCharType="begin" w:fldLock="1"/>
        </w:r>
        <w:r w:rsidR="00EA175D">
          <w:rPr>
            <w:noProof/>
            <w:webHidden/>
          </w:rPr>
          <w:instrText xml:space="preserve"> PAGEREF _Toc130663198 \h </w:instrText>
        </w:r>
        <w:r w:rsidR="00EA175D">
          <w:rPr>
            <w:noProof/>
            <w:webHidden/>
          </w:rPr>
        </w:r>
        <w:r w:rsidR="00EA175D">
          <w:rPr>
            <w:noProof/>
            <w:webHidden/>
          </w:rPr>
          <w:fldChar w:fldCharType="separate"/>
        </w:r>
        <w:r w:rsidR="00EA175D">
          <w:rPr>
            <w:noProof/>
            <w:webHidden/>
          </w:rPr>
          <w:t>9</w:t>
        </w:r>
        <w:r w:rsidR="00EA175D">
          <w:rPr>
            <w:noProof/>
            <w:webHidden/>
          </w:rPr>
          <w:fldChar w:fldCharType="end"/>
        </w:r>
      </w:hyperlink>
    </w:p>
    <w:p w14:paraId="3D14C143" w14:textId="77777777" w:rsidR="00EA175D" w:rsidRDefault="00D91535">
      <w:pPr>
        <w:pStyle w:val="TOC3"/>
        <w:ind w:left="480"/>
        <w:rPr>
          <w:rFonts w:asciiTheme="minorHAnsi" w:eastAsiaTheme="minorEastAsia" w:hAnsiTheme="minorHAnsi"/>
          <w:noProof/>
          <w:kern w:val="2"/>
          <w:sz w:val="21"/>
          <w:szCs w:val="22"/>
        </w:rPr>
      </w:pPr>
      <w:hyperlink w:anchor="_Toc130663199" w:history="1">
        <w:r w:rsidRPr="00A77B8B">
          <w:rPr>
            <w:rStyle w:val="a6"/>
            <w:noProof/>
          </w:rPr>
          <w:t>2.2.11</w:t>
        </w:r>
        <w:r>
          <w:rPr>
            <w:rStyle w:val="a6"/>
            <w:noProof/>
          </w:rPr>
          <w:t xml:space="preserve">　</w:t>
        </w:r>
        <w:r w:rsidR="00EA175D" w:rsidRPr="00A77B8B">
          <w:rPr>
            <w:rStyle w:val="a6"/>
            <w:noProof/>
          </w:rPr>
          <w:t>目录</w:t>
        </w:r>
        <w:r w:rsidR="00EA175D">
          <w:rPr>
            <w:noProof/>
            <w:webHidden/>
          </w:rPr>
          <w:tab/>
        </w:r>
        <w:r w:rsidR="00EA175D">
          <w:rPr>
            <w:noProof/>
            <w:webHidden/>
          </w:rPr>
          <w:fldChar w:fldCharType="begin" w:fldLock="1"/>
        </w:r>
        <w:r w:rsidR="00EA175D">
          <w:rPr>
            <w:noProof/>
            <w:webHidden/>
          </w:rPr>
          <w:instrText xml:space="preserve"> PAGEREF _Toc130663199 \h </w:instrText>
        </w:r>
        <w:r w:rsidR="00EA175D">
          <w:rPr>
            <w:noProof/>
            <w:webHidden/>
          </w:rPr>
        </w:r>
        <w:r w:rsidR="00EA175D">
          <w:rPr>
            <w:noProof/>
            <w:webHidden/>
          </w:rPr>
          <w:fldChar w:fldCharType="separate"/>
        </w:r>
        <w:r w:rsidR="00EA175D">
          <w:rPr>
            <w:noProof/>
            <w:webHidden/>
          </w:rPr>
          <w:t>9</w:t>
        </w:r>
        <w:r w:rsidR="00EA175D">
          <w:rPr>
            <w:noProof/>
            <w:webHidden/>
          </w:rPr>
          <w:fldChar w:fldCharType="end"/>
        </w:r>
      </w:hyperlink>
    </w:p>
    <w:p w14:paraId="6046F44A" w14:textId="77777777" w:rsidR="00EA175D" w:rsidRDefault="00D91535">
      <w:pPr>
        <w:pStyle w:val="TOC3"/>
        <w:ind w:left="480"/>
        <w:rPr>
          <w:rFonts w:asciiTheme="minorHAnsi" w:eastAsiaTheme="minorEastAsia" w:hAnsiTheme="minorHAnsi"/>
          <w:noProof/>
          <w:kern w:val="2"/>
          <w:sz w:val="21"/>
          <w:szCs w:val="22"/>
        </w:rPr>
      </w:pPr>
      <w:hyperlink w:anchor="_Toc130663200" w:history="1">
        <w:r w:rsidRPr="00A77B8B">
          <w:rPr>
            <w:rStyle w:val="a6"/>
            <w:noProof/>
          </w:rPr>
          <w:t>2.2.12</w:t>
        </w:r>
        <w:r>
          <w:rPr>
            <w:rStyle w:val="a6"/>
            <w:noProof/>
          </w:rPr>
          <w:t xml:space="preserve">　</w:t>
        </w:r>
        <w:r w:rsidR="00EA175D" w:rsidRPr="00A77B8B">
          <w:rPr>
            <w:rStyle w:val="a6"/>
            <w:noProof/>
          </w:rPr>
          <w:t>图表索引</w:t>
        </w:r>
        <w:r w:rsidR="00EA175D">
          <w:rPr>
            <w:noProof/>
            <w:webHidden/>
          </w:rPr>
          <w:tab/>
        </w:r>
        <w:r w:rsidR="00EA175D">
          <w:rPr>
            <w:noProof/>
            <w:webHidden/>
          </w:rPr>
          <w:fldChar w:fldCharType="begin" w:fldLock="1"/>
        </w:r>
        <w:r w:rsidR="00EA175D">
          <w:rPr>
            <w:noProof/>
            <w:webHidden/>
          </w:rPr>
          <w:instrText xml:space="preserve"> PAGEREF _Toc130663200 \h </w:instrText>
        </w:r>
        <w:r w:rsidR="00EA175D">
          <w:rPr>
            <w:noProof/>
            <w:webHidden/>
          </w:rPr>
        </w:r>
        <w:r w:rsidR="00EA175D">
          <w:rPr>
            <w:noProof/>
            <w:webHidden/>
          </w:rPr>
          <w:fldChar w:fldCharType="separate"/>
        </w:r>
        <w:r w:rsidR="00EA175D">
          <w:rPr>
            <w:noProof/>
            <w:webHidden/>
          </w:rPr>
          <w:t>11</w:t>
        </w:r>
        <w:r w:rsidR="00EA175D">
          <w:rPr>
            <w:noProof/>
            <w:webHidden/>
          </w:rPr>
          <w:fldChar w:fldCharType="end"/>
        </w:r>
      </w:hyperlink>
    </w:p>
    <w:p w14:paraId="1D16A9A1" w14:textId="77777777" w:rsidR="00EA175D" w:rsidRDefault="00D91535">
      <w:pPr>
        <w:pStyle w:val="TOC2"/>
        <w:ind w:left="240"/>
        <w:rPr>
          <w:rFonts w:asciiTheme="minorHAnsi" w:eastAsiaTheme="minorEastAsia" w:hAnsiTheme="minorHAnsi"/>
          <w:noProof/>
          <w:kern w:val="2"/>
          <w:sz w:val="21"/>
          <w:szCs w:val="22"/>
        </w:rPr>
      </w:pPr>
      <w:hyperlink w:anchor="_Toc130663201" w:history="1">
        <w:r w:rsidRPr="00A77B8B">
          <w:rPr>
            <w:rStyle w:val="a6"/>
            <w:noProof/>
          </w:rPr>
          <w:t>2.3</w:t>
        </w:r>
        <w:r>
          <w:rPr>
            <w:rStyle w:val="a6"/>
            <w:noProof/>
          </w:rPr>
          <w:t xml:space="preserve">　</w:t>
        </w:r>
        <w:r w:rsidR="00EA175D" w:rsidRPr="00A77B8B">
          <w:rPr>
            <w:rStyle w:val="a6"/>
            <w:noProof/>
          </w:rPr>
          <w:t>模板样式</w:t>
        </w:r>
        <w:r w:rsidR="00EA175D">
          <w:rPr>
            <w:noProof/>
            <w:webHidden/>
          </w:rPr>
          <w:tab/>
        </w:r>
        <w:r w:rsidR="00EA175D">
          <w:rPr>
            <w:noProof/>
            <w:webHidden/>
          </w:rPr>
          <w:fldChar w:fldCharType="begin" w:fldLock="1"/>
        </w:r>
        <w:r w:rsidR="00EA175D">
          <w:rPr>
            <w:noProof/>
            <w:webHidden/>
          </w:rPr>
          <w:instrText xml:space="preserve"> PAGEREF _Toc130663201 \h </w:instrText>
        </w:r>
        <w:r w:rsidR="00EA175D">
          <w:rPr>
            <w:noProof/>
            <w:webHidden/>
          </w:rPr>
        </w:r>
        <w:r w:rsidR="00EA175D">
          <w:rPr>
            <w:noProof/>
            <w:webHidden/>
          </w:rPr>
          <w:fldChar w:fldCharType="separate"/>
        </w:r>
        <w:r w:rsidR="00EA175D">
          <w:rPr>
            <w:noProof/>
            <w:webHidden/>
          </w:rPr>
          <w:t>11</w:t>
        </w:r>
        <w:r w:rsidR="00EA175D">
          <w:rPr>
            <w:noProof/>
            <w:webHidden/>
          </w:rPr>
          <w:fldChar w:fldCharType="end"/>
        </w:r>
      </w:hyperlink>
    </w:p>
    <w:p w14:paraId="09764ACD" w14:textId="77777777" w:rsidR="00EA175D" w:rsidRDefault="00D91535">
      <w:pPr>
        <w:pStyle w:val="TOC3"/>
        <w:ind w:left="480"/>
        <w:rPr>
          <w:rFonts w:asciiTheme="minorHAnsi" w:eastAsiaTheme="minorEastAsia" w:hAnsiTheme="minorHAnsi"/>
          <w:noProof/>
          <w:kern w:val="2"/>
          <w:sz w:val="21"/>
          <w:szCs w:val="22"/>
        </w:rPr>
      </w:pPr>
      <w:hyperlink w:anchor="_Toc130663202" w:history="1">
        <w:r w:rsidRPr="00A77B8B">
          <w:rPr>
            <w:rStyle w:val="a6"/>
            <w:noProof/>
          </w:rPr>
          <w:t>2.3.1</w:t>
        </w:r>
        <w:r>
          <w:rPr>
            <w:rStyle w:val="a6"/>
            <w:noProof/>
          </w:rPr>
          <w:t xml:space="preserve">　</w:t>
        </w:r>
        <w:r w:rsidR="00EA175D" w:rsidRPr="00A77B8B">
          <w:rPr>
            <w:rStyle w:val="a6"/>
            <w:noProof/>
          </w:rPr>
          <w:t>正文</w:t>
        </w:r>
        <w:r w:rsidR="00EA175D">
          <w:rPr>
            <w:noProof/>
            <w:webHidden/>
          </w:rPr>
          <w:tab/>
        </w:r>
        <w:r w:rsidR="00EA175D">
          <w:rPr>
            <w:noProof/>
            <w:webHidden/>
          </w:rPr>
          <w:fldChar w:fldCharType="begin" w:fldLock="1"/>
        </w:r>
        <w:r w:rsidR="00EA175D">
          <w:rPr>
            <w:noProof/>
            <w:webHidden/>
          </w:rPr>
          <w:instrText xml:space="preserve"> PAGEREF _Toc130663202 \h </w:instrText>
        </w:r>
        <w:r w:rsidR="00EA175D">
          <w:rPr>
            <w:noProof/>
            <w:webHidden/>
          </w:rPr>
        </w:r>
        <w:r w:rsidR="00EA175D">
          <w:rPr>
            <w:noProof/>
            <w:webHidden/>
          </w:rPr>
          <w:fldChar w:fldCharType="separate"/>
        </w:r>
        <w:r w:rsidR="00EA175D">
          <w:rPr>
            <w:noProof/>
            <w:webHidden/>
          </w:rPr>
          <w:t>11</w:t>
        </w:r>
        <w:r w:rsidR="00EA175D">
          <w:rPr>
            <w:noProof/>
            <w:webHidden/>
          </w:rPr>
          <w:fldChar w:fldCharType="end"/>
        </w:r>
      </w:hyperlink>
    </w:p>
    <w:p w14:paraId="1A204EA0" w14:textId="77777777" w:rsidR="00EA175D" w:rsidRDefault="00D91535">
      <w:pPr>
        <w:pStyle w:val="TOC3"/>
        <w:ind w:left="480"/>
        <w:rPr>
          <w:rFonts w:asciiTheme="minorHAnsi" w:eastAsiaTheme="minorEastAsia" w:hAnsiTheme="minorHAnsi"/>
          <w:noProof/>
          <w:kern w:val="2"/>
          <w:sz w:val="21"/>
          <w:szCs w:val="22"/>
        </w:rPr>
      </w:pPr>
      <w:hyperlink w:anchor="_Toc130663203" w:history="1">
        <w:r w:rsidRPr="00A77B8B">
          <w:rPr>
            <w:rStyle w:val="a6"/>
            <w:noProof/>
          </w:rPr>
          <w:t>2.3.2</w:t>
        </w:r>
        <w:r>
          <w:rPr>
            <w:rStyle w:val="a6"/>
            <w:noProof/>
          </w:rPr>
          <w:t xml:space="preserve">　</w:t>
        </w:r>
        <w:r w:rsidR="00EA175D" w:rsidRPr="00A77B8B">
          <w:rPr>
            <w:rStyle w:val="a6"/>
            <w:noProof/>
          </w:rPr>
          <w:t>标题</w:t>
        </w:r>
        <w:r w:rsidR="00EA175D">
          <w:rPr>
            <w:noProof/>
            <w:webHidden/>
          </w:rPr>
          <w:tab/>
        </w:r>
        <w:r w:rsidR="00EA175D">
          <w:rPr>
            <w:noProof/>
            <w:webHidden/>
          </w:rPr>
          <w:fldChar w:fldCharType="begin" w:fldLock="1"/>
        </w:r>
        <w:r w:rsidR="00EA175D">
          <w:rPr>
            <w:noProof/>
            <w:webHidden/>
          </w:rPr>
          <w:instrText xml:space="preserve"> PAGEREF _Toc130663203 \h </w:instrText>
        </w:r>
        <w:r w:rsidR="00EA175D">
          <w:rPr>
            <w:noProof/>
            <w:webHidden/>
          </w:rPr>
        </w:r>
        <w:r w:rsidR="00EA175D">
          <w:rPr>
            <w:noProof/>
            <w:webHidden/>
          </w:rPr>
          <w:fldChar w:fldCharType="separate"/>
        </w:r>
        <w:r w:rsidR="00EA175D">
          <w:rPr>
            <w:noProof/>
            <w:webHidden/>
          </w:rPr>
          <w:t>11</w:t>
        </w:r>
        <w:r w:rsidR="00EA175D">
          <w:rPr>
            <w:noProof/>
            <w:webHidden/>
          </w:rPr>
          <w:fldChar w:fldCharType="end"/>
        </w:r>
      </w:hyperlink>
    </w:p>
    <w:p w14:paraId="647513C9" w14:textId="77777777" w:rsidR="00EA175D" w:rsidRDefault="00D91535">
      <w:pPr>
        <w:pStyle w:val="TOC3"/>
        <w:ind w:left="480"/>
        <w:rPr>
          <w:rFonts w:asciiTheme="minorHAnsi" w:eastAsiaTheme="minorEastAsia" w:hAnsiTheme="minorHAnsi"/>
          <w:noProof/>
          <w:kern w:val="2"/>
          <w:sz w:val="21"/>
          <w:szCs w:val="22"/>
        </w:rPr>
      </w:pPr>
      <w:hyperlink w:anchor="_Toc130663204" w:history="1">
        <w:r w:rsidRPr="00A77B8B">
          <w:rPr>
            <w:rStyle w:val="a6"/>
            <w:noProof/>
          </w:rPr>
          <w:t>2.3.3</w:t>
        </w:r>
        <w:r>
          <w:rPr>
            <w:rStyle w:val="a6"/>
            <w:noProof/>
          </w:rPr>
          <w:t xml:space="preserve">　</w:t>
        </w:r>
        <w:r w:rsidR="00EA175D" w:rsidRPr="00A77B8B">
          <w:rPr>
            <w:rStyle w:val="a6"/>
            <w:noProof/>
          </w:rPr>
          <w:t>图片、表格、公式</w:t>
        </w:r>
        <w:r w:rsidR="00EA175D">
          <w:rPr>
            <w:noProof/>
            <w:webHidden/>
          </w:rPr>
          <w:tab/>
        </w:r>
        <w:r w:rsidR="00EA175D">
          <w:rPr>
            <w:noProof/>
            <w:webHidden/>
          </w:rPr>
          <w:fldChar w:fldCharType="begin" w:fldLock="1"/>
        </w:r>
        <w:r w:rsidR="00EA175D">
          <w:rPr>
            <w:noProof/>
            <w:webHidden/>
          </w:rPr>
          <w:instrText xml:space="preserve"> PAGEREF _Toc130663204 \h </w:instrText>
        </w:r>
        <w:r w:rsidR="00EA175D">
          <w:rPr>
            <w:noProof/>
            <w:webHidden/>
          </w:rPr>
        </w:r>
        <w:r w:rsidR="00EA175D">
          <w:rPr>
            <w:noProof/>
            <w:webHidden/>
          </w:rPr>
          <w:fldChar w:fldCharType="separate"/>
        </w:r>
        <w:r w:rsidR="00EA175D">
          <w:rPr>
            <w:noProof/>
            <w:webHidden/>
          </w:rPr>
          <w:t>12</w:t>
        </w:r>
        <w:r w:rsidR="00EA175D">
          <w:rPr>
            <w:noProof/>
            <w:webHidden/>
          </w:rPr>
          <w:fldChar w:fldCharType="end"/>
        </w:r>
      </w:hyperlink>
    </w:p>
    <w:p w14:paraId="7A84E0AE" w14:textId="77777777" w:rsidR="00EA175D" w:rsidRDefault="00D91535">
      <w:pPr>
        <w:pStyle w:val="TOC3"/>
        <w:ind w:left="480"/>
        <w:rPr>
          <w:rFonts w:asciiTheme="minorHAnsi" w:eastAsiaTheme="minorEastAsia" w:hAnsiTheme="minorHAnsi"/>
          <w:noProof/>
          <w:kern w:val="2"/>
          <w:sz w:val="21"/>
          <w:szCs w:val="22"/>
        </w:rPr>
      </w:pPr>
      <w:hyperlink w:anchor="_Toc130663205" w:history="1">
        <w:r w:rsidRPr="00A77B8B">
          <w:rPr>
            <w:rStyle w:val="a6"/>
            <w:noProof/>
          </w:rPr>
          <w:t>2.3.4</w:t>
        </w:r>
        <w:r>
          <w:rPr>
            <w:rStyle w:val="a6"/>
            <w:noProof/>
          </w:rPr>
          <w:t xml:space="preserve">　</w:t>
        </w:r>
        <w:r w:rsidR="00EA175D" w:rsidRPr="00A77B8B">
          <w:rPr>
            <w:rStyle w:val="a6"/>
            <w:noProof/>
          </w:rPr>
          <w:t>题注</w:t>
        </w:r>
        <w:r w:rsidR="00EA175D">
          <w:rPr>
            <w:noProof/>
            <w:webHidden/>
          </w:rPr>
          <w:tab/>
        </w:r>
        <w:r w:rsidR="00EA175D">
          <w:rPr>
            <w:noProof/>
            <w:webHidden/>
          </w:rPr>
          <w:fldChar w:fldCharType="begin" w:fldLock="1"/>
        </w:r>
        <w:r w:rsidR="00EA175D">
          <w:rPr>
            <w:noProof/>
            <w:webHidden/>
          </w:rPr>
          <w:instrText xml:space="preserve"> PAGEREF _Toc130663205 \h </w:instrText>
        </w:r>
        <w:r w:rsidR="00EA175D">
          <w:rPr>
            <w:noProof/>
            <w:webHidden/>
          </w:rPr>
        </w:r>
        <w:r w:rsidR="00EA175D">
          <w:rPr>
            <w:noProof/>
            <w:webHidden/>
          </w:rPr>
          <w:fldChar w:fldCharType="separate"/>
        </w:r>
        <w:r w:rsidR="00EA175D">
          <w:rPr>
            <w:noProof/>
            <w:webHidden/>
          </w:rPr>
          <w:t>12</w:t>
        </w:r>
        <w:r w:rsidR="00EA175D">
          <w:rPr>
            <w:noProof/>
            <w:webHidden/>
          </w:rPr>
          <w:fldChar w:fldCharType="end"/>
        </w:r>
      </w:hyperlink>
    </w:p>
    <w:p w14:paraId="56AC6B2C" w14:textId="77777777" w:rsidR="00EA175D" w:rsidRDefault="00D91535">
      <w:pPr>
        <w:pStyle w:val="TOC3"/>
        <w:ind w:left="480"/>
        <w:rPr>
          <w:rFonts w:asciiTheme="minorHAnsi" w:eastAsiaTheme="minorEastAsia" w:hAnsiTheme="minorHAnsi"/>
          <w:noProof/>
          <w:kern w:val="2"/>
          <w:sz w:val="21"/>
          <w:szCs w:val="22"/>
        </w:rPr>
      </w:pPr>
      <w:hyperlink w:anchor="_Toc130663206" w:history="1">
        <w:r w:rsidRPr="00A77B8B">
          <w:rPr>
            <w:rStyle w:val="a6"/>
            <w:noProof/>
          </w:rPr>
          <w:t>2.3.5</w:t>
        </w:r>
        <w:r>
          <w:rPr>
            <w:rStyle w:val="a6"/>
            <w:noProof/>
          </w:rPr>
          <w:t xml:space="preserve">　</w:t>
        </w:r>
        <w:r w:rsidR="00EA175D" w:rsidRPr="00A77B8B">
          <w:rPr>
            <w:rStyle w:val="a6"/>
            <w:noProof/>
          </w:rPr>
          <w:t>列表</w:t>
        </w:r>
        <w:r w:rsidR="00EA175D">
          <w:rPr>
            <w:noProof/>
            <w:webHidden/>
          </w:rPr>
          <w:tab/>
        </w:r>
        <w:r w:rsidR="00EA175D">
          <w:rPr>
            <w:noProof/>
            <w:webHidden/>
          </w:rPr>
          <w:fldChar w:fldCharType="begin" w:fldLock="1"/>
        </w:r>
        <w:r w:rsidR="00EA175D">
          <w:rPr>
            <w:noProof/>
            <w:webHidden/>
          </w:rPr>
          <w:instrText xml:space="preserve"> PAGEREF _Toc130663206 \h </w:instrText>
        </w:r>
        <w:r w:rsidR="00EA175D">
          <w:rPr>
            <w:noProof/>
            <w:webHidden/>
          </w:rPr>
        </w:r>
        <w:r w:rsidR="00EA175D">
          <w:rPr>
            <w:noProof/>
            <w:webHidden/>
          </w:rPr>
          <w:fldChar w:fldCharType="separate"/>
        </w:r>
        <w:r w:rsidR="00EA175D">
          <w:rPr>
            <w:noProof/>
            <w:webHidden/>
          </w:rPr>
          <w:t>12</w:t>
        </w:r>
        <w:r w:rsidR="00EA175D">
          <w:rPr>
            <w:noProof/>
            <w:webHidden/>
          </w:rPr>
          <w:fldChar w:fldCharType="end"/>
        </w:r>
      </w:hyperlink>
    </w:p>
    <w:p w14:paraId="2F98497B" w14:textId="77777777" w:rsidR="00EA175D" w:rsidRDefault="00D91535">
      <w:pPr>
        <w:pStyle w:val="TOC3"/>
        <w:ind w:left="480"/>
        <w:rPr>
          <w:rFonts w:asciiTheme="minorHAnsi" w:eastAsiaTheme="minorEastAsia" w:hAnsiTheme="minorHAnsi"/>
          <w:noProof/>
          <w:kern w:val="2"/>
          <w:sz w:val="21"/>
          <w:szCs w:val="22"/>
        </w:rPr>
      </w:pPr>
      <w:hyperlink w:anchor="_Toc130663207" w:history="1">
        <w:r w:rsidRPr="00A77B8B">
          <w:rPr>
            <w:rStyle w:val="a6"/>
            <w:noProof/>
          </w:rPr>
          <w:t>2.3.6</w:t>
        </w:r>
        <w:r>
          <w:rPr>
            <w:rStyle w:val="a6"/>
            <w:noProof/>
          </w:rPr>
          <w:t xml:space="preserve">　</w:t>
        </w:r>
        <w:r w:rsidR="00EA175D" w:rsidRPr="00A77B8B">
          <w:rPr>
            <w:rStyle w:val="a6"/>
            <w:noProof/>
          </w:rPr>
          <w:t>参考文献</w:t>
        </w:r>
        <w:r w:rsidR="00EA175D">
          <w:rPr>
            <w:noProof/>
            <w:webHidden/>
          </w:rPr>
          <w:tab/>
        </w:r>
        <w:r w:rsidR="00EA175D">
          <w:rPr>
            <w:noProof/>
            <w:webHidden/>
          </w:rPr>
          <w:fldChar w:fldCharType="begin" w:fldLock="1"/>
        </w:r>
        <w:r w:rsidR="00EA175D">
          <w:rPr>
            <w:noProof/>
            <w:webHidden/>
          </w:rPr>
          <w:instrText xml:space="preserve"> PAGEREF _Toc130663207 \h </w:instrText>
        </w:r>
        <w:r w:rsidR="00EA175D">
          <w:rPr>
            <w:noProof/>
            <w:webHidden/>
          </w:rPr>
        </w:r>
        <w:r w:rsidR="00EA175D">
          <w:rPr>
            <w:noProof/>
            <w:webHidden/>
          </w:rPr>
          <w:fldChar w:fldCharType="separate"/>
        </w:r>
        <w:r w:rsidR="00EA175D">
          <w:rPr>
            <w:noProof/>
            <w:webHidden/>
          </w:rPr>
          <w:t>12</w:t>
        </w:r>
        <w:r w:rsidR="00EA175D">
          <w:rPr>
            <w:noProof/>
            <w:webHidden/>
          </w:rPr>
          <w:fldChar w:fldCharType="end"/>
        </w:r>
      </w:hyperlink>
    </w:p>
    <w:p w14:paraId="0047CD01" w14:textId="77777777" w:rsidR="00EA175D" w:rsidRDefault="00D91535">
      <w:pPr>
        <w:pStyle w:val="TOC3"/>
        <w:ind w:left="480"/>
        <w:rPr>
          <w:rFonts w:asciiTheme="minorHAnsi" w:eastAsiaTheme="minorEastAsia" w:hAnsiTheme="minorHAnsi"/>
          <w:noProof/>
          <w:kern w:val="2"/>
          <w:sz w:val="21"/>
          <w:szCs w:val="22"/>
        </w:rPr>
      </w:pPr>
      <w:hyperlink w:anchor="_Toc130663208" w:history="1">
        <w:r w:rsidRPr="00A77B8B">
          <w:rPr>
            <w:rStyle w:val="a6"/>
            <w:noProof/>
          </w:rPr>
          <w:t>2.3.7</w:t>
        </w:r>
        <w:r>
          <w:rPr>
            <w:rStyle w:val="a6"/>
            <w:noProof/>
          </w:rPr>
          <w:t xml:space="preserve">　</w:t>
        </w:r>
        <w:r w:rsidR="00EA175D" w:rsidRPr="00A77B8B">
          <w:rPr>
            <w:rStyle w:val="a6"/>
            <w:noProof/>
          </w:rPr>
          <w:t>脚注</w:t>
        </w:r>
        <w:r w:rsidR="00EA175D">
          <w:rPr>
            <w:noProof/>
            <w:webHidden/>
          </w:rPr>
          <w:tab/>
        </w:r>
        <w:r w:rsidR="00EA175D">
          <w:rPr>
            <w:noProof/>
            <w:webHidden/>
          </w:rPr>
          <w:fldChar w:fldCharType="begin" w:fldLock="1"/>
        </w:r>
        <w:r w:rsidR="00EA175D">
          <w:rPr>
            <w:noProof/>
            <w:webHidden/>
          </w:rPr>
          <w:instrText xml:space="preserve"> PAGEREF _Toc130663208 \h </w:instrText>
        </w:r>
        <w:r w:rsidR="00EA175D">
          <w:rPr>
            <w:noProof/>
            <w:webHidden/>
          </w:rPr>
        </w:r>
        <w:r w:rsidR="00EA175D">
          <w:rPr>
            <w:noProof/>
            <w:webHidden/>
          </w:rPr>
          <w:fldChar w:fldCharType="separate"/>
        </w:r>
        <w:r w:rsidR="00EA175D">
          <w:rPr>
            <w:noProof/>
            <w:webHidden/>
          </w:rPr>
          <w:t>12</w:t>
        </w:r>
        <w:r w:rsidR="00EA175D">
          <w:rPr>
            <w:noProof/>
            <w:webHidden/>
          </w:rPr>
          <w:fldChar w:fldCharType="end"/>
        </w:r>
      </w:hyperlink>
    </w:p>
    <w:p w14:paraId="5D904041" w14:textId="77777777" w:rsidR="00EA175D" w:rsidRDefault="00D91535">
      <w:pPr>
        <w:pStyle w:val="TOC3"/>
        <w:ind w:left="480"/>
        <w:rPr>
          <w:rFonts w:asciiTheme="minorHAnsi" w:eastAsiaTheme="minorEastAsia" w:hAnsiTheme="minorHAnsi"/>
          <w:noProof/>
          <w:kern w:val="2"/>
          <w:sz w:val="21"/>
          <w:szCs w:val="22"/>
        </w:rPr>
      </w:pPr>
      <w:hyperlink w:anchor="_Toc130663209" w:history="1">
        <w:r w:rsidRPr="00A77B8B">
          <w:rPr>
            <w:rStyle w:val="a6"/>
            <w:noProof/>
          </w:rPr>
          <w:t>2.3.8</w:t>
        </w:r>
        <w:r>
          <w:rPr>
            <w:rStyle w:val="a6"/>
            <w:noProof/>
          </w:rPr>
          <w:t xml:space="preserve">　</w:t>
        </w:r>
        <w:r w:rsidR="00EA175D" w:rsidRPr="00A77B8B">
          <w:rPr>
            <w:rStyle w:val="a6"/>
            <w:noProof/>
          </w:rPr>
          <w:t>编号引用</w:t>
        </w:r>
        <w:r w:rsidR="00EA175D">
          <w:rPr>
            <w:noProof/>
            <w:webHidden/>
          </w:rPr>
          <w:tab/>
        </w:r>
        <w:r w:rsidR="00EA175D">
          <w:rPr>
            <w:noProof/>
            <w:webHidden/>
          </w:rPr>
          <w:fldChar w:fldCharType="begin" w:fldLock="1"/>
        </w:r>
        <w:r w:rsidR="00EA175D">
          <w:rPr>
            <w:noProof/>
            <w:webHidden/>
          </w:rPr>
          <w:instrText xml:space="preserve"> PAGEREF _Toc130663209 \h </w:instrText>
        </w:r>
        <w:r w:rsidR="00EA175D">
          <w:rPr>
            <w:noProof/>
            <w:webHidden/>
          </w:rPr>
        </w:r>
        <w:r w:rsidR="00EA175D">
          <w:rPr>
            <w:noProof/>
            <w:webHidden/>
          </w:rPr>
          <w:fldChar w:fldCharType="separate"/>
        </w:r>
        <w:r w:rsidR="00EA175D">
          <w:rPr>
            <w:noProof/>
            <w:webHidden/>
          </w:rPr>
          <w:t>12</w:t>
        </w:r>
        <w:r w:rsidR="00EA175D">
          <w:rPr>
            <w:noProof/>
            <w:webHidden/>
          </w:rPr>
          <w:fldChar w:fldCharType="end"/>
        </w:r>
      </w:hyperlink>
    </w:p>
    <w:p w14:paraId="01FDF3DB" w14:textId="77777777" w:rsidR="00EA175D" w:rsidRDefault="00D91535">
      <w:pPr>
        <w:pStyle w:val="TOC3"/>
        <w:ind w:left="480"/>
        <w:rPr>
          <w:rFonts w:asciiTheme="minorHAnsi" w:eastAsiaTheme="minorEastAsia" w:hAnsiTheme="minorHAnsi"/>
          <w:noProof/>
          <w:kern w:val="2"/>
          <w:sz w:val="21"/>
          <w:szCs w:val="22"/>
        </w:rPr>
      </w:pPr>
      <w:hyperlink w:anchor="_Toc130663210" w:history="1">
        <w:r w:rsidRPr="00A77B8B">
          <w:rPr>
            <w:rStyle w:val="a6"/>
            <w:noProof/>
          </w:rPr>
          <w:t>2.3.9</w:t>
        </w:r>
        <w:r>
          <w:rPr>
            <w:rStyle w:val="a6"/>
            <w:noProof/>
          </w:rPr>
          <w:t xml:space="preserve">　</w:t>
        </w:r>
        <w:r w:rsidR="00EA175D" w:rsidRPr="00A77B8B">
          <w:rPr>
            <w:rStyle w:val="a6"/>
            <w:noProof/>
          </w:rPr>
          <w:t>强调</w:t>
        </w:r>
        <w:r w:rsidR="00EA175D">
          <w:rPr>
            <w:noProof/>
            <w:webHidden/>
          </w:rPr>
          <w:tab/>
        </w:r>
        <w:r w:rsidR="00EA175D">
          <w:rPr>
            <w:noProof/>
            <w:webHidden/>
          </w:rPr>
          <w:fldChar w:fldCharType="begin" w:fldLock="1"/>
        </w:r>
        <w:r w:rsidR="00EA175D">
          <w:rPr>
            <w:noProof/>
            <w:webHidden/>
          </w:rPr>
          <w:instrText xml:space="preserve"> PAGEREF _Toc130663210 \h </w:instrText>
        </w:r>
        <w:r w:rsidR="00EA175D">
          <w:rPr>
            <w:noProof/>
            <w:webHidden/>
          </w:rPr>
        </w:r>
        <w:r w:rsidR="00EA175D">
          <w:rPr>
            <w:noProof/>
            <w:webHidden/>
          </w:rPr>
          <w:fldChar w:fldCharType="separate"/>
        </w:r>
        <w:r w:rsidR="00EA175D">
          <w:rPr>
            <w:noProof/>
            <w:webHidden/>
          </w:rPr>
          <w:t>13</w:t>
        </w:r>
        <w:r w:rsidR="00EA175D">
          <w:rPr>
            <w:noProof/>
            <w:webHidden/>
          </w:rPr>
          <w:fldChar w:fldCharType="end"/>
        </w:r>
      </w:hyperlink>
    </w:p>
    <w:p w14:paraId="0680CC30" w14:textId="77777777" w:rsidR="00EA175D" w:rsidRDefault="00D91535">
      <w:pPr>
        <w:pStyle w:val="TOC3"/>
        <w:ind w:left="480"/>
        <w:rPr>
          <w:rFonts w:asciiTheme="minorHAnsi" w:eastAsiaTheme="minorEastAsia" w:hAnsiTheme="minorHAnsi"/>
          <w:noProof/>
          <w:kern w:val="2"/>
          <w:sz w:val="21"/>
          <w:szCs w:val="22"/>
        </w:rPr>
      </w:pPr>
      <w:hyperlink w:anchor="_Toc130663211" w:history="1">
        <w:r w:rsidRPr="00A77B8B">
          <w:rPr>
            <w:rStyle w:val="a6"/>
            <w:noProof/>
          </w:rPr>
          <w:t>2.3.10</w:t>
        </w:r>
        <w:r>
          <w:rPr>
            <w:rStyle w:val="a6"/>
            <w:noProof/>
          </w:rPr>
          <w:t xml:space="preserve">　</w:t>
        </w:r>
        <w:r w:rsidR="00EA175D" w:rsidRPr="00A77B8B">
          <w:rPr>
            <w:rStyle w:val="a6"/>
            <w:noProof/>
          </w:rPr>
          <w:t>主要符号表</w:t>
        </w:r>
        <w:r w:rsidR="00EA175D">
          <w:rPr>
            <w:noProof/>
            <w:webHidden/>
          </w:rPr>
          <w:tab/>
        </w:r>
        <w:r w:rsidR="00EA175D">
          <w:rPr>
            <w:noProof/>
            <w:webHidden/>
          </w:rPr>
          <w:fldChar w:fldCharType="begin" w:fldLock="1"/>
        </w:r>
        <w:r w:rsidR="00EA175D">
          <w:rPr>
            <w:noProof/>
            <w:webHidden/>
          </w:rPr>
          <w:instrText xml:space="preserve"> PAGEREF _Toc130663211 \h </w:instrText>
        </w:r>
        <w:r w:rsidR="00EA175D">
          <w:rPr>
            <w:noProof/>
            <w:webHidden/>
          </w:rPr>
        </w:r>
        <w:r w:rsidR="00EA175D">
          <w:rPr>
            <w:noProof/>
            <w:webHidden/>
          </w:rPr>
          <w:fldChar w:fldCharType="separate"/>
        </w:r>
        <w:r w:rsidR="00EA175D">
          <w:rPr>
            <w:noProof/>
            <w:webHidden/>
          </w:rPr>
          <w:t>13</w:t>
        </w:r>
        <w:r w:rsidR="00EA175D">
          <w:rPr>
            <w:noProof/>
            <w:webHidden/>
          </w:rPr>
          <w:fldChar w:fldCharType="end"/>
        </w:r>
      </w:hyperlink>
    </w:p>
    <w:p w14:paraId="162606B0" w14:textId="77777777" w:rsidR="00EA175D" w:rsidRDefault="00D91535">
      <w:pPr>
        <w:pStyle w:val="TOC2"/>
        <w:ind w:left="240"/>
        <w:rPr>
          <w:rFonts w:asciiTheme="minorHAnsi" w:eastAsiaTheme="minorEastAsia" w:hAnsiTheme="minorHAnsi"/>
          <w:noProof/>
          <w:kern w:val="2"/>
          <w:sz w:val="21"/>
          <w:szCs w:val="22"/>
        </w:rPr>
      </w:pPr>
      <w:hyperlink w:anchor="_Toc130663212" w:history="1">
        <w:r w:rsidRPr="00A77B8B">
          <w:rPr>
            <w:rStyle w:val="a6"/>
            <w:noProof/>
          </w:rPr>
          <w:t>2.4</w:t>
        </w:r>
        <w:r>
          <w:rPr>
            <w:rStyle w:val="a6"/>
            <w:noProof/>
          </w:rPr>
          <w:t xml:space="preserve">　</w:t>
        </w:r>
        <w:r w:rsidR="00EA175D" w:rsidRPr="00A77B8B">
          <w:rPr>
            <w:rStyle w:val="a6"/>
            <w:noProof/>
          </w:rPr>
          <w:t>模板组成</w:t>
        </w:r>
        <w:r w:rsidR="00EA175D">
          <w:rPr>
            <w:noProof/>
            <w:webHidden/>
          </w:rPr>
          <w:tab/>
        </w:r>
        <w:r w:rsidR="00EA175D">
          <w:rPr>
            <w:noProof/>
            <w:webHidden/>
          </w:rPr>
          <w:fldChar w:fldCharType="begin" w:fldLock="1"/>
        </w:r>
        <w:r w:rsidR="00EA175D">
          <w:rPr>
            <w:noProof/>
            <w:webHidden/>
          </w:rPr>
          <w:instrText xml:space="preserve"> PAGEREF _Toc130663212 \h </w:instrText>
        </w:r>
        <w:r w:rsidR="00EA175D">
          <w:rPr>
            <w:noProof/>
            <w:webHidden/>
          </w:rPr>
        </w:r>
        <w:r w:rsidR="00EA175D">
          <w:rPr>
            <w:noProof/>
            <w:webHidden/>
          </w:rPr>
          <w:fldChar w:fldCharType="separate"/>
        </w:r>
        <w:r w:rsidR="00EA175D">
          <w:rPr>
            <w:noProof/>
            <w:webHidden/>
          </w:rPr>
          <w:t>13</w:t>
        </w:r>
        <w:r w:rsidR="00EA175D">
          <w:rPr>
            <w:noProof/>
            <w:webHidden/>
          </w:rPr>
          <w:fldChar w:fldCharType="end"/>
        </w:r>
      </w:hyperlink>
    </w:p>
    <w:p w14:paraId="4BDB4FB7" w14:textId="77777777" w:rsidR="00EA175D" w:rsidRDefault="00D91535">
      <w:pPr>
        <w:pStyle w:val="TOC1"/>
        <w:rPr>
          <w:rFonts w:asciiTheme="minorHAnsi" w:eastAsiaTheme="minorEastAsia" w:hAnsiTheme="minorHAnsi"/>
          <w:noProof/>
          <w:kern w:val="2"/>
          <w:sz w:val="21"/>
          <w:szCs w:val="22"/>
        </w:rPr>
      </w:pPr>
      <w:hyperlink w:anchor="_Toc130663213" w:history="1">
        <w:r w:rsidRPr="00A77B8B">
          <w:rPr>
            <w:rStyle w:val="a6"/>
            <w:noProof/>
          </w:rPr>
          <w:t>第</w:t>
        </w:r>
        <w:r w:rsidRPr="00A77B8B">
          <w:rPr>
            <w:rStyle w:val="a6"/>
            <w:noProof/>
          </w:rPr>
          <w:t>3</w:t>
        </w:r>
        <w:r w:rsidRPr="00A77B8B">
          <w:rPr>
            <w:rStyle w:val="a6"/>
            <w:noProof/>
          </w:rPr>
          <w:t>章</w:t>
        </w:r>
        <w:r>
          <w:rPr>
            <w:rStyle w:val="a6"/>
            <w:noProof/>
          </w:rPr>
          <w:t xml:space="preserve">　</w:t>
        </w:r>
        <w:r w:rsidR="00EA175D" w:rsidRPr="00A77B8B">
          <w:rPr>
            <w:rStyle w:val="a6"/>
            <w:noProof/>
          </w:rPr>
          <w:t>模板制作</w:t>
        </w:r>
        <w:r w:rsidR="00EA175D">
          <w:rPr>
            <w:noProof/>
            <w:webHidden/>
          </w:rPr>
          <w:tab/>
        </w:r>
        <w:r w:rsidR="00EA175D" w:rsidRPr="00D91535">
          <w:rPr>
            <w:noProof/>
            <w:webHidden/>
          </w:rPr>
          <w:fldChar w:fldCharType="begin" w:fldLock="1"/>
        </w:r>
        <w:r w:rsidR="00EA175D">
          <w:rPr>
            <w:noProof/>
            <w:webHidden/>
          </w:rPr>
          <w:instrText xml:space="preserve"> PAGEREF _Toc130663213 \h </w:instrText>
        </w:r>
        <w:r w:rsidR="00EA175D" w:rsidRPr="00D91535">
          <w:rPr>
            <w:noProof/>
            <w:webHidden/>
          </w:rPr>
        </w:r>
        <w:r w:rsidR="00EA175D" w:rsidRPr="00D91535">
          <w:rPr>
            <w:noProof/>
            <w:webHidden/>
          </w:rPr>
          <w:fldChar w:fldCharType="separate"/>
        </w:r>
        <w:r w:rsidR="00EA175D" w:rsidRPr="00D91535">
          <w:rPr>
            <w:rFonts w:ascii="Times New Roman" w:hAnsi="Times New Roman"/>
            <w:noProof/>
            <w:webHidden/>
          </w:rPr>
          <w:t>14</w:t>
        </w:r>
        <w:r w:rsidR="00EA175D" w:rsidRPr="00D91535">
          <w:rPr>
            <w:rFonts w:ascii="Times New Roman" w:hAnsi="Times New Roman"/>
            <w:noProof/>
            <w:webHidden/>
          </w:rPr>
          <w:fldChar w:fldCharType="end"/>
        </w:r>
      </w:hyperlink>
    </w:p>
    <w:p w14:paraId="378DFC81" w14:textId="77777777" w:rsidR="00EA175D" w:rsidRDefault="00D91535">
      <w:pPr>
        <w:pStyle w:val="TOC2"/>
        <w:ind w:left="240"/>
        <w:rPr>
          <w:rFonts w:asciiTheme="minorHAnsi" w:eastAsiaTheme="minorEastAsia" w:hAnsiTheme="minorHAnsi"/>
          <w:noProof/>
          <w:kern w:val="2"/>
          <w:sz w:val="21"/>
          <w:szCs w:val="22"/>
        </w:rPr>
      </w:pPr>
      <w:hyperlink w:anchor="_Toc130663214" w:history="1">
        <w:r w:rsidRPr="00A77B8B">
          <w:rPr>
            <w:rStyle w:val="a6"/>
            <w:noProof/>
          </w:rPr>
          <w:t>3.1</w:t>
        </w:r>
        <w:r>
          <w:rPr>
            <w:rStyle w:val="a6"/>
            <w:noProof/>
          </w:rPr>
          <w:t xml:space="preserve">　</w:t>
        </w:r>
        <w:r w:rsidR="00EA175D" w:rsidRPr="00A77B8B">
          <w:rPr>
            <w:rStyle w:val="a6"/>
            <w:noProof/>
          </w:rPr>
          <w:t>软件设置</w:t>
        </w:r>
        <w:r w:rsidR="00EA175D">
          <w:rPr>
            <w:noProof/>
            <w:webHidden/>
          </w:rPr>
          <w:tab/>
        </w:r>
        <w:r w:rsidR="00EA175D">
          <w:rPr>
            <w:noProof/>
            <w:webHidden/>
          </w:rPr>
          <w:fldChar w:fldCharType="begin" w:fldLock="1"/>
        </w:r>
        <w:r w:rsidR="00EA175D">
          <w:rPr>
            <w:noProof/>
            <w:webHidden/>
          </w:rPr>
          <w:instrText xml:space="preserve"> PAGEREF _Toc130663214 \h </w:instrText>
        </w:r>
        <w:r w:rsidR="00EA175D">
          <w:rPr>
            <w:noProof/>
            <w:webHidden/>
          </w:rPr>
        </w:r>
        <w:r w:rsidR="00EA175D">
          <w:rPr>
            <w:noProof/>
            <w:webHidden/>
          </w:rPr>
          <w:fldChar w:fldCharType="separate"/>
        </w:r>
        <w:r w:rsidR="00EA175D">
          <w:rPr>
            <w:noProof/>
            <w:webHidden/>
          </w:rPr>
          <w:t>14</w:t>
        </w:r>
        <w:r w:rsidR="00EA175D">
          <w:rPr>
            <w:noProof/>
            <w:webHidden/>
          </w:rPr>
          <w:fldChar w:fldCharType="end"/>
        </w:r>
      </w:hyperlink>
    </w:p>
    <w:p w14:paraId="5D1CBAED" w14:textId="77777777" w:rsidR="00EA175D" w:rsidRDefault="00D91535">
      <w:pPr>
        <w:pStyle w:val="TOC2"/>
        <w:ind w:left="240"/>
        <w:rPr>
          <w:rFonts w:asciiTheme="minorHAnsi" w:eastAsiaTheme="minorEastAsia" w:hAnsiTheme="minorHAnsi"/>
          <w:noProof/>
          <w:kern w:val="2"/>
          <w:sz w:val="21"/>
          <w:szCs w:val="22"/>
        </w:rPr>
      </w:pPr>
      <w:hyperlink w:anchor="_Toc130663215" w:history="1">
        <w:r w:rsidRPr="00A77B8B">
          <w:rPr>
            <w:rStyle w:val="a6"/>
            <w:noProof/>
          </w:rPr>
          <w:t>3.2</w:t>
        </w:r>
        <w:r>
          <w:rPr>
            <w:rStyle w:val="a6"/>
            <w:noProof/>
          </w:rPr>
          <w:t xml:space="preserve">　</w:t>
        </w:r>
        <w:r w:rsidR="00EA175D" w:rsidRPr="00A77B8B">
          <w:rPr>
            <w:rStyle w:val="a6"/>
            <w:noProof/>
          </w:rPr>
          <w:t>文档设置</w:t>
        </w:r>
        <w:r w:rsidR="00EA175D">
          <w:rPr>
            <w:noProof/>
            <w:webHidden/>
          </w:rPr>
          <w:tab/>
        </w:r>
        <w:r w:rsidR="00EA175D">
          <w:rPr>
            <w:noProof/>
            <w:webHidden/>
          </w:rPr>
          <w:fldChar w:fldCharType="begin" w:fldLock="1"/>
        </w:r>
        <w:r w:rsidR="00EA175D">
          <w:rPr>
            <w:noProof/>
            <w:webHidden/>
          </w:rPr>
          <w:instrText xml:space="preserve"> PAGEREF _Toc130663215 \h </w:instrText>
        </w:r>
        <w:r w:rsidR="00EA175D">
          <w:rPr>
            <w:noProof/>
            <w:webHidden/>
          </w:rPr>
        </w:r>
        <w:r w:rsidR="00EA175D">
          <w:rPr>
            <w:noProof/>
            <w:webHidden/>
          </w:rPr>
          <w:fldChar w:fldCharType="separate"/>
        </w:r>
        <w:r w:rsidR="00EA175D">
          <w:rPr>
            <w:noProof/>
            <w:webHidden/>
          </w:rPr>
          <w:t>14</w:t>
        </w:r>
        <w:r w:rsidR="00EA175D">
          <w:rPr>
            <w:noProof/>
            <w:webHidden/>
          </w:rPr>
          <w:fldChar w:fldCharType="end"/>
        </w:r>
      </w:hyperlink>
    </w:p>
    <w:p w14:paraId="323BFCAD" w14:textId="77777777" w:rsidR="00EA175D" w:rsidRDefault="00D91535">
      <w:pPr>
        <w:pStyle w:val="TOC2"/>
        <w:ind w:left="240"/>
        <w:rPr>
          <w:rFonts w:asciiTheme="minorHAnsi" w:eastAsiaTheme="minorEastAsia" w:hAnsiTheme="minorHAnsi"/>
          <w:noProof/>
          <w:kern w:val="2"/>
          <w:sz w:val="21"/>
          <w:szCs w:val="22"/>
        </w:rPr>
      </w:pPr>
      <w:hyperlink w:anchor="_Toc130663216" w:history="1">
        <w:r w:rsidRPr="00A77B8B">
          <w:rPr>
            <w:rStyle w:val="a6"/>
            <w:noProof/>
          </w:rPr>
          <w:t>3.3</w:t>
        </w:r>
        <w:r>
          <w:rPr>
            <w:rStyle w:val="a6"/>
            <w:noProof/>
          </w:rPr>
          <w:t xml:space="preserve">　</w:t>
        </w:r>
        <w:r w:rsidR="00EA175D" w:rsidRPr="00A77B8B">
          <w:rPr>
            <w:rStyle w:val="a6"/>
            <w:noProof/>
          </w:rPr>
          <w:t>样式设置</w:t>
        </w:r>
        <w:r w:rsidR="00EA175D">
          <w:rPr>
            <w:noProof/>
            <w:webHidden/>
          </w:rPr>
          <w:tab/>
        </w:r>
        <w:r w:rsidR="00EA175D">
          <w:rPr>
            <w:noProof/>
            <w:webHidden/>
          </w:rPr>
          <w:fldChar w:fldCharType="begin" w:fldLock="1"/>
        </w:r>
        <w:r w:rsidR="00EA175D">
          <w:rPr>
            <w:noProof/>
            <w:webHidden/>
          </w:rPr>
          <w:instrText xml:space="preserve"> PAGEREF _Toc130663216 \h </w:instrText>
        </w:r>
        <w:r w:rsidR="00EA175D">
          <w:rPr>
            <w:noProof/>
            <w:webHidden/>
          </w:rPr>
        </w:r>
        <w:r w:rsidR="00EA175D">
          <w:rPr>
            <w:noProof/>
            <w:webHidden/>
          </w:rPr>
          <w:fldChar w:fldCharType="separate"/>
        </w:r>
        <w:r w:rsidR="00EA175D">
          <w:rPr>
            <w:noProof/>
            <w:webHidden/>
          </w:rPr>
          <w:t>15</w:t>
        </w:r>
        <w:r w:rsidR="00EA175D">
          <w:rPr>
            <w:noProof/>
            <w:webHidden/>
          </w:rPr>
          <w:fldChar w:fldCharType="end"/>
        </w:r>
      </w:hyperlink>
    </w:p>
    <w:p w14:paraId="425945E0" w14:textId="77777777" w:rsidR="00EA175D" w:rsidRDefault="00D91535">
      <w:pPr>
        <w:pStyle w:val="TOC3"/>
        <w:ind w:left="480"/>
        <w:rPr>
          <w:rFonts w:asciiTheme="minorHAnsi" w:eastAsiaTheme="minorEastAsia" w:hAnsiTheme="minorHAnsi"/>
          <w:noProof/>
          <w:kern w:val="2"/>
          <w:sz w:val="21"/>
          <w:szCs w:val="22"/>
        </w:rPr>
      </w:pPr>
      <w:hyperlink w:anchor="_Toc130663217" w:history="1">
        <w:r w:rsidRPr="00A77B8B">
          <w:rPr>
            <w:rStyle w:val="a6"/>
            <w:noProof/>
          </w:rPr>
          <w:t>3.3.1</w:t>
        </w:r>
        <w:r>
          <w:rPr>
            <w:rStyle w:val="a6"/>
            <w:noProof/>
          </w:rPr>
          <w:t xml:space="preserve">　</w:t>
        </w:r>
        <w:r w:rsidR="00EA175D" w:rsidRPr="00A77B8B">
          <w:rPr>
            <w:rStyle w:val="a6"/>
            <w:noProof/>
          </w:rPr>
          <w:t>正文</w:t>
        </w:r>
        <w:r w:rsidR="00EA175D">
          <w:rPr>
            <w:noProof/>
            <w:webHidden/>
          </w:rPr>
          <w:tab/>
        </w:r>
        <w:r w:rsidR="00EA175D">
          <w:rPr>
            <w:noProof/>
            <w:webHidden/>
          </w:rPr>
          <w:fldChar w:fldCharType="begin" w:fldLock="1"/>
        </w:r>
        <w:r w:rsidR="00EA175D">
          <w:rPr>
            <w:noProof/>
            <w:webHidden/>
          </w:rPr>
          <w:instrText xml:space="preserve"> PAGEREF _Toc130663217 \h </w:instrText>
        </w:r>
        <w:r w:rsidR="00EA175D">
          <w:rPr>
            <w:noProof/>
            <w:webHidden/>
          </w:rPr>
        </w:r>
        <w:r w:rsidR="00EA175D">
          <w:rPr>
            <w:noProof/>
            <w:webHidden/>
          </w:rPr>
          <w:fldChar w:fldCharType="separate"/>
        </w:r>
        <w:r w:rsidR="00EA175D">
          <w:rPr>
            <w:noProof/>
            <w:webHidden/>
          </w:rPr>
          <w:t>16</w:t>
        </w:r>
        <w:r w:rsidR="00EA175D">
          <w:rPr>
            <w:noProof/>
            <w:webHidden/>
          </w:rPr>
          <w:fldChar w:fldCharType="end"/>
        </w:r>
      </w:hyperlink>
    </w:p>
    <w:p w14:paraId="75DA71B9" w14:textId="77777777" w:rsidR="00EA175D" w:rsidRDefault="00D91535">
      <w:pPr>
        <w:pStyle w:val="TOC3"/>
        <w:ind w:left="480"/>
        <w:rPr>
          <w:rFonts w:asciiTheme="minorHAnsi" w:eastAsiaTheme="minorEastAsia" w:hAnsiTheme="minorHAnsi"/>
          <w:noProof/>
          <w:kern w:val="2"/>
          <w:sz w:val="21"/>
          <w:szCs w:val="22"/>
        </w:rPr>
      </w:pPr>
      <w:hyperlink w:anchor="_Toc130663218" w:history="1">
        <w:r w:rsidRPr="00A77B8B">
          <w:rPr>
            <w:rStyle w:val="a6"/>
            <w:noProof/>
          </w:rPr>
          <w:t>3.3.2</w:t>
        </w:r>
        <w:r>
          <w:rPr>
            <w:rStyle w:val="a6"/>
            <w:noProof/>
          </w:rPr>
          <w:t xml:space="preserve">　</w:t>
        </w:r>
        <w:r w:rsidR="00EA175D" w:rsidRPr="00A77B8B">
          <w:rPr>
            <w:rStyle w:val="a6"/>
            <w:noProof/>
          </w:rPr>
          <w:t>序号标题</w:t>
        </w:r>
        <w:r w:rsidR="00EA175D">
          <w:rPr>
            <w:noProof/>
            <w:webHidden/>
          </w:rPr>
          <w:tab/>
        </w:r>
        <w:r w:rsidR="00EA175D">
          <w:rPr>
            <w:noProof/>
            <w:webHidden/>
          </w:rPr>
          <w:fldChar w:fldCharType="begin" w:fldLock="1"/>
        </w:r>
        <w:r w:rsidR="00EA175D">
          <w:rPr>
            <w:noProof/>
            <w:webHidden/>
          </w:rPr>
          <w:instrText xml:space="preserve"> PAGEREF _Toc130663218 \h </w:instrText>
        </w:r>
        <w:r w:rsidR="00EA175D">
          <w:rPr>
            <w:noProof/>
            <w:webHidden/>
          </w:rPr>
        </w:r>
        <w:r w:rsidR="00EA175D">
          <w:rPr>
            <w:noProof/>
            <w:webHidden/>
          </w:rPr>
          <w:fldChar w:fldCharType="separate"/>
        </w:r>
        <w:r w:rsidR="00EA175D">
          <w:rPr>
            <w:noProof/>
            <w:webHidden/>
          </w:rPr>
          <w:t>17</w:t>
        </w:r>
        <w:r w:rsidR="00EA175D">
          <w:rPr>
            <w:noProof/>
            <w:webHidden/>
          </w:rPr>
          <w:fldChar w:fldCharType="end"/>
        </w:r>
      </w:hyperlink>
    </w:p>
    <w:p w14:paraId="5849ADC2" w14:textId="77777777" w:rsidR="00EA175D" w:rsidRDefault="00D91535">
      <w:pPr>
        <w:pStyle w:val="TOC3"/>
        <w:ind w:left="480"/>
        <w:rPr>
          <w:rFonts w:asciiTheme="minorHAnsi" w:eastAsiaTheme="minorEastAsia" w:hAnsiTheme="minorHAnsi"/>
          <w:noProof/>
          <w:kern w:val="2"/>
          <w:sz w:val="21"/>
          <w:szCs w:val="22"/>
        </w:rPr>
      </w:pPr>
      <w:hyperlink w:anchor="_Toc130663219" w:history="1">
        <w:r w:rsidRPr="00A77B8B">
          <w:rPr>
            <w:rStyle w:val="a6"/>
            <w:noProof/>
          </w:rPr>
          <w:t>3.3.3</w:t>
        </w:r>
        <w:r>
          <w:rPr>
            <w:rStyle w:val="a6"/>
            <w:noProof/>
          </w:rPr>
          <w:t xml:space="preserve">　</w:t>
        </w:r>
        <w:r w:rsidR="00EA175D" w:rsidRPr="00A77B8B">
          <w:rPr>
            <w:rStyle w:val="a6"/>
            <w:noProof/>
          </w:rPr>
          <w:t>无序号标题</w:t>
        </w:r>
        <w:r w:rsidR="00EA175D">
          <w:rPr>
            <w:noProof/>
            <w:webHidden/>
          </w:rPr>
          <w:tab/>
        </w:r>
        <w:r w:rsidR="00EA175D">
          <w:rPr>
            <w:noProof/>
            <w:webHidden/>
          </w:rPr>
          <w:fldChar w:fldCharType="begin" w:fldLock="1"/>
        </w:r>
        <w:r w:rsidR="00EA175D">
          <w:rPr>
            <w:noProof/>
            <w:webHidden/>
          </w:rPr>
          <w:instrText xml:space="preserve"> PAGEREF _Toc130663219 \h </w:instrText>
        </w:r>
        <w:r w:rsidR="00EA175D">
          <w:rPr>
            <w:noProof/>
            <w:webHidden/>
          </w:rPr>
        </w:r>
        <w:r w:rsidR="00EA175D">
          <w:rPr>
            <w:noProof/>
            <w:webHidden/>
          </w:rPr>
          <w:fldChar w:fldCharType="separate"/>
        </w:r>
        <w:r w:rsidR="00EA175D">
          <w:rPr>
            <w:noProof/>
            <w:webHidden/>
          </w:rPr>
          <w:t>19</w:t>
        </w:r>
        <w:r w:rsidR="00EA175D">
          <w:rPr>
            <w:noProof/>
            <w:webHidden/>
          </w:rPr>
          <w:fldChar w:fldCharType="end"/>
        </w:r>
      </w:hyperlink>
    </w:p>
    <w:p w14:paraId="1D9BC684" w14:textId="77777777" w:rsidR="00EA175D" w:rsidRDefault="00D91535">
      <w:pPr>
        <w:pStyle w:val="TOC3"/>
        <w:ind w:left="480"/>
        <w:rPr>
          <w:rFonts w:asciiTheme="minorHAnsi" w:eastAsiaTheme="minorEastAsia" w:hAnsiTheme="minorHAnsi"/>
          <w:noProof/>
          <w:kern w:val="2"/>
          <w:sz w:val="21"/>
          <w:szCs w:val="22"/>
        </w:rPr>
      </w:pPr>
      <w:hyperlink w:anchor="_Toc130663220" w:history="1">
        <w:r w:rsidRPr="00A77B8B">
          <w:rPr>
            <w:rStyle w:val="a6"/>
            <w:noProof/>
          </w:rPr>
          <w:t>3.3.4</w:t>
        </w:r>
        <w:r>
          <w:rPr>
            <w:rStyle w:val="a6"/>
            <w:noProof/>
          </w:rPr>
          <w:t xml:space="preserve">　</w:t>
        </w:r>
        <w:r w:rsidR="00EA175D" w:rsidRPr="00A77B8B">
          <w:rPr>
            <w:rStyle w:val="a6"/>
            <w:noProof/>
          </w:rPr>
          <w:t>图片</w:t>
        </w:r>
        <w:r w:rsidR="00EA175D">
          <w:rPr>
            <w:noProof/>
            <w:webHidden/>
          </w:rPr>
          <w:tab/>
        </w:r>
        <w:r w:rsidR="00EA175D">
          <w:rPr>
            <w:noProof/>
            <w:webHidden/>
          </w:rPr>
          <w:fldChar w:fldCharType="begin" w:fldLock="1"/>
        </w:r>
        <w:r w:rsidR="00EA175D">
          <w:rPr>
            <w:noProof/>
            <w:webHidden/>
          </w:rPr>
          <w:instrText xml:space="preserve"> PAGEREF _Toc130663220 \h </w:instrText>
        </w:r>
        <w:r w:rsidR="00EA175D">
          <w:rPr>
            <w:noProof/>
            <w:webHidden/>
          </w:rPr>
        </w:r>
        <w:r w:rsidR="00EA175D">
          <w:rPr>
            <w:noProof/>
            <w:webHidden/>
          </w:rPr>
          <w:fldChar w:fldCharType="separate"/>
        </w:r>
        <w:r w:rsidR="00EA175D">
          <w:rPr>
            <w:noProof/>
            <w:webHidden/>
          </w:rPr>
          <w:t>20</w:t>
        </w:r>
        <w:r w:rsidR="00EA175D">
          <w:rPr>
            <w:noProof/>
            <w:webHidden/>
          </w:rPr>
          <w:fldChar w:fldCharType="end"/>
        </w:r>
      </w:hyperlink>
    </w:p>
    <w:p w14:paraId="7C1B8406" w14:textId="77777777" w:rsidR="00EA175D" w:rsidRDefault="00D91535">
      <w:pPr>
        <w:pStyle w:val="TOC3"/>
        <w:ind w:left="480"/>
        <w:rPr>
          <w:rFonts w:asciiTheme="minorHAnsi" w:eastAsiaTheme="minorEastAsia" w:hAnsiTheme="minorHAnsi"/>
          <w:noProof/>
          <w:kern w:val="2"/>
          <w:sz w:val="21"/>
          <w:szCs w:val="22"/>
        </w:rPr>
      </w:pPr>
      <w:hyperlink w:anchor="_Toc130663221" w:history="1">
        <w:r w:rsidRPr="00A77B8B">
          <w:rPr>
            <w:rStyle w:val="a6"/>
            <w:noProof/>
          </w:rPr>
          <w:t>3.3.5</w:t>
        </w:r>
        <w:r>
          <w:rPr>
            <w:rStyle w:val="a6"/>
            <w:noProof/>
          </w:rPr>
          <w:t xml:space="preserve">　</w:t>
        </w:r>
        <w:r w:rsidR="00EA175D" w:rsidRPr="00A77B8B">
          <w:rPr>
            <w:rStyle w:val="a6"/>
            <w:noProof/>
          </w:rPr>
          <w:t>表格</w:t>
        </w:r>
        <w:r w:rsidR="00EA175D">
          <w:rPr>
            <w:noProof/>
            <w:webHidden/>
          </w:rPr>
          <w:tab/>
        </w:r>
        <w:r w:rsidR="00EA175D">
          <w:rPr>
            <w:noProof/>
            <w:webHidden/>
          </w:rPr>
          <w:fldChar w:fldCharType="begin" w:fldLock="1"/>
        </w:r>
        <w:r w:rsidR="00EA175D">
          <w:rPr>
            <w:noProof/>
            <w:webHidden/>
          </w:rPr>
          <w:instrText xml:space="preserve"> PAGEREF _Toc130663221 \h </w:instrText>
        </w:r>
        <w:r w:rsidR="00EA175D">
          <w:rPr>
            <w:noProof/>
            <w:webHidden/>
          </w:rPr>
        </w:r>
        <w:r w:rsidR="00EA175D">
          <w:rPr>
            <w:noProof/>
            <w:webHidden/>
          </w:rPr>
          <w:fldChar w:fldCharType="separate"/>
        </w:r>
        <w:r w:rsidR="00EA175D">
          <w:rPr>
            <w:noProof/>
            <w:webHidden/>
          </w:rPr>
          <w:t>20</w:t>
        </w:r>
        <w:r w:rsidR="00EA175D">
          <w:rPr>
            <w:noProof/>
            <w:webHidden/>
          </w:rPr>
          <w:fldChar w:fldCharType="end"/>
        </w:r>
      </w:hyperlink>
    </w:p>
    <w:p w14:paraId="46A4E4B9" w14:textId="77777777" w:rsidR="00EA175D" w:rsidRDefault="00D91535">
      <w:pPr>
        <w:pStyle w:val="TOC3"/>
        <w:ind w:left="480"/>
        <w:rPr>
          <w:rFonts w:asciiTheme="minorHAnsi" w:eastAsiaTheme="minorEastAsia" w:hAnsiTheme="minorHAnsi"/>
          <w:noProof/>
          <w:kern w:val="2"/>
          <w:sz w:val="21"/>
          <w:szCs w:val="22"/>
        </w:rPr>
      </w:pPr>
      <w:hyperlink w:anchor="_Toc130663222" w:history="1">
        <w:r w:rsidRPr="00A77B8B">
          <w:rPr>
            <w:rStyle w:val="a6"/>
            <w:noProof/>
          </w:rPr>
          <w:t>3.3.6</w:t>
        </w:r>
        <w:r>
          <w:rPr>
            <w:rStyle w:val="a6"/>
            <w:noProof/>
          </w:rPr>
          <w:t xml:space="preserve">　</w:t>
        </w:r>
        <w:r w:rsidR="00EA175D" w:rsidRPr="00A77B8B">
          <w:rPr>
            <w:rStyle w:val="a6"/>
            <w:noProof/>
          </w:rPr>
          <w:t>公式</w:t>
        </w:r>
        <w:r w:rsidR="00EA175D">
          <w:rPr>
            <w:noProof/>
            <w:webHidden/>
          </w:rPr>
          <w:tab/>
        </w:r>
        <w:r w:rsidR="00EA175D">
          <w:rPr>
            <w:noProof/>
            <w:webHidden/>
          </w:rPr>
          <w:fldChar w:fldCharType="begin" w:fldLock="1"/>
        </w:r>
        <w:r w:rsidR="00EA175D">
          <w:rPr>
            <w:noProof/>
            <w:webHidden/>
          </w:rPr>
          <w:instrText xml:space="preserve"> PAGEREF _Toc130663222 \h </w:instrText>
        </w:r>
        <w:r w:rsidR="00EA175D">
          <w:rPr>
            <w:noProof/>
            <w:webHidden/>
          </w:rPr>
        </w:r>
        <w:r w:rsidR="00EA175D">
          <w:rPr>
            <w:noProof/>
            <w:webHidden/>
          </w:rPr>
          <w:fldChar w:fldCharType="separate"/>
        </w:r>
        <w:r w:rsidR="00EA175D">
          <w:rPr>
            <w:noProof/>
            <w:webHidden/>
          </w:rPr>
          <w:t>21</w:t>
        </w:r>
        <w:r w:rsidR="00EA175D">
          <w:rPr>
            <w:noProof/>
            <w:webHidden/>
          </w:rPr>
          <w:fldChar w:fldCharType="end"/>
        </w:r>
      </w:hyperlink>
    </w:p>
    <w:p w14:paraId="3EE76180" w14:textId="77777777" w:rsidR="00EA175D" w:rsidRDefault="00D91535">
      <w:pPr>
        <w:pStyle w:val="TOC3"/>
        <w:ind w:left="480"/>
        <w:rPr>
          <w:rFonts w:asciiTheme="minorHAnsi" w:eastAsiaTheme="minorEastAsia" w:hAnsiTheme="minorHAnsi"/>
          <w:noProof/>
          <w:kern w:val="2"/>
          <w:sz w:val="21"/>
          <w:szCs w:val="22"/>
        </w:rPr>
      </w:pPr>
      <w:hyperlink w:anchor="_Toc130663223" w:history="1">
        <w:r w:rsidRPr="00A77B8B">
          <w:rPr>
            <w:rStyle w:val="a6"/>
            <w:noProof/>
          </w:rPr>
          <w:t>3.3.7</w:t>
        </w:r>
        <w:r>
          <w:rPr>
            <w:rStyle w:val="a6"/>
            <w:noProof/>
          </w:rPr>
          <w:t xml:space="preserve">　</w:t>
        </w:r>
        <w:r w:rsidR="00EA175D" w:rsidRPr="00A77B8B">
          <w:rPr>
            <w:rStyle w:val="a6"/>
            <w:noProof/>
          </w:rPr>
          <w:t>题注</w:t>
        </w:r>
        <w:r w:rsidR="00EA175D">
          <w:rPr>
            <w:noProof/>
            <w:webHidden/>
          </w:rPr>
          <w:tab/>
        </w:r>
        <w:r w:rsidR="00EA175D">
          <w:rPr>
            <w:noProof/>
            <w:webHidden/>
          </w:rPr>
          <w:fldChar w:fldCharType="begin" w:fldLock="1"/>
        </w:r>
        <w:r w:rsidR="00EA175D">
          <w:rPr>
            <w:noProof/>
            <w:webHidden/>
          </w:rPr>
          <w:instrText xml:space="preserve"> PAGEREF _Toc130663223 \h </w:instrText>
        </w:r>
        <w:r w:rsidR="00EA175D">
          <w:rPr>
            <w:noProof/>
            <w:webHidden/>
          </w:rPr>
        </w:r>
        <w:r w:rsidR="00EA175D">
          <w:rPr>
            <w:noProof/>
            <w:webHidden/>
          </w:rPr>
          <w:fldChar w:fldCharType="separate"/>
        </w:r>
        <w:r w:rsidR="00EA175D">
          <w:rPr>
            <w:noProof/>
            <w:webHidden/>
          </w:rPr>
          <w:t>21</w:t>
        </w:r>
        <w:r w:rsidR="00EA175D">
          <w:rPr>
            <w:noProof/>
            <w:webHidden/>
          </w:rPr>
          <w:fldChar w:fldCharType="end"/>
        </w:r>
      </w:hyperlink>
    </w:p>
    <w:p w14:paraId="4D94529A" w14:textId="77777777" w:rsidR="00EA175D" w:rsidRDefault="00D91535">
      <w:pPr>
        <w:pStyle w:val="TOC3"/>
        <w:ind w:left="480"/>
        <w:rPr>
          <w:rFonts w:asciiTheme="minorHAnsi" w:eastAsiaTheme="minorEastAsia" w:hAnsiTheme="minorHAnsi"/>
          <w:noProof/>
          <w:kern w:val="2"/>
          <w:sz w:val="21"/>
          <w:szCs w:val="22"/>
        </w:rPr>
      </w:pPr>
      <w:hyperlink w:anchor="_Toc130663224" w:history="1">
        <w:r w:rsidRPr="00A77B8B">
          <w:rPr>
            <w:rStyle w:val="a6"/>
            <w:noProof/>
          </w:rPr>
          <w:t>3.3.8</w:t>
        </w:r>
        <w:r>
          <w:rPr>
            <w:rStyle w:val="a6"/>
            <w:noProof/>
          </w:rPr>
          <w:t xml:space="preserve">　</w:t>
        </w:r>
        <w:r w:rsidR="00EA175D" w:rsidRPr="00A77B8B">
          <w:rPr>
            <w:rStyle w:val="a6"/>
            <w:noProof/>
          </w:rPr>
          <w:t>列表与参考文献</w:t>
        </w:r>
        <w:r w:rsidR="00EA175D">
          <w:rPr>
            <w:noProof/>
            <w:webHidden/>
          </w:rPr>
          <w:tab/>
        </w:r>
        <w:r w:rsidR="00EA175D">
          <w:rPr>
            <w:noProof/>
            <w:webHidden/>
          </w:rPr>
          <w:fldChar w:fldCharType="begin" w:fldLock="1"/>
        </w:r>
        <w:r w:rsidR="00EA175D">
          <w:rPr>
            <w:noProof/>
            <w:webHidden/>
          </w:rPr>
          <w:instrText xml:space="preserve"> PAGEREF _Toc130663224 \h </w:instrText>
        </w:r>
        <w:r w:rsidR="00EA175D">
          <w:rPr>
            <w:noProof/>
            <w:webHidden/>
          </w:rPr>
        </w:r>
        <w:r w:rsidR="00EA175D">
          <w:rPr>
            <w:noProof/>
            <w:webHidden/>
          </w:rPr>
          <w:fldChar w:fldCharType="separate"/>
        </w:r>
        <w:r w:rsidR="00EA175D">
          <w:rPr>
            <w:noProof/>
            <w:webHidden/>
          </w:rPr>
          <w:t>21</w:t>
        </w:r>
        <w:r w:rsidR="00EA175D">
          <w:rPr>
            <w:noProof/>
            <w:webHidden/>
          </w:rPr>
          <w:fldChar w:fldCharType="end"/>
        </w:r>
      </w:hyperlink>
    </w:p>
    <w:p w14:paraId="4E31B563" w14:textId="77777777" w:rsidR="00EA175D" w:rsidRDefault="00D91535">
      <w:pPr>
        <w:pStyle w:val="TOC3"/>
        <w:ind w:left="480"/>
        <w:rPr>
          <w:rFonts w:asciiTheme="minorHAnsi" w:eastAsiaTheme="minorEastAsia" w:hAnsiTheme="minorHAnsi"/>
          <w:noProof/>
          <w:kern w:val="2"/>
          <w:sz w:val="21"/>
          <w:szCs w:val="22"/>
        </w:rPr>
      </w:pPr>
      <w:hyperlink w:anchor="_Toc130663225" w:history="1">
        <w:r w:rsidRPr="00A77B8B">
          <w:rPr>
            <w:rStyle w:val="a6"/>
            <w:noProof/>
          </w:rPr>
          <w:t>3.3.9</w:t>
        </w:r>
        <w:r>
          <w:rPr>
            <w:rStyle w:val="a6"/>
            <w:noProof/>
          </w:rPr>
          <w:t xml:space="preserve">　</w:t>
        </w:r>
        <w:r w:rsidR="00EA175D" w:rsidRPr="00A77B8B">
          <w:rPr>
            <w:rStyle w:val="a6"/>
            <w:noProof/>
          </w:rPr>
          <w:t>目录与索引</w:t>
        </w:r>
        <w:r w:rsidR="00EA175D">
          <w:rPr>
            <w:noProof/>
            <w:webHidden/>
          </w:rPr>
          <w:tab/>
        </w:r>
        <w:r w:rsidR="00EA175D">
          <w:rPr>
            <w:noProof/>
            <w:webHidden/>
          </w:rPr>
          <w:fldChar w:fldCharType="begin" w:fldLock="1"/>
        </w:r>
        <w:r w:rsidR="00EA175D">
          <w:rPr>
            <w:noProof/>
            <w:webHidden/>
          </w:rPr>
          <w:instrText xml:space="preserve"> PAGEREF _Toc130663225 \h </w:instrText>
        </w:r>
        <w:r w:rsidR="00EA175D">
          <w:rPr>
            <w:noProof/>
            <w:webHidden/>
          </w:rPr>
        </w:r>
        <w:r w:rsidR="00EA175D">
          <w:rPr>
            <w:noProof/>
            <w:webHidden/>
          </w:rPr>
          <w:fldChar w:fldCharType="separate"/>
        </w:r>
        <w:r w:rsidR="00EA175D">
          <w:rPr>
            <w:noProof/>
            <w:webHidden/>
          </w:rPr>
          <w:t>23</w:t>
        </w:r>
        <w:r w:rsidR="00EA175D">
          <w:rPr>
            <w:noProof/>
            <w:webHidden/>
          </w:rPr>
          <w:fldChar w:fldCharType="end"/>
        </w:r>
      </w:hyperlink>
    </w:p>
    <w:p w14:paraId="64086FD4" w14:textId="77777777" w:rsidR="00EA175D" w:rsidRDefault="00D91535">
      <w:pPr>
        <w:pStyle w:val="TOC3"/>
        <w:ind w:left="480"/>
        <w:rPr>
          <w:rFonts w:asciiTheme="minorHAnsi" w:eastAsiaTheme="minorEastAsia" w:hAnsiTheme="minorHAnsi"/>
          <w:noProof/>
          <w:kern w:val="2"/>
          <w:sz w:val="21"/>
          <w:szCs w:val="22"/>
        </w:rPr>
      </w:pPr>
      <w:hyperlink w:anchor="_Toc130663226" w:history="1">
        <w:r w:rsidRPr="00A77B8B">
          <w:rPr>
            <w:rStyle w:val="a6"/>
            <w:noProof/>
          </w:rPr>
          <w:t>3.3.10</w:t>
        </w:r>
        <w:r>
          <w:rPr>
            <w:rStyle w:val="a6"/>
            <w:noProof/>
          </w:rPr>
          <w:t xml:space="preserve">　</w:t>
        </w:r>
        <w:r w:rsidR="00EA175D" w:rsidRPr="00A77B8B">
          <w:rPr>
            <w:rStyle w:val="a6"/>
            <w:noProof/>
          </w:rPr>
          <w:t>脚注</w:t>
        </w:r>
        <w:r w:rsidR="00EA175D">
          <w:rPr>
            <w:noProof/>
            <w:webHidden/>
          </w:rPr>
          <w:tab/>
        </w:r>
        <w:r w:rsidR="00EA175D">
          <w:rPr>
            <w:noProof/>
            <w:webHidden/>
          </w:rPr>
          <w:fldChar w:fldCharType="begin" w:fldLock="1"/>
        </w:r>
        <w:r w:rsidR="00EA175D">
          <w:rPr>
            <w:noProof/>
            <w:webHidden/>
          </w:rPr>
          <w:instrText xml:space="preserve"> PAGEREF _Toc130663226 \h </w:instrText>
        </w:r>
        <w:r w:rsidR="00EA175D">
          <w:rPr>
            <w:noProof/>
            <w:webHidden/>
          </w:rPr>
        </w:r>
        <w:r w:rsidR="00EA175D">
          <w:rPr>
            <w:noProof/>
            <w:webHidden/>
          </w:rPr>
          <w:fldChar w:fldCharType="separate"/>
        </w:r>
        <w:r w:rsidR="00EA175D">
          <w:rPr>
            <w:noProof/>
            <w:webHidden/>
          </w:rPr>
          <w:t>24</w:t>
        </w:r>
        <w:r w:rsidR="00EA175D">
          <w:rPr>
            <w:noProof/>
            <w:webHidden/>
          </w:rPr>
          <w:fldChar w:fldCharType="end"/>
        </w:r>
      </w:hyperlink>
    </w:p>
    <w:p w14:paraId="32B70231" w14:textId="77777777" w:rsidR="00EA175D" w:rsidRDefault="00D91535">
      <w:pPr>
        <w:pStyle w:val="TOC3"/>
        <w:ind w:left="480"/>
        <w:rPr>
          <w:rFonts w:asciiTheme="minorHAnsi" w:eastAsiaTheme="minorEastAsia" w:hAnsiTheme="minorHAnsi"/>
          <w:noProof/>
          <w:kern w:val="2"/>
          <w:sz w:val="21"/>
          <w:szCs w:val="22"/>
        </w:rPr>
      </w:pPr>
      <w:hyperlink w:anchor="_Toc130663227" w:history="1">
        <w:r w:rsidRPr="00A77B8B">
          <w:rPr>
            <w:rStyle w:val="a6"/>
            <w:noProof/>
          </w:rPr>
          <w:t>3.3.11</w:t>
        </w:r>
        <w:r>
          <w:rPr>
            <w:rStyle w:val="a6"/>
            <w:noProof/>
          </w:rPr>
          <w:t xml:space="preserve">　</w:t>
        </w:r>
        <w:r w:rsidR="00EA175D" w:rsidRPr="00A77B8B">
          <w:rPr>
            <w:rStyle w:val="a6"/>
            <w:noProof/>
          </w:rPr>
          <w:t>编号引用</w:t>
        </w:r>
        <w:r w:rsidR="00EA175D">
          <w:rPr>
            <w:noProof/>
            <w:webHidden/>
          </w:rPr>
          <w:tab/>
        </w:r>
        <w:r w:rsidR="00EA175D">
          <w:rPr>
            <w:noProof/>
            <w:webHidden/>
          </w:rPr>
          <w:fldChar w:fldCharType="begin" w:fldLock="1"/>
        </w:r>
        <w:r w:rsidR="00EA175D">
          <w:rPr>
            <w:noProof/>
            <w:webHidden/>
          </w:rPr>
          <w:instrText xml:space="preserve"> PAGEREF _Toc130663227 \h </w:instrText>
        </w:r>
        <w:r w:rsidR="00EA175D">
          <w:rPr>
            <w:noProof/>
            <w:webHidden/>
          </w:rPr>
        </w:r>
        <w:r w:rsidR="00EA175D">
          <w:rPr>
            <w:noProof/>
            <w:webHidden/>
          </w:rPr>
          <w:fldChar w:fldCharType="separate"/>
        </w:r>
        <w:r w:rsidR="00EA175D">
          <w:rPr>
            <w:noProof/>
            <w:webHidden/>
          </w:rPr>
          <w:t>24</w:t>
        </w:r>
        <w:r w:rsidR="00EA175D">
          <w:rPr>
            <w:noProof/>
            <w:webHidden/>
          </w:rPr>
          <w:fldChar w:fldCharType="end"/>
        </w:r>
      </w:hyperlink>
    </w:p>
    <w:p w14:paraId="31DBD40A" w14:textId="77777777" w:rsidR="00EA175D" w:rsidRDefault="00D91535">
      <w:pPr>
        <w:pStyle w:val="TOC3"/>
        <w:ind w:left="480"/>
        <w:rPr>
          <w:rFonts w:asciiTheme="minorHAnsi" w:eastAsiaTheme="minorEastAsia" w:hAnsiTheme="minorHAnsi"/>
          <w:noProof/>
          <w:kern w:val="2"/>
          <w:sz w:val="21"/>
          <w:szCs w:val="22"/>
        </w:rPr>
      </w:pPr>
      <w:hyperlink w:anchor="_Toc130663228" w:history="1">
        <w:r w:rsidRPr="00A77B8B">
          <w:rPr>
            <w:rStyle w:val="a6"/>
            <w:noProof/>
          </w:rPr>
          <w:t>3.3.12</w:t>
        </w:r>
        <w:r>
          <w:rPr>
            <w:rStyle w:val="a6"/>
            <w:noProof/>
          </w:rPr>
          <w:t xml:space="preserve">　</w:t>
        </w:r>
        <w:r w:rsidR="00EA175D" w:rsidRPr="00A77B8B">
          <w:rPr>
            <w:rStyle w:val="a6"/>
            <w:noProof/>
          </w:rPr>
          <w:t>主要符号表</w:t>
        </w:r>
        <w:r w:rsidR="00EA175D">
          <w:rPr>
            <w:noProof/>
            <w:webHidden/>
          </w:rPr>
          <w:tab/>
        </w:r>
        <w:r w:rsidR="00EA175D">
          <w:rPr>
            <w:noProof/>
            <w:webHidden/>
          </w:rPr>
          <w:fldChar w:fldCharType="begin" w:fldLock="1"/>
        </w:r>
        <w:r w:rsidR="00EA175D">
          <w:rPr>
            <w:noProof/>
            <w:webHidden/>
          </w:rPr>
          <w:instrText xml:space="preserve"> PAGEREF _Toc130663228 \h </w:instrText>
        </w:r>
        <w:r w:rsidR="00EA175D">
          <w:rPr>
            <w:noProof/>
            <w:webHidden/>
          </w:rPr>
        </w:r>
        <w:r w:rsidR="00EA175D">
          <w:rPr>
            <w:noProof/>
            <w:webHidden/>
          </w:rPr>
          <w:fldChar w:fldCharType="separate"/>
        </w:r>
        <w:r w:rsidR="00EA175D">
          <w:rPr>
            <w:noProof/>
            <w:webHidden/>
          </w:rPr>
          <w:t>24</w:t>
        </w:r>
        <w:r w:rsidR="00EA175D">
          <w:rPr>
            <w:noProof/>
            <w:webHidden/>
          </w:rPr>
          <w:fldChar w:fldCharType="end"/>
        </w:r>
      </w:hyperlink>
    </w:p>
    <w:p w14:paraId="59624CFD" w14:textId="77777777" w:rsidR="00EA175D" w:rsidRDefault="00D91535">
      <w:pPr>
        <w:pStyle w:val="TOC3"/>
        <w:ind w:left="480"/>
        <w:rPr>
          <w:rFonts w:asciiTheme="minorHAnsi" w:eastAsiaTheme="minorEastAsia" w:hAnsiTheme="minorHAnsi"/>
          <w:noProof/>
          <w:kern w:val="2"/>
          <w:sz w:val="21"/>
          <w:szCs w:val="22"/>
        </w:rPr>
      </w:pPr>
      <w:hyperlink w:anchor="_Toc130663229" w:history="1">
        <w:r w:rsidRPr="00A77B8B">
          <w:rPr>
            <w:rStyle w:val="a6"/>
            <w:noProof/>
          </w:rPr>
          <w:t>3.3.13</w:t>
        </w:r>
        <w:r>
          <w:rPr>
            <w:rStyle w:val="a6"/>
            <w:noProof/>
          </w:rPr>
          <w:t xml:space="preserve">　</w:t>
        </w:r>
        <w:r w:rsidR="00EA175D" w:rsidRPr="00A77B8B">
          <w:rPr>
            <w:rStyle w:val="a6"/>
            <w:noProof/>
          </w:rPr>
          <w:t>封面</w:t>
        </w:r>
        <w:r w:rsidR="00EA175D">
          <w:rPr>
            <w:noProof/>
            <w:webHidden/>
          </w:rPr>
          <w:tab/>
        </w:r>
        <w:r w:rsidR="00EA175D">
          <w:rPr>
            <w:noProof/>
            <w:webHidden/>
          </w:rPr>
          <w:fldChar w:fldCharType="begin" w:fldLock="1"/>
        </w:r>
        <w:r w:rsidR="00EA175D">
          <w:rPr>
            <w:noProof/>
            <w:webHidden/>
          </w:rPr>
          <w:instrText xml:space="preserve"> PAGEREF _Toc130663229 \h </w:instrText>
        </w:r>
        <w:r w:rsidR="00EA175D">
          <w:rPr>
            <w:noProof/>
            <w:webHidden/>
          </w:rPr>
        </w:r>
        <w:r w:rsidR="00EA175D">
          <w:rPr>
            <w:noProof/>
            <w:webHidden/>
          </w:rPr>
          <w:fldChar w:fldCharType="separate"/>
        </w:r>
        <w:r w:rsidR="00EA175D">
          <w:rPr>
            <w:noProof/>
            <w:webHidden/>
          </w:rPr>
          <w:t>25</w:t>
        </w:r>
        <w:r w:rsidR="00EA175D">
          <w:rPr>
            <w:noProof/>
            <w:webHidden/>
          </w:rPr>
          <w:fldChar w:fldCharType="end"/>
        </w:r>
      </w:hyperlink>
    </w:p>
    <w:p w14:paraId="2B305915" w14:textId="77777777" w:rsidR="00EA175D" w:rsidRDefault="00D91535">
      <w:pPr>
        <w:pStyle w:val="TOC3"/>
        <w:ind w:left="480"/>
        <w:rPr>
          <w:rFonts w:asciiTheme="minorHAnsi" w:eastAsiaTheme="minorEastAsia" w:hAnsiTheme="minorHAnsi"/>
          <w:noProof/>
          <w:kern w:val="2"/>
          <w:sz w:val="21"/>
          <w:szCs w:val="22"/>
        </w:rPr>
      </w:pPr>
      <w:hyperlink w:anchor="_Toc130663230" w:history="1">
        <w:r w:rsidRPr="00A77B8B">
          <w:rPr>
            <w:rStyle w:val="a6"/>
            <w:noProof/>
          </w:rPr>
          <w:t>3.3.14</w:t>
        </w:r>
        <w:r>
          <w:rPr>
            <w:rStyle w:val="a6"/>
            <w:noProof/>
          </w:rPr>
          <w:t xml:space="preserve">　</w:t>
        </w:r>
        <w:r w:rsidR="00EA175D" w:rsidRPr="00A77B8B">
          <w:rPr>
            <w:rStyle w:val="a6"/>
            <w:noProof/>
          </w:rPr>
          <w:t>其他</w:t>
        </w:r>
        <w:r w:rsidR="00EA175D">
          <w:rPr>
            <w:noProof/>
            <w:webHidden/>
          </w:rPr>
          <w:tab/>
        </w:r>
        <w:r w:rsidR="00EA175D">
          <w:rPr>
            <w:noProof/>
            <w:webHidden/>
          </w:rPr>
          <w:fldChar w:fldCharType="begin" w:fldLock="1"/>
        </w:r>
        <w:r w:rsidR="00EA175D">
          <w:rPr>
            <w:noProof/>
            <w:webHidden/>
          </w:rPr>
          <w:instrText xml:space="preserve"> PAGEREF _Toc130663230 \h </w:instrText>
        </w:r>
        <w:r w:rsidR="00EA175D">
          <w:rPr>
            <w:noProof/>
            <w:webHidden/>
          </w:rPr>
        </w:r>
        <w:r w:rsidR="00EA175D">
          <w:rPr>
            <w:noProof/>
            <w:webHidden/>
          </w:rPr>
          <w:fldChar w:fldCharType="separate"/>
        </w:r>
        <w:r w:rsidR="00EA175D">
          <w:rPr>
            <w:noProof/>
            <w:webHidden/>
          </w:rPr>
          <w:t>26</w:t>
        </w:r>
        <w:r w:rsidR="00EA175D">
          <w:rPr>
            <w:noProof/>
            <w:webHidden/>
          </w:rPr>
          <w:fldChar w:fldCharType="end"/>
        </w:r>
      </w:hyperlink>
    </w:p>
    <w:p w14:paraId="78D645EE" w14:textId="77777777" w:rsidR="00EA175D" w:rsidRDefault="00D91535">
      <w:pPr>
        <w:pStyle w:val="TOC3"/>
        <w:ind w:left="480"/>
        <w:rPr>
          <w:rFonts w:asciiTheme="minorHAnsi" w:eastAsiaTheme="minorEastAsia" w:hAnsiTheme="minorHAnsi"/>
          <w:noProof/>
          <w:kern w:val="2"/>
          <w:sz w:val="21"/>
          <w:szCs w:val="22"/>
        </w:rPr>
      </w:pPr>
      <w:hyperlink w:anchor="_Toc130663231" w:history="1">
        <w:r w:rsidRPr="00A77B8B">
          <w:rPr>
            <w:rStyle w:val="a6"/>
            <w:noProof/>
          </w:rPr>
          <w:t>3.3.15</w:t>
        </w:r>
        <w:r>
          <w:rPr>
            <w:rStyle w:val="a6"/>
            <w:noProof/>
          </w:rPr>
          <w:t xml:space="preserve">　</w:t>
        </w:r>
        <w:r w:rsidR="00EA175D" w:rsidRPr="00A77B8B">
          <w:rPr>
            <w:rStyle w:val="a6"/>
            <w:noProof/>
          </w:rPr>
          <w:t>样式管理</w:t>
        </w:r>
        <w:r w:rsidR="00EA175D">
          <w:rPr>
            <w:noProof/>
            <w:webHidden/>
          </w:rPr>
          <w:tab/>
        </w:r>
        <w:r w:rsidR="00EA175D">
          <w:rPr>
            <w:noProof/>
            <w:webHidden/>
          </w:rPr>
          <w:fldChar w:fldCharType="begin" w:fldLock="1"/>
        </w:r>
        <w:r w:rsidR="00EA175D">
          <w:rPr>
            <w:noProof/>
            <w:webHidden/>
          </w:rPr>
          <w:instrText xml:space="preserve"> PAGEREF _Toc130663231 \h </w:instrText>
        </w:r>
        <w:r w:rsidR="00EA175D">
          <w:rPr>
            <w:noProof/>
            <w:webHidden/>
          </w:rPr>
        </w:r>
        <w:r w:rsidR="00EA175D">
          <w:rPr>
            <w:noProof/>
            <w:webHidden/>
          </w:rPr>
          <w:fldChar w:fldCharType="separate"/>
        </w:r>
        <w:r w:rsidR="00EA175D">
          <w:rPr>
            <w:noProof/>
            <w:webHidden/>
          </w:rPr>
          <w:t>27</w:t>
        </w:r>
        <w:r w:rsidR="00EA175D">
          <w:rPr>
            <w:noProof/>
            <w:webHidden/>
          </w:rPr>
          <w:fldChar w:fldCharType="end"/>
        </w:r>
      </w:hyperlink>
    </w:p>
    <w:p w14:paraId="4F45AA5B" w14:textId="77777777" w:rsidR="00EA175D" w:rsidRDefault="00D91535">
      <w:pPr>
        <w:pStyle w:val="TOC2"/>
        <w:ind w:left="240"/>
        <w:rPr>
          <w:rFonts w:asciiTheme="minorHAnsi" w:eastAsiaTheme="minorEastAsia" w:hAnsiTheme="minorHAnsi"/>
          <w:noProof/>
          <w:kern w:val="2"/>
          <w:sz w:val="21"/>
          <w:szCs w:val="22"/>
        </w:rPr>
      </w:pPr>
      <w:hyperlink w:anchor="_Toc130663232" w:history="1">
        <w:r w:rsidRPr="00A77B8B">
          <w:rPr>
            <w:rStyle w:val="a6"/>
            <w:noProof/>
          </w:rPr>
          <w:t>3.4</w:t>
        </w:r>
        <w:r>
          <w:rPr>
            <w:rStyle w:val="a6"/>
            <w:noProof/>
          </w:rPr>
          <w:t xml:space="preserve">　</w:t>
        </w:r>
        <w:r w:rsidR="00EA175D" w:rsidRPr="00A77B8B">
          <w:rPr>
            <w:rStyle w:val="a6"/>
            <w:noProof/>
          </w:rPr>
          <w:t>文档部件设置</w:t>
        </w:r>
        <w:r w:rsidR="00EA175D">
          <w:rPr>
            <w:noProof/>
            <w:webHidden/>
          </w:rPr>
          <w:tab/>
        </w:r>
        <w:r w:rsidR="00EA175D">
          <w:rPr>
            <w:noProof/>
            <w:webHidden/>
          </w:rPr>
          <w:fldChar w:fldCharType="begin" w:fldLock="1"/>
        </w:r>
        <w:r w:rsidR="00EA175D">
          <w:rPr>
            <w:noProof/>
            <w:webHidden/>
          </w:rPr>
          <w:instrText xml:space="preserve"> PAGEREF _Toc130663232 \h </w:instrText>
        </w:r>
        <w:r w:rsidR="00EA175D">
          <w:rPr>
            <w:noProof/>
            <w:webHidden/>
          </w:rPr>
        </w:r>
        <w:r w:rsidR="00EA175D">
          <w:rPr>
            <w:noProof/>
            <w:webHidden/>
          </w:rPr>
          <w:fldChar w:fldCharType="separate"/>
        </w:r>
        <w:r w:rsidR="00EA175D">
          <w:rPr>
            <w:noProof/>
            <w:webHidden/>
          </w:rPr>
          <w:t>28</w:t>
        </w:r>
        <w:r w:rsidR="00EA175D">
          <w:rPr>
            <w:noProof/>
            <w:webHidden/>
          </w:rPr>
          <w:fldChar w:fldCharType="end"/>
        </w:r>
      </w:hyperlink>
    </w:p>
    <w:p w14:paraId="3EA5384E" w14:textId="77777777" w:rsidR="00EA175D" w:rsidRDefault="00D91535">
      <w:pPr>
        <w:pStyle w:val="TOC3"/>
        <w:ind w:left="480"/>
        <w:rPr>
          <w:rFonts w:asciiTheme="minorHAnsi" w:eastAsiaTheme="minorEastAsia" w:hAnsiTheme="minorHAnsi"/>
          <w:noProof/>
          <w:kern w:val="2"/>
          <w:sz w:val="21"/>
          <w:szCs w:val="22"/>
        </w:rPr>
      </w:pPr>
      <w:hyperlink w:anchor="_Toc130663233" w:history="1">
        <w:r w:rsidRPr="00A77B8B">
          <w:rPr>
            <w:rStyle w:val="a6"/>
            <w:noProof/>
          </w:rPr>
          <w:t>3.4.1</w:t>
        </w:r>
        <w:r>
          <w:rPr>
            <w:rStyle w:val="a6"/>
            <w:noProof/>
          </w:rPr>
          <w:t xml:space="preserve">　</w:t>
        </w:r>
        <w:r w:rsidR="00EA175D" w:rsidRPr="00A77B8B">
          <w:rPr>
            <w:rStyle w:val="a6"/>
            <w:noProof/>
          </w:rPr>
          <w:t>公式</w:t>
        </w:r>
        <w:r w:rsidR="00EA175D">
          <w:rPr>
            <w:noProof/>
            <w:webHidden/>
          </w:rPr>
          <w:tab/>
        </w:r>
        <w:r w:rsidR="00EA175D">
          <w:rPr>
            <w:noProof/>
            <w:webHidden/>
          </w:rPr>
          <w:fldChar w:fldCharType="begin" w:fldLock="1"/>
        </w:r>
        <w:r w:rsidR="00EA175D">
          <w:rPr>
            <w:noProof/>
            <w:webHidden/>
          </w:rPr>
          <w:instrText xml:space="preserve"> PAGEREF _Toc130663233 \h </w:instrText>
        </w:r>
        <w:r w:rsidR="00EA175D">
          <w:rPr>
            <w:noProof/>
            <w:webHidden/>
          </w:rPr>
        </w:r>
        <w:r w:rsidR="00EA175D">
          <w:rPr>
            <w:noProof/>
            <w:webHidden/>
          </w:rPr>
          <w:fldChar w:fldCharType="separate"/>
        </w:r>
        <w:r w:rsidR="00EA175D">
          <w:rPr>
            <w:noProof/>
            <w:webHidden/>
          </w:rPr>
          <w:t>28</w:t>
        </w:r>
        <w:r w:rsidR="00EA175D">
          <w:rPr>
            <w:noProof/>
            <w:webHidden/>
          </w:rPr>
          <w:fldChar w:fldCharType="end"/>
        </w:r>
      </w:hyperlink>
    </w:p>
    <w:p w14:paraId="636DDA9B" w14:textId="77777777" w:rsidR="00EA175D" w:rsidRDefault="00D91535">
      <w:pPr>
        <w:pStyle w:val="TOC3"/>
        <w:ind w:left="480"/>
        <w:rPr>
          <w:rFonts w:asciiTheme="minorHAnsi" w:eastAsiaTheme="minorEastAsia" w:hAnsiTheme="minorHAnsi"/>
          <w:noProof/>
          <w:kern w:val="2"/>
          <w:sz w:val="21"/>
          <w:szCs w:val="22"/>
        </w:rPr>
      </w:pPr>
      <w:hyperlink w:anchor="_Toc130663234" w:history="1">
        <w:r w:rsidRPr="00A77B8B">
          <w:rPr>
            <w:rStyle w:val="a6"/>
            <w:noProof/>
          </w:rPr>
          <w:t>3.4.2</w:t>
        </w:r>
        <w:r>
          <w:rPr>
            <w:rStyle w:val="a6"/>
            <w:noProof/>
          </w:rPr>
          <w:t xml:space="preserve">　</w:t>
        </w:r>
        <w:r w:rsidR="00EA175D" w:rsidRPr="00A77B8B">
          <w:rPr>
            <w:rStyle w:val="a6"/>
            <w:noProof/>
          </w:rPr>
          <w:t>续表题注</w:t>
        </w:r>
        <w:r w:rsidR="00EA175D">
          <w:rPr>
            <w:noProof/>
            <w:webHidden/>
          </w:rPr>
          <w:tab/>
        </w:r>
        <w:r w:rsidR="00EA175D">
          <w:rPr>
            <w:noProof/>
            <w:webHidden/>
          </w:rPr>
          <w:fldChar w:fldCharType="begin" w:fldLock="1"/>
        </w:r>
        <w:r w:rsidR="00EA175D">
          <w:rPr>
            <w:noProof/>
            <w:webHidden/>
          </w:rPr>
          <w:instrText xml:space="preserve"> PAGEREF _Toc130663234 \h </w:instrText>
        </w:r>
        <w:r w:rsidR="00EA175D">
          <w:rPr>
            <w:noProof/>
            <w:webHidden/>
          </w:rPr>
        </w:r>
        <w:r w:rsidR="00EA175D">
          <w:rPr>
            <w:noProof/>
            <w:webHidden/>
          </w:rPr>
          <w:fldChar w:fldCharType="separate"/>
        </w:r>
        <w:r w:rsidR="00EA175D">
          <w:rPr>
            <w:noProof/>
            <w:webHidden/>
          </w:rPr>
          <w:t>28</w:t>
        </w:r>
        <w:r w:rsidR="00EA175D">
          <w:rPr>
            <w:noProof/>
            <w:webHidden/>
          </w:rPr>
          <w:fldChar w:fldCharType="end"/>
        </w:r>
      </w:hyperlink>
    </w:p>
    <w:p w14:paraId="08685716" w14:textId="77777777" w:rsidR="00EA175D" w:rsidRDefault="00D91535">
      <w:pPr>
        <w:pStyle w:val="TOC3"/>
        <w:ind w:left="480"/>
        <w:rPr>
          <w:rFonts w:asciiTheme="minorHAnsi" w:eastAsiaTheme="minorEastAsia" w:hAnsiTheme="minorHAnsi"/>
          <w:noProof/>
          <w:kern w:val="2"/>
          <w:sz w:val="21"/>
          <w:szCs w:val="22"/>
        </w:rPr>
      </w:pPr>
      <w:hyperlink w:anchor="_Toc130663235" w:history="1">
        <w:r w:rsidRPr="00A77B8B">
          <w:rPr>
            <w:rStyle w:val="a6"/>
            <w:noProof/>
          </w:rPr>
          <w:t>3.4.3</w:t>
        </w:r>
        <w:r>
          <w:rPr>
            <w:rStyle w:val="a6"/>
            <w:noProof/>
          </w:rPr>
          <w:t xml:space="preserve">　</w:t>
        </w:r>
        <w:r w:rsidR="00EA175D" w:rsidRPr="00A77B8B">
          <w:rPr>
            <w:rStyle w:val="a6"/>
            <w:noProof/>
          </w:rPr>
          <w:t>脚注</w:t>
        </w:r>
        <w:r w:rsidR="00EA175D">
          <w:rPr>
            <w:noProof/>
            <w:webHidden/>
          </w:rPr>
          <w:tab/>
        </w:r>
        <w:r w:rsidR="00EA175D">
          <w:rPr>
            <w:noProof/>
            <w:webHidden/>
          </w:rPr>
          <w:fldChar w:fldCharType="begin" w:fldLock="1"/>
        </w:r>
        <w:r w:rsidR="00EA175D">
          <w:rPr>
            <w:noProof/>
            <w:webHidden/>
          </w:rPr>
          <w:instrText xml:space="preserve"> PAGEREF _Toc130663235 \h </w:instrText>
        </w:r>
        <w:r w:rsidR="00EA175D">
          <w:rPr>
            <w:noProof/>
            <w:webHidden/>
          </w:rPr>
        </w:r>
        <w:r w:rsidR="00EA175D">
          <w:rPr>
            <w:noProof/>
            <w:webHidden/>
          </w:rPr>
          <w:fldChar w:fldCharType="separate"/>
        </w:r>
        <w:r w:rsidR="00EA175D">
          <w:rPr>
            <w:noProof/>
            <w:webHidden/>
          </w:rPr>
          <w:t>29</w:t>
        </w:r>
        <w:r w:rsidR="00EA175D">
          <w:rPr>
            <w:noProof/>
            <w:webHidden/>
          </w:rPr>
          <w:fldChar w:fldCharType="end"/>
        </w:r>
      </w:hyperlink>
    </w:p>
    <w:p w14:paraId="25E19440" w14:textId="77777777" w:rsidR="00EA175D" w:rsidRDefault="00D91535">
      <w:pPr>
        <w:pStyle w:val="TOC3"/>
        <w:ind w:left="480"/>
        <w:rPr>
          <w:rFonts w:asciiTheme="minorHAnsi" w:eastAsiaTheme="minorEastAsia" w:hAnsiTheme="minorHAnsi"/>
          <w:noProof/>
          <w:kern w:val="2"/>
          <w:sz w:val="21"/>
          <w:szCs w:val="22"/>
        </w:rPr>
      </w:pPr>
      <w:hyperlink w:anchor="_Toc130663236" w:history="1">
        <w:r w:rsidRPr="00A77B8B">
          <w:rPr>
            <w:rStyle w:val="a6"/>
            <w:noProof/>
          </w:rPr>
          <w:t>3.4.4</w:t>
        </w:r>
        <w:r>
          <w:rPr>
            <w:rStyle w:val="a6"/>
            <w:noProof/>
          </w:rPr>
          <w:t xml:space="preserve">　</w:t>
        </w:r>
        <w:r w:rsidR="00EA175D" w:rsidRPr="00A77B8B">
          <w:rPr>
            <w:rStyle w:val="a6"/>
            <w:noProof/>
          </w:rPr>
          <w:t>页码</w:t>
        </w:r>
        <w:r w:rsidR="00EA175D">
          <w:rPr>
            <w:noProof/>
            <w:webHidden/>
          </w:rPr>
          <w:tab/>
        </w:r>
        <w:r w:rsidR="00EA175D">
          <w:rPr>
            <w:noProof/>
            <w:webHidden/>
          </w:rPr>
          <w:fldChar w:fldCharType="begin" w:fldLock="1"/>
        </w:r>
        <w:r w:rsidR="00EA175D">
          <w:rPr>
            <w:noProof/>
            <w:webHidden/>
          </w:rPr>
          <w:instrText xml:space="preserve"> PAGEREF _Toc130663236 \h </w:instrText>
        </w:r>
        <w:r w:rsidR="00EA175D">
          <w:rPr>
            <w:noProof/>
            <w:webHidden/>
          </w:rPr>
        </w:r>
        <w:r w:rsidR="00EA175D">
          <w:rPr>
            <w:noProof/>
            <w:webHidden/>
          </w:rPr>
          <w:fldChar w:fldCharType="separate"/>
        </w:r>
        <w:r w:rsidR="00EA175D">
          <w:rPr>
            <w:noProof/>
            <w:webHidden/>
          </w:rPr>
          <w:t>29</w:t>
        </w:r>
        <w:r w:rsidR="00EA175D">
          <w:rPr>
            <w:noProof/>
            <w:webHidden/>
          </w:rPr>
          <w:fldChar w:fldCharType="end"/>
        </w:r>
      </w:hyperlink>
    </w:p>
    <w:p w14:paraId="5A012A00" w14:textId="77777777" w:rsidR="00EA175D" w:rsidRDefault="00D91535">
      <w:pPr>
        <w:pStyle w:val="TOC3"/>
        <w:ind w:left="480"/>
        <w:rPr>
          <w:rFonts w:asciiTheme="minorHAnsi" w:eastAsiaTheme="minorEastAsia" w:hAnsiTheme="minorHAnsi"/>
          <w:noProof/>
          <w:kern w:val="2"/>
          <w:sz w:val="21"/>
          <w:szCs w:val="22"/>
        </w:rPr>
      </w:pPr>
      <w:hyperlink w:anchor="_Toc130663237" w:history="1">
        <w:r w:rsidRPr="00A77B8B">
          <w:rPr>
            <w:rStyle w:val="a6"/>
            <w:noProof/>
          </w:rPr>
          <w:t>3.4.5</w:t>
        </w:r>
        <w:r>
          <w:rPr>
            <w:rStyle w:val="a6"/>
            <w:noProof/>
          </w:rPr>
          <w:t xml:space="preserve">　</w:t>
        </w:r>
        <w:r w:rsidR="00EA175D" w:rsidRPr="00A77B8B">
          <w:rPr>
            <w:rStyle w:val="a6"/>
            <w:noProof/>
          </w:rPr>
          <w:t>目录与索引</w:t>
        </w:r>
        <w:r w:rsidR="00EA175D">
          <w:rPr>
            <w:noProof/>
            <w:webHidden/>
          </w:rPr>
          <w:tab/>
        </w:r>
        <w:r w:rsidR="00EA175D">
          <w:rPr>
            <w:noProof/>
            <w:webHidden/>
          </w:rPr>
          <w:fldChar w:fldCharType="begin" w:fldLock="1"/>
        </w:r>
        <w:r w:rsidR="00EA175D">
          <w:rPr>
            <w:noProof/>
            <w:webHidden/>
          </w:rPr>
          <w:instrText xml:space="preserve"> PAGEREF _Toc130663237 \h </w:instrText>
        </w:r>
        <w:r w:rsidR="00EA175D">
          <w:rPr>
            <w:noProof/>
            <w:webHidden/>
          </w:rPr>
        </w:r>
        <w:r w:rsidR="00EA175D">
          <w:rPr>
            <w:noProof/>
            <w:webHidden/>
          </w:rPr>
          <w:fldChar w:fldCharType="separate"/>
        </w:r>
        <w:r w:rsidR="00EA175D">
          <w:rPr>
            <w:noProof/>
            <w:webHidden/>
          </w:rPr>
          <w:t>30</w:t>
        </w:r>
        <w:r w:rsidR="00EA175D">
          <w:rPr>
            <w:noProof/>
            <w:webHidden/>
          </w:rPr>
          <w:fldChar w:fldCharType="end"/>
        </w:r>
      </w:hyperlink>
    </w:p>
    <w:p w14:paraId="79B5182A" w14:textId="77777777" w:rsidR="00EA175D" w:rsidRDefault="00D91535">
      <w:pPr>
        <w:pStyle w:val="TOC3"/>
        <w:ind w:left="480"/>
        <w:rPr>
          <w:rFonts w:asciiTheme="minorHAnsi" w:eastAsiaTheme="minorEastAsia" w:hAnsiTheme="minorHAnsi"/>
          <w:noProof/>
          <w:kern w:val="2"/>
          <w:sz w:val="21"/>
          <w:szCs w:val="22"/>
        </w:rPr>
      </w:pPr>
      <w:hyperlink w:anchor="_Toc130663238" w:history="1">
        <w:r w:rsidRPr="00A77B8B">
          <w:rPr>
            <w:rStyle w:val="a6"/>
            <w:noProof/>
          </w:rPr>
          <w:t>3.4.6</w:t>
        </w:r>
        <w:r>
          <w:rPr>
            <w:rStyle w:val="a6"/>
            <w:noProof/>
          </w:rPr>
          <w:t xml:space="preserve">　</w:t>
        </w:r>
        <w:r w:rsidR="00EA175D" w:rsidRPr="00A77B8B">
          <w:rPr>
            <w:rStyle w:val="a6"/>
            <w:noProof/>
          </w:rPr>
          <w:t>封面</w:t>
        </w:r>
        <w:r w:rsidR="00EA175D">
          <w:rPr>
            <w:noProof/>
            <w:webHidden/>
          </w:rPr>
          <w:tab/>
        </w:r>
        <w:r w:rsidR="00EA175D">
          <w:rPr>
            <w:noProof/>
            <w:webHidden/>
          </w:rPr>
          <w:fldChar w:fldCharType="begin" w:fldLock="1"/>
        </w:r>
        <w:r w:rsidR="00EA175D">
          <w:rPr>
            <w:noProof/>
            <w:webHidden/>
          </w:rPr>
          <w:instrText xml:space="preserve"> PAGEREF _Toc130663238 \h </w:instrText>
        </w:r>
        <w:r w:rsidR="00EA175D">
          <w:rPr>
            <w:noProof/>
            <w:webHidden/>
          </w:rPr>
        </w:r>
        <w:r w:rsidR="00EA175D">
          <w:rPr>
            <w:noProof/>
            <w:webHidden/>
          </w:rPr>
          <w:fldChar w:fldCharType="separate"/>
        </w:r>
        <w:r w:rsidR="00EA175D">
          <w:rPr>
            <w:noProof/>
            <w:webHidden/>
          </w:rPr>
          <w:t>30</w:t>
        </w:r>
        <w:r w:rsidR="00EA175D">
          <w:rPr>
            <w:noProof/>
            <w:webHidden/>
          </w:rPr>
          <w:fldChar w:fldCharType="end"/>
        </w:r>
      </w:hyperlink>
    </w:p>
    <w:p w14:paraId="336CFF1E" w14:textId="77777777" w:rsidR="00EA175D" w:rsidRDefault="00D91535">
      <w:pPr>
        <w:pStyle w:val="TOC3"/>
        <w:ind w:left="480"/>
        <w:rPr>
          <w:rFonts w:asciiTheme="minorHAnsi" w:eastAsiaTheme="minorEastAsia" w:hAnsiTheme="minorHAnsi"/>
          <w:noProof/>
          <w:kern w:val="2"/>
          <w:sz w:val="21"/>
          <w:szCs w:val="22"/>
        </w:rPr>
      </w:pPr>
      <w:hyperlink w:anchor="_Toc130663239" w:history="1">
        <w:r w:rsidRPr="00A77B8B">
          <w:rPr>
            <w:rStyle w:val="a6"/>
            <w:noProof/>
          </w:rPr>
          <w:t>3.4.7</w:t>
        </w:r>
        <w:r>
          <w:rPr>
            <w:rStyle w:val="a6"/>
            <w:noProof/>
          </w:rPr>
          <w:t xml:space="preserve">　</w:t>
        </w:r>
        <w:r w:rsidR="00EA175D" w:rsidRPr="00A77B8B">
          <w:rPr>
            <w:rStyle w:val="a6"/>
            <w:noProof/>
          </w:rPr>
          <w:t>书脊</w:t>
        </w:r>
        <w:r w:rsidR="00EA175D">
          <w:rPr>
            <w:noProof/>
            <w:webHidden/>
          </w:rPr>
          <w:tab/>
        </w:r>
        <w:r w:rsidR="00EA175D">
          <w:rPr>
            <w:noProof/>
            <w:webHidden/>
          </w:rPr>
          <w:fldChar w:fldCharType="begin" w:fldLock="1"/>
        </w:r>
        <w:r w:rsidR="00EA175D">
          <w:rPr>
            <w:noProof/>
            <w:webHidden/>
          </w:rPr>
          <w:instrText xml:space="preserve"> PAGEREF _Toc130663239 \h </w:instrText>
        </w:r>
        <w:r w:rsidR="00EA175D">
          <w:rPr>
            <w:noProof/>
            <w:webHidden/>
          </w:rPr>
        </w:r>
        <w:r w:rsidR="00EA175D">
          <w:rPr>
            <w:noProof/>
            <w:webHidden/>
          </w:rPr>
          <w:fldChar w:fldCharType="separate"/>
        </w:r>
        <w:r w:rsidR="00EA175D">
          <w:rPr>
            <w:noProof/>
            <w:webHidden/>
          </w:rPr>
          <w:t>31</w:t>
        </w:r>
        <w:r w:rsidR="00EA175D">
          <w:rPr>
            <w:noProof/>
            <w:webHidden/>
          </w:rPr>
          <w:fldChar w:fldCharType="end"/>
        </w:r>
      </w:hyperlink>
    </w:p>
    <w:p w14:paraId="7783DF1D" w14:textId="77777777" w:rsidR="00EA175D" w:rsidRDefault="00D91535">
      <w:pPr>
        <w:pStyle w:val="TOC3"/>
        <w:ind w:left="480"/>
        <w:rPr>
          <w:rFonts w:asciiTheme="minorHAnsi" w:eastAsiaTheme="minorEastAsia" w:hAnsiTheme="minorHAnsi"/>
          <w:noProof/>
          <w:kern w:val="2"/>
          <w:sz w:val="21"/>
          <w:szCs w:val="22"/>
        </w:rPr>
      </w:pPr>
      <w:hyperlink w:anchor="_Toc130663240" w:history="1">
        <w:r w:rsidRPr="00A77B8B">
          <w:rPr>
            <w:rStyle w:val="a6"/>
            <w:noProof/>
          </w:rPr>
          <w:t>3.4.8</w:t>
        </w:r>
        <w:r>
          <w:rPr>
            <w:rStyle w:val="a6"/>
            <w:noProof/>
          </w:rPr>
          <w:t xml:space="preserve">　</w:t>
        </w:r>
        <w:r w:rsidR="00EA175D" w:rsidRPr="00A77B8B">
          <w:rPr>
            <w:rStyle w:val="a6"/>
            <w:noProof/>
          </w:rPr>
          <w:t>其他</w:t>
        </w:r>
        <w:r w:rsidR="00EA175D">
          <w:rPr>
            <w:noProof/>
            <w:webHidden/>
          </w:rPr>
          <w:tab/>
        </w:r>
        <w:r w:rsidR="00EA175D">
          <w:rPr>
            <w:noProof/>
            <w:webHidden/>
          </w:rPr>
          <w:fldChar w:fldCharType="begin" w:fldLock="1"/>
        </w:r>
        <w:r w:rsidR="00EA175D">
          <w:rPr>
            <w:noProof/>
            <w:webHidden/>
          </w:rPr>
          <w:instrText xml:space="preserve"> PAGEREF _Toc130663240 \h </w:instrText>
        </w:r>
        <w:r w:rsidR="00EA175D">
          <w:rPr>
            <w:noProof/>
            <w:webHidden/>
          </w:rPr>
        </w:r>
        <w:r w:rsidR="00EA175D">
          <w:rPr>
            <w:noProof/>
            <w:webHidden/>
          </w:rPr>
          <w:fldChar w:fldCharType="separate"/>
        </w:r>
        <w:r w:rsidR="00EA175D">
          <w:rPr>
            <w:noProof/>
            <w:webHidden/>
          </w:rPr>
          <w:t>31</w:t>
        </w:r>
        <w:r w:rsidR="00EA175D">
          <w:rPr>
            <w:noProof/>
            <w:webHidden/>
          </w:rPr>
          <w:fldChar w:fldCharType="end"/>
        </w:r>
      </w:hyperlink>
    </w:p>
    <w:p w14:paraId="191344BD" w14:textId="77777777" w:rsidR="00EA175D" w:rsidRDefault="00D91535">
      <w:pPr>
        <w:pStyle w:val="TOC1"/>
        <w:rPr>
          <w:rFonts w:asciiTheme="minorHAnsi" w:eastAsiaTheme="minorEastAsia" w:hAnsiTheme="minorHAnsi"/>
          <w:noProof/>
          <w:kern w:val="2"/>
          <w:sz w:val="21"/>
          <w:szCs w:val="22"/>
        </w:rPr>
      </w:pPr>
      <w:hyperlink w:anchor="_Toc130663241" w:history="1">
        <w:r w:rsidRPr="00A77B8B">
          <w:rPr>
            <w:rStyle w:val="a6"/>
            <w:noProof/>
          </w:rPr>
          <w:t>第</w:t>
        </w:r>
        <w:r w:rsidRPr="00A77B8B">
          <w:rPr>
            <w:rStyle w:val="a6"/>
            <w:noProof/>
          </w:rPr>
          <w:t>4</w:t>
        </w:r>
        <w:r w:rsidRPr="00A77B8B">
          <w:rPr>
            <w:rStyle w:val="a6"/>
            <w:noProof/>
          </w:rPr>
          <w:t>章</w:t>
        </w:r>
        <w:r>
          <w:rPr>
            <w:rStyle w:val="a6"/>
            <w:noProof/>
          </w:rPr>
          <w:t xml:space="preserve">　</w:t>
        </w:r>
        <w:r w:rsidR="00EA175D" w:rsidRPr="00A77B8B">
          <w:rPr>
            <w:rStyle w:val="a6"/>
            <w:noProof/>
          </w:rPr>
          <w:t>结　　论</w:t>
        </w:r>
        <w:r w:rsidR="00EA175D">
          <w:rPr>
            <w:noProof/>
            <w:webHidden/>
          </w:rPr>
          <w:tab/>
        </w:r>
        <w:r w:rsidR="00EA175D" w:rsidRPr="00D91535">
          <w:rPr>
            <w:noProof/>
            <w:webHidden/>
          </w:rPr>
          <w:fldChar w:fldCharType="begin" w:fldLock="1"/>
        </w:r>
        <w:r w:rsidR="00EA175D">
          <w:rPr>
            <w:noProof/>
            <w:webHidden/>
          </w:rPr>
          <w:instrText xml:space="preserve"> PAGEREF _Toc130663241 \h </w:instrText>
        </w:r>
        <w:r w:rsidR="00EA175D" w:rsidRPr="00D91535">
          <w:rPr>
            <w:noProof/>
            <w:webHidden/>
          </w:rPr>
        </w:r>
        <w:r w:rsidR="00EA175D" w:rsidRPr="00D91535">
          <w:rPr>
            <w:noProof/>
            <w:webHidden/>
          </w:rPr>
          <w:fldChar w:fldCharType="separate"/>
        </w:r>
        <w:r w:rsidR="00EA175D" w:rsidRPr="00D91535">
          <w:rPr>
            <w:rFonts w:ascii="Times New Roman" w:hAnsi="Times New Roman"/>
            <w:noProof/>
            <w:webHidden/>
          </w:rPr>
          <w:t>32</w:t>
        </w:r>
        <w:r w:rsidR="00EA175D" w:rsidRPr="00D91535">
          <w:rPr>
            <w:rFonts w:ascii="Times New Roman" w:hAnsi="Times New Roman"/>
            <w:noProof/>
            <w:webHidden/>
          </w:rPr>
          <w:fldChar w:fldCharType="end"/>
        </w:r>
      </w:hyperlink>
    </w:p>
    <w:p w14:paraId="1340BB0A" w14:textId="77777777" w:rsidR="00EA175D" w:rsidRDefault="00D91535">
      <w:pPr>
        <w:pStyle w:val="TOC2"/>
        <w:ind w:left="240"/>
        <w:rPr>
          <w:rFonts w:asciiTheme="minorHAnsi" w:eastAsiaTheme="minorEastAsia" w:hAnsiTheme="minorHAnsi"/>
          <w:noProof/>
          <w:kern w:val="2"/>
          <w:sz w:val="21"/>
          <w:szCs w:val="22"/>
        </w:rPr>
      </w:pPr>
      <w:hyperlink w:anchor="_Toc130663242" w:history="1">
        <w:r w:rsidRPr="00A77B8B">
          <w:rPr>
            <w:rStyle w:val="a6"/>
            <w:noProof/>
          </w:rPr>
          <w:t>4.1</w:t>
        </w:r>
        <w:r>
          <w:rPr>
            <w:rStyle w:val="a6"/>
            <w:noProof/>
          </w:rPr>
          <w:t xml:space="preserve">　</w:t>
        </w:r>
        <w:r w:rsidR="00EA175D" w:rsidRPr="00A77B8B">
          <w:rPr>
            <w:rStyle w:val="a6"/>
            <w:noProof/>
          </w:rPr>
          <w:t>实用价值</w:t>
        </w:r>
        <w:r w:rsidR="00EA175D">
          <w:rPr>
            <w:noProof/>
            <w:webHidden/>
          </w:rPr>
          <w:tab/>
        </w:r>
        <w:r w:rsidR="00EA175D">
          <w:rPr>
            <w:noProof/>
            <w:webHidden/>
          </w:rPr>
          <w:fldChar w:fldCharType="begin" w:fldLock="1"/>
        </w:r>
        <w:r w:rsidR="00EA175D">
          <w:rPr>
            <w:noProof/>
            <w:webHidden/>
          </w:rPr>
          <w:instrText xml:space="preserve"> PAGEREF _Toc130663242 \h </w:instrText>
        </w:r>
        <w:r w:rsidR="00EA175D">
          <w:rPr>
            <w:noProof/>
            <w:webHidden/>
          </w:rPr>
        </w:r>
        <w:r w:rsidR="00EA175D">
          <w:rPr>
            <w:noProof/>
            <w:webHidden/>
          </w:rPr>
          <w:fldChar w:fldCharType="separate"/>
        </w:r>
        <w:r w:rsidR="00EA175D">
          <w:rPr>
            <w:noProof/>
            <w:webHidden/>
          </w:rPr>
          <w:t>32</w:t>
        </w:r>
        <w:r w:rsidR="00EA175D">
          <w:rPr>
            <w:noProof/>
            <w:webHidden/>
          </w:rPr>
          <w:fldChar w:fldCharType="end"/>
        </w:r>
      </w:hyperlink>
    </w:p>
    <w:p w14:paraId="355420D6" w14:textId="77777777" w:rsidR="00EA175D" w:rsidRDefault="00D91535">
      <w:pPr>
        <w:pStyle w:val="TOC2"/>
        <w:ind w:left="240"/>
        <w:rPr>
          <w:rFonts w:asciiTheme="minorHAnsi" w:eastAsiaTheme="minorEastAsia" w:hAnsiTheme="minorHAnsi"/>
          <w:noProof/>
          <w:kern w:val="2"/>
          <w:sz w:val="21"/>
          <w:szCs w:val="22"/>
        </w:rPr>
      </w:pPr>
      <w:hyperlink w:anchor="_Toc130663243" w:history="1">
        <w:r w:rsidRPr="00A77B8B">
          <w:rPr>
            <w:rStyle w:val="a6"/>
            <w:noProof/>
          </w:rPr>
          <w:t>4.2</w:t>
        </w:r>
        <w:r>
          <w:rPr>
            <w:rStyle w:val="a6"/>
            <w:noProof/>
          </w:rPr>
          <w:t xml:space="preserve">　</w:t>
        </w:r>
        <w:r w:rsidR="00EA175D" w:rsidRPr="00A77B8B">
          <w:rPr>
            <w:rStyle w:val="a6"/>
            <w:noProof/>
          </w:rPr>
          <w:t>现存问题</w:t>
        </w:r>
        <w:r w:rsidR="00EA175D">
          <w:rPr>
            <w:noProof/>
            <w:webHidden/>
          </w:rPr>
          <w:tab/>
        </w:r>
        <w:r w:rsidR="00EA175D">
          <w:rPr>
            <w:noProof/>
            <w:webHidden/>
          </w:rPr>
          <w:fldChar w:fldCharType="begin" w:fldLock="1"/>
        </w:r>
        <w:r w:rsidR="00EA175D">
          <w:rPr>
            <w:noProof/>
            <w:webHidden/>
          </w:rPr>
          <w:instrText xml:space="preserve"> PAGEREF _Toc130663243 \h </w:instrText>
        </w:r>
        <w:r w:rsidR="00EA175D">
          <w:rPr>
            <w:noProof/>
            <w:webHidden/>
          </w:rPr>
        </w:r>
        <w:r w:rsidR="00EA175D">
          <w:rPr>
            <w:noProof/>
            <w:webHidden/>
          </w:rPr>
          <w:fldChar w:fldCharType="separate"/>
        </w:r>
        <w:r w:rsidR="00EA175D">
          <w:rPr>
            <w:noProof/>
            <w:webHidden/>
          </w:rPr>
          <w:t>32</w:t>
        </w:r>
        <w:r w:rsidR="00EA175D">
          <w:rPr>
            <w:noProof/>
            <w:webHidden/>
          </w:rPr>
          <w:fldChar w:fldCharType="end"/>
        </w:r>
      </w:hyperlink>
    </w:p>
    <w:p w14:paraId="777C800A" w14:textId="77777777" w:rsidR="00EA175D" w:rsidRDefault="00D91535">
      <w:pPr>
        <w:pStyle w:val="TOC2"/>
        <w:ind w:left="240"/>
        <w:rPr>
          <w:rFonts w:asciiTheme="minorHAnsi" w:eastAsiaTheme="minorEastAsia" w:hAnsiTheme="minorHAnsi"/>
          <w:noProof/>
          <w:kern w:val="2"/>
          <w:sz w:val="21"/>
          <w:szCs w:val="22"/>
        </w:rPr>
      </w:pPr>
      <w:hyperlink w:anchor="_Toc130663244" w:history="1">
        <w:r w:rsidRPr="00A77B8B">
          <w:rPr>
            <w:rStyle w:val="a6"/>
            <w:noProof/>
          </w:rPr>
          <w:t>4.3</w:t>
        </w:r>
        <w:r>
          <w:rPr>
            <w:rStyle w:val="a6"/>
            <w:noProof/>
          </w:rPr>
          <w:t xml:space="preserve">　</w:t>
        </w:r>
        <w:r w:rsidR="00EA175D" w:rsidRPr="00A77B8B">
          <w:rPr>
            <w:rStyle w:val="a6"/>
            <w:noProof/>
          </w:rPr>
          <w:t>未来展望</w:t>
        </w:r>
        <w:r w:rsidR="00EA175D">
          <w:rPr>
            <w:noProof/>
            <w:webHidden/>
          </w:rPr>
          <w:tab/>
        </w:r>
        <w:r w:rsidR="00EA175D">
          <w:rPr>
            <w:noProof/>
            <w:webHidden/>
          </w:rPr>
          <w:fldChar w:fldCharType="begin" w:fldLock="1"/>
        </w:r>
        <w:r w:rsidR="00EA175D">
          <w:rPr>
            <w:noProof/>
            <w:webHidden/>
          </w:rPr>
          <w:instrText xml:space="preserve"> PAGEREF _Toc130663244 \h </w:instrText>
        </w:r>
        <w:r w:rsidR="00EA175D">
          <w:rPr>
            <w:noProof/>
            <w:webHidden/>
          </w:rPr>
        </w:r>
        <w:r w:rsidR="00EA175D">
          <w:rPr>
            <w:noProof/>
            <w:webHidden/>
          </w:rPr>
          <w:fldChar w:fldCharType="separate"/>
        </w:r>
        <w:r w:rsidR="00EA175D">
          <w:rPr>
            <w:noProof/>
            <w:webHidden/>
          </w:rPr>
          <w:t>32</w:t>
        </w:r>
        <w:r w:rsidR="00EA175D">
          <w:rPr>
            <w:noProof/>
            <w:webHidden/>
          </w:rPr>
          <w:fldChar w:fldCharType="end"/>
        </w:r>
      </w:hyperlink>
    </w:p>
    <w:p w14:paraId="7E48F8B7" w14:textId="77777777" w:rsidR="00EA175D" w:rsidRDefault="00EA175D">
      <w:pPr>
        <w:pStyle w:val="TOC1"/>
        <w:rPr>
          <w:rFonts w:asciiTheme="minorHAnsi" w:eastAsiaTheme="minorEastAsia" w:hAnsiTheme="minorHAnsi"/>
          <w:noProof/>
          <w:kern w:val="2"/>
          <w:sz w:val="21"/>
          <w:szCs w:val="22"/>
        </w:rPr>
      </w:pPr>
      <w:hyperlink w:anchor="_Toc130663245" w:history="1">
        <w:r w:rsidRPr="00A77B8B">
          <w:rPr>
            <w:rStyle w:val="a6"/>
            <w:noProof/>
          </w:rPr>
          <w:t>插图索引</w:t>
        </w:r>
        <w:r>
          <w:rPr>
            <w:noProof/>
            <w:webHidden/>
          </w:rPr>
          <w:tab/>
        </w:r>
        <w:r w:rsidRPr="00D91535">
          <w:rPr>
            <w:noProof/>
            <w:webHidden/>
          </w:rPr>
          <w:fldChar w:fldCharType="begin" w:fldLock="1"/>
        </w:r>
        <w:r>
          <w:rPr>
            <w:noProof/>
            <w:webHidden/>
          </w:rPr>
          <w:instrText xml:space="preserve"> PAGEREF _Toc130663245 \h </w:instrText>
        </w:r>
        <w:r w:rsidRPr="00D91535">
          <w:rPr>
            <w:noProof/>
            <w:webHidden/>
          </w:rPr>
        </w:r>
        <w:r w:rsidRPr="00D91535">
          <w:rPr>
            <w:noProof/>
            <w:webHidden/>
          </w:rPr>
          <w:fldChar w:fldCharType="separate"/>
        </w:r>
        <w:r w:rsidRPr="00D91535">
          <w:rPr>
            <w:rFonts w:ascii="Times New Roman" w:hAnsi="Times New Roman"/>
            <w:noProof/>
            <w:webHidden/>
          </w:rPr>
          <w:t>33</w:t>
        </w:r>
        <w:r w:rsidRPr="00D91535">
          <w:rPr>
            <w:rFonts w:ascii="Times New Roman" w:hAnsi="Times New Roman"/>
            <w:noProof/>
            <w:webHidden/>
          </w:rPr>
          <w:fldChar w:fldCharType="end"/>
        </w:r>
      </w:hyperlink>
    </w:p>
    <w:p w14:paraId="507A72B3" w14:textId="77777777" w:rsidR="00EA175D" w:rsidRDefault="00EA175D">
      <w:pPr>
        <w:pStyle w:val="TOC1"/>
        <w:rPr>
          <w:rFonts w:asciiTheme="minorHAnsi" w:eastAsiaTheme="minorEastAsia" w:hAnsiTheme="minorHAnsi"/>
          <w:noProof/>
          <w:kern w:val="2"/>
          <w:sz w:val="21"/>
          <w:szCs w:val="22"/>
        </w:rPr>
      </w:pPr>
      <w:hyperlink w:anchor="_Toc130663246" w:history="1">
        <w:r w:rsidRPr="00A77B8B">
          <w:rPr>
            <w:rStyle w:val="a6"/>
            <w:noProof/>
          </w:rPr>
          <w:t>表格索引</w:t>
        </w:r>
        <w:r>
          <w:rPr>
            <w:noProof/>
            <w:webHidden/>
          </w:rPr>
          <w:tab/>
        </w:r>
        <w:r w:rsidRPr="00D91535">
          <w:rPr>
            <w:noProof/>
            <w:webHidden/>
          </w:rPr>
          <w:fldChar w:fldCharType="begin" w:fldLock="1"/>
        </w:r>
        <w:r>
          <w:rPr>
            <w:noProof/>
            <w:webHidden/>
          </w:rPr>
          <w:instrText xml:space="preserve"> PAGEREF _Toc130663246 \h </w:instrText>
        </w:r>
        <w:r w:rsidRPr="00D91535">
          <w:rPr>
            <w:noProof/>
            <w:webHidden/>
          </w:rPr>
        </w:r>
        <w:r w:rsidRPr="00D91535">
          <w:rPr>
            <w:noProof/>
            <w:webHidden/>
          </w:rPr>
          <w:fldChar w:fldCharType="separate"/>
        </w:r>
        <w:r w:rsidRPr="00D91535">
          <w:rPr>
            <w:rFonts w:ascii="Times New Roman" w:hAnsi="Times New Roman"/>
            <w:noProof/>
            <w:webHidden/>
          </w:rPr>
          <w:t>34</w:t>
        </w:r>
        <w:r w:rsidRPr="00D91535">
          <w:rPr>
            <w:rFonts w:ascii="Times New Roman" w:hAnsi="Times New Roman"/>
            <w:noProof/>
            <w:webHidden/>
          </w:rPr>
          <w:fldChar w:fldCharType="end"/>
        </w:r>
      </w:hyperlink>
    </w:p>
    <w:p w14:paraId="048F1E5D" w14:textId="77777777" w:rsidR="00EA175D" w:rsidRDefault="00EA175D">
      <w:pPr>
        <w:pStyle w:val="TOC1"/>
        <w:rPr>
          <w:rFonts w:asciiTheme="minorHAnsi" w:eastAsiaTheme="minorEastAsia" w:hAnsiTheme="minorHAnsi"/>
          <w:noProof/>
          <w:kern w:val="2"/>
          <w:sz w:val="21"/>
          <w:szCs w:val="22"/>
        </w:rPr>
      </w:pPr>
      <w:hyperlink w:anchor="_Toc130663247" w:history="1">
        <w:r w:rsidRPr="00A77B8B">
          <w:rPr>
            <w:rStyle w:val="a6"/>
            <w:noProof/>
          </w:rPr>
          <w:t>参考文献</w:t>
        </w:r>
        <w:r>
          <w:rPr>
            <w:noProof/>
            <w:webHidden/>
          </w:rPr>
          <w:tab/>
        </w:r>
        <w:r w:rsidRPr="00D91535">
          <w:rPr>
            <w:noProof/>
            <w:webHidden/>
          </w:rPr>
          <w:fldChar w:fldCharType="begin" w:fldLock="1"/>
        </w:r>
        <w:r>
          <w:rPr>
            <w:noProof/>
            <w:webHidden/>
          </w:rPr>
          <w:instrText xml:space="preserve"> PAGEREF _Toc130663247 \h </w:instrText>
        </w:r>
        <w:r w:rsidRPr="00D91535">
          <w:rPr>
            <w:noProof/>
            <w:webHidden/>
          </w:rPr>
        </w:r>
        <w:r w:rsidRPr="00D91535">
          <w:rPr>
            <w:noProof/>
            <w:webHidden/>
          </w:rPr>
          <w:fldChar w:fldCharType="separate"/>
        </w:r>
        <w:r w:rsidRPr="00D91535">
          <w:rPr>
            <w:rFonts w:ascii="Times New Roman" w:hAnsi="Times New Roman"/>
            <w:noProof/>
            <w:webHidden/>
          </w:rPr>
          <w:t>35</w:t>
        </w:r>
        <w:r w:rsidRPr="00D91535">
          <w:rPr>
            <w:rFonts w:ascii="Times New Roman" w:hAnsi="Times New Roman"/>
            <w:noProof/>
            <w:webHidden/>
          </w:rPr>
          <w:fldChar w:fldCharType="end"/>
        </w:r>
      </w:hyperlink>
    </w:p>
    <w:p w14:paraId="018C8764" w14:textId="77777777" w:rsidR="00EA175D" w:rsidRDefault="00EA175D">
      <w:pPr>
        <w:pStyle w:val="TOC1"/>
        <w:rPr>
          <w:rFonts w:asciiTheme="minorHAnsi" w:eastAsiaTheme="minorEastAsia" w:hAnsiTheme="minorHAnsi"/>
          <w:noProof/>
          <w:kern w:val="2"/>
          <w:sz w:val="21"/>
          <w:szCs w:val="22"/>
        </w:rPr>
      </w:pPr>
      <w:hyperlink w:anchor="_Toc130663248" w:history="1">
        <w:r w:rsidRPr="00A77B8B">
          <w:rPr>
            <w:rStyle w:val="a6"/>
            <w:noProof/>
          </w:rPr>
          <w:t>致　　谢</w:t>
        </w:r>
        <w:r>
          <w:rPr>
            <w:noProof/>
            <w:webHidden/>
          </w:rPr>
          <w:tab/>
        </w:r>
        <w:r w:rsidRPr="00D91535">
          <w:rPr>
            <w:noProof/>
            <w:webHidden/>
          </w:rPr>
          <w:fldChar w:fldCharType="begin" w:fldLock="1"/>
        </w:r>
        <w:r>
          <w:rPr>
            <w:noProof/>
            <w:webHidden/>
          </w:rPr>
          <w:instrText xml:space="preserve"> PAGEREF _Toc130663248 \h </w:instrText>
        </w:r>
        <w:r w:rsidRPr="00D91535">
          <w:rPr>
            <w:noProof/>
            <w:webHidden/>
          </w:rPr>
        </w:r>
        <w:r w:rsidRPr="00D91535">
          <w:rPr>
            <w:noProof/>
            <w:webHidden/>
          </w:rPr>
          <w:fldChar w:fldCharType="separate"/>
        </w:r>
        <w:r w:rsidRPr="00D91535">
          <w:rPr>
            <w:rFonts w:ascii="Times New Roman" w:hAnsi="Times New Roman"/>
            <w:noProof/>
            <w:webHidden/>
          </w:rPr>
          <w:t>36</w:t>
        </w:r>
        <w:r w:rsidRPr="00D91535">
          <w:rPr>
            <w:rFonts w:ascii="Times New Roman" w:hAnsi="Times New Roman"/>
            <w:noProof/>
            <w:webHidden/>
          </w:rPr>
          <w:fldChar w:fldCharType="end"/>
        </w:r>
      </w:hyperlink>
    </w:p>
    <w:p w14:paraId="0732C440" w14:textId="77777777" w:rsidR="00EA175D" w:rsidRDefault="00EA175D">
      <w:pPr>
        <w:pStyle w:val="TOC1"/>
        <w:rPr>
          <w:rFonts w:asciiTheme="minorHAnsi" w:eastAsiaTheme="minorEastAsia" w:hAnsiTheme="minorHAnsi"/>
          <w:noProof/>
          <w:kern w:val="2"/>
          <w:sz w:val="21"/>
          <w:szCs w:val="22"/>
        </w:rPr>
      </w:pPr>
      <w:hyperlink w:anchor="_Toc130663249" w:history="1">
        <w:r w:rsidRPr="00A77B8B">
          <w:rPr>
            <w:rStyle w:val="a6"/>
            <w:noProof/>
          </w:rPr>
          <w:t>声　　明</w:t>
        </w:r>
        <w:r>
          <w:rPr>
            <w:noProof/>
            <w:webHidden/>
          </w:rPr>
          <w:tab/>
        </w:r>
        <w:r w:rsidRPr="00D91535">
          <w:rPr>
            <w:noProof/>
            <w:webHidden/>
          </w:rPr>
          <w:fldChar w:fldCharType="begin" w:fldLock="1"/>
        </w:r>
        <w:r>
          <w:rPr>
            <w:noProof/>
            <w:webHidden/>
          </w:rPr>
          <w:instrText xml:space="preserve"> PAGEREF _Toc130663249 \h </w:instrText>
        </w:r>
        <w:r w:rsidRPr="00D91535">
          <w:rPr>
            <w:noProof/>
            <w:webHidden/>
          </w:rPr>
        </w:r>
        <w:r w:rsidRPr="00D91535">
          <w:rPr>
            <w:noProof/>
            <w:webHidden/>
          </w:rPr>
          <w:fldChar w:fldCharType="separate"/>
        </w:r>
        <w:r w:rsidRPr="00D91535">
          <w:rPr>
            <w:rFonts w:ascii="Times New Roman" w:hAnsi="Times New Roman"/>
            <w:noProof/>
            <w:webHidden/>
          </w:rPr>
          <w:t>37</w:t>
        </w:r>
        <w:r w:rsidRPr="00D91535">
          <w:rPr>
            <w:rFonts w:ascii="Times New Roman" w:hAnsi="Times New Roman"/>
            <w:noProof/>
            <w:webHidden/>
          </w:rPr>
          <w:fldChar w:fldCharType="end"/>
        </w:r>
      </w:hyperlink>
    </w:p>
    <w:p w14:paraId="419F7237" w14:textId="77777777" w:rsidR="00EA175D" w:rsidRDefault="00D91535">
      <w:pPr>
        <w:pStyle w:val="TOC1"/>
        <w:rPr>
          <w:rFonts w:asciiTheme="minorHAnsi" w:eastAsiaTheme="minorEastAsia" w:hAnsiTheme="minorHAnsi"/>
          <w:noProof/>
          <w:kern w:val="2"/>
          <w:sz w:val="21"/>
          <w:szCs w:val="22"/>
        </w:rPr>
      </w:pPr>
      <w:hyperlink w:anchor="_Toc130663250" w:history="1">
        <w:r w:rsidRPr="00A77B8B">
          <w:rPr>
            <w:rStyle w:val="a6"/>
            <w:noProof/>
          </w:rPr>
          <w:t>附录</w:t>
        </w:r>
        <w:r w:rsidRPr="00A77B8B">
          <w:rPr>
            <w:rStyle w:val="a6"/>
            <w:noProof/>
          </w:rPr>
          <w:t>A</w:t>
        </w:r>
        <w:r>
          <w:rPr>
            <w:rStyle w:val="a6"/>
            <w:noProof/>
          </w:rPr>
          <w:t xml:space="preserve">　</w:t>
        </w:r>
        <w:r w:rsidR="00EA175D" w:rsidRPr="00A77B8B">
          <w:rPr>
            <w:rStyle w:val="a6"/>
            <w:noProof/>
          </w:rPr>
          <w:t>外文资料的调研阅读报告或书面翻译</w:t>
        </w:r>
        <w:r w:rsidR="00EA175D">
          <w:rPr>
            <w:noProof/>
            <w:webHidden/>
          </w:rPr>
          <w:tab/>
        </w:r>
        <w:r w:rsidR="00EA175D" w:rsidRPr="00D91535">
          <w:rPr>
            <w:noProof/>
            <w:webHidden/>
          </w:rPr>
          <w:fldChar w:fldCharType="begin" w:fldLock="1"/>
        </w:r>
        <w:r w:rsidR="00EA175D">
          <w:rPr>
            <w:noProof/>
            <w:webHidden/>
          </w:rPr>
          <w:instrText xml:space="preserve"> PAGEREF _Toc130663250 \h </w:instrText>
        </w:r>
        <w:r w:rsidR="00EA175D" w:rsidRPr="00D91535">
          <w:rPr>
            <w:noProof/>
            <w:webHidden/>
          </w:rPr>
        </w:r>
        <w:r w:rsidR="00EA175D" w:rsidRPr="00D91535">
          <w:rPr>
            <w:noProof/>
            <w:webHidden/>
          </w:rPr>
          <w:fldChar w:fldCharType="separate"/>
        </w:r>
        <w:r w:rsidR="00EA175D" w:rsidRPr="00D91535">
          <w:rPr>
            <w:rFonts w:ascii="Times New Roman" w:hAnsi="Times New Roman"/>
            <w:noProof/>
            <w:webHidden/>
          </w:rPr>
          <w:t>38</w:t>
        </w:r>
        <w:r w:rsidR="00EA175D" w:rsidRPr="00D91535">
          <w:rPr>
            <w:rFonts w:ascii="Times New Roman" w:hAnsi="Times New Roman"/>
            <w:noProof/>
            <w:webHidden/>
          </w:rPr>
          <w:fldChar w:fldCharType="end"/>
        </w:r>
      </w:hyperlink>
    </w:p>
    <w:p w14:paraId="1CED7858" w14:textId="77777777" w:rsidR="00EA175D" w:rsidRDefault="00D91535">
      <w:pPr>
        <w:pStyle w:val="TOC1"/>
        <w:rPr>
          <w:rFonts w:asciiTheme="minorHAnsi" w:eastAsiaTheme="minorEastAsia" w:hAnsiTheme="minorHAnsi"/>
          <w:noProof/>
          <w:kern w:val="2"/>
          <w:sz w:val="21"/>
          <w:szCs w:val="22"/>
        </w:rPr>
      </w:pPr>
      <w:hyperlink w:anchor="_Toc130663251" w:history="1">
        <w:r w:rsidRPr="00A77B8B">
          <w:rPr>
            <w:rStyle w:val="a6"/>
            <w:noProof/>
          </w:rPr>
          <w:t>附录</w:t>
        </w:r>
        <w:r w:rsidRPr="00A77B8B">
          <w:rPr>
            <w:rStyle w:val="a6"/>
            <w:noProof/>
          </w:rPr>
          <w:t>B</w:t>
        </w:r>
        <w:r>
          <w:rPr>
            <w:rStyle w:val="a6"/>
            <w:noProof/>
          </w:rPr>
          <w:t xml:space="preserve">　</w:t>
        </w:r>
        <w:r w:rsidR="00EA175D" w:rsidRPr="00A77B8B">
          <w:rPr>
            <w:rStyle w:val="a6"/>
            <w:noProof/>
          </w:rPr>
          <w:t>其他内容</w:t>
        </w:r>
        <w:r w:rsidR="00EA175D">
          <w:rPr>
            <w:noProof/>
            <w:webHidden/>
          </w:rPr>
          <w:tab/>
        </w:r>
        <w:r w:rsidR="00EA175D" w:rsidRPr="00D91535">
          <w:rPr>
            <w:noProof/>
            <w:webHidden/>
          </w:rPr>
          <w:fldChar w:fldCharType="begin" w:fldLock="1"/>
        </w:r>
        <w:r w:rsidR="00EA175D">
          <w:rPr>
            <w:noProof/>
            <w:webHidden/>
          </w:rPr>
          <w:instrText xml:space="preserve"> PAGEREF _Toc130663251 \h </w:instrText>
        </w:r>
        <w:r w:rsidR="00EA175D" w:rsidRPr="00D91535">
          <w:rPr>
            <w:noProof/>
            <w:webHidden/>
          </w:rPr>
        </w:r>
        <w:r w:rsidR="00EA175D" w:rsidRPr="00D91535">
          <w:rPr>
            <w:noProof/>
            <w:webHidden/>
          </w:rPr>
          <w:fldChar w:fldCharType="separate"/>
        </w:r>
        <w:r w:rsidR="00EA175D" w:rsidRPr="00D91535">
          <w:rPr>
            <w:rFonts w:ascii="Times New Roman" w:hAnsi="Times New Roman"/>
            <w:noProof/>
            <w:webHidden/>
          </w:rPr>
          <w:t>39</w:t>
        </w:r>
        <w:r w:rsidR="00EA175D" w:rsidRPr="00D91535">
          <w:rPr>
            <w:rFonts w:ascii="Times New Roman" w:hAnsi="Times New Roman"/>
            <w:noProof/>
            <w:webHidden/>
          </w:rPr>
          <w:fldChar w:fldCharType="end"/>
        </w:r>
      </w:hyperlink>
    </w:p>
    <w:p w14:paraId="5D2E875B" w14:textId="77777777" w:rsidR="00EA175D" w:rsidRDefault="00EA175D">
      <w:pPr>
        <w:pStyle w:val="TOC1"/>
        <w:rPr>
          <w:rFonts w:asciiTheme="minorHAnsi" w:eastAsiaTheme="minorEastAsia" w:hAnsiTheme="minorHAnsi"/>
          <w:noProof/>
          <w:kern w:val="2"/>
          <w:sz w:val="21"/>
          <w:szCs w:val="22"/>
        </w:rPr>
      </w:pPr>
      <w:hyperlink w:anchor="_Toc130663252" w:history="1">
        <w:r w:rsidRPr="00A77B8B">
          <w:rPr>
            <w:rStyle w:val="a6"/>
            <w:noProof/>
          </w:rPr>
          <w:t>在学期间参加课题的研究成果</w:t>
        </w:r>
        <w:r>
          <w:rPr>
            <w:noProof/>
            <w:webHidden/>
          </w:rPr>
          <w:tab/>
        </w:r>
        <w:r w:rsidRPr="00D91535">
          <w:rPr>
            <w:noProof/>
            <w:webHidden/>
          </w:rPr>
          <w:fldChar w:fldCharType="begin" w:fldLock="1"/>
        </w:r>
        <w:r>
          <w:rPr>
            <w:noProof/>
            <w:webHidden/>
          </w:rPr>
          <w:instrText xml:space="preserve"> PAGEREF _Toc130663252 \h </w:instrText>
        </w:r>
        <w:r w:rsidRPr="00D91535">
          <w:rPr>
            <w:noProof/>
            <w:webHidden/>
          </w:rPr>
        </w:r>
        <w:r w:rsidRPr="00D91535">
          <w:rPr>
            <w:noProof/>
            <w:webHidden/>
          </w:rPr>
          <w:fldChar w:fldCharType="separate"/>
        </w:r>
        <w:r w:rsidRPr="00D91535">
          <w:rPr>
            <w:rFonts w:ascii="Times New Roman" w:hAnsi="Times New Roman"/>
            <w:noProof/>
            <w:webHidden/>
          </w:rPr>
          <w:t>40</w:t>
        </w:r>
        <w:r w:rsidRPr="00D91535">
          <w:rPr>
            <w:rFonts w:ascii="Times New Roman" w:hAnsi="Times New Roman"/>
            <w:noProof/>
            <w:webHidden/>
          </w:rPr>
          <w:fldChar w:fldCharType="end"/>
        </w:r>
      </w:hyperlink>
    </w:p>
    <w:p w14:paraId="5D0BA186" w14:textId="77777777" w:rsidR="009142D8" w:rsidRDefault="009142D8" w:rsidP="009142D8">
      <w:pPr>
        <w:pStyle w:val="ae"/>
        <w:rPr>
          <w:lang w:val="zh-CN"/>
        </w:rPr>
      </w:pPr>
      <w:r>
        <w:rPr>
          <w:lang w:val="zh-CN"/>
        </w:rPr>
        <w:fldChar w:fldCharType="end"/>
      </w:r>
    </w:p>
    <w:p w14:paraId="22406800" w14:textId="77777777" w:rsidR="009142D8" w:rsidRDefault="009142D8" w:rsidP="009142D8">
      <w:pPr>
        <w:pStyle w:val="ae"/>
        <w:rPr>
          <w:lang w:val="zh-CN"/>
        </w:rPr>
      </w:pPr>
    </w:p>
    <w:p w14:paraId="1BE28512" w14:textId="77777777" w:rsidR="00592877" w:rsidRDefault="00592877" w:rsidP="009142D8">
      <w:pPr>
        <w:pStyle w:val="ae"/>
        <w:sectPr w:rsidR="00592877" w:rsidSect="00EF7B33">
          <w:footnotePr>
            <w:numFmt w:val="decimalEnclosedCircleChinese"/>
            <w:numRestart w:val="eachPage"/>
          </w:footnotePr>
          <w:pgSz w:w="11906" w:h="16838" w:code="9"/>
          <w:pgMar w:top="2155" w:right="1701" w:bottom="1814" w:left="1701" w:header="964" w:footer="851" w:gutter="113"/>
          <w:pgNumType w:fmt="upperRoman"/>
          <w:cols w:space="425"/>
          <w:docGrid w:linePitch="312"/>
        </w:sectPr>
      </w:pPr>
    </w:p>
    <w:p w14:paraId="5C17B870" w14:textId="77777777" w:rsidR="00592877" w:rsidRDefault="00592877" w:rsidP="00592877">
      <w:pPr>
        <w:pStyle w:val="af3"/>
      </w:pPr>
      <w:r>
        <w:rPr>
          <w:rFonts w:hint="eastAsia"/>
        </w:rPr>
        <w:lastRenderedPageBreak/>
        <w:t>主要符号表</w:t>
      </w:r>
    </w:p>
    <w:p w14:paraId="150B83AC" w14:textId="77777777" w:rsidR="00592877" w:rsidRPr="00592877" w:rsidRDefault="00592877" w:rsidP="00592877">
      <w:pPr>
        <w:pStyle w:val="aff4"/>
        <w:ind w:left="1920" w:hanging="1920"/>
      </w:pPr>
      <w:r>
        <w:rPr>
          <w:rFonts w:hint="eastAsia"/>
        </w:rPr>
        <w:t>ThuT</w:t>
      </w:r>
      <w:r w:rsidRPr="00592877">
        <w:rPr>
          <w:rFonts w:hint="eastAsia"/>
        </w:rPr>
        <w:t>hesis</w:t>
      </w:r>
      <w:r w:rsidRPr="00592877">
        <w:rPr>
          <w:rFonts w:hint="eastAsia"/>
        </w:rPr>
        <w:tab/>
      </w:r>
      <w:r w:rsidRPr="00592877">
        <w:rPr>
          <w:rFonts w:hint="eastAsia"/>
        </w:rPr>
        <w:t>清华大学学位论文</w:t>
      </w:r>
      <w:r w:rsidR="00BE0C94" w:rsidRPr="00AB08B1">
        <w:rPr>
          <w:noProof/>
          <w:spacing w:val="-66"/>
        </w:rPr>
        <w:t>L</w:t>
      </w:r>
      <w:r w:rsidR="00BE0C94" w:rsidRPr="00AB08B1">
        <w:rPr>
          <w:caps/>
          <w:noProof/>
          <w:spacing w:val="-20"/>
          <w:position w:val="4"/>
          <w:sz w:val="14"/>
        </w:rPr>
        <w:t>a</w:t>
      </w:r>
      <w:r w:rsidR="00BE0C94" w:rsidRPr="00AB08B1">
        <w:rPr>
          <w:noProof/>
          <w:spacing w:val="-40"/>
        </w:rPr>
        <w:t>T</w:t>
      </w:r>
      <w:r w:rsidR="00BE0C94" w:rsidRPr="00AB08B1">
        <w:rPr>
          <w:caps/>
          <w:noProof/>
          <w:spacing w:val="-40"/>
          <w:position w:val="-4"/>
        </w:rPr>
        <w:t>e</w:t>
      </w:r>
      <w:r w:rsidR="00BE0C94" w:rsidRPr="00AB08B1">
        <w:rPr>
          <w:noProof/>
        </w:rPr>
        <w:t>X</w:t>
      </w:r>
      <w:r w:rsidRPr="00592877">
        <w:rPr>
          <w:rFonts w:hint="eastAsia"/>
        </w:rPr>
        <w:t>模板（</w:t>
      </w:r>
      <w:r w:rsidRPr="00592877">
        <w:rPr>
          <w:rFonts w:hint="eastAsia"/>
        </w:rPr>
        <w:t xml:space="preserve">Tsinghua University </w:t>
      </w:r>
      <w:r w:rsidR="009635BA" w:rsidRPr="00AB08B1">
        <w:rPr>
          <w:noProof/>
          <w:spacing w:val="-66"/>
        </w:rPr>
        <w:t>L</w:t>
      </w:r>
      <w:r w:rsidR="009635BA" w:rsidRPr="00AB08B1">
        <w:rPr>
          <w:caps/>
          <w:noProof/>
          <w:spacing w:val="-20"/>
          <w:position w:val="4"/>
          <w:sz w:val="14"/>
        </w:rPr>
        <w:t>a</w:t>
      </w:r>
      <w:r w:rsidR="009635BA" w:rsidRPr="00AB08B1">
        <w:rPr>
          <w:noProof/>
          <w:spacing w:val="-40"/>
        </w:rPr>
        <w:t>T</w:t>
      </w:r>
      <w:r w:rsidR="009635BA" w:rsidRPr="00AB08B1">
        <w:rPr>
          <w:caps/>
          <w:noProof/>
          <w:spacing w:val="-40"/>
          <w:position w:val="-4"/>
        </w:rPr>
        <w:t>e</w:t>
      </w:r>
      <w:r w:rsidR="009635BA" w:rsidRPr="00AB08B1">
        <w:rPr>
          <w:noProof/>
        </w:rPr>
        <w:t>X</w:t>
      </w:r>
      <w:r w:rsidRPr="00592877">
        <w:t xml:space="preserve"> </w:t>
      </w:r>
      <w:r w:rsidRPr="00592877">
        <w:rPr>
          <w:rFonts w:hint="eastAsia"/>
        </w:rPr>
        <w:t>Thesis Template</w:t>
      </w:r>
      <w:r w:rsidRPr="00592877">
        <w:rPr>
          <w:rFonts w:hint="eastAsia"/>
        </w:rPr>
        <w:t>）</w:t>
      </w:r>
    </w:p>
    <w:p w14:paraId="75C70EEF" w14:textId="77777777" w:rsidR="00592877" w:rsidRPr="00592877" w:rsidRDefault="00592877" w:rsidP="00592877">
      <w:pPr>
        <w:pStyle w:val="aff4"/>
        <w:ind w:left="1920" w:hanging="1920"/>
      </w:pPr>
      <w:r w:rsidRPr="00592877">
        <w:rPr>
          <w:rFonts w:hint="eastAsia"/>
        </w:rPr>
        <w:t>pt</w:t>
      </w:r>
      <w:r w:rsidRPr="00592877">
        <w:rPr>
          <w:rFonts w:hint="eastAsia"/>
        </w:rPr>
        <w:tab/>
      </w:r>
      <w:r w:rsidRPr="00592877">
        <w:rPr>
          <w:rFonts w:hint="eastAsia"/>
        </w:rPr>
        <w:t>磅值、点数（</w:t>
      </w:r>
      <w:r w:rsidRPr="00592877">
        <w:rPr>
          <w:rFonts w:hint="eastAsia"/>
        </w:rPr>
        <w:t>point</w:t>
      </w:r>
      <w:r w:rsidRPr="00592877">
        <w:rPr>
          <w:rFonts w:hint="eastAsia"/>
        </w:rPr>
        <w:t>）</w:t>
      </w:r>
    </w:p>
    <w:p w14:paraId="7094E287" w14:textId="77777777" w:rsidR="00592877" w:rsidRPr="009E3220" w:rsidRDefault="00592877" w:rsidP="00592877">
      <w:pPr>
        <w:pStyle w:val="aff4"/>
        <w:ind w:left="1920" w:hanging="1920"/>
      </w:pPr>
      <w:r w:rsidRPr="00592877">
        <w:t>ℏ</w:t>
      </w:r>
      <w:r w:rsidRPr="00592877">
        <w:tab/>
      </w:r>
      <w:r w:rsidRPr="00592877">
        <w:rPr>
          <w:rFonts w:hint="eastAsia"/>
        </w:rPr>
        <w:t>约化普</w:t>
      </w:r>
      <w:r>
        <w:rPr>
          <w:rFonts w:hint="eastAsia"/>
        </w:rPr>
        <w:t>朗克常数</w:t>
      </w:r>
    </w:p>
    <w:p w14:paraId="1AC3510D" w14:textId="77777777" w:rsidR="00592877" w:rsidRDefault="00592877" w:rsidP="00592877">
      <w:pPr>
        <w:pStyle w:val="aff4"/>
        <w:ind w:left="1920" w:hanging="1920"/>
      </w:pPr>
    </w:p>
    <w:p w14:paraId="52092AE0" w14:textId="77777777" w:rsidR="00592877" w:rsidRDefault="00592877" w:rsidP="00592877">
      <w:pPr>
        <w:pStyle w:val="aff4"/>
        <w:ind w:left="1920" w:hanging="1920"/>
        <w:sectPr w:rsidR="00592877" w:rsidSect="00EF7B33">
          <w:footnotePr>
            <w:numFmt w:val="decimalEnclosedCircleChinese"/>
            <w:numRestart w:val="eachPage"/>
          </w:footnotePr>
          <w:pgSz w:w="11906" w:h="16838" w:code="9"/>
          <w:pgMar w:top="2155" w:right="1701" w:bottom="1814" w:left="1701" w:header="964" w:footer="851" w:gutter="113"/>
          <w:pgNumType w:fmt="upperRoman"/>
          <w:cols w:space="425"/>
          <w:docGrid w:linePitch="312"/>
        </w:sectPr>
      </w:pPr>
    </w:p>
    <w:p w14:paraId="44BEB455" w14:textId="77777777" w:rsidR="00F6143A" w:rsidRDefault="00F6143A" w:rsidP="00A74A28">
      <w:pPr>
        <w:pStyle w:val="1"/>
      </w:pPr>
      <w:bookmarkStart w:id="0" w:name="_Toc128945934"/>
      <w:r>
        <w:rPr>
          <w:rFonts w:hint="eastAsia"/>
        </w:rPr>
        <w:lastRenderedPageBreak/>
        <w:t xml:space="preserve">　</w:t>
      </w:r>
      <w:bookmarkStart w:id="1" w:name="_Toc129216704"/>
      <w:bookmarkStart w:id="2" w:name="_Toc129261352"/>
      <w:bookmarkStart w:id="3" w:name="_Toc129640410"/>
      <w:bookmarkStart w:id="4" w:name="_Toc130413690"/>
      <w:bookmarkStart w:id="5" w:name="_Toc130663182"/>
      <w:r>
        <w:rPr>
          <w:rFonts w:hint="eastAsia"/>
        </w:rPr>
        <w:t>引　　言</w:t>
      </w:r>
      <w:bookmarkEnd w:id="1"/>
      <w:bookmarkEnd w:id="2"/>
      <w:bookmarkEnd w:id="3"/>
      <w:bookmarkEnd w:id="4"/>
      <w:bookmarkEnd w:id="5"/>
    </w:p>
    <w:p w14:paraId="6318FC5D" w14:textId="77777777" w:rsidR="00F6143A" w:rsidRDefault="00F6143A" w:rsidP="008F1BA1">
      <w:pPr>
        <w:pStyle w:val="21"/>
      </w:pPr>
      <w:r>
        <w:rPr>
          <w:rFonts w:hint="eastAsia"/>
        </w:rPr>
        <w:t xml:space="preserve">　</w:t>
      </w:r>
      <w:bookmarkStart w:id="6" w:name="_Toc129216705"/>
      <w:bookmarkStart w:id="7" w:name="_Toc129261353"/>
      <w:bookmarkStart w:id="8" w:name="_Toc129640411"/>
      <w:bookmarkStart w:id="9" w:name="_Toc130413691"/>
      <w:bookmarkStart w:id="10" w:name="_Toc130663183"/>
      <w:r>
        <w:rPr>
          <w:rFonts w:hint="eastAsia"/>
        </w:rPr>
        <w:t>综合论文训练</w:t>
      </w:r>
      <w:r w:rsidR="001B2191">
        <w:rPr>
          <w:rFonts w:hint="eastAsia"/>
        </w:rPr>
        <w:t>写作</w:t>
      </w:r>
      <w:r>
        <w:rPr>
          <w:rFonts w:hint="eastAsia"/>
        </w:rPr>
        <w:t>简介</w:t>
      </w:r>
      <w:bookmarkEnd w:id="6"/>
      <w:bookmarkEnd w:id="7"/>
      <w:bookmarkEnd w:id="8"/>
      <w:bookmarkEnd w:id="9"/>
      <w:bookmarkEnd w:id="10"/>
    </w:p>
    <w:p w14:paraId="509673AB" w14:textId="77777777" w:rsidR="001B2191" w:rsidRPr="001B2191" w:rsidRDefault="001B2191" w:rsidP="001B2191">
      <w:pPr>
        <w:ind w:firstLine="480"/>
      </w:pPr>
      <w:r w:rsidRPr="001B2191">
        <w:rPr>
          <w:rFonts w:hint="eastAsia"/>
        </w:rPr>
        <w:t>在综合论文训练阶段，本科生在导师指导下针对某一课题进行探讨、分析和研究做出的论文是学术论文的一种。学生应遵照学术论文的公共规范和学校提出的具体要求进行撰写，以便为今后从事科学研究和技术工作打下良好基础。本科生（含国外来华留学本科生）非外语专业论文统一要求用中文书写。</w:t>
      </w:r>
    </w:p>
    <w:p w14:paraId="36E058F0" w14:textId="77777777" w:rsidR="00F6143A" w:rsidRPr="00D62FD4" w:rsidRDefault="00F6143A" w:rsidP="00DD5C0E">
      <w:pPr>
        <w:pStyle w:val="21"/>
      </w:pPr>
      <w:bookmarkStart w:id="11" w:name="_Toc104870779"/>
      <w:r>
        <w:rPr>
          <w:rFonts w:hint="eastAsia"/>
        </w:rPr>
        <w:t xml:space="preserve">　</w:t>
      </w:r>
      <w:bookmarkStart w:id="12" w:name="_Toc129216706"/>
      <w:bookmarkStart w:id="13" w:name="_Toc129261354"/>
      <w:bookmarkStart w:id="14" w:name="_Toc129640412"/>
      <w:bookmarkStart w:id="15" w:name="_Toc130413692"/>
      <w:bookmarkStart w:id="16" w:name="_Toc130663184"/>
      <w:r w:rsidRPr="00D62FD4">
        <w:rPr>
          <w:rFonts w:hint="eastAsia"/>
        </w:rPr>
        <w:t>综合论文</w:t>
      </w:r>
      <w:bookmarkEnd w:id="11"/>
      <w:r>
        <w:rPr>
          <w:rFonts w:hint="eastAsia"/>
        </w:rPr>
        <w:t>训练写作工具</w:t>
      </w:r>
      <w:bookmarkEnd w:id="12"/>
      <w:bookmarkEnd w:id="13"/>
      <w:bookmarkEnd w:id="14"/>
      <w:bookmarkEnd w:id="15"/>
      <w:bookmarkEnd w:id="16"/>
    </w:p>
    <w:p w14:paraId="57C0C5A7" w14:textId="77777777" w:rsidR="00F6143A" w:rsidRDefault="00F6143A" w:rsidP="0097557B">
      <w:pPr>
        <w:ind w:firstLine="480"/>
      </w:pPr>
      <w:r>
        <w:rPr>
          <w:rFonts w:hint="eastAsia"/>
        </w:rPr>
        <w:t>目前主流的论文写作工具分为以</w:t>
      </w:r>
      <w:r>
        <w:rPr>
          <w:rFonts w:hint="eastAsia"/>
        </w:rPr>
        <w:t>Microsoft</w:t>
      </w:r>
      <w:r>
        <w:t xml:space="preserve"> </w:t>
      </w:r>
      <w:r>
        <w:rPr>
          <w:rFonts w:hint="eastAsia"/>
        </w:rPr>
        <w:t>Word</w:t>
      </w:r>
      <w:r>
        <w:rPr>
          <w:rFonts w:hint="eastAsia"/>
        </w:rPr>
        <w:t>、</w:t>
      </w:r>
      <w:r>
        <w:rPr>
          <w:rFonts w:hint="eastAsia"/>
        </w:rPr>
        <w:t>WPS</w:t>
      </w:r>
      <w:r>
        <w:rPr>
          <w:rFonts w:hint="eastAsia"/>
        </w:rPr>
        <w:t>为代表的文字处理软件（以下仅指</w:t>
      </w:r>
      <w:r>
        <w:rPr>
          <w:rFonts w:hint="eastAsia"/>
        </w:rPr>
        <w:t>W</w:t>
      </w:r>
      <w:r>
        <w:t>ord</w:t>
      </w:r>
      <w:r>
        <w:rPr>
          <w:rFonts w:hint="eastAsia"/>
        </w:rPr>
        <w:t>）和以</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Pr>
          <w:rFonts w:hint="eastAsia"/>
          <w:noProof/>
        </w:rPr>
        <w:t>为代表</w:t>
      </w:r>
      <w:r>
        <w:rPr>
          <w:rFonts w:hint="eastAsia"/>
        </w:rPr>
        <w:t>的排版系统（以下仅指</w:t>
      </w:r>
      <w:r w:rsidRPr="00AB08B1">
        <w:rPr>
          <w:noProof/>
          <w:spacing w:val="-66"/>
        </w:rPr>
        <w:t>L</w:t>
      </w:r>
      <w:r w:rsidRPr="00AB08B1">
        <w:rPr>
          <w:caps/>
          <w:noProof/>
          <w:spacing w:val="-20"/>
          <w:position w:val="4"/>
          <w:sz w:val="14"/>
        </w:rPr>
        <w:t>a</w:t>
      </w:r>
      <w:r w:rsidRPr="00AB08B1">
        <w:rPr>
          <w:noProof/>
          <w:spacing w:val="-40"/>
        </w:rPr>
        <w:t>T</w:t>
      </w:r>
      <w:r w:rsidRPr="00AB08B1">
        <w:rPr>
          <w:caps/>
          <w:noProof/>
          <w:spacing w:val="-40"/>
          <w:position w:val="-4"/>
        </w:rPr>
        <w:t>e</w:t>
      </w:r>
      <w:r w:rsidRPr="00AB08B1">
        <w:rPr>
          <w:noProof/>
        </w:rPr>
        <w:t>X</w:t>
      </w:r>
      <w:r>
        <w:rPr>
          <w:rFonts w:hint="eastAsia"/>
        </w:rPr>
        <w:t>）。</w:t>
      </w:r>
      <w:r w:rsidRPr="009418C9">
        <w:rPr>
          <w:rFonts w:hint="eastAsia"/>
        </w:rPr>
        <w:t>Word</w:t>
      </w:r>
      <w:r>
        <w:rPr>
          <w:rFonts w:hint="eastAsia"/>
        </w:rPr>
        <w:t>和</w:t>
      </w:r>
      <w:r w:rsidRPr="002D59EC">
        <w:rPr>
          <w:noProof/>
          <w:spacing w:val="-66"/>
        </w:rPr>
        <w:t>L</w:t>
      </w:r>
      <w:r w:rsidRPr="002D59EC">
        <w:rPr>
          <w:caps/>
          <w:noProof/>
          <w:spacing w:val="-20"/>
          <w:position w:val="4"/>
          <w:sz w:val="14"/>
        </w:rPr>
        <w:t>a</w:t>
      </w:r>
      <w:r w:rsidRPr="002D59EC">
        <w:rPr>
          <w:noProof/>
          <w:spacing w:val="-40"/>
        </w:rPr>
        <w:t>T</w:t>
      </w:r>
      <w:r w:rsidRPr="002D59EC">
        <w:rPr>
          <w:caps/>
          <w:noProof/>
          <w:spacing w:val="-40"/>
          <w:position w:val="-4"/>
        </w:rPr>
        <w:t>e</w:t>
      </w:r>
      <w:r w:rsidRPr="002D59EC">
        <w:rPr>
          <w:noProof/>
        </w:rPr>
        <w:t>X</w:t>
      </w:r>
      <w:r>
        <w:rPr>
          <w:rFonts w:hint="eastAsia"/>
        </w:rPr>
        <w:t>各有其优缺点，</w:t>
      </w:r>
      <w:r w:rsidR="002F0291">
        <w:rPr>
          <w:rFonts w:hint="eastAsia"/>
        </w:rPr>
        <w:t>其简要对比</w:t>
      </w:r>
      <w:r>
        <w:rPr>
          <w:rFonts w:hint="eastAsia"/>
        </w:rPr>
        <w:t>如</w:t>
      </w:r>
      <w:r>
        <w:fldChar w:fldCharType="begin"/>
      </w:r>
      <w:r>
        <w:instrText xml:space="preserve"> </w:instrText>
      </w:r>
      <w:r>
        <w:rPr>
          <w:rFonts w:hint="eastAsia"/>
        </w:rPr>
        <w:instrText>REF _Ref129207492 \h</w:instrText>
      </w:r>
      <w:r>
        <w:instrText xml:space="preserve"> </w:instrText>
      </w:r>
      <w:r>
        <w:fldChar w:fldCharType="separate"/>
      </w:r>
      <w:r w:rsidR="00232739">
        <w:rPr>
          <w:rFonts w:hint="eastAsia"/>
        </w:rPr>
        <w:t>表</w:t>
      </w:r>
      <w:r w:rsidR="00232739">
        <w:rPr>
          <w:noProof/>
        </w:rPr>
        <w:t>1</w:t>
      </w:r>
      <w:r w:rsidR="00232739">
        <w:t>.</w:t>
      </w:r>
      <w:r w:rsidR="00232739">
        <w:rPr>
          <w:noProof/>
        </w:rPr>
        <w:t>1</w:t>
      </w:r>
      <w:r>
        <w:fldChar w:fldCharType="end"/>
      </w:r>
      <w:r>
        <w:rPr>
          <w:rFonts w:hint="eastAsia"/>
        </w:rPr>
        <w:t>所示。</w:t>
      </w:r>
    </w:p>
    <w:p w14:paraId="196B890A" w14:textId="77777777" w:rsidR="00F6143A" w:rsidRDefault="00F6143A" w:rsidP="006E141F">
      <w:pPr>
        <w:pStyle w:val="afb"/>
      </w:pPr>
      <w:bookmarkStart w:id="17" w:name="_Ref129207492"/>
      <w:bookmarkStart w:id="18" w:name="_Toc130663258"/>
      <w:r>
        <w:rPr>
          <w:rFonts w:hint="eastAsia"/>
        </w:rPr>
        <w:t>表</w:t>
      </w:r>
      <w:r w:rsidR="009A38A3">
        <w:fldChar w:fldCharType="begin"/>
      </w:r>
      <w:r w:rsidR="009A38A3">
        <w:instrText xml:space="preserve"> </w:instrText>
      </w:r>
      <w:r w:rsidR="009A38A3">
        <w:rPr>
          <w:rFonts w:hint="eastAsia"/>
        </w:rPr>
        <w:instrText>STYLEREF 1 \s</w:instrText>
      </w:r>
      <w:r w:rsidR="009A38A3">
        <w:instrText xml:space="preserve"> </w:instrText>
      </w:r>
      <w:r w:rsidR="009A38A3">
        <w:fldChar w:fldCharType="separate"/>
      </w:r>
      <w:r w:rsidR="00232739">
        <w:rPr>
          <w:noProof/>
        </w:rPr>
        <w:t>1</w:t>
      </w:r>
      <w:r w:rsidR="009A38A3">
        <w:fldChar w:fldCharType="end"/>
      </w:r>
      <w:r w:rsidR="009A38A3">
        <w:t>.</w:t>
      </w:r>
      <w:r w:rsidR="009A38A3">
        <w:fldChar w:fldCharType="begin"/>
      </w:r>
      <w:r w:rsidR="009A38A3">
        <w:instrText xml:space="preserve"> </w:instrText>
      </w:r>
      <w:r w:rsidR="009A38A3">
        <w:rPr>
          <w:rFonts w:hint="eastAsia"/>
        </w:rPr>
        <w:instrText xml:space="preserve">SEQ </w:instrText>
      </w:r>
      <w:r w:rsidR="009A38A3">
        <w:rPr>
          <w:rFonts w:hint="eastAsia"/>
        </w:rPr>
        <w:instrText>表</w:instrText>
      </w:r>
      <w:r w:rsidR="009A38A3">
        <w:rPr>
          <w:rFonts w:hint="eastAsia"/>
        </w:rPr>
        <w:instrText xml:space="preserve"> \* ARABIC \s 1</w:instrText>
      </w:r>
      <w:r w:rsidR="009A38A3">
        <w:instrText xml:space="preserve"> </w:instrText>
      </w:r>
      <w:r w:rsidR="009A38A3">
        <w:fldChar w:fldCharType="separate"/>
      </w:r>
      <w:r w:rsidR="00232739">
        <w:rPr>
          <w:noProof/>
        </w:rPr>
        <w:t>1</w:t>
      </w:r>
      <w:r w:rsidR="009A38A3">
        <w:fldChar w:fldCharType="end"/>
      </w:r>
      <w:bookmarkEnd w:id="17"/>
      <w:r>
        <w:rPr>
          <w:rFonts w:hint="eastAsia"/>
        </w:rPr>
        <w:t xml:space="preserve">　</w:t>
      </w:r>
      <w:r w:rsidRPr="009418C9">
        <w:rPr>
          <w:rFonts w:hint="eastAsia"/>
        </w:rPr>
        <w:t>Word</w:t>
      </w:r>
      <w:r>
        <w:rPr>
          <w:rFonts w:hint="eastAsia"/>
        </w:rPr>
        <w:t>与</w:t>
      </w:r>
      <w:r w:rsidR="006E141F" w:rsidRPr="006E141F">
        <w:rPr>
          <w:noProof/>
          <w:spacing w:val="-66"/>
        </w:rPr>
        <w:t>L</w:t>
      </w:r>
      <w:r w:rsidR="006E141F" w:rsidRPr="006E141F">
        <w:rPr>
          <w:caps/>
          <w:noProof/>
          <w:spacing w:val="-20"/>
          <w:position w:val="4"/>
          <w:sz w:val="14"/>
        </w:rPr>
        <w:t>a</w:t>
      </w:r>
      <w:r w:rsidR="006E141F" w:rsidRPr="006E141F">
        <w:rPr>
          <w:noProof/>
          <w:spacing w:val="-40"/>
        </w:rPr>
        <w:t>T</w:t>
      </w:r>
      <w:r w:rsidR="006E141F" w:rsidRPr="006E141F">
        <w:rPr>
          <w:caps/>
          <w:noProof/>
          <w:spacing w:val="-40"/>
          <w:position w:val="-4"/>
        </w:rPr>
        <w:t>e</w:t>
      </w:r>
      <w:r w:rsidR="006E141F" w:rsidRPr="00AB08B1">
        <w:rPr>
          <w:noProof/>
        </w:rPr>
        <w:t>X</w:t>
      </w:r>
      <w:r>
        <w:rPr>
          <w:rFonts w:hint="eastAsia"/>
          <w:noProof/>
        </w:rPr>
        <w:t>优缺点</w:t>
      </w:r>
      <w:r w:rsidR="002F0291">
        <w:rPr>
          <w:rFonts w:hint="eastAsia"/>
          <w:noProof/>
        </w:rPr>
        <w:t>简要</w:t>
      </w:r>
      <w:r>
        <w:rPr>
          <w:rFonts w:hint="eastAsia"/>
          <w:noProof/>
        </w:rPr>
        <w:t>对比</w:t>
      </w:r>
      <w:bookmarkEnd w:id="18"/>
    </w:p>
    <w:tbl>
      <w:tblPr>
        <w:tblStyle w:val="aff9"/>
        <w:tblW w:w="0" w:type="auto"/>
        <w:jc w:val="center"/>
        <w:tblLook w:val="04A0" w:firstRow="1" w:lastRow="0" w:firstColumn="1" w:lastColumn="0" w:noHBand="0" w:noVBand="1"/>
      </w:tblPr>
      <w:tblGrid>
        <w:gridCol w:w="1134"/>
        <w:gridCol w:w="4535"/>
        <w:gridCol w:w="2721"/>
      </w:tblGrid>
      <w:tr w:rsidR="00F6143A" w14:paraId="5E3F71B2" w14:textId="77777777" w:rsidTr="00650B70">
        <w:trPr>
          <w:cnfStyle w:val="100000000000" w:firstRow="1" w:lastRow="0" w:firstColumn="0" w:lastColumn="0" w:oddVBand="0" w:evenVBand="0" w:oddHBand="0" w:evenHBand="0" w:firstRowFirstColumn="0" w:firstRowLastColumn="0" w:lastRowFirstColumn="0" w:lastRowLastColumn="0"/>
          <w:jc w:val="center"/>
        </w:trPr>
        <w:tc>
          <w:tcPr>
            <w:tcW w:w="1134" w:type="dxa"/>
          </w:tcPr>
          <w:p w14:paraId="4D74F14A" w14:textId="77777777" w:rsidR="00F6143A" w:rsidRDefault="00F6143A" w:rsidP="00AE4033">
            <w:pPr>
              <w:pStyle w:val="ae"/>
            </w:pPr>
          </w:p>
        </w:tc>
        <w:tc>
          <w:tcPr>
            <w:tcW w:w="4535" w:type="dxa"/>
          </w:tcPr>
          <w:p w14:paraId="1A59879D" w14:textId="77777777" w:rsidR="00F6143A" w:rsidRDefault="00F6143A" w:rsidP="00AE4033">
            <w:pPr>
              <w:pStyle w:val="ae"/>
            </w:pPr>
            <w:r>
              <w:rPr>
                <w:rFonts w:hint="eastAsia"/>
              </w:rPr>
              <w:t>优点</w:t>
            </w:r>
          </w:p>
        </w:tc>
        <w:tc>
          <w:tcPr>
            <w:tcW w:w="2721" w:type="dxa"/>
          </w:tcPr>
          <w:p w14:paraId="77B462CE" w14:textId="77777777" w:rsidR="00F6143A" w:rsidRDefault="00F6143A" w:rsidP="00AE4033">
            <w:pPr>
              <w:pStyle w:val="ae"/>
            </w:pPr>
            <w:r>
              <w:rPr>
                <w:rFonts w:hint="eastAsia"/>
              </w:rPr>
              <w:t>缺点</w:t>
            </w:r>
          </w:p>
        </w:tc>
      </w:tr>
      <w:tr w:rsidR="00F6143A" w14:paraId="0AB0DFD2" w14:textId="77777777" w:rsidTr="00650B70">
        <w:trPr>
          <w:jc w:val="center"/>
        </w:trPr>
        <w:tc>
          <w:tcPr>
            <w:tcW w:w="1134" w:type="dxa"/>
          </w:tcPr>
          <w:p w14:paraId="42F9930E" w14:textId="77777777" w:rsidR="00F6143A" w:rsidRDefault="00F6143A" w:rsidP="00AE4033">
            <w:pPr>
              <w:pStyle w:val="ae"/>
            </w:pPr>
            <w:r w:rsidRPr="009418C9">
              <w:rPr>
                <w:rFonts w:hint="eastAsia"/>
              </w:rPr>
              <w:t>Word</w:t>
            </w:r>
          </w:p>
        </w:tc>
        <w:tc>
          <w:tcPr>
            <w:tcW w:w="4535" w:type="dxa"/>
          </w:tcPr>
          <w:p w14:paraId="7B8B4E4F" w14:textId="77777777" w:rsidR="0095776E" w:rsidRDefault="00F6143A" w:rsidP="00AE4033">
            <w:pPr>
              <w:pStyle w:val="ae"/>
            </w:pPr>
            <w:r w:rsidRPr="009418C9">
              <w:rPr>
                <w:rFonts w:hint="eastAsia"/>
              </w:rPr>
              <w:t>所见即所得</w:t>
            </w:r>
            <w:r>
              <w:rPr>
                <w:rFonts w:hint="eastAsia"/>
              </w:rPr>
              <w:t>，交互性强</w:t>
            </w:r>
          </w:p>
          <w:p w14:paraId="2A481ED1" w14:textId="77777777" w:rsidR="0095776E" w:rsidRDefault="00F6143A" w:rsidP="00AE4033">
            <w:pPr>
              <w:pStyle w:val="ae"/>
            </w:pPr>
            <w:r>
              <w:rPr>
                <w:rFonts w:hint="eastAsia"/>
              </w:rPr>
              <w:t>学习门槛低，用户基数大</w:t>
            </w:r>
          </w:p>
          <w:p w14:paraId="2BD303FB" w14:textId="77777777" w:rsidR="00F6143A" w:rsidRDefault="00927178" w:rsidP="00AE4033">
            <w:pPr>
              <w:pStyle w:val="ae"/>
            </w:pPr>
            <w:r>
              <w:rPr>
                <w:rFonts w:hint="eastAsia"/>
              </w:rPr>
              <w:t>处理表格、文件审阅等内容强</w:t>
            </w:r>
          </w:p>
        </w:tc>
        <w:tc>
          <w:tcPr>
            <w:tcW w:w="2721" w:type="dxa"/>
          </w:tcPr>
          <w:p w14:paraId="594C75AB" w14:textId="77777777" w:rsidR="0095776E" w:rsidRDefault="00F6143A" w:rsidP="00AE4033">
            <w:pPr>
              <w:pStyle w:val="ae"/>
            </w:pPr>
            <w:r>
              <w:rPr>
                <w:rFonts w:hint="eastAsia"/>
              </w:rPr>
              <w:t>不稳定</w:t>
            </w:r>
          </w:p>
          <w:p w14:paraId="654B17E1" w14:textId="77777777" w:rsidR="0095776E" w:rsidRDefault="0095776E" w:rsidP="00AE4033">
            <w:pPr>
              <w:pStyle w:val="ae"/>
            </w:pPr>
            <w:r>
              <w:rPr>
                <w:rFonts w:hint="eastAsia"/>
              </w:rPr>
              <w:t>缺少深度教程</w:t>
            </w:r>
          </w:p>
          <w:p w14:paraId="0CE00F1F" w14:textId="77777777" w:rsidR="00F6143A" w:rsidRDefault="00F6143A" w:rsidP="00AE4033">
            <w:pPr>
              <w:pStyle w:val="ae"/>
            </w:pPr>
            <w:r>
              <w:rPr>
                <w:rFonts w:hint="eastAsia"/>
              </w:rPr>
              <w:t>排版能力有限</w:t>
            </w:r>
          </w:p>
        </w:tc>
      </w:tr>
      <w:tr w:rsidR="00F6143A" w14:paraId="13FBB7C8" w14:textId="77777777" w:rsidTr="00650B70">
        <w:trPr>
          <w:jc w:val="center"/>
        </w:trPr>
        <w:tc>
          <w:tcPr>
            <w:tcW w:w="1134" w:type="dxa"/>
          </w:tcPr>
          <w:p w14:paraId="3E8740AC" w14:textId="77777777" w:rsidR="00F6143A" w:rsidRDefault="00F6143A" w:rsidP="00AE4033">
            <w:pPr>
              <w:pStyle w:val="ae"/>
            </w:pPr>
            <w:r w:rsidRPr="002D59EC">
              <w:rPr>
                <w:noProof/>
                <w:spacing w:val="-66"/>
              </w:rPr>
              <w:t>L</w:t>
            </w:r>
            <w:r w:rsidRPr="002D59EC">
              <w:rPr>
                <w:caps/>
                <w:noProof/>
                <w:spacing w:val="-20"/>
                <w:position w:val="4"/>
                <w:sz w:val="14"/>
              </w:rPr>
              <w:t>a</w:t>
            </w:r>
            <w:r w:rsidRPr="002D59EC">
              <w:rPr>
                <w:noProof/>
                <w:spacing w:val="-40"/>
              </w:rPr>
              <w:t>T</w:t>
            </w:r>
            <w:r w:rsidRPr="002D59EC">
              <w:rPr>
                <w:caps/>
                <w:noProof/>
                <w:spacing w:val="-40"/>
                <w:position w:val="-4"/>
              </w:rPr>
              <w:t>e</w:t>
            </w:r>
            <w:r w:rsidRPr="002D59EC">
              <w:rPr>
                <w:noProof/>
              </w:rPr>
              <w:t>X</w:t>
            </w:r>
          </w:p>
        </w:tc>
        <w:tc>
          <w:tcPr>
            <w:tcW w:w="4535" w:type="dxa"/>
          </w:tcPr>
          <w:p w14:paraId="65C8E7F7" w14:textId="77777777" w:rsidR="0095776E" w:rsidRDefault="00077C07" w:rsidP="00AE4033">
            <w:pPr>
              <w:pStyle w:val="ae"/>
              <w:rPr>
                <w:noProof/>
              </w:rPr>
            </w:pPr>
            <w:r>
              <w:rPr>
                <w:rFonts w:hint="eastAsia"/>
                <w:noProof/>
              </w:rPr>
              <w:t>格式</w:t>
            </w:r>
            <w:r w:rsidR="00F6143A">
              <w:rPr>
                <w:rFonts w:hint="eastAsia"/>
                <w:noProof/>
              </w:rPr>
              <w:t>严谨</w:t>
            </w:r>
          </w:p>
          <w:p w14:paraId="6777D4A2" w14:textId="77777777" w:rsidR="0095776E" w:rsidRDefault="00F6143A" w:rsidP="00AE4033">
            <w:pPr>
              <w:pStyle w:val="ae"/>
            </w:pPr>
            <w:r w:rsidRPr="009418C9">
              <w:rPr>
                <w:rFonts w:hint="eastAsia"/>
              </w:rPr>
              <w:t>自定义化</w:t>
            </w:r>
            <w:r w:rsidR="00077C07">
              <w:rPr>
                <w:rFonts w:hint="eastAsia"/>
              </w:rPr>
              <w:t>程度高</w:t>
            </w:r>
            <w:r w:rsidR="0095776E">
              <w:rPr>
                <w:rFonts w:hint="eastAsia"/>
              </w:rPr>
              <w:t>，扩展性强</w:t>
            </w:r>
          </w:p>
          <w:p w14:paraId="7B2525E3" w14:textId="77777777" w:rsidR="0095776E" w:rsidRDefault="00F6143A" w:rsidP="00AE4033">
            <w:pPr>
              <w:pStyle w:val="ae"/>
            </w:pPr>
            <w:r>
              <w:rPr>
                <w:rFonts w:hint="eastAsia"/>
              </w:rPr>
              <w:t>格式内容分离</w:t>
            </w:r>
          </w:p>
          <w:p w14:paraId="5B2B69E7" w14:textId="77777777" w:rsidR="00F6143A" w:rsidRDefault="00F6143A" w:rsidP="00AE4033">
            <w:pPr>
              <w:pStyle w:val="ae"/>
            </w:pPr>
            <w:r>
              <w:rPr>
                <w:rFonts w:hint="eastAsia"/>
              </w:rPr>
              <w:t>处理公式、参考文献等内容强</w:t>
            </w:r>
          </w:p>
        </w:tc>
        <w:tc>
          <w:tcPr>
            <w:tcW w:w="2721" w:type="dxa"/>
          </w:tcPr>
          <w:p w14:paraId="2B8AA740" w14:textId="77777777" w:rsidR="0095776E" w:rsidRDefault="002F0291" w:rsidP="00AE4033">
            <w:pPr>
              <w:pStyle w:val="ae"/>
            </w:pPr>
            <w:r>
              <w:rPr>
                <w:rFonts w:hint="eastAsia"/>
              </w:rPr>
              <w:t>不够直观</w:t>
            </w:r>
          </w:p>
          <w:p w14:paraId="013EFE0C" w14:textId="77777777" w:rsidR="0095776E" w:rsidRDefault="00F6143A" w:rsidP="00AE4033">
            <w:pPr>
              <w:pStyle w:val="ae"/>
            </w:pPr>
            <w:r>
              <w:rPr>
                <w:rFonts w:hint="eastAsia"/>
              </w:rPr>
              <w:t>学习门槛高</w:t>
            </w:r>
            <w:r w:rsidR="00A63112">
              <w:rPr>
                <w:rFonts w:hint="eastAsia"/>
              </w:rPr>
              <w:t>，</w:t>
            </w:r>
            <w:r>
              <w:rPr>
                <w:rFonts w:hint="eastAsia"/>
              </w:rPr>
              <w:t>周期长</w:t>
            </w:r>
          </w:p>
          <w:p w14:paraId="68A4C3E3" w14:textId="77777777" w:rsidR="00F6143A" w:rsidRDefault="00F6143A" w:rsidP="00AE4033">
            <w:pPr>
              <w:pStyle w:val="ae"/>
            </w:pPr>
            <w:r>
              <w:rPr>
                <w:rFonts w:hint="eastAsia"/>
              </w:rPr>
              <w:t>定制样式</w:t>
            </w:r>
            <w:r w:rsidR="0095776E">
              <w:rPr>
                <w:rFonts w:hint="eastAsia"/>
              </w:rPr>
              <w:t>复杂</w:t>
            </w:r>
          </w:p>
        </w:tc>
      </w:tr>
    </w:tbl>
    <w:p w14:paraId="3AC62A34" w14:textId="77777777" w:rsidR="00F6143A" w:rsidRDefault="00F6143A" w:rsidP="0097557B">
      <w:pPr>
        <w:ind w:firstLine="480"/>
      </w:pPr>
    </w:p>
    <w:p w14:paraId="5F4DEFB8" w14:textId="77777777" w:rsidR="00F6143A" w:rsidRDefault="00F6143A" w:rsidP="0097557B">
      <w:pPr>
        <w:ind w:firstLine="480"/>
      </w:pPr>
      <w:r>
        <w:rPr>
          <w:rFonts w:hint="eastAsia"/>
        </w:rPr>
        <w:t>在论文写作上：对于</w:t>
      </w:r>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Pr>
          <w:rFonts w:hint="eastAsia"/>
        </w:rPr>
        <w:t>，已经有成熟的</w:t>
      </w:r>
      <w:r>
        <w:rPr>
          <w:rFonts w:hint="eastAsia"/>
          <w:noProof/>
        </w:rPr>
        <w:t>模板</w:t>
      </w:r>
      <w:r>
        <w:rPr>
          <w:rFonts w:hint="eastAsia"/>
          <w:noProof/>
        </w:rPr>
        <w:t>Thu</w:t>
      </w:r>
      <w:r>
        <w:rPr>
          <w:noProof/>
        </w:rPr>
        <w:t>Thesis</w:t>
      </w:r>
      <w:r w:rsidR="00BA005B" w:rsidRPr="00BA005B">
        <w:rPr>
          <w:rStyle w:val="aff8"/>
        </w:rPr>
        <w:fldChar w:fldCharType="begin"/>
      </w:r>
      <w:r w:rsidR="00BA005B" w:rsidRPr="00BA005B">
        <w:rPr>
          <w:rStyle w:val="aff8"/>
        </w:rPr>
        <w:instrText xml:space="preserve"> REF _Ref129727913 \r \h </w:instrText>
      </w:r>
      <w:r w:rsidR="00BA005B">
        <w:rPr>
          <w:rStyle w:val="aff8"/>
        </w:rPr>
        <w:instrText xml:space="preserve"> \* MERGEFORMAT </w:instrText>
      </w:r>
      <w:r w:rsidR="00BA005B" w:rsidRPr="00BA005B">
        <w:rPr>
          <w:rStyle w:val="aff8"/>
        </w:rPr>
      </w:r>
      <w:r w:rsidR="00BA005B" w:rsidRPr="00BA005B">
        <w:rPr>
          <w:rStyle w:val="aff8"/>
        </w:rPr>
        <w:fldChar w:fldCharType="separate"/>
      </w:r>
      <w:r w:rsidR="00232739">
        <w:rPr>
          <w:rStyle w:val="aff8"/>
        </w:rPr>
        <w:t>[1]</w:t>
      </w:r>
      <w:r w:rsidR="00BA005B" w:rsidRPr="00BA005B">
        <w:rPr>
          <w:rStyle w:val="aff8"/>
        </w:rPr>
        <w:fldChar w:fldCharType="end"/>
      </w:r>
      <w:r>
        <w:rPr>
          <w:rFonts w:hint="eastAsia"/>
          <w:noProof/>
        </w:rPr>
        <w:t>供使用，然而其</w:t>
      </w:r>
      <w:r w:rsidR="002F0291">
        <w:rPr>
          <w:rFonts w:hint="eastAsia"/>
          <w:noProof/>
        </w:rPr>
        <w:t>对</w:t>
      </w:r>
      <w:r>
        <w:rPr>
          <w:rFonts w:hint="eastAsia"/>
          <w:noProof/>
        </w:rPr>
        <w:t>使用者的</w:t>
      </w:r>
      <w:r w:rsidRPr="0097557B">
        <w:rPr>
          <w:noProof/>
          <w:spacing w:val="-66"/>
        </w:rPr>
        <w:t>L</w:t>
      </w:r>
      <w:r w:rsidRPr="0097557B">
        <w:rPr>
          <w:caps/>
          <w:noProof/>
          <w:spacing w:val="-20"/>
          <w:position w:val="4"/>
          <w:sz w:val="14"/>
        </w:rPr>
        <w:t>a</w:t>
      </w:r>
      <w:r w:rsidRPr="0097557B">
        <w:rPr>
          <w:noProof/>
          <w:spacing w:val="-40"/>
        </w:rPr>
        <w:t>T</w:t>
      </w:r>
      <w:r w:rsidRPr="0097557B">
        <w:rPr>
          <w:caps/>
          <w:noProof/>
          <w:spacing w:val="-40"/>
          <w:position w:val="-4"/>
        </w:rPr>
        <w:t>e</w:t>
      </w:r>
      <w:r w:rsidRPr="00AB08B1">
        <w:rPr>
          <w:noProof/>
        </w:rPr>
        <w:t>X</w:t>
      </w:r>
      <w:r>
        <w:rPr>
          <w:rFonts w:hint="eastAsia"/>
          <w:noProof/>
        </w:rPr>
        <w:t>掌握水平</w:t>
      </w:r>
      <w:r w:rsidR="002F0291">
        <w:rPr>
          <w:rFonts w:hint="eastAsia"/>
          <w:noProof/>
        </w:rPr>
        <w:t>有一定</w:t>
      </w:r>
      <w:r>
        <w:rPr>
          <w:rFonts w:hint="eastAsia"/>
          <w:noProof/>
        </w:rPr>
        <w:t>要求</w:t>
      </w:r>
      <w:r w:rsidR="002F0291">
        <w:rPr>
          <w:rFonts w:hint="eastAsia"/>
          <w:noProof/>
        </w:rPr>
        <w:t>，导致</w:t>
      </w:r>
      <w:r>
        <w:rPr>
          <w:rFonts w:hint="eastAsia"/>
          <w:noProof/>
        </w:rPr>
        <w:t>模板无法低门槛使用；对于</w:t>
      </w:r>
      <w:r>
        <w:rPr>
          <w:rFonts w:hint="eastAsia"/>
          <w:noProof/>
        </w:rPr>
        <w:t>Word</w:t>
      </w:r>
      <w:r>
        <w:rPr>
          <w:rFonts w:hint="eastAsia"/>
          <w:noProof/>
        </w:rPr>
        <w:t>，官方模板本就不甚完善，加之缺乏系统教程，很多使用者对</w:t>
      </w:r>
      <w:r>
        <w:rPr>
          <w:rFonts w:hint="eastAsia"/>
          <w:noProof/>
        </w:rPr>
        <w:t>Word</w:t>
      </w:r>
      <w:r>
        <w:rPr>
          <w:rFonts w:hint="eastAsia"/>
          <w:noProof/>
        </w:rPr>
        <w:t>的</w:t>
      </w:r>
      <w:r>
        <w:rPr>
          <w:rFonts w:hint="eastAsia"/>
        </w:rPr>
        <w:t>排版功能不甚熟悉，导致耗费大量时间在手动调整格式上。</w:t>
      </w:r>
    </w:p>
    <w:p w14:paraId="4BF25616" w14:textId="77777777" w:rsidR="00F6143A" w:rsidRDefault="00F6143A" w:rsidP="00B31953">
      <w:pPr>
        <w:ind w:firstLine="480"/>
      </w:pPr>
      <w:r>
        <w:rPr>
          <w:rFonts w:hint="eastAsia"/>
        </w:rPr>
        <w:t>尽管</w:t>
      </w:r>
      <w:r w:rsidRPr="009418C9">
        <w:rPr>
          <w:rFonts w:hint="eastAsia"/>
        </w:rPr>
        <w:t>熟练使用</w:t>
      </w:r>
      <w:bookmarkStart w:id="19" w:name="_Hlk41250974"/>
      <w:r w:rsidRPr="009418C9">
        <w:rPr>
          <w:rFonts w:hint="eastAsia"/>
        </w:rPr>
        <w:t>Word</w:t>
      </w:r>
      <w:r w:rsidRPr="009418C9">
        <w:rPr>
          <w:rFonts w:hint="eastAsia"/>
        </w:rPr>
        <w:t>或</w:t>
      </w:r>
      <w:bookmarkEnd w:id="19"/>
      <w:r w:rsidRPr="00F534F4">
        <w:rPr>
          <w:noProof/>
          <w:spacing w:val="-66"/>
        </w:rPr>
        <w:t>L</w:t>
      </w:r>
      <w:r w:rsidRPr="00F534F4">
        <w:rPr>
          <w:caps/>
          <w:noProof/>
          <w:spacing w:val="-20"/>
          <w:position w:val="4"/>
          <w:sz w:val="14"/>
        </w:rPr>
        <w:t>a</w:t>
      </w:r>
      <w:r w:rsidRPr="00F534F4">
        <w:rPr>
          <w:noProof/>
          <w:spacing w:val="-40"/>
        </w:rPr>
        <w:t>T</w:t>
      </w:r>
      <w:r w:rsidRPr="00F534F4">
        <w:rPr>
          <w:caps/>
          <w:noProof/>
          <w:spacing w:val="-40"/>
          <w:position w:val="-4"/>
        </w:rPr>
        <w:t>e</w:t>
      </w:r>
      <w:r w:rsidRPr="00F534F4">
        <w:rPr>
          <w:noProof/>
        </w:rPr>
        <w:t>X</w:t>
      </w:r>
      <w:r w:rsidRPr="009418C9">
        <w:rPr>
          <w:rFonts w:hint="eastAsia"/>
        </w:rPr>
        <w:t>都可以输出</w:t>
      </w:r>
      <w:r>
        <w:rPr>
          <w:rFonts w:hint="eastAsia"/>
        </w:rPr>
        <w:t>规范的</w:t>
      </w:r>
      <w:r w:rsidRPr="009418C9">
        <w:rPr>
          <w:rFonts w:hint="eastAsia"/>
        </w:rPr>
        <w:t>文档，但还是请</w:t>
      </w:r>
      <w:r>
        <w:rPr>
          <w:rFonts w:hint="eastAsia"/>
        </w:rPr>
        <w:t>使用者</w:t>
      </w:r>
      <w:r w:rsidRPr="009418C9">
        <w:rPr>
          <w:rFonts w:hint="eastAsia"/>
        </w:rPr>
        <w:t>衡量</w:t>
      </w:r>
      <w:r w:rsidRPr="00B31953">
        <w:rPr>
          <w:rFonts w:hint="eastAsia"/>
        </w:rPr>
        <w:t>对二者的掌</w:t>
      </w:r>
      <w:r w:rsidRPr="009418C9">
        <w:rPr>
          <w:rFonts w:hint="eastAsia"/>
        </w:rPr>
        <w:t>握程度、预估二者的学习成本，选择</w:t>
      </w:r>
      <w:r>
        <w:rPr>
          <w:rFonts w:hint="eastAsia"/>
        </w:rPr>
        <w:t>合适的工具</w:t>
      </w:r>
      <w:r w:rsidRPr="009418C9">
        <w:rPr>
          <w:rFonts w:hint="eastAsia"/>
        </w:rPr>
        <w:t>完成</w:t>
      </w:r>
      <w:r w:rsidR="00BB7D79">
        <w:rPr>
          <w:rFonts w:hint="eastAsia"/>
        </w:rPr>
        <w:t>学位</w:t>
      </w:r>
      <w:r w:rsidRPr="009418C9">
        <w:rPr>
          <w:rFonts w:hint="eastAsia"/>
        </w:rPr>
        <w:t>论文的写作。</w:t>
      </w:r>
    </w:p>
    <w:p w14:paraId="2ADD6794" w14:textId="77777777" w:rsidR="00C34364" w:rsidRPr="00C34364" w:rsidRDefault="00C34364" w:rsidP="00B31953">
      <w:pPr>
        <w:ind w:firstLine="480"/>
      </w:pPr>
      <w:r>
        <w:rPr>
          <w:rFonts w:hint="eastAsia"/>
        </w:rPr>
        <w:lastRenderedPageBreak/>
        <w:t>顺带一提，目前已经有若干第三方</w:t>
      </w:r>
      <w:r>
        <w:rPr>
          <w:rFonts w:hint="eastAsia"/>
        </w:rPr>
        <w:t>Word</w:t>
      </w:r>
      <w:r>
        <w:rPr>
          <w:rFonts w:hint="eastAsia"/>
        </w:rPr>
        <w:t>插件可帮助论文排版，如小恐龙公文排版助手</w:t>
      </w:r>
      <w:r>
        <w:rPr>
          <w:rStyle w:val="a9"/>
        </w:rPr>
        <w:footnoteReference w:id="1"/>
      </w:r>
      <w:r>
        <w:rPr>
          <w:rFonts w:hint="eastAsia"/>
        </w:rPr>
        <w:t>、论文抽屉</w:t>
      </w:r>
      <w:r>
        <w:rPr>
          <w:rStyle w:val="a9"/>
        </w:rPr>
        <w:footnoteReference w:id="2"/>
      </w:r>
      <w:r>
        <w:rPr>
          <w:rFonts w:hint="eastAsia"/>
        </w:rPr>
        <w:t>、学位通</w:t>
      </w:r>
      <w:r>
        <w:rPr>
          <w:rStyle w:val="a9"/>
        </w:rPr>
        <w:footnoteReference w:id="3"/>
      </w:r>
      <w:r>
        <w:rPr>
          <w:rFonts w:hint="eastAsia"/>
        </w:rPr>
        <w:t>等。</w:t>
      </w:r>
    </w:p>
    <w:p w14:paraId="0ADB6D97" w14:textId="77777777" w:rsidR="00F6143A" w:rsidRDefault="00F6143A" w:rsidP="00B31953">
      <w:pPr>
        <w:pStyle w:val="21"/>
      </w:pPr>
      <w:r>
        <w:rPr>
          <w:rFonts w:hint="eastAsia"/>
        </w:rPr>
        <w:t xml:space="preserve">　</w:t>
      </w:r>
      <w:bookmarkStart w:id="20" w:name="_Toc129216707"/>
      <w:bookmarkStart w:id="21" w:name="_Toc129261355"/>
      <w:bookmarkStart w:id="22" w:name="_Toc129640413"/>
      <w:bookmarkStart w:id="23" w:name="_Toc130413693"/>
      <w:bookmarkStart w:id="24" w:name="_Toc130663185"/>
      <w:r>
        <w:rPr>
          <w:rFonts w:hint="eastAsia"/>
        </w:rPr>
        <w:t>模板主要内容</w:t>
      </w:r>
      <w:bookmarkEnd w:id="20"/>
      <w:bookmarkEnd w:id="21"/>
      <w:bookmarkEnd w:id="22"/>
      <w:bookmarkEnd w:id="23"/>
      <w:bookmarkEnd w:id="24"/>
    </w:p>
    <w:p w14:paraId="1F07DEA6" w14:textId="77777777" w:rsidR="00F6143A" w:rsidRDefault="00F6143A" w:rsidP="00DD5C0E">
      <w:pPr>
        <w:ind w:firstLine="480"/>
      </w:pPr>
      <w:r w:rsidRPr="00B31953">
        <w:rPr>
          <w:rFonts w:hint="eastAsia"/>
        </w:rPr>
        <w:t>为了进一步规范本科综合论文</w:t>
      </w:r>
      <w:r>
        <w:rPr>
          <w:rFonts w:hint="eastAsia"/>
        </w:rPr>
        <w:t>训练</w:t>
      </w:r>
      <w:r w:rsidRPr="00B31953">
        <w:rPr>
          <w:rFonts w:hint="eastAsia"/>
        </w:rPr>
        <w:t>写作格式，</w:t>
      </w:r>
      <w:r w:rsidR="002F0291">
        <w:rPr>
          <w:rFonts w:hint="eastAsia"/>
        </w:rPr>
        <w:t>减少</w:t>
      </w:r>
      <w:r w:rsidRPr="00B31953">
        <w:rPr>
          <w:rFonts w:hint="eastAsia"/>
        </w:rPr>
        <w:t>格式调整</w:t>
      </w:r>
      <w:r w:rsidR="002F0291">
        <w:rPr>
          <w:rFonts w:hint="eastAsia"/>
        </w:rPr>
        <w:t>的额外工作量</w:t>
      </w:r>
      <w:r w:rsidRPr="00B31953">
        <w:rPr>
          <w:rFonts w:hint="eastAsia"/>
        </w:rPr>
        <w:t>，本模板根据</w:t>
      </w:r>
      <w:r w:rsidR="00A63112">
        <w:rPr>
          <w:rFonts w:hint="eastAsia"/>
        </w:rPr>
        <w:t>清华大学教务处发布的</w:t>
      </w:r>
      <w:r w:rsidRPr="00B31953">
        <w:rPr>
          <w:rFonts w:hint="eastAsia"/>
        </w:rPr>
        <w:t>《综合论文训练论文写作指南》</w:t>
      </w:r>
      <w:r w:rsidR="00BA005B" w:rsidRPr="00BA005B">
        <w:rPr>
          <w:rStyle w:val="aff8"/>
        </w:rPr>
        <w:fldChar w:fldCharType="begin"/>
      </w:r>
      <w:r w:rsidR="00BA005B" w:rsidRPr="00BA005B">
        <w:rPr>
          <w:rStyle w:val="aff8"/>
        </w:rPr>
        <w:instrText xml:space="preserve"> </w:instrText>
      </w:r>
      <w:r w:rsidR="00BA005B" w:rsidRPr="00BA005B">
        <w:rPr>
          <w:rStyle w:val="aff8"/>
          <w:rFonts w:hint="eastAsia"/>
        </w:rPr>
        <w:instrText>REF _Ref129727934 \r \h</w:instrText>
      </w:r>
      <w:r w:rsidR="00BA005B" w:rsidRPr="00BA005B">
        <w:rPr>
          <w:rStyle w:val="aff8"/>
        </w:rPr>
        <w:instrText xml:space="preserve"> </w:instrText>
      </w:r>
      <w:r w:rsidR="00BA005B">
        <w:rPr>
          <w:rStyle w:val="aff8"/>
        </w:rPr>
        <w:instrText xml:space="preserve"> \* MERGEFORMAT </w:instrText>
      </w:r>
      <w:r w:rsidR="00BA005B" w:rsidRPr="00BA005B">
        <w:rPr>
          <w:rStyle w:val="aff8"/>
        </w:rPr>
      </w:r>
      <w:r w:rsidR="00BA005B" w:rsidRPr="00BA005B">
        <w:rPr>
          <w:rStyle w:val="aff8"/>
        </w:rPr>
        <w:fldChar w:fldCharType="separate"/>
      </w:r>
      <w:r w:rsidR="00232739">
        <w:rPr>
          <w:rStyle w:val="aff8"/>
        </w:rPr>
        <w:t>[2]</w:t>
      </w:r>
      <w:r w:rsidR="00BA005B" w:rsidRPr="00BA005B">
        <w:rPr>
          <w:rStyle w:val="aff8"/>
        </w:rPr>
        <w:fldChar w:fldCharType="end"/>
      </w:r>
      <w:r w:rsidRPr="00B31953">
        <w:rPr>
          <w:rFonts w:hint="eastAsia"/>
        </w:rPr>
        <w:t>（以下简称《写作指南》）的要求，参考了已有样例</w:t>
      </w:r>
      <w:r>
        <w:rPr>
          <w:rFonts w:hint="eastAsia"/>
        </w:rPr>
        <w:t>和教务处、图书馆</w:t>
      </w:r>
      <w:r w:rsidRPr="00B31953">
        <w:rPr>
          <w:rFonts w:hint="eastAsia"/>
        </w:rPr>
        <w:t>格式审查意见，</w:t>
      </w:r>
      <w:r>
        <w:rPr>
          <w:rFonts w:hint="eastAsia"/>
        </w:rPr>
        <w:t>制作</w:t>
      </w:r>
      <w:r w:rsidRPr="00B31953">
        <w:rPr>
          <w:rFonts w:hint="eastAsia"/>
        </w:rPr>
        <w:t>了</w:t>
      </w:r>
      <w:r>
        <w:rPr>
          <w:rFonts w:hint="eastAsia"/>
        </w:rPr>
        <w:t>本科</w:t>
      </w:r>
      <w:r w:rsidR="00BB7D79">
        <w:rPr>
          <w:rFonts w:hint="eastAsia"/>
        </w:rPr>
        <w:t>学位</w:t>
      </w:r>
      <w:r>
        <w:rPr>
          <w:rFonts w:hint="eastAsia"/>
        </w:rPr>
        <w:t>论文</w:t>
      </w:r>
      <w:r>
        <w:rPr>
          <w:rFonts w:hint="eastAsia"/>
        </w:rPr>
        <w:t>Word</w:t>
      </w:r>
      <w:r w:rsidRPr="00B31953">
        <w:rPr>
          <w:rFonts w:hint="eastAsia"/>
        </w:rPr>
        <w:t>模板供使用。</w:t>
      </w:r>
    </w:p>
    <w:p w14:paraId="0BF540E7" w14:textId="77777777" w:rsidR="00F6143A" w:rsidRDefault="00F6143A" w:rsidP="00DD5C0E">
      <w:pPr>
        <w:ind w:firstLine="480"/>
      </w:pPr>
      <w:r w:rsidRPr="004D0259">
        <w:rPr>
          <w:rFonts w:hint="eastAsia"/>
        </w:rPr>
        <w:t>本</w:t>
      </w:r>
      <w:r>
        <w:rPr>
          <w:rFonts w:hint="eastAsia"/>
        </w:rPr>
        <w:t>模板</w:t>
      </w:r>
      <w:r w:rsidRPr="004D0259">
        <w:rPr>
          <w:rFonts w:hint="eastAsia"/>
        </w:rPr>
        <w:t>包括以下四章：第</w:t>
      </w:r>
      <w:r w:rsidR="002F0291">
        <w:rPr>
          <w:rFonts w:hint="eastAsia"/>
        </w:rPr>
        <w:t>1</w:t>
      </w:r>
      <w:r w:rsidRPr="004D0259">
        <w:rPr>
          <w:rFonts w:hint="eastAsia"/>
        </w:rPr>
        <w:t>章为引言，阐述编写本</w:t>
      </w:r>
      <w:r>
        <w:rPr>
          <w:rFonts w:hint="eastAsia"/>
        </w:rPr>
        <w:t>模板</w:t>
      </w:r>
      <w:r w:rsidRPr="004D0259">
        <w:rPr>
          <w:rFonts w:hint="eastAsia"/>
        </w:rPr>
        <w:t>的</w:t>
      </w:r>
      <w:r>
        <w:rPr>
          <w:rFonts w:hint="eastAsia"/>
        </w:rPr>
        <w:t>背景与</w:t>
      </w:r>
      <w:r w:rsidRPr="004D0259">
        <w:rPr>
          <w:rFonts w:hint="eastAsia"/>
        </w:rPr>
        <w:t>目的；第</w:t>
      </w:r>
      <w:r>
        <w:rPr>
          <w:rFonts w:hint="eastAsia"/>
        </w:rPr>
        <w:t>2</w:t>
      </w:r>
      <w:r w:rsidRPr="004D0259">
        <w:rPr>
          <w:rFonts w:hint="eastAsia"/>
        </w:rPr>
        <w:t>章为</w:t>
      </w:r>
      <w:r>
        <w:rPr>
          <w:rFonts w:hint="eastAsia"/>
        </w:rPr>
        <w:t>模板使用方法</w:t>
      </w:r>
      <w:r w:rsidRPr="004D0259">
        <w:rPr>
          <w:rFonts w:hint="eastAsia"/>
        </w:rPr>
        <w:t>，</w:t>
      </w:r>
      <w:r w:rsidR="00A63112">
        <w:rPr>
          <w:rFonts w:hint="eastAsia"/>
        </w:rPr>
        <w:t>介绍了模板部件与模板样式的使用，以及如何将本模板应用于使用者的论文，阅读完本章即可上手使用</w:t>
      </w:r>
      <w:r w:rsidR="00A63112" w:rsidRPr="004D0259">
        <w:rPr>
          <w:rFonts w:hint="eastAsia"/>
        </w:rPr>
        <w:t>；第</w:t>
      </w:r>
      <w:r w:rsidR="00A63112">
        <w:t>3</w:t>
      </w:r>
      <w:r w:rsidR="00A63112" w:rsidRPr="004D0259">
        <w:rPr>
          <w:rFonts w:hint="eastAsia"/>
        </w:rPr>
        <w:t>章为</w:t>
      </w:r>
      <w:r w:rsidR="00A63112">
        <w:rPr>
          <w:rFonts w:hint="eastAsia"/>
        </w:rPr>
        <w:t>模板制作方法，详细介绍了制作本模板的过程；第</w:t>
      </w:r>
      <w:r w:rsidR="00A63112">
        <w:rPr>
          <w:rFonts w:hint="eastAsia"/>
        </w:rPr>
        <w:t>4</w:t>
      </w:r>
      <w:r w:rsidR="00A63112">
        <w:rPr>
          <w:rFonts w:hint="eastAsia"/>
        </w:rPr>
        <w:t>章为结论，总结了模板现存问题并展望未来</w:t>
      </w:r>
      <w:r w:rsidR="00A63112" w:rsidRPr="004D0259">
        <w:rPr>
          <w:rFonts w:hint="eastAsia"/>
        </w:rPr>
        <w:t>。</w:t>
      </w:r>
    </w:p>
    <w:p w14:paraId="5AC7930A" w14:textId="77777777" w:rsidR="00F6143A" w:rsidRDefault="00A031FE" w:rsidP="00DD5C0E">
      <w:pPr>
        <w:ind w:firstLine="480"/>
      </w:pPr>
      <w:r>
        <w:rPr>
          <w:rFonts w:hint="eastAsia"/>
        </w:rPr>
        <w:t>文档</w:t>
      </w:r>
      <w:r w:rsidR="00F6143A">
        <w:rPr>
          <w:rFonts w:hint="eastAsia"/>
        </w:rPr>
        <w:t>编辑软件为</w:t>
      </w:r>
      <w:r w:rsidR="00F6143A">
        <w:rPr>
          <w:rFonts w:hint="eastAsia"/>
        </w:rPr>
        <w:t>Windows</w:t>
      </w:r>
      <w:r w:rsidR="00F6143A">
        <w:rPr>
          <w:rFonts w:hint="eastAsia"/>
        </w:rPr>
        <w:t>下的</w:t>
      </w:r>
      <w:r w:rsidR="00F6143A">
        <w:rPr>
          <w:rFonts w:hint="eastAsia"/>
        </w:rPr>
        <w:t>Word</w:t>
      </w:r>
      <w:r w:rsidR="00F6143A">
        <w:t xml:space="preserve"> </w:t>
      </w:r>
      <w:r w:rsidR="00F6143A">
        <w:rPr>
          <w:rFonts w:hint="eastAsia"/>
        </w:rPr>
        <w:t>2021</w:t>
      </w:r>
      <w:r w:rsidR="00F6143A">
        <w:rPr>
          <w:rFonts w:hint="eastAsia"/>
        </w:rPr>
        <w:t>，不同软件、平台、</w:t>
      </w:r>
      <w:r>
        <w:rPr>
          <w:rFonts w:hint="eastAsia"/>
        </w:rPr>
        <w:t>Word</w:t>
      </w:r>
      <w:r w:rsidR="00F6143A">
        <w:rPr>
          <w:rFonts w:hint="eastAsia"/>
        </w:rPr>
        <w:t>版本的操作可能有所不同。此外，</w:t>
      </w:r>
      <w:r w:rsidR="00F6143A" w:rsidRPr="004D0259">
        <w:rPr>
          <w:rFonts w:hint="eastAsia"/>
        </w:rPr>
        <w:t>不同年份、不同院系教务</w:t>
      </w:r>
      <w:r w:rsidR="00F6143A">
        <w:rPr>
          <w:rFonts w:hint="eastAsia"/>
        </w:rPr>
        <w:t>与</w:t>
      </w:r>
      <w:r w:rsidR="00F6143A" w:rsidRPr="004D0259">
        <w:rPr>
          <w:rFonts w:hint="eastAsia"/>
        </w:rPr>
        <w:t>图书馆的</w:t>
      </w:r>
      <w:r w:rsidR="00F6143A">
        <w:rPr>
          <w:rFonts w:hint="eastAsia"/>
        </w:rPr>
        <w:t>写作标准</w:t>
      </w:r>
      <w:r w:rsidR="00F6143A" w:rsidRPr="004D0259">
        <w:rPr>
          <w:rFonts w:hint="eastAsia"/>
        </w:rPr>
        <w:t>可能稍有出入，还需要酌情修改。</w:t>
      </w:r>
    </w:p>
    <w:p w14:paraId="3560DE85" w14:textId="77777777" w:rsidR="00F6143A" w:rsidRDefault="00F6143A" w:rsidP="004D0259">
      <w:pPr>
        <w:ind w:firstLine="480"/>
      </w:pPr>
      <w:r>
        <w:rPr>
          <w:rFonts w:hint="eastAsia"/>
        </w:rPr>
        <w:t>模板可以从</w:t>
      </w:r>
      <w:r>
        <w:rPr>
          <w:rFonts w:hint="eastAsia"/>
        </w:rPr>
        <w:t>GitHub</w:t>
      </w:r>
      <w:r w:rsidRPr="005B582A">
        <w:rPr>
          <w:rStyle w:val="a9"/>
        </w:rPr>
        <w:footnoteReference w:id="4"/>
      </w:r>
      <w:r>
        <w:rPr>
          <w:rFonts w:hint="eastAsia"/>
        </w:rPr>
        <w:t>或百度网盘</w:t>
      </w:r>
      <w:r w:rsidRPr="005B582A">
        <w:rPr>
          <w:rStyle w:val="a9"/>
        </w:rPr>
        <w:footnoteReference w:id="5"/>
      </w:r>
      <w:r>
        <w:rPr>
          <w:rFonts w:hint="eastAsia"/>
        </w:rPr>
        <w:t>下载。欢迎给</w:t>
      </w:r>
      <w:r>
        <w:rPr>
          <w:rFonts w:hint="eastAsia"/>
        </w:rPr>
        <w:t>GitHub</w:t>
      </w:r>
      <w:r>
        <w:rPr>
          <w:rFonts w:hint="eastAsia"/>
        </w:rPr>
        <w:t>仓库点亮</w:t>
      </w:r>
      <w:r>
        <w:rPr>
          <w:rFonts w:hint="eastAsia"/>
        </w:rPr>
        <w:t>Star</w:t>
      </w:r>
      <w:r>
        <w:rPr>
          <w:rFonts w:hint="eastAsia"/>
        </w:rPr>
        <w:t>！如有任何意见建议，请在</w:t>
      </w:r>
      <w:r>
        <w:rPr>
          <w:rFonts w:hint="eastAsia"/>
        </w:rPr>
        <w:t>Git</w:t>
      </w:r>
      <w:r w:rsidR="00FA34F3">
        <w:rPr>
          <w:rFonts w:hint="eastAsia"/>
        </w:rPr>
        <w:t>H</w:t>
      </w:r>
      <w:r>
        <w:rPr>
          <w:rFonts w:hint="eastAsia"/>
        </w:rPr>
        <w:t>ub</w:t>
      </w:r>
      <w:r>
        <w:rPr>
          <w:rFonts w:hint="eastAsia"/>
        </w:rPr>
        <w:t>仓库提</w:t>
      </w:r>
      <w:r>
        <w:rPr>
          <w:rFonts w:hint="eastAsia"/>
        </w:rPr>
        <w:t>Issue</w:t>
      </w:r>
      <w:r>
        <w:rPr>
          <w:rFonts w:hint="eastAsia"/>
        </w:rPr>
        <w:t>或直接联系：</w:t>
      </w:r>
      <w:hyperlink r:id="rId13" w:history="1">
        <w:r w:rsidRPr="00B83B20">
          <w:rPr>
            <w:rStyle w:val="a6"/>
          </w:rPr>
          <w:t>qbh2020@foxmail.com</w:t>
        </w:r>
      </w:hyperlink>
      <w:r w:rsidRPr="00C34C0B">
        <w:rPr>
          <w:rFonts w:hint="eastAsia"/>
        </w:rPr>
        <w:t>。</w:t>
      </w:r>
    </w:p>
    <w:p w14:paraId="60455FC4" w14:textId="77777777" w:rsidR="00F6143A" w:rsidRDefault="00F6143A" w:rsidP="004D0259">
      <w:pPr>
        <w:ind w:firstLine="480"/>
      </w:pPr>
    </w:p>
    <w:p w14:paraId="6077DF08" w14:textId="77777777" w:rsidR="00F6143A" w:rsidRDefault="00F6143A" w:rsidP="00DD5C0E">
      <w:pPr>
        <w:ind w:firstLine="480"/>
        <w:sectPr w:rsidR="00F6143A" w:rsidSect="00EF7B33">
          <w:footerReference w:type="default" r:id="rId14"/>
          <w:footnotePr>
            <w:numFmt w:val="decimalEnclosedCircleChinese"/>
            <w:numRestart w:val="eachPage"/>
          </w:footnotePr>
          <w:pgSz w:w="11906" w:h="16838" w:code="9"/>
          <w:pgMar w:top="2155" w:right="1701" w:bottom="1814" w:left="1701" w:header="964" w:footer="851" w:gutter="113"/>
          <w:pgNumType w:start="1"/>
          <w:cols w:space="425"/>
          <w:docGrid w:linePitch="312"/>
        </w:sectPr>
      </w:pPr>
    </w:p>
    <w:p w14:paraId="71B42745" w14:textId="77777777" w:rsidR="00F6143A" w:rsidRDefault="00F6143A" w:rsidP="004D0259">
      <w:pPr>
        <w:pStyle w:val="1"/>
      </w:pPr>
      <w:r>
        <w:rPr>
          <w:rFonts w:hint="eastAsia"/>
        </w:rPr>
        <w:lastRenderedPageBreak/>
        <w:t xml:space="preserve">　</w:t>
      </w:r>
      <w:bookmarkStart w:id="25" w:name="_Toc129216708"/>
      <w:bookmarkStart w:id="26" w:name="_Toc129261356"/>
      <w:bookmarkStart w:id="27" w:name="_Toc129640414"/>
      <w:bookmarkStart w:id="28" w:name="_Toc130413694"/>
      <w:bookmarkStart w:id="29" w:name="_Toc130663186"/>
      <w:r>
        <w:rPr>
          <w:rFonts w:hint="eastAsia"/>
        </w:rPr>
        <w:t>模板使用</w:t>
      </w:r>
      <w:bookmarkEnd w:id="25"/>
      <w:bookmarkEnd w:id="26"/>
      <w:bookmarkEnd w:id="27"/>
      <w:bookmarkEnd w:id="28"/>
      <w:bookmarkEnd w:id="29"/>
    </w:p>
    <w:p w14:paraId="27537B74" w14:textId="77777777" w:rsidR="00BF304E" w:rsidRDefault="00BF304E" w:rsidP="00BF304E">
      <w:pPr>
        <w:ind w:firstLine="480"/>
      </w:pPr>
      <w:r>
        <w:rPr>
          <w:rFonts w:hint="eastAsia"/>
        </w:rPr>
        <w:t>本章介绍了模板样式的应用范围，通过</w:t>
      </w:r>
      <w:r>
        <w:rPr>
          <w:rFonts w:hint="eastAsia"/>
        </w:rPr>
        <w:t>Word</w:t>
      </w:r>
      <w:r>
        <w:rPr>
          <w:rFonts w:hint="eastAsia"/>
        </w:rPr>
        <w:t>功能插入模板部件，模板的组成结构，以及将模板应用于自己的论文的方法。阅读完本章即可上手使用。</w:t>
      </w:r>
    </w:p>
    <w:p w14:paraId="48B3CE82" w14:textId="77777777" w:rsidR="00A63112" w:rsidRDefault="00A63112" w:rsidP="00A63112">
      <w:pPr>
        <w:ind w:firstLine="480"/>
      </w:pPr>
      <w:r>
        <w:rPr>
          <w:rFonts w:hint="eastAsia"/>
        </w:rPr>
        <w:t>模板规定以下格式的文字以描述</w:t>
      </w:r>
      <w:r>
        <w:rPr>
          <w:rFonts w:hint="eastAsia"/>
        </w:rPr>
        <w:t>Word</w:t>
      </w:r>
      <w:r>
        <w:rPr>
          <w:rFonts w:hint="eastAsia"/>
        </w:rPr>
        <w:t>某项功能的操作顺序：</w:t>
      </w:r>
      <w:r>
        <w:rPr>
          <w:rStyle w:val="-"/>
          <w:rFonts w:hint="eastAsia"/>
        </w:rPr>
        <w:t>选项卡</w:t>
      </w:r>
      <w:r>
        <w:t>–</w:t>
      </w:r>
      <w:r>
        <w:rPr>
          <w:rStyle w:val="-0"/>
          <w:rFonts w:hint="eastAsia"/>
        </w:rPr>
        <w:t>功能组</w:t>
      </w:r>
      <w:r>
        <w:t>–</w:t>
      </w:r>
      <w:r>
        <w:rPr>
          <w:rStyle w:val="-2"/>
          <w:rFonts w:hint="eastAsia"/>
        </w:rPr>
        <w:t>按钮</w:t>
      </w:r>
      <w:r>
        <w:t>–</w:t>
      </w:r>
      <w:r w:rsidRPr="00D716F7">
        <w:rPr>
          <w:rStyle w:val="-4"/>
        </w:rPr>
        <w:t>窗口</w:t>
      </w:r>
      <w:r>
        <w:t>–</w:t>
      </w:r>
      <w:r>
        <w:rPr>
          <w:rStyle w:val="-1"/>
          <w:rFonts w:hint="eastAsia"/>
        </w:rPr>
        <w:t>标签页</w:t>
      </w:r>
      <w:r>
        <w:t>–</w:t>
      </w:r>
      <w:r>
        <w:rPr>
          <w:rStyle w:val="-3"/>
          <w:rFonts w:hint="eastAsia"/>
        </w:rPr>
        <w:t>提示文字</w:t>
      </w:r>
      <w:r>
        <w:rPr>
          <w:rFonts w:hint="eastAsia"/>
        </w:rPr>
        <w:t>。</w:t>
      </w:r>
    </w:p>
    <w:p w14:paraId="35062200" w14:textId="77777777" w:rsidR="00A63112" w:rsidRDefault="00A63112" w:rsidP="00A63112">
      <w:pPr>
        <w:pStyle w:val="21"/>
      </w:pPr>
      <w:r>
        <w:rPr>
          <w:rFonts w:hint="eastAsia"/>
        </w:rPr>
        <w:t xml:space="preserve">　</w:t>
      </w:r>
      <w:bookmarkStart w:id="30" w:name="_Toc130663187"/>
      <w:r>
        <w:rPr>
          <w:rFonts w:hint="eastAsia"/>
        </w:rPr>
        <w:t>模板组成</w:t>
      </w:r>
      <w:bookmarkEnd w:id="30"/>
    </w:p>
    <w:p w14:paraId="47532C7F" w14:textId="77777777" w:rsidR="00A63112" w:rsidRDefault="00A63112" w:rsidP="00A63112">
      <w:pPr>
        <w:ind w:firstLine="480"/>
      </w:pPr>
      <w:r>
        <w:rPr>
          <w:rFonts w:hint="eastAsia"/>
        </w:rPr>
        <w:t>本科学位论文应依次包含以下部分：</w:t>
      </w:r>
    </w:p>
    <w:p w14:paraId="5CDEDD73" w14:textId="77777777" w:rsidR="00A63112" w:rsidRDefault="00A63112" w:rsidP="00A63112">
      <w:pPr>
        <w:pStyle w:val="a0"/>
        <w:ind w:left="480" w:hanging="480"/>
      </w:pPr>
      <w:r>
        <w:rPr>
          <w:rFonts w:hint="eastAsia"/>
        </w:rPr>
        <w:t>封面；</w:t>
      </w:r>
    </w:p>
    <w:p w14:paraId="6CE27265" w14:textId="77777777" w:rsidR="00A63112" w:rsidRDefault="00A63112" w:rsidP="00A63112">
      <w:pPr>
        <w:pStyle w:val="a0"/>
        <w:ind w:left="480" w:hanging="480"/>
      </w:pPr>
      <w:r>
        <w:rPr>
          <w:rFonts w:hint="eastAsia"/>
        </w:rPr>
        <w:t>书脊；</w:t>
      </w:r>
    </w:p>
    <w:p w14:paraId="464B82EE" w14:textId="77777777" w:rsidR="00A63112" w:rsidRDefault="00A63112" w:rsidP="00A63112">
      <w:pPr>
        <w:pStyle w:val="a0"/>
        <w:ind w:left="480" w:hanging="480"/>
      </w:pPr>
      <w:r>
        <w:rPr>
          <w:rFonts w:hint="eastAsia"/>
        </w:rPr>
        <w:t>关于学位论文使用授权的说明；</w:t>
      </w:r>
    </w:p>
    <w:p w14:paraId="59EAB036" w14:textId="77777777" w:rsidR="00A63112" w:rsidRDefault="00A63112" w:rsidP="00A63112">
      <w:pPr>
        <w:pStyle w:val="a0"/>
        <w:ind w:left="480" w:hanging="480"/>
      </w:pPr>
      <w:r>
        <w:rPr>
          <w:rFonts w:hint="eastAsia"/>
        </w:rPr>
        <w:t>中文摘要，</w:t>
      </w:r>
      <w:r>
        <w:t>ABSTRACT</w:t>
      </w:r>
      <w:r>
        <w:rPr>
          <w:rFonts w:hint="eastAsia"/>
        </w:rPr>
        <w:t>；</w:t>
      </w:r>
    </w:p>
    <w:p w14:paraId="1B76F9F6" w14:textId="77777777" w:rsidR="00A63112" w:rsidRDefault="00A63112" w:rsidP="00A63112">
      <w:pPr>
        <w:pStyle w:val="a0"/>
        <w:ind w:left="480" w:hanging="480"/>
      </w:pPr>
      <w:r>
        <w:rPr>
          <w:rFonts w:hint="eastAsia"/>
        </w:rPr>
        <w:t>目录；</w:t>
      </w:r>
    </w:p>
    <w:p w14:paraId="3E600CE3" w14:textId="77777777" w:rsidR="00A63112" w:rsidRDefault="00A63112" w:rsidP="00A63112">
      <w:pPr>
        <w:pStyle w:val="a0"/>
        <w:ind w:left="480" w:hanging="480"/>
      </w:pPr>
      <w:r>
        <w:rPr>
          <w:rFonts w:hint="eastAsia"/>
        </w:rPr>
        <w:t>主要符号表；</w:t>
      </w:r>
    </w:p>
    <w:p w14:paraId="05DB34FD" w14:textId="77777777" w:rsidR="00A63112" w:rsidRDefault="00A63112" w:rsidP="00A63112">
      <w:pPr>
        <w:pStyle w:val="a0"/>
        <w:ind w:left="480" w:hanging="480"/>
      </w:pPr>
      <w:r>
        <w:rPr>
          <w:rFonts w:hint="eastAsia"/>
        </w:rPr>
        <w:t>正文章节；</w:t>
      </w:r>
    </w:p>
    <w:p w14:paraId="458C7D31" w14:textId="77777777" w:rsidR="00A63112" w:rsidRDefault="00A63112" w:rsidP="00A63112">
      <w:pPr>
        <w:pStyle w:val="a0"/>
        <w:ind w:left="480" w:hanging="480"/>
      </w:pPr>
      <w:r>
        <w:rPr>
          <w:rFonts w:hint="eastAsia"/>
        </w:rPr>
        <w:t>插图索引，表格索引；</w:t>
      </w:r>
    </w:p>
    <w:p w14:paraId="39AB8BE1" w14:textId="77777777" w:rsidR="00A63112" w:rsidRDefault="00A63112" w:rsidP="00A63112">
      <w:pPr>
        <w:pStyle w:val="a0"/>
        <w:ind w:left="480" w:hanging="480"/>
      </w:pPr>
      <w:r>
        <w:rPr>
          <w:rFonts w:hint="eastAsia"/>
        </w:rPr>
        <w:t>参考文献；</w:t>
      </w:r>
    </w:p>
    <w:p w14:paraId="052210BB" w14:textId="77777777" w:rsidR="00A63112" w:rsidRDefault="00A63112" w:rsidP="00A63112">
      <w:pPr>
        <w:pStyle w:val="a0"/>
        <w:ind w:left="480" w:hanging="480"/>
      </w:pPr>
      <w:r>
        <w:rPr>
          <w:rFonts w:hint="eastAsia"/>
        </w:rPr>
        <w:t>致谢；</w:t>
      </w:r>
    </w:p>
    <w:p w14:paraId="06E88F2F" w14:textId="77777777" w:rsidR="00A63112" w:rsidRDefault="00A63112" w:rsidP="00A63112">
      <w:pPr>
        <w:pStyle w:val="a0"/>
        <w:ind w:left="480" w:hanging="480"/>
      </w:pPr>
      <w:r>
        <w:rPr>
          <w:rFonts w:hint="eastAsia"/>
        </w:rPr>
        <w:t>声明；</w:t>
      </w:r>
    </w:p>
    <w:p w14:paraId="22C9A8DC" w14:textId="77777777" w:rsidR="00A63112" w:rsidRDefault="00A63112" w:rsidP="00A63112">
      <w:pPr>
        <w:pStyle w:val="a0"/>
        <w:ind w:left="480" w:hanging="480"/>
      </w:pPr>
      <w:r>
        <w:rPr>
          <w:rFonts w:hint="eastAsia"/>
        </w:rPr>
        <w:t>附录；</w:t>
      </w:r>
    </w:p>
    <w:p w14:paraId="2D5FCEE6" w14:textId="77777777" w:rsidR="00A63112" w:rsidRDefault="00A63112" w:rsidP="00A63112">
      <w:pPr>
        <w:pStyle w:val="a0"/>
        <w:ind w:left="480" w:hanging="480"/>
      </w:pPr>
      <w:r>
        <w:rPr>
          <w:rFonts w:hint="eastAsia"/>
        </w:rPr>
        <w:t>在学期间参加课题的研究成果；</w:t>
      </w:r>
    </w:p>
    <w:p w14:paraId="4F911243" w14:textId="77777777" w:rsidR="00A63112" w:rsidRDefault="00A63112" w:rsidP="00A63112">
      <w:pPr>
        <w:pStyle w:val="a0"/>
        <w:ind w:left="480" w:hanging="480"/>
      </w:pPr>
      <w:r>
        <w:rPr>
          <w:rFonts w:hint="eastAsia"/>
        </w:rPr>
        <w:t>综合论文训练记录表。</w:t>
      </w:r>
    </w:p>
    <w:p w14:paraId="0B7683D6" w14:textId="77777777" w:rsidR="00A63112" w:rsidRDefault="00A63112" w:rsidP="00A63112">
      <w:pPr>
        <w:ind w:firstLine="480"/>
      </w:pPr>
      <w:r>
        <w:rPr>
          <w:rFonts w:hint="eastAsia"/>
        </w:rPr>
        <w:t>以上各章均从新一页开始，并</w:t>
      </w:r>
      <w:r w:rsidRPr="000458AE">
        <w:rPr>
          <w:rFonts w:hint="eastAsia"/>
        </w:rPr>
        <w:t>在前一</w:t>
      </w:r>
      <w:r>
        <w:rPr>
          <w:rFonts w:hint="eastAsia"/>
        </w:rPr>
        <w:t>章</w:t>
      </w:r>
      <w:r w:rsidRPr="000458AE">
        <w:rPr>
          <w:rFonts w:hint="eastAsia"/>
        </w:rPr>
        <w:t>的末尾</w:t>
      </w:r>
      <w:r>
        <w:rPr>
          <w:rFonts w:hint="eastAsia"/>
        </w:rPr>
        <w:t>通过</w:t>
      </w:r>
      <w:r w:rsidRPr="00B47008">
        <w:rPr>
          <w:rStyle w:val="-"/>
          <w:rFonts w:hint="eastAsia"/>
        </w:rPr>
        <w:t>布局</w:t>
      </w:r>
      <w:r>
        <w:t>–</w:t>
      </w:r>
      <w:r w:rsidRPr="00B47008">
        <w:rPr>
          <w:rStyle w:val="-0"/>
          <w:rFonts w:hint="eastAsia"/>
        </w:rPr>
        <w:t>页面设置</w:t>
      </w:r>
      <w:r>
        <w:t>–</w:t>
      </w:r>
      <w:r w:rsidRPr="00B47008">
        <w:rPr>
          <w:rStyle w:val="-2"/>
          <w:rFonts w:hint="eastAsia"/>
        </w:rPr>
        <w:t>分隔符</w:t>
      </w:r>
      <w:r>
        <w:t>–</w:t>
      </w:r>
      <w:r w:rsidRPr="00B47008">
        <w:rPr>
          <w:rStyle w:val="-2"/>
          <w:rFonts w:hint="eastAsia"/>
        </w:rPr>
        <w:t>下一页</w:t>
      </w:r>
      <w:r w:rsidRPr="000458AE">
        <w:rPr>
          <w:rFonts w:hint="eastAsia"/>
        </w:rPr>
        <w:t>插入分节符</w:t>
      </w:r>
      <w:r>
        <w:rPr>
          <w:rFonts w:hint="eastAsia"/>
        </w:rPr>
        <w:t>。</w:t>
      </w:r>
    </w:p>
    <w:p w14:paraId="5CAC6702" w14:textId="77777777" w:rsidR="00A63112" w:rsidRDefault="00A63112" w:rsidP="00A63112">
      <w:pPr>
        <w:ind w:firstLine="480"/>
      </w:pPr>
      <w:r w:rsidRPr="00C86CF3">
        <w:rPr>
          <w:rFonts w:hint="eastAsia"/>
        </w:rPr>
        <w:t>模板未保证每一章开始于右页</w:t>
      </w:r>
      <w:r>
        <w:rPr>
          <w:rFonts w:hint="eastAsia"/>
        </w:rPr>
        <w:t>，可能需要手动</w:t>
      </w:r>
      <w:r w:rsidRPr="00C86CF3">
        <w:rPr>
          <w:rFonts w:hint="eastAsia"/>
        </w:rPr>
        <w:t>添加空白页。</w:t>
      </w:r>
      <w:r>
        <w:rPr>
          <w:rFonts w:hint="eastAsia"/>
        </w:rPr>
        <w:t>空白页不计入页码计数，需要在论文导出为</w:t>
      </w:r>
      <w:r>
        <w:rPr>
          <w:rFonts w:hint="eastAsia"/>
        </w:rPr>
        <w:t>pdf</w:t>
      </w:r>
      <w:r>
        <w:rPr>
          <w:rFonts w:hint="eastAsia"/>
        </w:rPr>
        <w:t>后手动添加。</w:t>
      </w:r>
    </w:p>
    <w:p w14:paraId="5CF88F64" w14:textId="77777777" w:rsidR="00A63112" w:rsidRDefault="00A63112" w:rsidP="00A63112">
      <w:pPr>
        <w:pStyle w:val="21"/>
      </w:pPr>
      <w:r>
        <w:rPr>
          <w:rFonts w:hint="eastAsia"/>
        </w:rPr>
        <w:t xml:space="preserve">　</w:t>
      </w:r>
      <w:bookmarkStart w:id="31" w:name="_Toc129640430"/>
      <w:bookmarkStart w:id="32" w:name="_Toc130413708"/>
      <w:bookmarkStart w:id="33" w:name="_Toc130663188"/>
      <w:r>
        <w:rPr>
          <w:rFonts w:hint="eastAsia"/>
        </w:rPr>
        <w:t>模板部件</w:t>
      </w:r>
      <w:bookmarkEnd w:id="31"/>
      <w:bookmarkEnd w:id="32"/>
      <w:bookmarkEnd w:id="33"/>
    </w:p>
    <w:p w14:paraId="46A1DD19" w14:textId="77777777" w:rsidR="00A63112" w:rsidRDefault="00A63112" w:rsidP="00A63112">
      <w:pPr>
        <w:pStyle w:val="31"/>
      </w:pPr>
      <w:bookmarkStart w:id="34" w:name="_Toc130581407"/>
      <w:bookmarkStart w:id="35" w:name="_Toc130659496"/>
      <w:r>
        <w:rPr>
          <w:rFonts w:hint="eastAsia"/>
        </w:rPr>
        <w:lastRenderedPageBreak/>
        <w:t xml:space="preserve">　</w:t>
      </w:r>
      <w:bookmarkStart w:id="36" w:name="_Toc130663189"/>
      <w:r>
        <w:rPr>
          <w:rFonts w:hint="eastAsia"/>
        </w:rPr>
        <w:t>图片</w:t>
      </w:r>
      <w:bookmarkEnd w:id="34"/>
      <w:bookmarkEnd w:id="35"/>
      <w:bookmarkEnd w:id="36"/>
    </w:p>
    <w:p w14:paraId="4AABE5E4" w14:textId="77777777" w:rsidR="00A63112" w:rsidRDefault="00A63112" w:rsidP="00A63112">
      <w:pPr>
        <w:ind w:firstLine="480"/>
      </w:pPr>
      <w:r>
        <w:rPr>
          <w:rFonts w:hint="eastAsia"/>
        </w:rPr>
        <w:t>图片可以通过</w:t>
      </w:r>
      <w:r w:rsidRPr="00F81D61">
        <w:rPr>
          <w:rStyle w:val="-"/>
          <w:rFonts w:hint="eastAsia"/>
        </w:rPr>
        <w:t>插入</w:t>
      </w:r>
      <w:r>
        <w:t>–</w:t>
      </w:r>
      <w:r w:rsidRPr="00F81D61">
        <w:rPr>
          <w:rStyle w:val="-0"/>
          <w:rFonts w:hint="eastAsia"/>
        </w:rPr>
        <w:t>插图</w:t>
      </w:r>
      <w:r>
        <w:t>–</w:t>
      </w:r>
      <w:r w:rsidRPr="00F81D61">
        <w:rPr>
          <w:rStyle w:val="-2"/>
          <w:rFonts w:hint="eastAsia"/>
        </w:rPr>
        <w:t>图片</w:t>
      </w:r>
      <w:r>
        <w:rPr>
          <w:rFonts w:hint="eastAsia"/>
        </w:rPr>
        <w:t>插入，或者直接从外部复制至文档，示例见</w:t>
      </w:r>
      <w:r w:rsidR="007C6F2C">
        <w:fldChar w:fldCharType="begin"/>
      </w:r>
      <w:r w:rsidR="007C6F2C">
        <w:instrText xml:space="preserve"> </w:instrText>
      </w:r>
      <w:r w:rsidR="007C6F2C">
        <w:rPr>
          <w:rFonts w:hint="eastAsia"/>
        </w:rPr>
        <w:instrText>REF _Ref130662899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1</w:t>
      </w:r>
      <w:r w:rsidR="007C6F2C">
        <w:fldChar w:fldCharType="end"/>
      </w:r>
      <w:r>
        <w:rPr>
          <w:rFonts w:hint="eastAsia"/>
        </w:rPr>
        <w:t>。如果插入文档的图片清晰度下降，可以在</w:t>
      </w:r>
      <w:r w:rsidRPr="00A22A6D">
        <w:rPr>
          <w:rStyle w:val="-"/>
          <w:rFonts w:hint="eastAsia"/>
        </w:rPr>
        <w:t>文件</w:t>
      </w:r>
      <w:r>
        <w:t>–</w:t>
      </w:r>
      <w:r w:rsidRPr="00A22A6D">
        <w:rPr>
          <w:rStyle w:val="-"/>
          <w:rFonts w:hint="eastAsia"/>
        </w:rPr>
        <w:t>选项</w:t>
      </w:r>
      <w:r>
        <w:t>–</w:t>
      </w:r>
      <w:r w:rsidRPr="00A22A6D">
        <w:rPr>
          <w:rStyle w:val="-"/>
          <w:rFonts w:hint="eastAsia"/>
        </w:rPr>
        <w:t>高级</w:t>
      </w:r>
      <w:r>
        <w:t>–</w:t>
      </w:r>
      <w:r w:rsidRPr="00A22A6D">
        <w:rPr>
          <w:rStyle w:val="-0"/>
          <w:rFonts w:hint="eastAsia"/>
        </w:rPr>
        <w:t>图像大小和质量</w:t>
      </w:r>
      <w:r>
        <w:rPr>
          <w:rFonts w:hint="eastAsia"/>
        </w:rPr>
        <w:t>中，</w:t>
      </w:r>
      <w:r w:rsidRPr="0006253B">
        <w:rPr>
          <w:rFonts w:hint="eastAsia"/>
        </w:rPr>
        <w:t>勾选</w:t>
      </w:r>
      <w:r w:rsidRPr="00A22A6D">
        <w:rPr>
          <w:rStyle w:val="-3"/>
          <w:rFonts w:hint="eastAsia"/>
        </w:rPr>
        <w:t>不压缩文件中的图像</w:t>
      </w:r>
      <w:r w:rsidRPr="0006253B">
        <w:rPr>
          <w:rFonts w:hint="eastAsia"/>
        </w:rPr>
        <w:t>或调</w:t>
      </w:r>
      <w:r>
        <w:rPr>
          <w:rFonts w:hint="eastAsia"/>
        </w:rPr>
        <w:t>高</w:t>
      </w:r>
      <w:r w:rsidRPr="0006253B">
        <w:rPr>
          <w:rFonts w:hint="eastAsia"/>
        </w:rPr>
        <w:t>图片的</w:t>
      </w:r>
      <w:r w:rsidRPr="00A22A6D">
        <w:rPr>
          <w:rStyle w:val="-3"/>
          <w:rFonts w:hint="eastAsia"/>
        </w:rPr>
        <w:t>默认分辨率</w:t>
      </w:r>
      <w:r>
        <w:rPr>
          <w:rFonts w:hint="eastAsia"/>
        </w:rPr>
        <w:t>。</w:t>
      </w:r>
    </w:p>
    <w:p w14:paraId="3F9F458D" w14:textId="77777777" w:rsidR="00A63112" w:rsidRDefault="00A63112" w:rsidP="00A63112">
      <w:pPr>
        <w:pStyle w:val="afc"/>
      </w:pPr>
      <w:r w:rsidRPr="00A63112">
        <w:rPr>
          <w:rFonts w:hint="eastAsia"/>
          <w:noProof/>
        </w:rPr>
        <w:drawing>
          <wp:inline distT="0" distB="0" distL="0" distR="0" wp14:anchorId="7916E8D5" wp14:editId="7EEF2424">
            <wp:extent cx="2880000" cy="90555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905558"/>
                    </a:xfrm>
                    <a:prstGeom prst="rect">
                      <a:avLst/>
                    </a:prstGeom>
                  </pic:spPr>
                </pic:pic>
              </a:graphicData>
            </a:graphic>
          </wp:inline>
        </w:drawing>
      </w:r>
    </w:p>
    <w:p w14:paraId="5C3C1760" w14:textId="77777777" w:rsidR="00A63112" w:rsidRPr="002B2CFE" w:rsidRDefault="00A63112" w:rsidP="00A63112">
      <w:pPr>
        <w:pStyle w:val="afb"/>
      </w:pPr>
      <w:bookmarkStart w:id="37" w:name="_Ref130662899"/>
      <w:bookmarkStart w:id="38" w:name="_Toc130659563"/>
      <w:bookmarkStart w:id="39" w:name="_Toc130663253"/>
      <w:r w:rsidRPr="002B2CFE">
        <w:rPr>
          <w:rFonts w:hint="eastAsia"/>
        </w:rPr>
        <w:t>图</w:t>
      </w:r>
      <w:r w:rsidRPr="002B2CFE">
        <w:fldChar w:fldCharType="begin"/>
      </w:r>
      <w:r w:rsidRPr="002B2CFE">
        <w:instrText xml:space="preserve"> </w:instrText>
      </w:r>
      <w:r w:rsidRPr="002B2CFE">
        <w:rPr>
          <w:rFonts w:hint="eastAsia"/>
        </w:rPr>
        <w:instrText>STYLEREF 1 \s</w:instrText>
      </w:r>
      <w:r w:rsidRPr="002B2CFE">
        <w:instrText xml:space="preserve"> </w:instrText>
      </w:r>
      <w:r w:rsidRPr="002B2CFE">
        <w:fldChar w:fldCharType="separate"/>
      </w:r>
      <w:r w:rsidR="00232739">
        <w:rPr>
          <w:noProof/>
        </w:rPr>
        <w:t>2</w:t>
      </w:r>
      <w:r w:rsidRPr="002B2CFE">
        <w:fldChar w:fldCharType="end"/>
      </w:r>
      <w:r w:rsidRPr="002B2CFE">
        <w:t>.</w:t>
      </w:r>
      <w:r w:rsidRPr="002B2CFE">
        <w:fldChar w:fldCharType="begin"/>
      </w:r>
      <w:r w:rsidRPr="002B2CFE">
        <w:instrText xml:space="preserve"> </w:instrText>
      </w:r>
      <w:r w:rsidRPr="002B2CFE">
        <w:rPr>
          <w:rFonts w:hint="eastAsia"/>
        </w:rPr>
        <w:instrText xml:space="preserve">SEQ </w:instrText>
      </w:r>
      <w:r w:rsidRPr="002B2CFE">
        <w:rPr>
          <w:rFonts w:hint="eastAsia"/>
        </w:rPr>
        <w:instrText>图</w:instrText>
      </w:r>
      <w:r w:rsidRPr="002B2CFE">
        <w:rPr>
          <w:rFonts w:hint="eastAsia"/>
        </w:rPr>
        <w:instrText xml:space="preserve"> \* ARABIC \s 1</w:instrText>
      </w:r>
      <w:r w:rsidRPr="002B2CFE">
        <w:instrText xml:space="preserve"> </w:instrText>
      </w:r>
      <w:r w:rsidRPr="002B2CFE">
        <w:fldChar w:fldCharType="separate"/>
      </w:r>
      <w:r w:rsidR="00232739">
        <w:rPr>
          <w:noProof/>
        </w:rPr>
        <w:t>1</w:t>
      </w:r>
      <w:r w:rsidRPr="002B2CFE">
        <w:fldChar w:fldCharType="end"/>
      </w:r>
      <w:bookmarkEnd w:id="37"/>
      <w:r w:rsidRPr="002B2CFE">
        <w:rPr>
          <w:rFonts w:hint="eastAsia"/>
        </w:rPr>
        <w:t xml:space="preserve">　图片示例：清华大学标志</w:t>
      </w:r>
      <w:bookmarkEnd w:id="38"/>
      <w:bookmarkEnd w:id="39"/>
    </w:p>
    <w:p w14:paraId="08599FF6" w14:textId="77777777" w:rsidR="00A63112" w:rsidRDefault="00A63112" w:rsidP="00A63112">
      <w:pPr>
        <w:ind w:firstLine="480"/>
      </w:pPr>
      <w:r>
        <w:rPr>
          <w:rFonts w:hint="eastAsia"/>
        </w:rPr>
        <w:t>并排放置多幅图片可以借助无框线表格排列。通过</w:t>
      </w:r>
      <w:r w:rsidRPr="00351ABC">
        <w:rPr>
          <w:rStyle w:val="-"/>
          <w:rFonts w:hint="eastAsia"/>
        </w:rPr>
        <w:t>插入</w:t>
      </w:r>
      <w:r>
        <w:t>–</w:t>
      </w:r>
      <w:r w:rsidRPr="00351ABC">
        <w:rPr>
          <w:rStyle w:val="-0"/>
        </w:rPr>
        <w:t>表格</w:t>
      </w:r>
      <w:r>
        <w:t>–</w:t>
      </w:r>
      <w:r w:rsidRPr="00351ABC">
        <w:rPr>
          <w:rStyle w:val="-2"/>
          <w:rFonts w:hint="eastAsia"/>
        </w:rPr>
        <w:t>表格</w:t>
      </w:r>
      <w:r>
        <w:rPr>
          <w:rFonts w:hint="eastAsia"/>
        </w:rPr>
        <w:t>插入</w:t>
      </w:r>
      <w:r w:rsidRPr="00351ABC">
        <w:rPr>
          <w:rStyle w:val="-3"/>
          <w:rFonts w:hint="eastAsia"/>
        </w:rPr>
        <w:t>网格型</w:t>
      </w:r>
      <w:r>
        <w:rPr>
          <w:rFonts w:hint="eastAsia"/>
        </w:rPr>
        <w:t>表格，在单元格内插入图片，然后选择表格，通过</w:t>
      </w:r>
      <w:r w:rsidRPr="00351ABC">
        <w:rPr>
          <w:rStyle w:val="-"/>
          <w:rFonts w:hint="eastAsia"/>
        </w:rPr>
        <w:t>表设计</w:t>
      </w:r>
      <w:r>
        <w:t>–</w:t>
      </w:r>
      <w:r w:rsidRPr="00351ABC">
        <w:rPr>
          <w:rStyle w:val="-0"/>
          <w:rFonts w:hint="eastAsia"/>
        </w:rPr>
        <w:t>边框</w:t>
      </w:r>
      <w:r>
        <w:t>–</w:t>
      </w:r>
      <w:r w:rsidRPr="00351ABC">
        <w:rPr>
          <w:rStyle w:val="-2"/>
          <w:rFonts w:hint="eastAsia"/>
        </w:rPr>
        <w:t>边框下拉菜单</w:t>
      </w:r>
      <w:r>
        <w:t>–</w:t>
      </w:r>
      <w:r w:rsidRPr="00351ABC">
        <w:rPr>
          <w:rStyle w:val="-2"/>
          <w:rFonts w:hint="eastAsia"/>
        </w:rPr>
        <w:t>无框线</w:t>
      </w:r>
      <w:r>
        <w:rPr>
          <w:rFonts w:hint="eastAsia"/>
        </w:rPr>
        <w:t>取消框线即可，示例见</w:t>
      </w:r>
      <w:r w:rsidR="007C6F2C">
        <w:fldChar w:fldCharType="begin"/>
      </w:r>
      <w:r w:rsidR="007C6F2C">
        <w:instrText xml:space="preserve"> </w:instrText>
      </w:r>
      <w:r w:rsidR="007C6F2C">
        <w:rPr>
          <w:rFonts w:hint="eastAsia"/>
        </w:rPr>
        <w:instrText>REF _Ref130662909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2</w:t>
      </w:r>
      <w:r w:rsidR="007C6F2C">
        <w:fldChar w:fldCharType="end"/>
      </w:r>
      <w:r>
        <w:rPr>
          <w:rFonts w:hint="eastAsia"/>
        </w:rPr>
        <w:t>、</w:t>
      </w:r>
      <w:r w:rsidR="007C6F2C">
        <w:fldChar w:fldCharType="begin"/>
      </w:r>
      <w:r w:rsidR="007C6F2C">
        <w:instrText xml:space="preserve"> </w:instrText>
      </w:r>
      <w:r w:rsidR="007C6F2C">
        <w:rPr>
          <w:rFonts w:hint="eastAsia"/>
        </w:rPr>
        <w:instrText>REF _Ref130662914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3</w:t>
      </w:r>
      <w:r w:rsidR="007C6F2C">
        <w:fldChar w:fldCharType="end"/>
      </w:r>
      <w:r>
        <w:rPr>
          <w:rFonts w:hint="eastAsia"/>
        </w:rPr>
        <w:t>。另一方法是通过</w:t>
      </w:r>
      <w:r w:rsidRPr="002B4AF6">
        <w:rPr>
          <w:rStyle w:val="-"/>
          <w:rFonts w:hint="eastAsia"/>
        </w:rPr>
        <w:t>插入</w:t>
      </w:r>
      <w:r>
        <w:t>–</w:t>
      </w:r>
      <w:r w:rsidRPr="002B4AF6">
        <w:rPr>
          <w:rStyle w:val="-0"/>
          <w:rFonts w:hint="eastAsia"/>
        </w:rPr>
        <w:t>形状</w:t>
      </w:r>
      <w:r>
        <w:t>–</w:t>
      </w:r>
      <w:r w:rsidRPr="002B4AF6">
        <w:rPr>
          <w:rStyle w:val="-2"/>
          <w:rFonts w:hint="eastAsia"/>
        </w:rPr>
        <w:t>新建画布</w:t>
      </w:r>
      <w:r>
        <w:rPr>
          <w:rFonts w:hint="eastAsia"/>
        </w:rPr>
        <w:t>在绘图画布上排列图片和文字，此处略。</w:t>
      </w:r>
    </w:p>
    <w:tbl>
      <w:tblPr>
        <w:tblStyle w:val="af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190"/>
        <w:gridCol w:w="4191"/>
      </w:tblGrid>
      <w:tr w:rsidR="00A63112" w14:paraId="0913A08F" w14:textId="77777777" w:rsidTr="00B47E38">
        <w:trPr>
          <w:jc w:val="center"/>
        </w:trPr>
        <w:tc>
          <w:tcPr>
            <w:tcW w:w="4190" w:type="dxa"/>
          </w:tcPr>
          <w:p w14:paraId="715A4AEC" w14:textId="77777777" w:rsidR="00A63112" w:rsidRPr="00A63112" w:rsidRDefault="00A63112" w:rsidP="00A63112">
            <w:pPr>
              <w:pStyle w:val="afc"/>
            </w:pPr>
            <w:r w:rsidRPr="00A63112">
              <w:rPr>
                <w:rFonts w:hint="eastAsia"/>
                <w:noProof/>
              </w:rPr>
              <w:drawing>
                <wp:inline distT="0" distB="0" distL="0" distR="0" wp14:anchorId="374A8785" wp14:editId="413DB855">
                  <wp:extent cx="2160000" cy="7518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751858"/>
                          </a:xfrm>
                          <a:prstGeom prst="rect">
                            <a:avLst/>
                          </a:prstGeom>
                        </pic:spPr>
                      </pic:pic>
                    </a:graphicData>
                  </a:graphic>
                </wp:inline>
              </w:drawing>
            </w:r>
          </w:p>
        </w:tc>
        <w:tc>
          <w:tcPr>
            <w:tcW w:w="4191" w:type="dxa"/>
          </w:tcPr>
          <w:p w14:paraId="2FF94688" w14:textId="77777777" w:rsidR="00A63112" w:rsidRPr="00A63112" w:rsidRDefault="00A63112" w:rsidP="00A63112">
            <w:pPr>
              <w:pStyle w:val="afc"/>
            </w:pPr>
            <w:r w:rsidRPr="00A63112">
              <w:rPr>
                <w:rFonts w:hint="eastAsia"/>
                <w:noProof/>
              </w:rPr>
              <w:drawing>
                <wp:inline distT="0" distB="0" distL="0" distR="0" wp14:anchorId="77D56580" wp14:editId="50A3CA6C">
                  <wp:extent cx="2160000" cy="105982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059823"/>
                          </a:xfrm>
                          <a:prstGeom prst="rect">
                            <a:avLst/>
                          </a:prstGeom>
                        </pic:spPr>
                      </pic:pic>
                    </a:graphicData>
                  </a:graphic>
                </wp:inline>
              </w:drawing>
            </w:r>
          </w:p>
        </w:tc>
      </w:tr>
      <w:tr w:rsidR="00A63112" w14:paraId="54216A4F" w14:textId="77777777" w:rsidTr="00B47E38">
        <w:trPr>
          <w:jc w:val="center"/>
        </w:trPr>
        <w:tc>
          <w:tcPr>
            <w:tcW w:w="4190" w:type="dxa"/>
          </w:tcPr>
          <w:p w14:paraId="5103368F" w14:textId="77777777" w:rsidR="00A63112" w:rsidRPr="002B2CFE" w:rsidRDefault="00A63112" w:rsidP="00A63112">
            <w:pPr>
              <w:pStyle w:val="afb"/>
            </w:pPr>
            <w:bookmarkStart w:id="40" w:name="_Ref130662909"/>
            <w:bookmarkStart w:id="41" w:name="_Toc130659564"/>
            <w:bookmarkStart w:id="42" w:name="_Toc130663254"/>
            <w:r w:rsidRPr="002B2CFE">
              <w:rPr>
                <w:rFonts w:hint="eastAsia"/>
              </w:rPr>
              <w:t>图</w:t>
            </w:r>
            <w:r w:rsidRPr="002B2CFE">
              <w:fldChar w:fldCharType="begin"/>
            </w:r>
            <w:r w:rsidRPr="002B2CFE">
              <w:instrText xml:space="preserve"> </w:instrText>
            </w:r>
            <w:r w:rsidRPr="002B2CFE">
              <w:rPr>
                <w:rFonts w:hint="eastAsia"/>
              </w:rPr>
              <w:instrText>STYLEREF 1 \s</w:instrText>
            </w:r>
            <w:r w:rsidRPr="002B2CFE">
              <w:instrText xml:space="preserve"> </w:instrText>
            </w:r>
            <w:r w:rsidRPr="002B2CFE">
              <w:fldChar w:fldCharType="separate"/>
            </w:r>
            <w:r w:rsidR="00232739">
              <w:rPr>
                <w:noProof/>
              </w:rPr>
              <w:t>2</w:t>
            </w:r>
            <w:r w:rsidRPr="002B2CFE">
              <w:fldChar w:fldCharType="end"/>
            </w:r>
            <w:r w:rsidRPr="002B2CFE">
              <w:t>.</w:t>
            </w:r>
            <w:r w:rsidRPr="002B2CFE">
              <w:fldChar w:fldCharType="begin"/>
            </w:r>
            <w:r w:rsidRPr="002B2CFE">
              <w:instrText xml:space="preserve"> </w:instrText>
            </w:r>
            <w:r w:rsidRPr="002B2CFE">
              <w:rPr>
                <w:rFonts w:hint="eastAsia"/>
              </w:rPr>
              <w:instrText xml:space="preserve">SEQ </w:instrText>
            </w:r>
            <w:r w:rsidRPr="002B2CFE">
              <w:rPr>
                <w:rFonts w:hint="eastAsia"/>
              </w:rPr>
              <w:instrText>图</w:instrText>
            </w:r>
            <w:r w:rsidRPr="002B2CFE">
              <w:rPr>
                <w:rFonts w:hint="eastAsia"/>
              </w:rPr>
              <w:instrText xml:space="preserve"> \* ARABIC \s 1</w:instrText>
            </w:r>
            <w:r w:rsidRPr="002B2CFE">
              <w:instrText xml:space="preserve"> </w:instrText>
            </w:r>
            <w:r w:rsidRPr="002B2CFE">
              <w:fldChar w:fldCharType="separate"/>
            </w:r>
            <w:r w:rsidR="00232739">
              <w:rPr>
                <w:noProof/>
              </w:rPr>
              <w:t>2</w:t>
            </w:r>
            <w:r w:rsidRPr="002B2CFE">
              <w:fldChar w:fldCharType="end"/>
            </w:r>
            <w:bookmarkEnd w:id="40"/>
            <w:r w:rsidRPr="002B2CFE">
              <w:rPr>
                <w:rFonts w:hint="eastAsia"/>
              </w:rPr>
              <w:t xml:space="preserve">　并排图片示例：清华大学中文校名标准</w:t>
            </w:r>
            <w:bookmarkEnd w:id="41"/>
            <w:bookmarkEnd w:id="42"/>
          </w:p>
        </w:tc>
        <w:tc>
          <w:tcPr>
            <w:tcW w:w="4191" w:type="dxa"/>
          </w:tcPr>
          <w:p w14:paraId="0350F707" w14:textId="77777777" w:rsidR="00A63112" w:rsidRPr="002B2CFE" w:rsidRDefault="00A63112" w:rsidP="00A63112">
            <w:pPr>
              <w:pStyle w:val="afb"/>
            </w:pPr>
            <w:bookmarkStart w:id="43" w:name="_Ref130662914"/>
            <w:bookmarkStart w:id="44" w:name="_Toc130659565"/>
            <w:bookmarkStart w:id="45" w:name="_Toc130663255"/>
            <w:r w:rsidRPr="002B2CFE">
              <w:rPr>
                <w:rFonts w:hint="eastAsia"/>
              </w:rPr>
              <w:t>图</w:t>
            </w:r>
            <w:r w:rsidRPr="002B2CFE">
              <w:fldChar w:fldCharType="begin"/>
            </w:r>
            <w:r w:rsidRPr="002B2CFE">
              <w:instrText xml:space="preserve"> </w:instrText>
            </w:r>
            <w:r w:rsidRPr="002B2CFE">
              <w:rPr>
                <w:rFonts w:hint="eastAsia"/>
              </w:rPr>
              <w:instrText>STYLEREF 1 \s</w:instrText>
            </w:r>
            <w:r w:rsidRPr="002B2CFE">
              <w:instrText xml:space="preserve"> </w:instrText>
            </w:r>
            <w:r w:rsidRPr="002B2CFE">
              <w:fldChar w:fldCharType="separate"/>
            </w:r>
            <w:r w:rsidR="00232739">
              <w:rPr>
                <w:noProof/>
              </w:rPr>
              <w:t>2</w:t>
            </w:r>
            <w:r w:rsidRPr="002B2CFE">
              <w:fldChar w:fldCharType="end"/>
            </w:r>
            <w:r w:rsidRPr="002B2CFE">
              <w:t>.</w:t>
            </w:r>
            <w:r w:rsidRPr="002B2CFE">
              <w:fldChar w:fldCharType="begin"/>
            </w:r>
            <w:r w:rsidRPr="002B2CFE">
              <w:instrText xml:space="preserve"> </w:instrText>
            </w:r>
            <w:r w:rsidRPr="002B2CFE">
              <w:rPr>
                <w:rFonts w:hint="eastAsia"/>
              </w:rPr>
              <w:instrText xml:space="preserve">SEQ </w:instrText>
            </w:r>
            <w:r w:rsidRPr="002B2CFE">
              <w:rPr>
                <w:rFonts w:hint="eastAsia"/>
              </w:rPr>
              <w:instrText>图</w:instrText>
            </w:r>
            <w:r w:rsidRPr="002B2CFE">
              <w:rPr>
                <w:rFonts w:hint="eastAsia"/>
              </w:rPr>
              <w:instrText xml:space="preserve"> \* ARABIC \s 1</w:instrText>
            </w:r>
            <w:r w:rsidRPr="002B2CFE">
              <w:instrText xml:space="preserve"> </w:instrText>
            </w:r>
            <w:r w:rsidRPr="002B2CFE">
              <w:fldChar w:fldCharType="separate"/>
            </w:r>
            <w:r w:rsidR="00232739">
              <w:rPr>
                <w:noProof/>
              </w:rPr>
              <w:t>3</w:t>
            </w:r>
            <w:r w:rsidRPr="002B2CFE">
              <w:fldChar w:fldCharType="end"/>
            </w:r>
            <w:bookmarkEnd w:id="43"/>
            <w:r w:rsidRPr="002B2CFE">
              <w:rPr>
                <w:rFonts w:hint="eastAsia"/>
              </w:rPr>
              <w:t xml:space="preserve">　并排图片示例：清华大学中英文校名标准</w:t>
            </w:r>
            <w:bookmarkEnd w:id="44"/>
            <w:bookmarkEnd w:id="45"/>
          </w:p>
        </w:tc>
      </w:tr>
    </w:tbl>
    <w:p w14:paraId="20F83D55" w14:textId="77777777" w:rsidR="00A63112" w:rsidRDefault="00A63112" w:rsidP="00A63112">
      <w:pPr>
        <w:ind w:firstLine="480"/>
      </w:pPr>
    </w:p>
    <w:tbl>
      <w:tblPr>
        <w:tblStyle w:val="afe"/>
        <w:tblpPr w:vertAnchor="text" w:horzAnchor="margin" w:tblpXSpec="right" w:tblpY="5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tblGrid>
      <w:tr w:rsidR="00A63112" w14:paraId="1B9E21EE" w14:textId="77777777" w:rsidTr="00B47E38">
        <w:trPr>
          <w:trHeight w:val="2551"/>
        </w:trPr>
        <w:tc>
          <w:tcPr>
            <w:tcW w:w="2721" w:type="dxa"/>
          </w:tcPr>
          <w:p w14:paraId="6E55AE2F" w14:textId="77777777" w:rsidR="00A63112" w:rsidRPr="00A63112" w:rsidRDefault="00A63112" w:rsidP="00A63112">
            <w:pPr>
              <w:pStyle w:val="afc"/>
            </w:pPr>
            <w:r w:rsidRPr="00A63112">
              <w:rPr>
                <w:rFonts w:hint="eastAsia"/>
                <w:noProof/>
              </w:rPr>
              <w:drawing>
                <wp:inline distT="0" distB="0" distL="0" distR="0" wp14:anchorId="369972DE" wp14:editId="37D87C20">
                  <wp:extent cx="1260000" cy="12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680825C7" w14:textId="77777777" w:rsidR="00A63112" w:rsidRPr="002B2CFE" w:rsidRDefault="00A63112" w:rsidP="00B47E38">
            <w:pPr>
              <w:pStyle w:val="afb"/>
            </w:pPr>
            <w:bookmarkStart w:id="46" w:name="_Ref130662919"/>
            <w:bookmarkStart w:id="47" w:name="_Toc130659566"/>
            <w:bookmarkStart w:id="48" w:name="_Toc130663256"/>
            <w:r w:rsidRPr="002B2CFE">
              <w:rPr>
                <w:rFonts w:hint="eastAsia"/>
              </w:rPr>
              <w:t>图</w:t>
            </w:r>
            <w:r w:rsidRPr="002B2CFE">
              <w:fldChar w:fldCharType="begin"/>
            </w:r>
            <w:r w:rsidRPr="002B2CFE">
              <w:instrText xml:space="preserve"> </w:instrText>
            </w:r>
            <w:r w:rsidRPr="002B2CFE">
              <w:rPr>
                <w:rFonts w:hint="eastAsia"/>
              </w:rPr>
              <w:instrText>STYLEREF 1 \s</w:instrText>
            </w:r>
            <w:r w:rsidRPr="002B2CFE">
              <w:instrText xml:space="preserve"> </w:instrText>
            </w:r>
            <w:r w:rsidRPr="002B2CFE">
              <w:fldChar w:fldCharType="separate"/>
            </w:r>
            <w:r w:rsidR="00232739">
              <w:rPr>
                <w:noProof/>
              </w:rPr>
              <w:t>2</w:t>
            </w:r>
            <w:r w:rsidRPr="002B2CFE">
              <w:fldChar w:fldCharType="end"/>
            </w:r>
            <w:r w:rsidRPr="002B2CFE">
              <w:t>.</w:t>
            </w:r>
            <w:r w:rsidRPr="002B2CFE">
              <w:fldChar w:fldCharType="begin"/>
            </w:r>
            <w:r w:rsidRPr="002B2CFE">
              <w:instrText xml:space="preserve"> </w:instrText>
            </w:r>
            <w:r w:rsidRPr="002B2CFE">
              <w:rPr>
                <w:rFonts w:hint="eastAsia"/>
              </w:rPr>
              <w:instrText xml:space="preserve">SEQ </w:instrText>
            </w:r>
            <w:r w:rsidRPr="002B2CFE">
              <w:rPr>
                <w:rFonts w:hint="eastAsia"/>
              </w:rPr>
              <w:instrText>图</w:instrText>
            </w:r>
            <w:r w:rsidRPr="002B2CFE">
              <w:rPr>
                <w:rFonts w:hint="eastAsia"/>
              </w:rPr>
              <w:instrText xml:space="preserve"> \* ARABIC \s 1</w:instrText>
            </w:r>
            <w:r w:rsidRPr="002B2CFE">
              <w:instrText xml:space="preserve"> </w:instrText>
            </w:r>
            <w:r w:rsidRPr="002B2CFE">
              <w:fldChar w:fldCharType="separate"/>
            </w:r>
            <w:r w:rsidR="00232739">
              <w:rPr>
                <w:noProof/>
              </w:rPr>
              <w:t>4</w:t>
            </w:r>
            <w:r w:rsidRPr="002B2CFE">
              <w:fldChar w:fldCharType="end"/>
            </w:r>
            <w:bookmarkEnd w:id="46"/>
            <w:r w:rsidRPr="002B2CFE">
              <w:rPr>
                <w:rFonts w:hint="eastAsia"/>
              </w:rPr>
              <w:t xml:space="preserve">　文字环绕型图片示例：清华大学校徽</w:t>
            </w:r>
            <w:bookmarkEnd w:id="47"/>
            <w:bookmarkEnd w:id="48"/>
          </w:p>
        </w:tc>
      </w:tr>
    </w:tbl>
    <w:p w14:paraId="1C886AC0" w14:textId="77777777" w:rsidR="00A63112" w:rsidRPr="00BE6B42" w:rsidRDefault="00A63112" w:rsidP="00A63112">
      <w:pPr>
        <w:ind w:firstLine="480"/>
      </w:pPr>
      <w:r>
        <w:rPr>
          <w:rFonts w:hint="eastAsia"/>
        </w:rPr>
        <w:t>图片的布局方式分为</w:t>
      </w:r>
      <w:r w:rsidRPr="001B2191">
        <w:rPr>
          <w:rStyle w:val="-3"/>
          <w:rFonts w:hint="eastAsia"/>
        </w:rPr>
        <w:t>嵌入型</w:t>
      </w:r>
      <w:r>
        <w:rPr>
          <w:rFonts w:hint="eastAsia"/>
        </w:rPr>
        <w:t>和</w:t>
      </w:r>
      <w:r w:rsidRPr="001B2191">
        <w:rPr>
          <w:rStyle w:val="-3"/>
          <w:rFonts w:hint="eastAsia"/>
        </w:rPr>
        <w:t>文字环绕型</w:t>
      </w:r>
      <w:r>
        <w:rPr>
          <w:rFonts w:hint="eastAsia"/>
        </w:rPr>
        <w:t>，可以选择图片后在</w:t>
      </w:r>
      <w:r w:rsidRPr="00F81D61">
        <w:rPr>
          <w:rStyle w:val="-"/>
          <w:rFonts w:hint="eastAsia"/>
        </w:rPr>
        <w:t>图片格式</w:t>
      </w:r>
      <w:r>
        <w:t>–</w:t>
      </w:r>
      <w:r w:rsidRPr="00F81D61">
        <w:rPr>
          <w:rStyle w:val="-0"/>
          <w:rFonts w:hint="eastAsia"/>
        </w:rPr>
        <w:t>排列</w:t>
      </w:r>
      <w:r>
        <w:t>–</w:t>
      </w:r>
      <w:r w:rsidRPr="00F81D61">
        <w:rPr>
          <w:rStyle w:val="-2"/>
          <w:rFonts w:hint="eastAsia"/>
        </w:rPr>
        <w:t>环绕文字</w:t>
      </w:r>
      <w:r>
        <w:rPr>
          <w:rFonts w:hint="eastAsia"/>
        </w:rPr>
        <w:t>中调整。嵌入型图片相当于一个大字符，所以只有嵌入型图片能够应用样式。文字环绕型图片则是会跟随页面内容改变位置的浮动体，</w:t>
      </w:r>
      <w:r w:rsidRPr="00BE6B42">
        <w:rPr>
          <w:rFonts w:hint="eastAsia"/>
        </w:rPr>
        <w:t>为</w:t>
      </w:r>
      <w:r>
        <w:rPr>
          <w:rFonts w:hint="eastAsia"/>
        </w:rPr>
        <w:t>了对</w:t>
      </w:r>
      <w:r w:rsidRPr="00BE6B42">
        <w:rPr>
          <w:rFonts w:hint="eastAsia"/>
        </w:rPr>
        <w:t>文字环绕型图片</w:t>
      </w:r>
      <w:r>
        <w:rPr>
          <w:rFonts w:hint="eastAsia"/>
        </w:rPr>
        <w:t>应用样式：先将图片置于无框线表格内、设置图片为嵌入型；再选择表格，在</w:t>
      </w:r>
      <w:r w:rsidRPr="007A4565">
        <w:rPr>
          <w:rStyle w:val="-"/>
          <w:rFonts w:hint="eastAsia"/>
        </w:rPr>
        <w:t>布局</w:t>
      </w:r>
      <w:r>
        <w:t>–</w:t>
      </w:r>
      <w:r w:rsidRPr="007A4565">
        <w:rPr>
          <w:rStyle w:val="-0"/>
        </w:rPr>
        <w:t>表</w:t>
      </w:r>
      <w:r>
        <w:t>–</w:t>
      </w:r>
      <w:r w:rsidRPr="007A4565">
        <w:rPr>
          <w:rStyle w:val="-2"/>
          <w:rFonts w:hint="eastAsia"/>
        </w:rPr>
        <w:t>属性</w:t>
      </w:r>
      <w:r>
        <w:t>–</w:t>
      </w:r>
      <w:r w:rsidRPr="007A4565">
        <w:rPr>
          <w:rStyle w:val="-4"/>
        </w:rPr>
        <w:t>表格属性窗口</w:t>
      </w:r>
      <w:r>
        <w:rPr>
          <w:rFonts w:hint="eastAsia"/>
        </w:rPr>
        <w:t>中，设置</w:t>
      </w:r>
      <w:r w:rsidRPr="007A4565">
        <w:rPr>
          <w:rStyle w:val="-3"/>
        </w:rPr>
        <w:t>文字环绕</w:t>
      </w:r>
      <w:r>
        <w:rPr>
          <w:rFonts w:hint="eastAsia"/>
        </w:rPr>
        <w:t>方式为</w:t>
      </w:r>
      <w:r w:rsidRPr="007A4565">
        <w:rPr>
          <w:rStyle w:val="-2"/>
        </w:rPr>
        <w:t>环绕</w:t>
      </w:r>
      <w:r>
        <w:rPr>
          <w:rFonts w:hint="eastAsia"/>
        </w:rPr>
        <w:t>，在</w:t>
      </w:r>
      <w:r w:rsidRPr="007A4565">
        <w:rPr>
          <w:rStyle w:val="-2"/>
          <w:rFonts w:hint="eastAsia"/>
        </w:rPr>
        <w:t>定位</w:t>
      </w:r>
      <w:r>
        <w:t>–</w:t>
      </w:r>
      <w:r w:rsidRPr="007A4565">
        <w:rPr>
          <w:rStyle w:val="-4"/>
          <w:rFonts w:hint="eastAsia"/>
        </w:rPr>
        <w:t>表格定位窗口</w:t>
      </w:r>
      <w:r>
        <w:rPr>
          <w:rFonts w:hint="eastAsia"/>
        </w:rPr>
        <w:t>设置表格定位，将表格设置为文字环绕型。示例见</w:t>
      </w:r>
      <w:r w:rsidR="007C6F2C">
        <w:fldChar w:fldCharType="begin"/>
      </w:r>
      <w:r w:rsidR="007C6F2C">
        <w:instrText xml:space="preserve"> </w:instrText>
      </w:r>
      <w:r w:rsidR="007C6F2C">
        <w:rPr>
          <w:rFonts w:hint="eastAsia"/>
        </w:rPr>
        <w:instrText>REF _Ref130662919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4</w:t>
      </w:r>
      <w:r w:rsidR="007C6F2C">
        <w:fldChar w:fldCharType="end"/>
      </w:r>
      <w:r w:rsidRPr="00BE6B42">
        <w:rPr>
          <w:rFonts w:hint="eastAsia"/>
        </w:rPr>
        <w:t>。</w:t>
      </w:r>
    </w:p>
    <w:p w14:paraId="3873FF93" w14:textId="77777777" w:rsidR="00A63112" w:rsidRDefault="00A63112" w:rsidP="00A63112">
      <w:pPr>
        <w:ind w:firstLine="480"/>
      </w:pPr>
    </w:p>
    <w:p w14:paraId="55206A3E" w14:textId="77777777" w:rsidR="00A63112" w:rsidRDefault="00A63112" w:rsidP="00A63112">
      <w:pPr>
        <w:ind w:firstLine="480"/>
      </w:pPr>
      <w:r>
        <w:rPr>
          <w:rFonts w:hint="eastAsia"/>
        </w:rPr>
        <w:t>插入图注见</w:t>
      </w:r>
      <w:r>
        <w:fldChar w:fldCharType="begin"/>
      </w:r>
      <w:r>
        <w:instrText xml:space="preserve"> </w:instrText>
      </w:r>
      <w:r>
        <w:rPr>
          <w:rFonts w:hint="eastAsia"/>
        </w:rPr>
        <w:instrText>REF _Ref130428367 \r \h</w:instrText>
      </w:r>
      <w:r>
        <w:instrText xml:space="preserve"> </w:instrText>
      </w:r>
      <w:r>
        <w:fldChar w:fldCharType="separate"/>
      </w:r>
      <w:r w:rsidR="00232739">
        <w:t>2.2.3</w:t>
      </w:r>
      <w:r>
        <w:fldChar w:fldCharType="end"/>
      </w:r>
      <w:r>
        <w:rPr>
          <w:rFonts w:hint="eastAsia"/>
        </w:rPr>
        <w:t>节。</w:t>
      </w:r>
    </w:p>
    <w:p w14:paraId="57989D12" w14:textId="77777777" w:rsidR="00A63112" w:rsidRDefault="00A63112" w:rsidP="00A63112">
      <w:pPr>
        <w:pStyle w:val="31"/>
      </w:pPr>
      <w:r>
        <w:rPr>
          <w:rFonts w:hint="eastAsia"/>
        </w:rPr>
        <w:t xml:space="preserve">　</w:t>
      </w:r>
      <w:bookmarkStart w:id="49" w:name="_Toc130581408"/>
      <w:bookmarkStart w:id="50" w:name="_Toc130659497"/>
      <w:bookmarkStart w:id="51" w:name="_Toc130663190"/>
      <w:r>
        <w:rPr>
          <w:rFonts w:hint="eastAsia"/>
        </w:rPr>
        <w:t>表格</w:t>
      </w:r>
      <w:bookmarkEnd w:id="49"/>
      <w:bookmarkEnd w:id="50"/>
      <w:bookmarkEnd w:id="51"/>
    </w:p>
    <w:p w14:paraId="14CE9F7F" w14:textId="77777777" w:rsidR="00A63112" w:rsidRDefault="00A63112" w:rsidP="00A63112">
      <w:pPr>
        <w:ind w:firstLine="480"/>
      </w:pPr>
      <w:r>
        <w:rPr>
          <w:rFonts w:hint="eastAsia"/>
        </w:rPr>
        <w:t>表格可以通过</w:t>
      </w:r>
      <w:r w:rsidRPr="00351ABC">
        <w:rPr>
          <w:rStyle w:val="-"/>
          <w:rFonts w:hint="eastAsia"/>
        </w:rPr>
        <w:t>插入</w:t>
      </w:r>
      <w:r>
        <w:t>–</w:t>
      </w:r>
      <w:r w:rsidRPr="00351ABC">
        <w:rPr>
          <w:rStyle w:val="-0"/>
          <w:rFonts w:hint="eastAsia"/>
        </w:rPr>
        <w:t>表格</w:t>
      </w:r>
      <w:r>
        <w:t>–</w:t>
      </w:r>
      <w:r w:rsidRPr="00351ABC">
        <w:rPr>
          <w:rStyle w:val="-2"/>
          <w:rFonts w:hint="eastAsia"/>
        </w:rPr>
        <w:t>表格</w:t>
      </w:r>
      <w:r>
        <w:rPr>
          <w:rFonts w:hint="eastAsia"/>
        </w:rPr>
        <w:t>插入，在</w:t>
      </w:r>
      <w:r w:rsidRPr="00351ABC">
        <w:rPr>
          <w:rStyle w:val="-"/>
          <w:rFonts w:hint="eastAsia"/>
        </w:rPr>
        <w:t>表设计</w:t>
      </w:r>
      <w:r>
        <w:t>–</w:t>
      </w:r>
      <w:r w:rsidRPr="00351ABC">
        <w:rPr>
          <w:rStyle w:val="-0"/>
          <w:rFonts w:hint="eastAsia"/>
        </w:rPr>
        <w:t>表格样式</w:t>
      </w:r>
      <w:r>
        <w:rPr>
          <w:rFonts w:hint="eastAsia"/>
        </w:rPr>
        <w:t>中应用</w:t>
      </w:r>
      <w:r w:rsidRPr="00351ABC">
        <w:rPr>
          <w:rStyle w:val="-3"/>
          <w:rFonts w:hint="eastAsia"/>
        </w:rPr>
        <w:t>三线表</w:t>
      </w:r>
      <w:r>
        <w:rPr>
          <w:rFonts w:hint="eastAsia"/>
        </w:rPr>
        <w:t>样式。在</w:t>
      </w:r>
      <w:r w:rsidRPr="00351ABC">
        <w:rPr>
          <w:rStyle w:val="-"/>
          <w:rFonts w:hint="eastAsia"/>
        </w:rPr>
        <w:t>表设计</w:t>
      </w:r>
      <w:r>
        <w:t>–</w:t>
      </w:r>
      <w:r w:rsidRPr="00351ABC">
        <w:rPr>
          <w:rStyle w:val="-0"/>
        </w:rPr>
        <w:t>表格样式选项</w:t>
      </w:r>
      <w:r>
        <w:rPr>
          <w:rFonts w:hint="eastAsia"/>
        </w:rPr>
        <w:t>中勾选</w:t>
      </w:r>
      <w:r w:rsidRPr="00351ABC">
        <w:rPr>
          <w:rStyle w:val="-3"/>
        </w:rPr>
        <w:t>标题行</w:t>
      </w:r>
      <w:r>
        <w:rPr>
          <w:rFonts w:hint="eastAsia"/>
        </w:rPr>
        <w:t>才能确保首行的下框线正常显示。三线表如</w:t>
      </w:r>
      <w:r w:rsidR="007C6F2C">
        <w:fldChar w:fldCharType="begin"/>
      </w:r>
      <w:r w:rsidR="007C6F2C">
        <w:instrText xml:space="preserve"> </w:instrText>
      </w:r>
      <w:r w:rsidR="007C6F2C">
        <w:rPr>
          <w:rFonts w:hint="eastAsia"/>
        </w:rPr>
        <w:instrText>REF _Ref130662933 \h</w:instrText>
      </w:r>
      <w:r w:rsidR="007C6F2C">
        <w:instrText xml:space="preserve"> </w:instrText>
      </w:r>
      <w:r w:rsidR="007C6F2C">
        <w:fldChar w:fldCharType="separate"/>
      </w:r>
      <w:r w:rsidR="00232739" w:rsidRPr="002B2CFE">
        <w:rPr>
          <w:rFonts w:hint="eastAsia"/>
        </w:rPr>
        <w:t>表</w:t>
      </w:r>
      <w:r w:rsidR="00232739">
        <w:rPr>
          <w:noProof/>
        </w:rPr>
        <w:t>2</w:t>
      </w:r>
      <w:r w:rsidR="00232739">
        <w:t>.</w:t>
      </w:r>
      <w:r w:rsidR="00232739">
        <w:rPr>
          <w:noProof/>
        </w:rPr>
        <w:t>1</w:t>
      </w:r>
      <w:r w:rsidR="007C6F2C">
        <w:fldChar w:fldCharType="end"/>
      </w:r>
      <w:r>
        <w:rPr>
          <w:rFonts w:hint="eastAsia"/>
        </w:rPr>
        <w:t>所示。</w:t>
      </w:r>
    </w:p>
    <w:p w14:paraId="55C98A73" w14:textId="77777777" w:rsidR="00A63112" w:rsidRPr="002B2CFE" w:rsidRDefault="00A63112" w:rsidP="00A63112">
      <w:pPr>
        <w:pStyle w:val="afb"/>
      </w:pPr>
      <w:bookmarkStart w:id="52" w:name="_Ref130662933"/>
      <w:bookmarkStart w:id="53" w:name="_Toc130659569"/>
      <w:bookmarkStart w:id="54" w:name="_Toc130663259"/>
      <w:r w:rsidRPr="002B2CFE">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232739">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32739">
        <w:rPr>
          <w:noProof/>
        </w:rPr>
        <w:t>1</w:t>
      </w:r>
      <w:r>
        <w:fldChar w:fldCharType="end"/>
      </w:r>
      <w:bookmarkEnd w:id="52"/>
      <w:r w:rsidRPr="002B2CFE">
        <w:rPr>
          <w:rFonts w:hint="eastAsia"/>
        </w:rPr>
        <w:t xml:space="preserve">　表格示例：清华大学学生成绩记载规定</w:t>
      </w:r>
      <w:bookmarkEnd w:id="53"/>
      <w:bookmarkEnd w:id="54"/>
    </w:p>
    <w:tbl>
      <w:tblPr>
        <w:tblStyle w:val="aff9"/>
        <w:tblW w:w="7370" w:type="dxa"/>
        <w:jc w:val="center"/>
        <w:tblLook w:val="0620" w:firstRow="1" w:lastRow="0" w:firstColumn="0" w:lastColumn="0" w:noHBand="1" w:noVBand="1"/>
      </w:tblPr>
      <w:tblGrid>
        <w:gridCol w:w="1417"/>
        <w:gridCol w:w="1417"/>
        <w:gridCol w:w="2268"/>
        <w:gridCol w:w="2268"/>
      </w:tblGrid>
      <w:tr w:rsidR="00A63112" w:rsidRPr="00A63112" w14:paraId="5CB4C392" w14:textId="77777777" w:rsidTr="00B47E38">
        <w:trPr>
          <w:cnfStyle w:val="100000000000" w:firstRow="1" w:lastRow="0" w:firstColumn="0" w:lastColumn="0" w:oddVBand="0" w:evenVBand="0" w:oddHBand="0" w:evenHBand="0" w:firstRowFirstColumn="0" w:firstRowLastColumn="0" w:lastRowFirstColumn="0" w:lastRowLastColumn="0"/>
          <w:tblHeader/>
          <w:jc w:val="center"/>
        </w:trPr>
        <w:tc>
          <w:tcPr>
            <w:tcW w:w="1417" w:type="dxa"/>
          </w:tcPr>
          <w:p w14:paraId="2FD14A46" w14:textId="77777777" w:rsidR="00A63112" w:rsidRPr="00A63112" w:rsidRDefault="00A63112" w:rsidP="00A63112">
            <w:pPr>
              <w:pStyle w:val="ae"/>
            </w:pPr>
            <w:r w:rsidRPr="00A63112">
              <w:rPr>
                <w:rFonts w:hint="eastAsia"/>
              </w:rPr>
              <w:t>等级制成绩</w:t>
            </w:r>
          </w:p>
        </w:tc>
        <w:tc>
          <w:tcPr>
            <w:tcW w:w="1417" w:type="dxa"/>
          </w:tcPr>
          <w:p w14:paraId="0B1B39DF" w14:textId="77777777" w:rsidR="00A63112" w:rsidRPr="00A63112" w:rsidRDefault="00A63112" w:rsidP="00A63112">
            <w:pPr>
              <w:pStyle w:val="ae"/>
            </w:pPr>
            <w:r w:rsidRPr="00A63112">
              <w:rPr>
                <w:rFonts w:hint="eastAsia"/>
              </w:rPr>
              <w:t>新方案绩点</w:t>
            </w:r>
          </w:p>
        </w:tc>
        <w:tc>
          <w:tcPr>
            <w:tcW w:w="2268" w:type="dxa"/>
          </w:tcPr>
          <w:p w14:paraId="2E87DCB4" w14:textId="77777777" w:rsidR="00A63112" w:rsidRPr="00A63112" w:rsidRDefault="00A63112" w:rsidP="00A63112">
            <w:pPr>
              <w:pStyle w:val="ae"/>
            </w:pPr>
            <w:r w:rsidRPr="00A63112">
              <w:rPr>
                <w:rFonts w:hint="eastAsia"/>
              </w:rPr>
              <w:t>对应百分制成绩范围</w:t>
            </w:r>
          </w:p>
        </w:tc>
        <w:tc>
          <w:tcPr>
            <w:tcW w:w="2268" w:type="dxa"/>
          </w:tcPr>
          <w:p w14:paraId="2D2AC42D" w14:textId="77777777" w:rsidR="00A63112" w:rsidRPr="00A63112" w:rsidRDefault="00A63112" w:rsidP="00A63112">
            <w:pPr>
              <w:pStyle w:val="ae"/>
            </w:pPr>
            <w:r w:rsidRPr="00A63112">
              <w:rPr>
                <w:rFonts w:hint="eastAsia"/>
              </w:rPr>
              <w:t>对应百分制成绩</w:t>
            </w:r>
          </w:p>
        </w:tc>
      </w:tr>
      <w:tr w:rsidR="00A63112" w:rsidRPr="00A63112" w14:paraId="69602F33" w14:textId="77777777" w:rsidTr="00B47E38">
        <w:trPr>
          <w:jc w:val="center"/>
        </w:trPr>
        <w:tc>
          <w:tcPr>
            <w:tcW w:w="1417" w:type="dxa"/>
          </w:tcPr>
          <w:p w14:paraId="1DBF8DFC" w14:textId="77777777" w:rsidR="00A63112" w:rsidRPr="00A63112" w:rsidRDefault="00A63112" w:rsidP="00A63112">
            <w:pPr>
              <w:pStyle w:val="ae"/>
            </w:pPr>
            <w:r w:rsidRPr="00A63112">
              <w:t>A+</w:t>
            </w:r>
          </w:p>
        </w:tc>
        <w:tc>
          <w:tcPr>
            <w:tcW w:w="1417" w:type="dxa"/>
          </w:tcPr>
          <w:p w14:paraId="58B6BD22" w14:textId="77777777" w:rsidR="00A63112" w:rsidRPr="00A63112" w:rsidRDefault="00A63112" w:rsidP="00A63112">
            <w:pPr>
              <w:pStyle w:val="ae"/>
            </w:pPr>
            <w:r w:rsidRPr="00A63112">
              <w:t>4.0</w:t>
            </w:r>
          </w:p>
        </w:tc>
        <w:tc>
          <w:tcPr>
            <w:tcW w:w="2268" w:type="dxa"/>
          </w:tcPr>
          <w:p w14:paraId="7582B137" w14:textId="77777777" w:rsidR="00A63112" w:rsidRPr="00A63112" w:rsidRDefault="00A63112" w:rsidP="00A63112">
            <w:pPr>
              <w:pStyle w:val="ae"/>
            </w:pPr>
            <w:r w:rsidRPr="00A63112">
              <w:t>100~95</w:t>
            </w:r>
          </w:p>
        </w:tc>
        <w:tc>
          <w:tcPr>
            <w:tcW w:w="2268" w:type="dxa"/>
          </w:tcPr>
          <w:p w14:paraId="31D59274" w14:textId="77777777" w:rsidR="00A63112" w:rsidRPr="00A63112" w:rsidRDefault="00A63112" w:rsidP="00A63112">
            <w:pPr>
              <w:pStyle w:val="ae"/>
            </w:pPr>
            <w:r w:rsidRPr="00A63112">
              <w:t>100</w:t>
            </w:r>
          </w:p>
        </w:tc>
      </w:tr>
      <w:tr w:rsidR="00A63112" w:rsidRPr="00A63112" w14:paraId="710B9ED1" w14:textId="77777777" w:rsidTr="00B47E38">
        <w:trPr>
          <w:jc w:val="center"/>
        </w:trPr>
        <w:tc>
          <w:tcPr>
            <w:tcW w:w="1417" w:type="dxa"/>
          </w:tcPr>
          <w:p w14:paraId="29FFA72C" w14:textId="77777777" w:rsidR="00A63112" w:rsidRPr="00A63112" w:rsidRDefault="00A63112" w:rsidP="00A63112">
            <w:pPr>
              <w:pStyle w:val="ae"/>
            </w:pPr>
            <w:r w:rsidRPr="00A63112">
              <w:t>A</w:t>
            </w:r>
          </w:p>
        </w:tc>
        <w:tc>
          <w:tcPr>
            <w:tcW w:w="1417" w:type="dxa"/>
          </w:tcPr>
          <w:p w14:paraId="4FBD0F30" w14:textId="77777777" w:rsidR="00A63112" w:rsidRPr="00A63112" w:rsidRDefault="00A63112" w:rsidP="00A63112">
            <w:pPr>
              <w:pStyle w:val="ae"/>
            </w:pPr>
            <w:r w:rsidRPr="00A63112">
              <w:t>4.0</w:t>
            </w:r>
          </w:p>
        </w:tc>
        <w:tc>
          <w:tcPr>
            <w:tcW w:w="2268" w:type="dxa"/>
          </w:tcPr>
          <w:p w14:paraId="22FC73DD" w14:textId="77777777" w:rsidR="00A63112" w:rsidRPr="00A63112" w:rsidRDefault="00A63112" w:rsidP="00A63112">
            <w:pPr>
              <w:pStyle w:val="ae"/>
            </w:pPr>
            <w:r w:rsidRPr="00A63112">
              <w:t>100~95</w:t>
            </w:r>
          </w:p>
        </w:tc>
        <w:tc>
          <w:tcPr>
            <w:tcW w:w="2268" w:type="dxa"/>
          </w:tcPr>
          <w:p w14:paraId="49F5AD71" w14:textId="77777777" w:rsidR="00A63112" w:rsidRPr="00A63112" w:rsidRDefault="00A63112" w:rsidP="00A63112">
            <w:pPr>
              <w:pStyle w:val="ae"/>
            </w:pPr>
            <w:r w:rsidRPr="00A63112">
              <w:t>98</w:t>
            </w:r>
          </w:p>
        </w:tc>
      </w:tr>
      <w:tr w:rsidR="00A63112" w:rsidRPr="00A63112" w14:paraId="67E7DE1F" w14:textId="77777777" w:rsidTr="00B47E38">
        <w:trPr>
          <w:jc w:val="center"/>
        </w:trPr>
        <w:tc>
          <w:tcPr>
            <w:tcW w:w="1417" w:type="dxa"/>
          </w:tcPr>
          <w:p w14:paraId="65D89ECD" w14:textId="77777777" w:rsidR="00A63112" w:rsidRPr="00A63112" w:rsidRDefault="00A63112" w:rsidP="00A63112">
            <w:pPr>
              <w:pStyle w:val="ae"/>
            </w:pPr>
            <w:r w:rsidRPr="00A63112">
              <w:t>A–</w:t>
            </w:r>
          </w:p>
        </w:tc>
        <w:tc>
          <w:tcPr>
            <w:tcW w:w="1417" w:type="dxa"/>
          </w:tcPr>
          <w:p w14:paraId="42510773" w14:textId="77777777" w:rsidR="00A63112" w:rsidRPr="00A63112" w:rsidRDefault="00A63112" w:rsidP="00A63112">
            <w:pPr>
              <w:pStyle w:val="ae"/>
            </w:pPr>
            <w:r w:rsidRPr="00A63112">
              <w:t>4.0</w:t>
            </w:r>
          </w:p>
        </w:tc>
        <w:tc>
          <w:tcPr>
            <w:tcW w:w="2268" w:type="dxa"/>
          </w:tcPr>
          <w:p w14:paraId="39978C9C" w14:textId="77777777" w:rsidR="00A63112" w:rsidRPr="00A63112" w:rsidRDefault="00A63112" w:rsidP="00A63112">
            <w:pPr>
              <w:pStyle w:val="ae"/>
            </w:pPr>
            <w:r w:rsidRPr="00A63112">
              <w:t>94~90</w:t>
            </w:r>
          </w:p>
        </w:tc>
        <w:tc>
          <w:tcPr>
            <w:tcW w:w="2268" w:type="dxa"/>
          </w:tcPr>
          <w:p w14:paraId="05FA219B" w14:textId="77777777" w:rsidR="00A63112" w:rsidRPr="00A63112" w:rsidRDefault="00A63112" w:rsidP="00A63112">
            <w:pPr>
              <w:pStyle w:val="ae"/>
            </w:pPr>
            <w:r w:rsidRPr="00A63112">
              <w:t>92</w:t>
            </w:r>
          </w:p>
        </w:tc>
      </w:tr>
      <w:tr w:rsidR="00A63112" w:rsidRPr="00A63112" w14:paraId="319AA1C5" w14:textId="77777777" w:rsidTr="00B47E38">
        <w:trPr>
          <w:jc w:val="center"/>
        </w:trPr>
        <w:tc>
          <w:tcPr>
            <w:tcW w:w="1417" w:type="dxa"/>
          </w:tcPr>
          <w:p w14:paraId="4541288C" w14:textId="77777777" w:rsidR="00A63112" w:rsidRPr="00A63112" w:rsidRDefault="00A63112" w:rsidP="00A63112">
            <w:pPr>
              <w:pStyle w:val="ae"/>
            </w:pPr>
            <w:r w:rsidRPr="00A63112">
              <w:t>B+</w:t>
            </w:r>
          </w:p>
        </w:tc>
        <w:tc>
          <w:tcPr>
            <w:tcW w:w="1417" w:type="dxa"/>
          </w:tcPr>
          <w:p w14:paraId="6FBD622A" w14:textId="77777777" w:rsidR="00A63112" w:rsidRPr="00A63112" w:rsidRDefault="00A63112" w:rsidP="00A63112">
            <w:pPr>
              <w:pStyle w:val="ae"/>
            </w:pPr>
            <w:r w:rsidRPr="00A63112">
              <w:t>3.6</w:t>
            </w:r>
          </w:p>
        </w:tc>
        <w:tc>
          <w:tcPr>
            <w:tcW w:w="2268" w:type="dxa"/>
          </w:tcPr>
          <w:p w14:paraId="4F6BE742" w14:textId="77777777" w:rsidR="00A63112" w:rsidRPr="00A63112" w:rsidRDefault="00A63112" w:rsidP="00A63112">
            <w:pPr>
              <w:pStyle w:val="ae"/>
            </w:pPr>
            <w:r w:rsidRPr="00A63112">
              <w:t>89~85</w:t>
            </w:r>
          </w:p>
        </w:tc>
        <w:tc>
          <w:tcPr>
            <w:tcW w:w="2268" w:type="dxa"/>
          </w:tcPr>
          <w:p w14:paraId="7993AE82" w14:textId="77777777" w:rsidR="00A63112" w:rsidRPr="00A63112" w:rsidRDefault="00A63112" w:rsidP="00A63112">
            <w:pPr>
              <w:pStyle w:val="ae"/>
            </w:pPr>
            <w:r w:rsidRPr="00A63112">
              <w:t>87</w:t>
            </w:r>
          </w:p>
        </w:tc>
      </w:tr>
      <w:tr w:rsidR="00A63112" w:rsidRPr="00A63112" w14:paraId="5C6AEF00" w14:textId="77777777" w:rsidTr="00B47E38">
        <w:trPr>
          <w:jc w:val="center"/>
        </w:trPr>
        <w:tc>
          <w:tcPr>
            <w:tcW w:w="1417" w:type="dxa"/>
          </w:tcPr>
          <w:p w14:paraId="143CD5D1" w14:textId="77777777" w:rsidR="00A63112" w:rsidRPr="00A63112" w:rsidRDefault="00A63112" w:rsidP="00A63112">
            <w:pPr>
              <w:pStyle w:val="ae"/>
            </w:pPr>
            <w:r w:rsidRPr="00A63112">
              <w:t>B</w:t>
            </w:r>
          </w:p>
        </w:tc>
        <w:tc>
          <w:tcPr>
            <w:tcW w:w="1417" w:type="dxa"/>
          </w:tcPr>
          <w:p w14:paraId="7CE35ED5" w14:textId="77777777" w:rsidR="00A63112" w:rsidRPr="00A63112" w:rsidRDefault="00A63112" w:rsidP="00A63112">
            <w:pPr>
              <w:pStyle w:val="ae"/>
            </w:pPr>
            <w:r w:rsidRPr="00A63112">
              <w:t>3.3</w:t>
            </w:r>
          </w:p>
        </w:tc>
        <w:tc>
          <w:tcPr>
            <w:tcW w:w="2268" w:type="dxa"/>
          </w:tcPr>
          <w:p w14:paraId="39B9FC27" w14:textId="77777777" w:rsidR="00A63112" w:rsidRPr="00A63112" w:rsidRDefault="00A63112" w:rsidP="00A63112">
            <w:pPr>
              <w:pStyle w:val="ae"/>
            </w:pPr>
            <w:r w:rsidRPr="00A63112">
              <w:t>84~80</w:t>
            </w:r>
          </w:p>
        </w:tc>
        <w:tc>
          <w:tcPr>
            <w:tcW w:w="2268" w:type="dxa"/>
          </w:tcPr>
          <w:p w14:paraId="2F0B37DD" w14:textId="77777777" w:rsidR="00A63112" w:rsidRPr="00A63112" w:rsidRDefault="00A63112" w:rsidP="00A63112">
            <w:pPr>
              <w:pStyle w:val="ae"/>
            </w:pPr>
            <w:r w:rsidRPr="00A63112">
              <w:t>82</w:t>
            </w:r>
          </w:p>
        </w:tc>
      </w:tr>
      <w:tr w:rsidR="00A63112" w:rsidRPr="00A63112" w14:paraId="48B229C6" w14:textId="77777777" w:rsidTr="00B47E38">
        <w:trPr>
          <w:jc w:val="center"/>
        </w:trPr>
        <w:tc>
          <w:tcPr>
            <w:tcW w:w="1417" w:type="dxa"/>
          </w:tcPr>
          <w:p w14:paraId="0D5FCB6A" w14:textId="77777777" w:rsidR="00A63112" w:rsidRPr="00A63112" w:rsidRDefault="00A63112" w:rsidP="00A63112">
            <w:pPr>
              <w:pStyle w:val="ae"/>
            </w:pPr>
            <w:r w:rsidRPr="00A63112">
              <w:t>B–</w:t>
            </w:r>
          </w:p>
        </w:tc>
        <w:tc>
          <w:tcPr>
            <w:tcW w:w="1417" w:type="dxa"/>
          </w:tcPr>
          <w:p w14:paraId="2F0B5104" w14:textId="77777777" w:rsidR="00A63112" w:rsidRPr="00A63112" w:rsidRDefault="00A63112" w:rsidP="00A63112">
            <w:pPr>
              <w:pStyle w:val="ae"/>
            </w:pPr>
            <w:r w:rsidRPr="00A63112">
              <w:t>3.0</w:t>
            </w:r>
          </w:p>
        </w:tc>
        <w:tc>
          <w:tcPr>
            <w:tcW w:w="2268" w:type="dxa"/>
          </w:tcPr>
          <w:p w14:paraId="602FC012" w14:textId="77777777" w:rsidR="00A63112" w:rsidRPr="00A63112" w:rsidRDefault="00A63112" w:rsidP="00A63112">
            <w:pPr>
              <w:pStyle w:val="ae"/>
            </w:pPr>
            <w:r w:rsidRPr="00A63112">
              <w:t>79~77</w:t>
            </w:r>
          </w:p>
        </w:tc>
        <w:tc>
          <w:tcPr>
            <w:tcW w:w="2268" w:type="dxa"/>
          </w:tcPr>
          <w:p w14:paraId="22E86688" w14:textId="77777777" w:rsidR="00A63112" w:rsidRPr="00A63112" w:rsidRDefault="00A63112" w:rsidP="00A63112">
            <w:pPr>
              <w:pStyle w:val="ae"/>
            </w:pPr>
            <w:r w:rsidRPr="00A63112">
              <w:t>78</w:t>
            </w:r>
          </w:p>
        </w:tc>
      </w:tr>
      <w:tr w:rsidR="00A63112" w:rsidRPr="00A63112" w14:paraId="06898D77" w14:textId="77777777" w:rsidTr="00B47E38">
        <w:trPr>
          <w:jc w:val="center"/>
        </w:trPr>
        <w:tc>
          <w:tcPr>
            <w:tcW w:w="1417" w:type="dxa"/>
          </w:tcPr>
          <w:p w14:paraId="75F97DDF" w14:textId="77777777" w:rsidR="00A63112" w:rsidRPr="00A63112" w:rsidRDefault="00A63112" w:rsidP="00A63112">
            <w:pPr>
              <w:pStyle w:val="ae"/>
            </w:pPr>
            <w:r w:rsidRPr="00A63112">
              <w:t>C+</w:t>
            </w:r>
          </w:p>
        </w:tc>
        <w:tc>
          <w:tcPr>
            <w:tcW w:w="1417" w:type="dxa"/>
          </w:tcPr>
          <w:p w14:paraId="7F5ED842" w14:textId="77777777" w:rsidR="00A63112" w:rsidRPr="00A63112" w:rsidRDefault="00A63112" w:rsidP="00A63112">
            <w:pPr>
              <w:pStyle w:val="ae"/>
            </w:pPr>
            <w:r w:rsidRPr="00A63112">
              <w:t>2.6</w:t>
            </w:r>
          </w:p>
        </w:tc>
        <w:tc>
          <w:tcPr>
            <w:tcW w:w="2268" w:type="dxa"/>
          </w:tcPr>
          <w:p w14:paraId="749B4CBE" w14:textId="77777777" w:rsidR="00A63112" w:rsidRPr="00A63112" w:rsidRDefault="00A63112" w:rsidP="00A63112">
            <w:pPr>
              <w:pStyle w:val="ae"/>
            </w:pPr>
            <w:r w:rsidRPr="00A63112">
              <w:t>76~73</w:t>
            </w:r>
          </w:p>
        </w:tc>
        <w:tc>
          <w:tcPr>
            <w:tcW w:w="2268" w:type="dxa"/>
          </w:tcPr>
          <w:p w14:paraId="04DBFD1A" w14:textId="77777777" w:rsidR="00A63112" w:rsidRPr="00A63112" w:rsidRDefault="00A63112" w:rsidP="00A63112">
            <w:pPr>
              <w:pStyle w:val="ae"/>
            </w:pPr>
            <w:r w:rsidRPr="00A63112">
              <w:t>75</w:t>
            </w:r>
          </w:p>
        </w:tc>
      </w:tr>
      <w:tr w:rsidR="00A63112" w:rsidRPr="00A63112" w14:paraId="2DFECC15" w14:textId="77777777" w:rsidTr="00B47E38">
        <w:trPr>
          <w:jc w:val="center"/>
        </w:trPr>
        <w:tc>
          <w:tcPr>
            <w:tcW w:w="1417" w:type="dxa"/>
          </w:tcPr>
          <w:p w14:paraId="6604B87D" w14:textId="77777777" w:rsidR="00A63112" w:rsidRPr="00A63112" w:rsidRDefault="00A63112" w:rsidP="00A63112">
            <w:pPr>
              <w:pStyle w:val="ae"/>
            </w:pPr>
            <w:r w:rsidRPr="00A63112">
              <w:t>C</w:t>
            </w:r>
          </w:p>
        </w:tc>
        <w:tc>
          <w:tcPr>
            <w:tcW w:w="1417" w:type="dxa"/>
          </w:tcPr>
          <w:p w14:paraId="5E267E55" w14:textId="77777777" w:rsidR="00A63112" w:rsidRPr="00A63112" w:rsidRDefault="00A63112" w:rsidP="00A63112">
            <w:pPr>
              <w:pStyle w:val="ae"/>
            </w:pPr>
            <w:r w:rsidRPr="00A63112">
              <w:t>2.3</w:t>
            </w:r>
          </w:p>
        </w:tc>
        <w:tc>
          <w:tcPr>
            <w:tcW w:w="2268" w:type="dxa"/>
          </w:tcPr>
          <w:p w14:paraId="05C96470" w14:textId="77777777" w:rsidR="00A63112" w:rsidRPr="00A63112" w:rsidRDefault="00A63112" w:rsidP="00A63112">
            <w:pPr>
              <w:pStyle w:val="ae"/>
            </w:pPr>
            <w:r w:rsidRPr="00A63112">
              <w:t>72~70</w:t>
            </w:r>
          </w:p>
        </w:tc>
        <w:tc>
          <w:tcPr>
            <w:tcW w:w="2268" w:type="dxa"/>
          </w:tcPr>
          <w:p w14:paraId="1A1EE333" w14:textId="77777777" w:rsidR="00A63112" w:rsidRPr="00A63112" w:rsidRDefault="00A63112" w:rsidP="00A63112">
            <w:pPr>
              <w:pStyle w:val="ae"/>
            </w:pPr>
            <w:r w:rsidRPr="00A63112">
              <w:t>71</w:t>
            </w:r>
          </w:p>
        </w:tc>
      </w:tr>
      <w:tr w:rsidR="00A63112" w:rsidRPr="00A63112" w14:paraId="7E602393" w14:textId="77777777" w:rsidTr="00B47E38">
        <w:trPr>
          <w:jc w:val="center"/>
        </w:trPr>
        <w:tc>
          <w:tcPr>
            <w:tcW w:w="1417" w:type="dxa"/>
          </w:tcPr>
          <w:p w14:paraId="22E81015" w14:textId="77777777" w:rsidR="00A63112" w:rsidRPr="00A63112" w:rsidRDefault="00A63112" w:rsidP="00A63112">
            <w:pPr>
              <w:pStyle w:val="ae"/>
            </w:pPr>
            <w:r w:rsidRPr="00A63112">
              <w:t>C–</w:t>
            </w:r>
          </w:p>
        </w:tc>
        <w:tc>
          <w:tcPr>
            <w:tcW w:w="1417" w:type="dxa"/>
          </w:tcPr>
          <w:p w14:paraId="3BBDAFEC" w14:textId="77777777" w:rsidR="00A63112" w:rsidRPr="00A63112" w:rsidRDefault="00A63112" w:rsidP="00A63112">
            <w:pPr>
              <w:pStyle w:val="ae"/>
            </w:pPr>
            <w:r w:rsidRPr="00A63112">
              <w:t>2.0</w:t>
            </w:r>
          </w:p>
        </w:tc>
        <w:tc>
          <w:tcPr>
            <w:tcW w:w="2268" w:type="dxa"/>
          </w:tcPr>
          <w:p w14:paraId="7712D6B5" w14:textId="77777777" w:rsidR="00A63112" w:rsidRPr="00A63112" w:rsidRDefault="00A63112" w:rsidP="00A63112">
            <w:pPr>
              <w:pStyle w:val="ae"/>
            </w:pPr>
            <w:r w:rsidRPr="00A63112">
              <w:t>69~67</w:t>
            </w:r>
          </w:p>
        </w:tc>
        <w:tc>
          <w:tcPr>
            <w:tcW w:w="2268" w:type="dxa"/>
          </w:tcPr>
          <w:p w14:paraId="28C3E620" w14:textId="77777777" w:rsidR="00A63112" w:rsidRPr="00A63112" w:rsidRDefault="00A63112" w:rsidP="00A63112">
            <w:pPr>
              <w:pStyle w:val="ae"/>
            </w:pPr>
            <w:r w:rsidRPr="00A63112">
              <w:t>68</w:t>
            </w:r>
          </w:p>
        </w:tc>
      </w:tr>
      <w:tr w:rsidR="00A63112" w:rsidRPr="00A63112" w14:paraId="4607F627" w14:textId="77777777" w:rsidTr="00B47E38">
        <w:trPr>
          <w:jc w:val="center"/>
        </w:trPr>
        <w:tc>
          <w:tcPr>
            <w:tcW w:w="1417" w:type="dxa"/>
          </w:tcPr>
          <w:p w14:paraId="4941C952" w14:textId="77777777" w:rsidR="00A63112" w:rsidRPr="00A63112" w:rsidRDefault="00A63112" w:rsidP="00A63112">
            <w:pPr>
              <w:pStyle w:val="ae"/>
            </w:pPr>
            <w:r w:rsidRPr="00A63112">
              <w:t>D+</w:t>
            </w:r>
          </w:p>
        </w:tc>
        <w:tc>
          <w:tcPr>
            <w:tcW w:w="1417" w:type="dxa"/>
          </w:tcPr>
          <w:p w14:paraId="7BD51FA2" w14:textId="77777777" w:rsidR="00A63112" w:rsidRPr="00A63112" w:rsidRDefault="00A63112" w:rsidP="00A63112">
            <w:pPr>
              <w:pStyle w:val="ae"/>
            </w:pPr>
            <w:r w:rsidRPr="00A63112">
              <w:t>1.6</w:t>
            </w:r>
          </w:p>
        </w:tc>
        <w:tc>
          <w:tcPr>
            <w:tcW w:w="2268" w:type="dxa"/>
          </w:tcPr>
          <w:p w14:paraId="3A2B89AE" w14:textId="77777777" w:rsidR="00A63112" w:rsidRPr="00A63112" w:rsidRDefault="00A63112" w:rsidP="00A63112">
            <w:pPr>
              <w:pStyle w:val="ae"/>
            </w:pPr>
            <w:r w:rsidRPr="00A63112">
              <w:t>66~63</w:t>
            </w:r>
          </w:p>
        </w:tc>
        <w:tc>
          <w:tcPr>
            <w:tcW w:w="2268" w:type="dxa"/>
          </w:tcPr>
          <w:p w14:paraId="334DAD8E" w14:textId="77777777" w:rsidR="00A63112" w:rsidRPr="00A63112" w:rsidRDefault="00A63112" w:rsidP="00A63112">
            <w:pPr>
              <w:pStyle w:val="ae"/>
            </w:pPr>
            <w:r w:rsidRPr="00A63112">
              <w:t>65</w:t>
            </w:r>
          </w:p>
        </w:tc>
      </w:tr>
      <w:tr w:rsidR="00A63112" w:rsidRPr="00A63112" w14:paraId="52F7F23F" w14:textId="77777777" w:rsidTr="00B47E38">
        <w:trPr>
          <w:jc w:val="center"/>
        </w:trPr>
        <w:tc>
          <w:tcPr>
            <w:tcW w:w="1417" w:type="dxa"/>
          </w:tcPr>
          <w:p w14:paraId="3A7B20A4" w14:textId="77777777" w:rsidR="00A63112" w:rsidRPr="00A63112" w:rsidRDefault="00A63112" w:rsidP="00A63112">
            <w:pPr>
              <w:pStyle w:val="ae"/>
            </w:pPr>
            <w:r w:rsidRPr="00A63112">
              <w:t>D</w:t>
            </w:r>
          </w:p>
        </w:tc>
        <w:tc>
          <w:tcPr>
            <w:tcW w:w="1417" w:type="dxa"/>
          </w:tcPr>
          <w:p w14:paraId="20A011B1" w14:textId="77777777" w:rsidR="00A63112" w:rsidRPr="00A63112" w:rsidRDefault="00A63112" w:rsidP="00A63112">
            <w:pPr>
              <w:pStyle w:val="ae"/>
            </w:pPr>
            <w:r w:rsidRPr="00A63112">
              <w:t>1.3</w:t>
            </w:r>
          </w:p>
        </w:tc>
        <w:tc>
          <w:tcPr>
            <w:tcW w:w="2268" w:type="dxa"/>
          </w:tcPr>
          <w:p w14:paraId="37D36C2C" w14:textId="77777777" w:rsidR="00A63112" w:rsidRPr="00A63112" w:rsidRDefault="00A63112" w:rsidP="00A63112">
            <w:pPr>
              <w:pStyle w:val="ae"/>
            </w:pPr>
            <w:r w:rsidRPr="00A63112">
              <w:t>62~60</w:t>
            </w:r>
          </w:p>
        </w:tc>
        <w:tc>
          <w:tcPr>
            <w:tcW w:w="2268" w:type="dxa"/>
          </w:tcPr>
          <w:p w14:paraId="44E9A8A7" w14:textId="77777777" w:rsidR="00A63112" w:rsidRPr="00A63112" w:rsidRDefault="00A63112" w:rsidP="00A63112">
            <w:pPr>
              <w:pStyle w:val="ae"/>
            </w:pPr>
            <w:r w:rsidRPr="00A63112">
              <w:t>61</w:t>
            </w:r>
          </w:p>
        </w:tc>
      </w:tr>
      <w:tr w:rsidR="00A63112" w:rsidRPr="00A63112" w14:paraId="09E7A732" w14:textId="77777777" w:rsidTr="00B47E38">
        <w:trPr>
          <w:jc w:val="center"/>
        </w:trPr>
        <w:tc>
          <w:tcPr>
            <w:tcW w:w="1417" w:type="dxa"/>
          </w:tcPr>
          <w:p w14:paraId="0D154417" w14:textId="77777777" w:rsidR="00A63112" w:rsidRPr="00A63112" w:rsidRDefault="00A63112" w:rsidP="00A63112">
            <w:pPr>
              <w:pStyle w:val="ae"/>
            </w:pPr>
            <w:r w:rsidRPr="00A63112">
              <w:rPr>
                <w:rFonts w:hint="eastAsia"/>
              </w:rPr>
              <w:t>F</w:t>
            </w:r>
          </w:p>
        </w:tc>
        <w:tc>
          <w:tcPr>
            <w:tcW w:w="1417" w:type="dxa"/>
          </w:tcPr>
          <w:p w14:paraId="03E1DABC" w14:textId="77777777" w:rsidR="00A63112" w:rsidRPr="00A63112" w:rsidRDefault="00A63112" w:rsidP="00A63112">
            <w:pPr>
              <w:pStyle w:val="ae"/>
            </w:pPr>
            <w:r w:rsidRPr="00A63112">
              <w:rPr>
                <w:rFonts w:hint="eastAsia"/>
              </w:rPr>
              <w:t>0</w:t>
            </w:r>
          </w:p>
        </w:tc>
        <w:tc>
          <w:tcPr>
            <w:tcW w:w="2268" w:type="dxa"/>
          </w:tcPr>
          <w:p w14:paraId="0A911081" w14:textId="77777777" w:rsidR="00A63112" w:rsidRPr="00A63112" w:rsidRDefault="00A63112" w:rsidP="00A63112">
            <w:pPr>
              <w:pStyle w:val="ae"/>
            </w:pPr>
            <w:r w:rsidRPr="00A63112">
              <w:rPr>
                <w:rFonts w:hint="eastAsia"/>
              </w:rPr>
              <w:t>≤</w:t>
            </w:r>
            <w:r w:rsidRPr="00A63112">
              <w:rPr>
                <w:rFonts w:hint="eastAsia"/>
              </w:rPr>
              <w:t>59</w:t>
            </w:r>
          </w:p>
        </w:tc>
        <w:tc>
          <w:tcPr>
            <w:tcW w:w="2268" w:type="dxa"/>
          </w:tcPr>
          <w:p w14:paraId="7A32CCCC" w14:textId="77777777" w:rsidR="00A63112" w:rsidRPr="00A63112" w:rsidRDefault="00A63112" w:rsidP="00A63112">
            <w:pPr>
              <w:pStyle w:val="ae"/>
            </w:pPr>
            <w:r w:rsidRPr="00A63112">
              <w:rPr>
                <w:rFonts w:hint="eastAsia"/>
              </w:rPr>
              <w:t>0</w:t>
            </w:r>
          </w:p>
        </w:tc>
      </w:tr>
      <w:tr w:rsidR="00A63112" w:rsidRPr="00A63112" w14:paraId="194840F5" w14:textId="77777777" w:rsidTr="00B47E38">
        <w:trPr>
          <w:jc w:val="center"/>
        </w:trPr>
        <w:tc>
          <w:tcPr>
            <w:tcW w:w="1417" w:type="dxa"/>
          </w:tcPr>
          <w:p w14:paraId="1705F106" w14:textId="77777777" w:rsidR="00A63112" w:rsidRPr="00A63112" w:rsidRDefault="00A63112" w:rsidP="00A63112">
            <w:pPr>
              <w:pStyle w:val="ae"/>
            </w:pPr>
            <w:r w:rsidRPr="00A63112">
              <w:t>P</w:t>
            </w:r>
          </w:p>
        </w:tc>
        <w:tc>
          <w:tcPr>
            <w:tcW w:w="1417" w:type="dxa"/>
          </w:tcPr>
          <w:p w14:paraId="59FC2E12" w14:textId="77777777" w:rsidR="00A63112" w:rsidRPr="00A63112" w:rsidRDefault="00A63112" w:rsidP="00A63112">
            <w:pPr>
              <w:pStyle w:val="ae"/>
            </w:pPr>
            <w:r w:rsidRPr="00A63112">
              <w:t>N/A</w:t>
            </w:r>
          </w:p>
        </w:tc>
        <w:tc>
          <w:tcPr>
            <w:tcW w:w="2268" w:type="dxa"/>
          </w:tcPr>
          <w:p w14:paraId="3A805FE7" w14:textId="77777777" w:rsidR="00A63112" w:rsidRPr="00A63112" w:rsidRDefault="00A63112" w:rsidP="00A63112">
            <w:pPr>
              <w:pStyle w:val="ae"/>
            </w:pPr>
            <w:r w:rsidRPr="00A63112">
              <w:t>N/A</w:t>
            </w:r>
          </w:p>
        </w:tc>
        <w:tc>
          <w:tcPr>
            <w:tcW w:w="2268" w:type="dxa"/>
          </w:tcPr>
          <w:p w14:paraId="69EBE1F4" w14:textId="77777777" w:rsidR="00A63112" w:rsidRPr="00A63112" w:rsidRDefault="00A63112" w:rsidP="00A63112">
            <w:pPr>
              <w:pStyle w:val="ae"/>
            </w:pPr>
            <w:r w:rsidRPr="00A63112">
              <w:t>N/A</w:t>
            </w:r>
          </w:p>
        </w:tc>
      </w:tr>
      <w:tr w:rsidR="00A63112" w:rsidRPr="00A63112" w14:paraId="7A91B210" w14:textId="77777777" w:rsidTr="00B47E38">
        <w:trPr>
          <w:jc w:val="center"/>
        </w:trPr>
        <w:tc>
          <w:tcPr>
            <w:tcW w:w="1417" w:type="dxa"/>
          </w:tcPr>
          <w:p w14:paraId="03F0BF63" w14:textId="77777777" w:rsidR="00A63112" w:rsidRPr="00A63112" w:rsidRDefault="00A63112" w:rsidP="00A63112">
            <w:pPr>
              <w:pStyle w:val="ae"/>
            </w:pPr>
            <w:r w:rsidRPr="00A63112">
              <w:t>W</w:t>
            </w:r>
          </w:p>
        </w:tc>
        <w:tc>
          <w:tcPr>
            <w:tcW w:w="1417" w:type="dxa"/>
          </w:tcPr>
          <w:p w14:paraId="45EAFE46" w14:textId="77777777" w:rsidR="00A63112" w:rsidRPr="00A63112" w:rsidRDefault="00A63112" w:rsidP="00A63112">
            <w:pPr>
              <w:pStyle w:val="ae"/>
            </w:pPr>
            <w:r w:rsidRPr="00A63112">
              <w:t>N/A</w:t>
            </w:r>
          </w:p>
        </w:tc>
        <w:tc>
          <w:tcPr>
            <w:tcW w:w="2268" w:type="dxa"/>
          </w:tcPr>
          <w:p w14:paraId="63299DF1" w14:textId="77777777" w:rsidR="00A63112" w:rsidRPr="00A63112" w:rsidRDefault="00A63112" w:rsidP="00A63112">
            <w:pPr>
              <w:pStyle w:val="ae"/>
            </w:pPr>
            <w:r w:rsidRPr="00A63112">
              <w:t>N/A</w:t>
            </w:r>
          </w:p>
        </w:tc>
        <w:tc>
          <w:tcPr>
            <w:tcW w:w="2268" w:type="dxa"/>
          </w:tcPr>
          <w:p w14:paraId="4E9D1093" w14:textId="77777777" w:rsidR="00A63112" w:rsidRPr="00A63112" w:rsidRDefault="00A63112" w:rsidP="00A63112">
            <w:pPr>
              <w:pStyle w:val="ae"/>
            </w:pPr>
            <w:r w:rsidRPr="00A63112">
              <w:t>N/A</w:t>
            </w:r>
          </w:p>
        </w:tc>
      </w:tr>
      <w:tr w:rsidR="00A63112" w:rsidRPr="00A63112" w14:paraId="2A3BC394" w14:textId="77777777" w:rsidTr="00B47E38">
        <w:trPr>
          <w:jc w:val="center"/>
        </w:trPr>
        <w:tc>
          <w:tcPr>
            <w:tcW w:w="1417" w:type="dxa"/>
          </w:tcPr>
          <w:p w14:paraId="426907C6" w14:textId="77777777" w:rsidR="00A63112" w:rsidRPr="00A63112" w:rsidRDefault="00A63112" w:rsidP="00A63112">
            <w:pPr>
              <w:pStyle w:val="ae"/>
            </w:pPr>
            <w:r w:rsidRPr="00A63112">
              <w:t>I</w:t>
            </w:r>
          </w:p>
        </w:tc>
        <w:tc>
          <w:tcPr>
            <w:tcW w:w="1417" w:type="dxa"/>
          </w:tcPr>
          <w:p w14:paraId="525C096D" w14:textId="77777777" w:rsidR="00A63112" w:rsidRPr="00A63112" w:rsidRDefault="00A63112" w:rsidP="00A63112">
            <w:pPr>
              <w:pStyle w:val="ae"/>
            </w:pPr>
            <w:r w:rsidRPr="00A63112">
              <w:t>N/A</w:t>
            </w:r>
          </w:p>
        </w:tc>
        <w:tc>
          <w:tcPr>
            <w:tcW w:w="2268" w:type="dxa"/>
          </w:tcPr>
          <w:p w14:paraId="2FE273EA" w14:textId="77777777" w:rsidR="00A63112" w:rsidRPr="00A63112" w:rsidRDefault="00A63112" w:rsidP="00A63112">
            <w:pPr>
              <w:pStyle w:val="ae"/>
            </w:pPr>
            <w:r w:rsidRPr="00A63112">
              <w:t>N/A</w:t>
            </w:r>
          </w:p>
        </w:tc>
        <w:tc>
          <w:tcPr>
            <w:tcW w:w="2268" w:type="dxa"/>
          </w:tcPr>
          <w:p w14:paraId="1D859F44" w14:textId="77777777" w:rsidR="00A63112" w:rsidRPr="00A63112" w:rsidRDefault="00A63112" w:rsidP="00A63112">
            <w:pPr>
              <w:pStyle w:val="ae"/>
            </w:pPr>
            <w:r w:rsidRPr="00A63112">
              <w:t>N/A</w:t>
            </w:r>
          </w:p>
        </w:tc>
      </w:tr>
      <w:tr w:rsidR="00A63112" w:rsidRPr="00A63112" w14:paraId="44077001" w14:textId="77777777" w:rsidTr="00B47E38">
        <w:trPr>
          <w:jc w:val="center"/>
        </w:trPr>
        <w:tc>
          <w:tcPr>
            <w:tcW w:w="1417" w:type="dxa"/>
          </w:tcPr>
          <w:p w14:paraId="51CAD05E" w14:textId="77777777" w:rsidR="00A63112" w:rsidRPr="00A63112" w:rsidRDefault="00A63112" w:rsidP="00A63112">
            <w:pPr>
              <w:pStyle w:val="ae"/>
            </w:pPr>
            <w:r w:rsidRPr="00A63112">
              <w:t>EX</w:t>
            </w:r>
          </w:p>
        </w:tc>
        <w:tc>
          <w:tcPr>
            <w:tcW w:w="1417" w:type="dxa"/>
          </w:tcPr>
          <w:p w14:paraId="6CA88A8D" w14:textId="77777777" w:rsidR="00A63112" w:rsidRPr="00A63112" w:rsidRDefault="00A63112" w:rsidP="00A63112">
            <w:pPr>
              <w:pStyle w:val="ae"/>
            </w:pPr>
            <w:r w:rsidRPr="00A63112">
              <w:t>N/A</w:t>
            </w:r>
          </w:p>
        </w:tc>
        <w:tc>
          <w:tcPr>
            <w:tcW w:w="2268" w:type="dxa"/>
          </w:tcPr>
          <w:p w14:paraId="18D82C5A" w14:textId="77777777" w:rsidR="00A63112" w:rsidRPr="00A63112" w:rsidRDefault="00A63112" w:rsidP="00A63112">
            <w:pPr>
              <w:pStyle w:val="ae"/>
            </w:pPr>
            <w:r w:rsidRPr="00A63112">
              <w:t>N/A</w:t>
            </w:r>
          </w:p>
        </w:tc>
        <w:tc>
          <w:tcPr>
            <w:tcW w:w="2268" w:type="dxa"/>
          </w:tcPr>
          <w:p w14:paraId="382A262D" w14:textId="77777777" w:rsidR="00A63112" w:rsidRPr="00A63112" w:rsidRDefault="00A63112" w:rsidP="00A63112">
            <w:pPr>
              <w:pStyle w:val="ae"/>
            </w:pPr>
            <w:r w:rsidRPr="00A63112">
              <w:t>N/A</w:t>
            </w:r>
          </w:p>
        </w:tc>
      </w:tr>
    </w:tbl>
    <w:p w14:paraId="6C60A02A" w14:textId="77777777" w:rsidR="00A63112" w:rsidRDefault="00955D28" w:rsidP="00A63112">
      <w:pPr>
        <w:pStyle w:val="afff7"/>
      </w:pPr>
      <w:r w:rsidRPr="00955D28">
        <w:rPr>
          <w:rStyle w:val="aff8"/>
          <w:rFonts w:ascii="宋体" w:hAnsi="宋体" w:cs="宋体" w:hint="eastAsia"/>
        </w:rPr>
        <w:t>①</w:t>
      </w:r>
      <w:r w:rsidR="00A63112">
        <w:t xml:space="preserve"> </w:t>
      </w:r>
      <w:r w:rsidR="00A63112">
        <w:rPr>
          <w:rFonts w:hint="eastAsia"/>
        </w:rPr>
        <w:t>2019</w:t>
      </w:r>
      <w:r w:rsidR="00A63112">
        <w:rPr>
          <w:rFonts w:hint="eastAsia"/>
        </w:rPr>
        <w:t>年及以后入学的学生不再提供等级对应百分制成绩范围及对等百分制成绩。</w:t>
      </w:r>
    </w:p>
    <w:p w14:paraId="51ED683D" w14:textId="77777777" w:rsidR="00A63112" w:rsidRDefault="00A63112" w:rsidP="00A63112">
      <w:pPr>
        <w:ind w:firstLine="480"/>
      </w:pPr>
    </w:p>
    <w:p w14:paraId="1BC4C51A" w14:textId="77777777" w:rsidR="00A63112" w:rsidRDefault="00A63112" w:rsidP="00A63112">
      <w:pPr>
        <w:ind w:firstLine="480"/>
      </w:pPr>
      <w:r>
        <w:rPr>
          <w:rFonts w:hint="eastAsia"/>
        </w:rPr>
        <w:t>跨页表格需要选择表格标题行，按下</w:t>
      </w:r>
      <w:r w:rsidRPr="00E22AEF">
        <w:rPr>
          <w:rStyle w:val="-"/>
          <w:rFonts w:hint="eastAsia"/>
        </w:rPr>
        <w:t>布局</w:t>
      </w:r>
      <w:r>
        <w:t>–</w:t>
      </w:r>
      <w:r w:rsidRPr="00E22AEF">
        <w:rPr>
          <w:rStyle w:val="-0"/>
          <w:rFonts w:hint="eastAsia"/>
        </w:rPr>
        <w:t>数据</w:t>
      </w:r>
      <w:r>
        <w:t>–</w:t>
      </w:r>
      <w:r w:rsidRPr="00E22AEF">
        <w:rPr>
          <w:rStyle w:val="-2"/>
          <w:rFonts w:hint="eastAsia"/>
        </w:rPr>
        <w:t>重复标题行</w:t>
      </w:r>
      <w:r>
        <w:rPr>
          <w:rFonts w:hint="eastAsia"/>
        </w:rPr>
        <w:t>。</w:t>
      </w:r>
    </w:p>
    <w:p w14:paraId="66CA4139" w14:textId="77777777" w:rsidR="00A63112" w:rsidRDefault="00A63112" w:rsidP="00A63112">
      <w:pPr>
        <w:ind w:firstLine="480"/>
      </w:pPr>
      <w:r>
        <w:rPr>
          <w:rFonts w:hint="eastAsia"/>
        </w:rPr>
        <w:t>按下</w:t>
      </w:r>
      <w:r w:rsidRPr="00B34DBC">
        <w:rPr>
          <w:rStyle w:val="-"/>
          <w:rFonts w:hint="eastAsia"/>
        </w:rPr>
        <w:t>布局</w:t>
      </w:r>
      <w:r w:rsidRPr="003C1E47">
        <w:t>–</w:t>
      </w:r>
      <w:r w:rsidRPr="00B34DBC">
        <w:rPr>
          <w:rStyle w:val="-0"/>
          <w:rFonts w:hint="eastAsia"/>
        </w:rPr>
        <w:t>表</w:t>
      </w:r>
      <w:r w:rsidRPr="003C1E47">
        <w:t>–</w:t>
      </w:r>
      <w:r w:rsidRPr="00B34DBC">
        <w:rPr>
          <w:rStyle w:val="-2"/>
          <w:rFonts w:hint="eastAsia"/>
        </w:rPr>
        <w:t>查看网格线</w:t>
      </w:r>
      <w:r>
        <w:rPr>
          <w:rFonts w:hint="eastAsia"/>
        </w:rPr>
        <w:t>以查看无框线表格的网格线</w:t>
      </w:r>
      <w:r w:rsidRPr="003C1E47">
        <w:rPr>
          <w:rFonts w:hint="eastAsia"/>
        </w:rPr>
        <w:t>。</w:t>
      </w:r>
    </w:p>
    <w:p w14:paraId="78350C2F" w14:textId="77777777" w:rsidR="00A63112" w:rsidRDefault="00A63112" w:rsidP="00A63112">
      <w:pPr>
        <w:ind w:firstLine="480"/>
      </w:pPr>
    </w:p>
    <w:p w14:paraId="2621572B" w14:textId="77777777" w:rsidR="00A63112" w:rsidRDefault="00A63112" w:rsidP="00A63112">
      <w:pPr>
        <w:ind w:firstLine="480"/>
      </w:pPr>
      <w:r>
        <w:rPr>
          <w:rFonts w:hint="eastAsia"/>
        </w:rPr>
        <w:t>插入表注见</w:t>
      </w:r>
      <w:r>
        <w:fldChar w:fldCharType="begin"/>
      </w:r>
      <w:r>
        <w:instrText xml:space="preserve"> </w:instrText>
      </w:r>
      <w:r>
        <w:rPr>
          <w:rFonts w:hint="eastAsia"/>
        </w:rPr>
        <w:instrText>REF _Ref130428367 \r \h</w:instrText>
      </w:r>
      <w:r>
        <w:instrText xml:space="preserve"> </w:instrText>
      </w:r>
      <w:r>
        <w:fldChar w:fldCharType="separate"/>
      </w:r>
      <w:r w:rsidR="00232739">
        <w:t>2.2.3</w:t>
      </w:r>
      <w:r>
        <w:fldChar w:fldCharType="end"/>
      </w:r>
      <w:r>
        <w:rPr>
          <w:rFonts w:hint="eastAsia"/>
        </w:rPr>
        <w:t>节。</w:t>
      </w:r>
    </w:p>
    <w:p w14:paraId="6819DC45" w14:textId="77777777" w:rsidR="00A63112" w:rsidRDefault="00A63112" w:rsidP="00A63112">
      <w:pPr>
        <w:pStyle w:val="31"/>
      </w:pPr>
      <w:r>
        <w:rPr>
          <w:rFonts w:hint="eastAsia"/>
        </w:rPr>
        <w:lastRenderedPageBreak/>
        <w:t xml:space="preserve">　</w:t>
      </w:r>
      <w:bookmarkStart w:id="55" w:name="_Ref130428367"/>
      <w:bookmarkStart w:id="56" w:name="_Toc130581409"/>
      <w:bookmarkStart w:id="57" w:name="_Toc130659498"/>
      <w:bookmarkStart w:id="58" w:name="_Toc130663191"/>
      <w:r>
        <w:rPr>
          <w:rFonts w:hint="eastAsia"/>
        </w:rPr>
        <w:t>题注</w:t>
      </w:r>
      <w:bookmarkEnd w:id="55"/>
      <w:bookmarkEnd w:id="56"/>
      <w:bookmarkEnd w:id="57"/>
      <w:bookmarkEnd w:id="58"/>
    </w:p>
    <w:p w14:paraId="43242021" w14:textId="77777777" w:rsidR="00A63112" w:rsidRDefault="00A63112" w:rsidP="00A63112">
      <w:pPr>
        <w:ind w:firstLine="480"/>
      </w:pPr>
      <w:r>
        <w:rPr>
          <w:rFonts w:hint="eastAsia"/>
        </w:rPr>
        <w:t>以为图片添加图注为例。选择图片，通过</w:t>
      </w:r>
      <w:r w:rsidRPr="0092291D">
        <w:rPr>
          <w:rStyle w:val="-"/>
          <w:rFonts w:hint="eastAsia"/>
        </w:rPr>
        <w:t>引用</w:t>
      </w:r>
      <w:r>
        <w:t>–</w:t>
      </w:r>
      <w:r w:rsidRPr="0092291D">
        <w:rPr>
          <w:rStyle w:val="-0"/>
          <w:rFonts w:hint="eastAsia"/>
        </w:rPr>
        <w:t>题注</w:t>
      </w:r>
      <w:r>
        <w:t>–</w:t>
      </w:r>
      <w:r w:rsidRPr="0092291D">
        <w:rPr>
          <w:rStyle w:val="-2"/>
          <w:rFonts w:hint="eastAsia"/>
        </w:rPr>
        <w:t>插入题注</w:t>
      </w:r>
      <w:r>
        <w:rPr>
          <w:rFonts w:hint="eastAsia"/>
        </w:rPr>
        <w:t>调出</w:t>
      </w:r>
      <w:r w:rsidRPr="00DC2A6B">
        <w:rPr>
          <w:rStyle w:val="-4"/>
          <w:rFonts w:hint="eastAsia"/>
        </w:rPr>
        <w:t>题注窗口</w:t>
      </w:r>
      <w:r>
        <w:rPr>
          <w:rFonts w:hint="eastAsia"/>
        </w:rPr>
        <w:t>，选择</w:t>
      </w:r>
      <w:r w:rsidRPr="0092291D">
        <w:rPr>
          <w:rStyle w:val="-3"/>
          <w:rFonts w:hint="eastAsia"/>
        </w:rPr>
        <w:t>标签</w:t>
      </w:r>
      <w:r>
        <w:rPr>
          <w:rFonts w:hint="eastAsia"/>
        </w:rPr>
        <w:t>为</w:t>
      </w:r>
      <w:r w:rsidRPr="0092291D">
        <w:rPr>
          <w:rStyle w:val="-3"/>
          <w:rFonts w:hint="eastAsia"/>
        </w:rPr>
        <w:t>图</w:t>
      </w:r>
      <w:r>
        <w:rPr>
          <w:rFonts w:hint="eastAsia"/>
        </w:rPr>
        <w:t>（如果没有该标签名则需点击</w:t>
      </w:r>
      <w:r w:rsidRPr="0092291D">
        <w:rPr>
          <w:rStyle w:val="-2"/>
          <w:rFonts w:hint="eastAsia"/>
        </w:rPr>
        <w:t>新建标签</w:t>
      </w:r>
      <w:r>
        <w:rPr>
          <w:rFonts w:hint="eastAsia"/>
        </w:rPr>
        <w:t>新建，下同），</w:t>
      </w:r>
      <w:r w:rsidRPr="0092291D">
        <w:rPr>
          <w:rStyle w:val="-3"/>
          <w:rFonts w:hint="eastAsia"/>
        </w:rPr>
        <w:t>位置</w:t>
      </w:r>
      <w:r>
        <w:rPr>
          <w:rFonts w:hint="eastAsia"/>
        </w:rPr>
        <w:t>为</w:t>
      </w:r>
      <w:r w:rsidRPr="0092291D">
        <w:rPr>
          <w:rStyle w:val="-3"/>
          <w:rFonts w:hint="eastAsia"/>
        </w:rPr>
        <w:t>所选项目下方</w:t>
      </w:r>
      <w:r w:rsidRPr="00973E8E">
        <w:rPr>
          <w:rFonts w:hint="eastAsia"/>
        </w:rPr>
        <w:t>（</w:t>
      </w:r>
      <w:r>
        <w:rPr>
          <w:rFonts w:hint="eastAsia"/>
        </w:rPr>
        <w:t>如果调出窗口前选中了待标注的内容，则该项可以修改；反之，如果调出窗口前只是光标放在待插入题注的位置，则该项不可修改</w:t>
      </w:r>
      <w:r w:rsidRPr="00973E8E">
        <w:rPr>
          <w:rFonts w:hint="eastAsia"/>
        </w:rPr>
        <w:t>）</w:t>
      </w:r>
      <w:r>
        <w:rPr>
          <w:rFonts w:hint="eastAsia"/>
        </w:rPr>
        <w:t>，不勾选</w:t>
      </w:r>
      <w:r w:rsidRPr="0092291D">
        <w:rPr>
          <w:rStyle w:val="-3"/>
          <w:rFonts w:hint="eastAsia"/>
        </w:rPr>
        <w:t>从题注中排除标签</w:t>
      </w:r>
      <w:r>
        <w:rPr>
          <w:rFonts w:hint="eastAsia"/>
        </w:rPr>
        <w:t>；点击</w:t>
      </w:r>
      <w:r w:rsidRPr="0092291D">
        <w:rPr>
          <w:rStyle w:val="-2"/>
          <w:rFonts w:hint="eastAsia"/>
        </w:rPr>
        <w:t>编号</w:t>
      </w:r>
      <w:r w:rsidRPr="005B1D06">
        <w:rPr>
          <w:rFonts w:hint="eastAsia"/>
        </w:rPr>
        <w:t>调出</w:t>
      </w:r>
      <w:r w:rsidRPr="005B1D06">
        <w:rPr>
          <w:rStyle w:val="-4"/>
          <w:rFonts w:hint="eastAsia"/>
        </w:rPr>
        <w:t>题注编号窗口</w:t>
      </w:r>
      <w:r>
        <w:rPr>
          <w:rFonts w:hint="eastAsia"/>
        </w:rPr>
        <w:t>，选择</w:t>
      </w:r>
      <w:r w:rsidRPr="0092291D">
        <w:rPr>
          <w:rStyle w:val="-3"/>
          <w:rFonts w:hint="eastAsia"/>
        </w:rPr>
        <w:t>格式</w:t>
      </w:r>
      <w:r>
        <w:rPr>
          <w:rFonts w:hint="eastAsia"/>
        </w:rPr>
        <w:t>为阿拉伯数字，勾选</w:t>
      </w:r>
      <w:r w:rsidRPr="0092291D">
        <w:rPr>
          <w:rStyle w:val="-3"/>
          <w:rFonts w:hint="eastAsia"/>
        </w:rPr>
        <w:t>包含章节号</w:t>
      </w:r>
      <w:r>
        <w:rPr>
          <w:rFonts w:hint="eastAsia"/>
        </w:rPr>
        <w:t>，选择</w:t>
      </w:r>
      <w:r w:rsidRPr="0092291D">
        <w:rPr>
          <w:rStyle w:val="-3"/>
          <w:rFonts w:hint="eastAsia"/>
        </w:rPr>
        <w:t>章节起始样式</w:t>
      </w:r>
      <w:r>
        <w:rPr>
          <w:rFonts w:hint="eastAsia"/>
        </w:rPr>
        <w:t>为</w:t>
      </w:r>
      <w:r w:rsidRPr="0092291D">
        <w:rPr>
          <w:rStyle w:val="-3"/>
          <w:rFonts w:hint="eastAsia"/>
        </w:rPr>
        <w:t>标题</w:t>
      </w:r>
      <w:r w:rsidRPr="0092291D">
        <w:rPr>
          <w:rStyle w:val="-3"/>
          <w:rFonts w:hint="eastAsia"/>
        </w:rPr>
        <w:t>1</w:t>
      </w:r>
      <w:r>
        <w:rPr>
          <w:rFonts w:hint="eastAsia"/>
        </w:rPr>
        <w:t>，</w:t>
      </w:r>
      <w:r w:rsidRPr="0092291D">
        <w:rPr>
          <w:rStyle w:val="-3"/>
          <w:rFonts w:hint="eastAsia"/>
        </w:rPr>
        <w:t>使用分隔符</w:t>
      </w:r>
      <w:r>
        <w:rPr>
          <w:rFonts w:hint="eastAsia"/>
        </w:rPr>
        <w:t>为</w:t>
      </w:r>
      <w:r w:rsidRPr="0092291D">
        <w:rPr>
          <w:rStyle w:val="-3"/>
          <w:rFonts w:hint="eastAsia"/>
        </w:rPr>
        <w:t>.(</w:t>
      </w:r>
      <w:r w:rsidRPr="0092291D">
        <w:rPr>
          <w:rStyle w:val="-3"/>
          <w:rFonts w:hint="eastAsia"/>
        </w:rPr>
        <w:t>句点</w:t>
      </w:r>
      <w:r w:rsidRPr="0092291D">
        <w:rPr>
          <w:rStyle w:val="-3"/>
          <w:rFonts w:hint="eastAsia"/>
        </w:rPr>
        <w:t>)</w:t>
      </w:r>
      <w:r>
        <w:rPr>
          <w:rFonts w:hint="eastAsia"/>
        </w:rPr>
        <w:t>，确定即可插入图注，其序号链接至当前</w:t>
      </w:r>
      <w:r>
        <w:rPr>
          <w:rFonts w:hint="eastAsia"/>
        </w:rPr>
        <w:t>1</w:t>
      </w:r>
      <w:r>
        <w:rPr>
          <w:rFonts w:hint="eastAsia"/>
        </w:rPr>
        <w:t>级标题序号。如</w:t>
      </w:r>
      <w:r w:rsidR="007C6F2C">
        <w:fldChar w:fldCharType="begin"/>
      </w:r>
      <w:r w:rsidR="007C6F2C">
        <w:instrText xml:space="preserve"> </w:instrText>
      </w:r>
      <w:r w:rsidR="007C6F2C">
        <w:rPr>
          <w:rFonts w:hint="eastAsia"/>
        </w:rPr>
        <w:instrText>REF _Ref130662899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1</w:t>
      </w:r>
      <w:r w:rsidR="007C6F2C">
        <w:fldChar w:fldCharType="end"/>
      </w:r>
      <w:r>
        <w:rPr>
          <w:rFonts w:hint="eastAsia"/>
        </w:rPr>
        <w:t>所示。</w:t>
      </w:r>
    </w:p>
    <w:p w14:paraId="5BF15C64" w14:textId="77777777" w:rsidR="00A63112" w:rsidRDefault="00A63112" w:rsidP="00A63112">
      <w:pPr>
        <w:ind w:firstLine="480"/>
      </w:pPr>
      <w:r>
        <w:rPr>
          <w:rFonts w:hint="eastAsia"/>
        </w:rPr>
        <w:t>为表格添加表注方法类似，在</w:t>
      </w:r>
      <w:r w:rsidRPr="00DC2A6B">
        <w:rPr>
          <w:rStyle w:val="-4"/>
          <w:rFonts w:hint="eastAsia"/>
        </w:rPr>
        <w:t>题注窗口</w:t>
      </w:r>
      <w:r>
        <w:rPr>
          <w:rFonts w:hint="eastAsia"/>
        </w:rPr>
        <w:t>中，选择</w:t>
      </w:r>
      <w:r w:rsidRPr="0092291D">
        <w:rPr>
          <w:rStyle w:val="-3"/>
          <w:rFonts w:hint="eastAsia"/>
        </w:rPr>
        <w:t>标签</w:t>
      </w:r>
      <w:r>
        <w:rPr>
          <w:rFonts w:hint="eastAsia"/>
        </w:rPr>
        <w:t>为</w:t>
      </w:r>
      <w:r>
        <w:rPr>
          <w:rStyle w:val="-3"/>
          <w:rFonts w:hint="eastAsia"/>
        </w:rPr>
        <w:t>表</w:t>
      </w:r>
      <w:r>
        <w:rPr>
          <w:rFonts w:hint="eastAsia"/>
        </w:rPr>
        <w:t>、</w:t>
      </w:r>
      <w:r w:rsidRPr="0092291D">
        <w:rPr>
          <w:rStyle w:val="-3"/>
          <w:rFonts w:hint="eastAsia"/>
        </w:rPr>
        <w:t>位置</w:t>
      </w:r>
      <w:r>
        <w:rPr>
          <w:rFonts w:hint="eastAsia"/>
        </w:rPr>
        <w:t>为</w:t>
      </w:r>
      <w:r w:rsidRPr="0092291D">
        <w:rPr>
          <w:rStyle w:val="-3"/>
          <w:rFonts w:hint="eastAsia"/>
        </w:rPr>
        <w:t>所选项目</w:t>
      </w:r>
      <w:r>
        <w:rPr>
          <w:rStyle w:val="-3"/>
          <w:rFonts w:hint="eastAsia"/>
        </w:rPr>
        <w:t>上</w:t>
      </w:r>
      <w:r w:rsidRPr="0092291D">
        <w:rPr>
          <w:rStyle w:val="-3"/>
          <w:rFonts w:hint="eastAsia"/>
        </w:rPr>
        <w:t>方</w:t>
      </w:r>
      <w:r>
        <w:rPr>
          <w:rFonts w:hint="eastAsia"/>
        </w:rPr>
        <w:t>，其他操作相同。如</w:t>
      </w:r>
      <w:r w:rsidR="007C6F2C">
        <w:fldChar w:fldCharType="begin"/>
      </w:r>
      <w:r w:rsidR="007C6F2C">
        <w:instrText xml:space="preserve"> </w:instrText>
      </w:r>
      <w:r w:rsidR="007C6F2C">
        <w:rPr>
          <w:rFonts w:hint="eastAsia"/>
        </w:rPr>
        <w:instrText>REF _Ref130662933 \h</w:instrText>
      </w:r>
      <w:r w:rsidR="007C6F2C">
        <w:instrText xml:space="preserve"> </w:instrText>
      </w:r>
      <w:r w:rsidR="007C6F2C">
        <w:fldChar w:fldCharType="separate"/>
      </w:r>
      <w:r w:rsidR="00232739" w:rsidRPr="002B2CFE">
        <w:rPr>
          <w:rFonts w:hint="eastAsia"/>
        </w:rPr>
        <w:t>表</w:t>
      </w:r>
      <w:r w:rsidR="00232739">
        <w:rPr>
          <w:noProof/>
        </w:rPr>
        <w:t>2</w:t>
      </w:r>
      <w:r w:rsidR="00232739">
        <w:t>.</w:t>
      </w:r>
      <w:r w:rsidR="00232739">
        <w:rPr>
          <w:noProof/>
        </w:rPr>
        <w:t>1</w:t>
      </w:r>
      <w:r w:rsidR="007C6F2C">
        <w:fldChar w:fldCharType="end"/>
      </w:r>
      <w:r>
        <w:rPr>
          <w:rFonts w:hint="eastAsia"/>
        </w:rPr>
        <w:t>所示。</w:t>
      </w:r>
    </w:p>
    <w:p w14:paraId="55725054" w14:textId="77777777" w:rsidR="00A63112" w:rsidRDefault="00A63112" w:rsidP="00A63112">
      <w:pPr>
        <w:ind w:firstLine="480"/>
      </w:pPr>
      <w:r>
        <w:rPr>
          <w:rFonts w:hint="eastAsia"/>
        </w:rPr>
        <w:t>如果需要中英双语对照的题注，在</w:t>
      </w:r>
      <w:r w:rsidRPr="00DC2A6B">
        <w:rPr>
          <w:rStyle w:val="-4"/>
          <w:rFonts w:hint="eastAsia"/>
        </w:rPr>
        <w:t>题注窗口</w:t>
      </w:r>
      <w:r>
        <w:rPr>
          <w:rFonts w:hint="eastAsia"/>
        </w:rPr>
        <w:t>中，选择</w:t>
      </w:r>
      <w:r w:rsidRPr="0092291D">
        <w:rPr>
          <w:rStyle w:val="-3"/>
          <w:rFonts w:hint="eastAsia"/>
        </w:rPr>
        <w:t>标签</w:t>
      </w:r>
      <w:r>
        <w:rPr>
          <w:rFonts w:hint="eastAsia"/>
        </w:rPr>
        <w:t>为</w:t>
      </w:r>
      <w:r>
        <w:rPr>
          <w:rStyle w:val="-3"/>
          <w:rFonts w:hint="eastAsia"/>
        </w:rPr>
        <w:t>Table</w:t>
      </w:r>
      <w:r w:rsidRPr="00D10E2E">
        <w:rPr>
          <w:rFonts w:hint="eastAsia"/>
        </w:rPr>
        <w:t>、</w:t>
      </w:r>
      <w:r>
        <w:rPr>
          <w:rStyle w:val="-3"/>
          <w:rFonts w:hint="eastAsia"/>
        </w:rPr>
        <w:t>Figure</w:t>
      </w:r>
      <w:r>
        <w:rPr>
          <w:rFonts w:hint="eastAsia"/>
        </w:rPr>
        <w:t>，</w:t>
      </w:r>
      <w:bookmarkStart w:id="59" w:name="_Hlk130405439"/>
      <w:r>
        <w:rPr>
          <w:rFonts w:hint="eastAsia"/>
        </w:rPr>
        <w:t>放在中文题注下方即可，</w:t>
      </w:r>
      <w:bookmarkEnd w:id="59"/>
      <w:r>
        <w:rPr>
          <w:rFonts w:hint="eastAsia"/>
        </w:rPr>
        <w:t>其他操作相同。</w:t>
      </w:r>
    </w:p>
    <w:p w14:paraId="1D8084DA" w14:textId="77777777" w:rsidR="00A63112" w:rsidRDefault="00A63112" w:rsidP="00A63112">
      <w:pPr>
        <w:ind w:firstLine="480"/>
      </w:pPr>
      <w:r>
        <w:rPr>
          <w:rFonts w:hint="eastAsia"/>
        </w:rPr>
        <w:t>题注标签和序号无间距</w:t>
      </w:r>
      <w:r w:rsidRPr="00C86CF3">
        <w:rPr>
          <w:rStyle w:val="aff8"/>
        </w:rPr>
        <w:footnoteReference w:id="6"/>
      </w:r>
      <w:r>
        <w:rPr>
          <w:rFonts w:hint="eastAsia"/>
        </w:rPr>
        <w:t>；题注序号与题注文字间隔</w:t>
      </w:r>
      <w:r>
        <w:rPr>
          <w:rFonts w:hint="eastAsia"/>
        </w:rPr>
        <w:t>1</w:t>
      </w:r>
      <w:r>
        <w:rPr>
          <w:rFonts w:hint="eastAsia"/>
        </w:rPr>
        <w:t>字符，通过全宽空格</w:t>
      </w:r>
      <w:r w:rsidRPr="009667B2">
        <w:rPr>
          <w:rStyle w:val="-3"/>
          <w:rFonts w:hint="eastAsia"/>
        </w:rPr>
        <w:t>□</w:t>
      </w:r>
      <w:r>
        <w:rPr>
          <w:rFonts w:hint="eastAsia"/>
        </w:rPr>
        <w:t>插入</w:t>
      </w:r>
      <w:r w:rsidRPr="00C86CF3">
        <w:rPr>
          <w:rStyle w:val="aff8"/>
        </w:rPr>
        <w:footnoteReference w:id="7"/>
      </w:r>
      <w:r>
        <w:rPr>
          <w:rFonts w:hint="eastAsia"/>
        </w:rPr>
        <w:t>。</w:t>
      </w:r>
    </w:p>
    <w:p w14:paraId="66756CF8" w14:textId="77777777" w:rsidR="00A63112" w:rsidRDefault="00A63112" w:rsidP="00A63112">
      <w:pPr>
        <w:ind w:firstLine="480"/>
      </w:pPr>
    </w:p>
    <w:p w14:paraId="41E254C3" w14:textId="77777777" w:rsidR="00A63112" w:rsidRDefault="00A63112" w:rsidP="00A63112">
      <w:pPr>
        <w:ind w:firstLine="480"/>
      </w:pPr>
      <w:r>
        <w:rPr>
          <w:rFonts w:hint="eastAsia"/>
        </w:rPr>
        <w:t>为并排放置的多幅图片分别添加图注，实际上就是为无框线表格中的图片分别添加图注，再调整图注在表格中的位置，如</w:t>
      </w:r>
      <w:r w:rsidR="007C6F2C">
        <w:fldChar w:fldCharType="begin"/>
      </w:r>
      <w:r w:rsidR="007C6F2C">
        <w:instrText xml:space="preserve"> </w:instrText>
      </w:r>
      <w:r w:rsidR="007C6F2C">
        <w:rPr>
          <w:rFonts w:hint="eastAsia"/>
        </w:rPr>
        <w:instrText>REF _Ref130662909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2</w:t>
      </w:r>
      <w:r w:rsidR="007C6F2C">
        <w:fldChar w:fldCharType="end"/>
      </w:r>
      <w:r>
        <w:rPr>
          <w:rFonts w:hint="eastAsia"/>
        </w:rPr>
        <w:t>、</w:t>
      </w:r>
      <w:r w:rsidR="007C6F2C">
        <w:fldChar w:fldCharType="begin"/>
      </w:r>
      <w:r w:rsidR="007C6F2C">
        <w:instrText xml:space="preserve"> </w:instrText>
      </w:r>
      <w:r w:rsidR="007C6F2C">
        <w:rPr>
          <w:rFonts w:hint="eastAsia"/>
        </w:rPr>
        <w:instrText>REF _Ref130662914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3</w:t>
      </w:r>
      <w:r w:rsidR="007C6F2C">
        <w:fldChar w:fldCharType="end"/>
      </w:r>
      <w:r>
        <w:rPr>
          <w:rFonts w:hint="eastAsia"/>
        </w:rPr>
        <w:t>所示。</w:t>
      </w:r>
    </w:p>
    <w:p w14:paraId="22DAA18C" w14:textId="77777777" w:rsidR="00A63112" w:rsidRDefault="00A63112" w:rsidP="00A63112">
      <w:pPr>
        <w:ind w:firstLine="480"/>
      </w:pPr>
      <w:r>
        <w:rPr>
          <w:rFonts w:hint="eastAsia"/>
        </w:rPr>
        <w:t>如果需要为并排放置的多幅子图分别添加子图题注，则需要在无框线表格内排列子图和子图题注，其中子图题注需手动应用</w:t>
      </w:r>
      <w:r w:rsidRPr="005B1D06">
        <w:rPr>
          <w:rStyle w:val="-3"/>
          <w:rFonts w:hint="eastAsia"/>
        </w:rPr>
        <w:t>子</w:t>
      </w:r>
      <w:r>
        <w:rPr>
          <w:rStyle w:val="-3"/>
          <w:rFonts w:hint="eastAsia"/>
        </w:rPr>
        <w:t>图</w:t>
      </w:r>
      <w:r w:rsidRPr="005B1D06">
        <w:rPr>
          <w:rStyle w:val="-3"/>
          <w:rFonts w:hint="eastAsia"/>
        </w:rPr>
        <w:t>题注</w:t>
      </w:r>
      <w:r>
        <w:rPr>
          <w:rFonts w:hint="eastAsia"/>
        </w:rPr>
        <w:t>样式，再为表格添加图注即可。如</w:t>
      </w:r>
      <w:r w:rsidR="007C6F2C">
        <w:fldChar w:fldCharType="begin"/>
      </w:r>
      <w:r w:rsidR="007C6F2C">
        <w:instrText xml:space="preserve"> </w:instrText>
      </w:r>
      <w:r w:rsidR="007C6F2C">
        <w:rPr>
          <w:rFonts w:hint="eastAsia"/>
        </w:rPr>
        <w:instrText>REF _Ref130662975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5</w:t>
      </w:r>
      <w:r w:rsidR="007C6F2C">
        <w:fldChar w:fldCharType="end"/>
      </w:r>
      <w:r>
        <w:rPr>
          <w:rFonts w:hint="eastAsia"/>
        </w:rPr>
        <w:t>示。</w:t>
      </w:r>
    </w:p>
    <w:tbl>
      <w:tblPr>
        <w:tblStyle w:val="af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190"/>
        <w:gridCol w:w="4191"/>
      </w:tblGrid>
      <w:tr w:rsidR="00A63112" w14:paraId="01CD8A67" w14:textId="77777777" w:rsidTr="00B47E38">
        <w:trPr>
          <w:jc w:val="center"/>
        </w:trPr>
        <w:tc>
          <w:tcPr>
            <w:tcW w:w="4190" w:type="dxa"/>
          </w:tcPr>
          <w:p w14:paraId="38743022" w14:textId="77777777" w:rsidR="00A63112" w:rsidRPr="00955D28" w:rsidRDefault="00A63112" w:rsidP="00955D28">
            <w:pPr>
              <w:pStyle w:val="afc"/>
            </w:pPr>
            <w:r w:rsidRPr="00955D28">
              <w:rPr>
                <w:rFonts w:hint="eastAsia"/>
                <w:noProof/>
              </w:rPr>
              <w:drawing>
                <wp:inline distT="0" distB="0" distL="0" distR="0" wp14:anchorId="071EAA6D" wp14:editId="3E7CC00F">
                  <wp:extent cx="2160000" cy="7518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751858"/>
                          </a:xfrm>
                          <a:prstGeom prst="rect">
                            <a:avLst/>
                          </a:prstGeom>
                        </pic:spPr>
                      </pic:pic>
                    </a:graphicData>
                  </a:graphic>
                </wp:inline>
              </w:drawing>
            </w:r>
          </w:p>
        </w:tc>
        <w:tc>
          <w:tcPr>
            <w:tcW w:w="4191" w:type="dxa"/>
          </w:tcPr>
          <w:p w14:paraId="5C674BA3" w14:textId="77777777" w:rsidR="00A63112" w:rsidRPr="000C7E77" w:rsidRDefault="00A63112" w:rsidP="00955D28">
            <w:pPr>
              <w:pStyle w:val="afc"/>
            </w:pPr>
            <w:r w:rsidRPr="000C7E77">
              <w:rPr>
                <w:rFonts w:hint="eastAsia"/>
                <w:noProof/>
              </w:rPr>
              <w:drawing>
                <wp:inline distT="0" distB="0" distL="0" distR="0" wp14:anchorId="52E0DC96" wp14:editId="177B37DE">
                  <wp:extent cx="2160000" cy="1059823"/>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059823"/>
                          </a:xfrm>
                          <a:prstGeom prst="rect">
                            <a:avLst/>
                          </a:prstGeom>
                        </pic:spPr>
                      </pic:pic>
                    </a:graphicData>
                  </a:graphic>
                </wp:inline>
              </w:drawing>
            </w:r>
          </w:p>
        </w:tc>
      </w:tr>
      <w:tr w:rsidR="00A63112" w14:paraId="54C00CA3" w14:textId="77777777" w:rsidTr="00B47E38">
        <w:trPr>
          <w:jc w:val="center"/>
        </w:trPr>
        <w:tc>
          <w:tcPr>
            <w:tcW w:w="4190" w:type="dxa"/>
          </w:tcPr>
          <w:p w14:paraId="45435142" w14:textId="77777777" w:rsidR="00A63112" w:rsidRPr="002B2CFE" w:rsidRDefault="00A63112" w:rsidP="00955D28">
            <w:pPr>
              <w:pStyle w:val="afff6"/>
            </w:pPr>
            <w:r w:rsidRPr="002B2CFE">
              <w:rPr>
                <w:rFonts w:hint="eastAsia"/>
              </w:rPr>
              <w:t>(</w:t>
            </w:r>
            <w:r w:rsidRPr="002B2CFE">
              <w:t>a)</w:t>
            </w:r>
            <w:r w:rsidRPr="002B2CFE">
              <w:rPr>
                <w:rFonts w:hint="eastAsia"/>
              </w:rPr>
              <w:t xml:space="preserve"> </w:t>
            </w:r>
            <w:r w:rsidRPr="002B2CFE">
              <w:rPr>
                <w:rFonts w:hint="eastAsia"/>
              </w:rPr>
              <w:t>清华大学中文校名标准</w:t>
            </w:r>
          </w:p>
        </w:tc>
        <w:tc>
          <w:tcPr>
            <w:tcW w:w="4191" w:type="dxa"/>
          </w:tcPr>
          <w:p w14:paraId="42912187" w14:textId="77777777" w:rsidR="00A63112" w:rsidRPr="002B2CFE" w:rsidRDefault="00A63112" w:rsidP="00955D28">
            <w:pPr>
              <w:pStyle w:val="afff6"/>
            </w:pPr>
            <w:r w:rsidRPr="002B2CFE">
              <w:rPr>
                <w:rFonts w:hint="eastAsia"/>
              </w:rPr>
              <w:t>(</w:t>
            </w:r>
            <w:r w:rsidRPr="002B2CFE">
              <w:t>b)</w:t>
            </w:r>
            <w:r w:rsidRPr="002B2CFE">
              <w:rPr>
                <w:rFonts w:hint="eastAsia"/>
              </w:rPr>
              <w:t xml:space="preserve"> </w:t>
            </w:r>
            <w:r w:rsidRPr="002B2CFE">
              <w:rPr>
                <w:rFonts w:hint="eastAsia"/>
              </w:rPr>
              <w:t>清华大学中英文校名标准</w:t>
            </w:r>
          </w:p>
        </w:tc>
      </w:tr>
    </w:tbl>
    <w:p w14:paraId="66B1A5D3" w14:textId="77777777" w:rsidR="00A63112" w:rsidRPr="002B2CFE" w:rsidRDefault="00A63112" w:rsidP="00955D28">
      <w:pPr>
        <w:pStyle w:val="afb"/>
      </w:pPr>
      <w:bookmarkStart w:id="60" w:name="_Ref130662975"/>
      <w:bookmarkStart w:id="61" w:name="_Toc130659567"/>
      <w:bookmarkStart w:id="62" w:name="_Toc130663257"/>
      <w:r w:rsidRPr="002B2CFE">
        <w:rPr>
          <w:rFonts w:hint="eastAsia"/>
        </w:rPr>
        <w:t>图</w:t>
      </w:r>
      <w:r w:rsidRPr="002B2CFE">
        <w:fldChar w:fldCharType="begin"/>
      </w:r>
      <w:r w:rsidRPr="002B2CFE">
        <w:instrText xml:space="preserve"> </w:instrText>
      </w:r>
      <w:r w:rsidRPr="002B2CFE">
        <w:rPr>
          <w:rFonts w:hint="eastAsia"/>
        </w:rPr>
        <w:instrText>STYLEREF 1 \s</w:instrText>
      </w:r>
      <w:r w:rsidRPr="002B2CFE">
        <w:instrText xml:space="preserve"> </w:instrText>
      </w:r>
      <w:r w:rsidRPr="002B2CFE">
        <w:fldChar w:fldCharType="separate"/>
      </w:r>
      <w:r w:rsidR="00232739">
        <w:rPr>
          <w:noProof/>
        </w:rPr>
        <w:t>2</w:t>
      </w:r>
      <w:r w:rsidRPr="002B2CFE">
        <w:fldChar w:fldCharType="end"/>
      </w:r>
      <w:r w:rsidRPr="002B2CFE">
        <w:t>.</w:t>
      </w:r>
      <w:r w:rsidRPr="002B2CFE">
        <w:fldChar w:fldCharType="begin"/>
      </w:r>
      <w:r w:rsidRPr="002B2CFE">
        <w:instrText xml:space="preserve"> </w:instrText>
      </w:r>
      <w:r w:rsidRPr="002B2CFE">
        <w:rPr>
          <w:rFonts w:hint="eastAsia"/>
        </w:rPr>
        <w:instrText xml:space="preserve">SEQ </w:instrText>
      </w:r>
      <w:r w:rsidRPr="002B2CFE">
        <w:rPr>
          <w:rFonts w:hint="eastAsia"/>
        </w:rPr>
        <w:instrText>图</w:instrText>
      </w:r>
      <w:r w:rsidRPr="002B2CFE">
        <w:rPr>
          <w:rFonts w:hint="eastAsia"/>
        </w:rPr>
        <w:instrText xml:space="preserve"> \* ARABIC \s 1</w:instrText>
      </w:r>
      <w:r w:rsidRPr="002B2CFE">
        <w:instrText xml:space="preserve"> </w:instrText>
      </w:r>
      <w:r w:rsidRPr="002B2CFE">
        <w:fldChar w:fldCharType="separate"/>
      </w:r>
      <w:r w:rsidR="00232739">
        <w:rPr>
          <w:noProof/>
        </w:rPr>
        <w:t>5</w:t>
      </w:r>
      <w:r w:rsidRPr="002B2CFE">
        <w:fldChar w:fldCharType="end"/>
      </w:r>
      <w:bookmarkEnd w:id="60"/>
      <w:r w:rsidRPr="002B2CFE">
        <w:rPr>
          <w:rFonts w:hint="eastAsia"/>
        </w:rPr>
        <w:t xml:space="preserve">　为子图添加子</w:t>
      </w:r>
      <w:r>
        <w:rPr>
          <w:rFonts w:hint="eastAsia"/>
        </w:rPr>
        <w:t>图</w:t>
      </w:r>
      <w:r w:rsidRPr="002B2CFE">
        <w:rPr>
          <w:rFonts w:hint="eastAsia"/>
        </w:rPr>
        <w:t>题注示例：清华大学校名标准</w:t>
      </w:r>
      <w:bookmarkEnd w:id="61"/>
      <w:bookmarkEnd w:id="62"/>
    </w:p>
    <w:p w14:paraId="48337CF9" w14:textId="77777777" w:rsidR="00A63112" w:rsidRDefault="00A63112" w:rsidP="00A63112">
      <w:pPr>
        <w:ind w:firstLine="480"/>
      </w:pPr>
      <w:r>
        <w:rPr>
          <w:rFonts w:hint="eastAsia"/>
        </w:rPr>
        <w:lastRenderedPageBreak/>
        <w:t>为文字环绕型图片添加图注，实际上就是为文字环绕型无框线表格中的嵌入型图片添加图注，并将图注和图片一同放在表格内，如</w:t>
      </w:r>
      <w:r w:rsidR="007C6F2C">
        <w:fldChar w:fldCharType="begin"/>
      </w:r>
      <w:r w:rsidR="007C6F2C">
        <w:instrText xml:space="preserve"> </w:instrText>
      </w:r>
      <w:r w:rsidR="007C6F2C">
        <w:rPr>
          <w:rFonts w:hint="eastAsia"/>
        </w:rPr>
        <w:instrText>REF _Ref130662919 \h</w:instrText>
      </w:r>
      <w:r w:rsidR="007C6F2C">
        <w:instrText xml:space="preserve"> </w:instrText>
      </w:r>
      <w:r w:rsidR="007C6F2C">
        <w:fldChar w:fldCharType="separate"/>
      </w:r>
      <w:r w:rsidR="00232739" w:rsidRPr="002B2CFE">
        <w:rPr>
          <w:rFonts w:hint="eastAsia"/>
        </w:rPr>
        <w:t>图</w:t>
      </w:r>
      <w:r w:rsidR="00232739">
        <w:rPr>
          <w:noProof/>
        </w:rPr>
        <w:t>2</w:t>
      </w:r>
      <w:r w:rsidR="00232739" w:rsidRPr="002B2CFE">
        <w:t>.</w:t>
      </w:r>
      <w:r w:rsidR="00232739">
        <w:rPr>
          <w:noProof/>
        </w:rPr>
        <w:t>4</w:t>
      </w:r>
      <w:r w:rsidR="007C6F2C">
        <w:fldChar w:fldCharType="end"/>
      </w:r>
      <w:r>
        <w:rPr>
          <w:rFonts w:hint="eastAsia"/>
        </w:rPr>
        <w:t>所示。</w:t>
      </w:r>
    </w:p>
    <w:p w14:paraId="7A4E36D1" w14:textId="77777777" w:rsidR="00A63112" w:rsidRDefault="00A63112" w:rsidP="00A63112">
      <w:pPr>
        <w:ind w:firstLine="480"/>
      </w:pPr>
    </w:p>
    <w:p w14:paraId="2599F261" w14:textId="77777777" w:rsidR="00A63112" w:rsidRDefault="00A63112" w:rsidP="00A63112">
      <w:pPr>
        <w:ind w:firstLine="480"/>
      </w:pPr>
      <w:r>
        <w:rPr>
          <w:rFonts w:hint="eastAsia"/>
        </w:rPr>
        <w:t>如果需要为跨页表格在续表前添加表注，只需在</w:t>
      </w:r>
      <w:r w:rsidRPr="00A3084A">
        <w:rPr>
          <w:rStyle w:val="-"/>
          <w:rFonts w:hint="eastAsia"/>
        </w:rPr>
        <w:t>插入</w:t>
      </w:r>
      <w:r>
        <w:t>–</w:t>
      </w:r>
      <w:r w:rsidRPr="00A3084A">
        <w:rPr>
          <w:rStyle w:val="-0"/>
          <w:rFonts w:hint="eastAsia"/>
        </w:rPr>
        <w:t>文本</w:t>
      </w:r>
      <w:r>
        <w:t>–</w:t>
      </w:r>
      <w:r>
        <w:rPr>
          <w:rStyle w:val="-2"/>
          <w:rFonts w:hint="eastAsia"/>
        </w:rPr>
        <w:t>文档部件下拉菜单</w:t>
      </w:r>
      <w:r w:rsidRPr="00CB3121">
        <w:rPr>
          <w:rFonts w:hint="eastAsia"/>
        </w:rPr>
        <w:t>中</w:t>
      </w:r>
      <w:r>
        <w:rPr>
          <w:rFonts w:hint="eastAsia"/>
        </w:rPr>
        <w:t>插入续表题注，使用对前页表注的</w:t>
      </w:r>
      <w:r w:rsidRPr="00ED5C7F">
        <w:rPr>
          <w:rFonts w:hint="eastAsia"/>
        </w:rPr>
        <w:t>交叉引用</w:t>
      </w:r>
      <w:r>
        <w:rPr>
          <w:rFonts w:hint="eastAsia"/>
        </w:rPr>
        <w:t>作为续表题注</w:t>
      </w:r>
      <w:r w:rsidRPr="00ED5C7F">
        <w:rPr>
          <w:rFonts w:hint="eastAsia"/>
        </w:rPr>
        <w:t>，</w:t>
      </w:r>
      <w:r>
        <w:rPr>
          <w:rFonts w:hint="eastAsia"/>
        </w:rPr>
        <w:t>其中</w:t>
      </w:r>
      <w:r w:rsidRPr="004F49AB">
        <w:rPr>
          <w:rFonts w:hint="eastAsia"/>
        </w:rPr>
        <w:t>设置</w:t>
      </w:r>
      <w:r w:rsidRPr="004F49AB">
        <w:rPr>
          <w:rStyle w:val="-4"/>
          <w:rFonts w:hint="eastAsia"/>
        </w:rPr>
        <w:t>交叉引用窗口</w:t>
      </w:r>
      <w:r>
        <w:t>–</w:t>
      </w:r>
      <w:r w:rsidRPr="00C36463">
        <w:rPr>
          <w:rStyle w:val="-3"/>
          <w:rFonts w:hint="eastAsia"/>
        </w:rPr>
        <w:t>引用内容</w:t>
      </w:r>
      <w:r>
        <w:rPr>
          <w:rFonts w:hint="eastAsia"/>
        </w:rPr>
        <w:t>为</w:t>
      </w:r>
      <w:r>
        <w:rPr>
          <w:rStyle w:val="-3"/>
          <w:rFonts w:hint="eastAsia"/>
        </w:rPr>
        <w:t>整项题注</w:t>
      </w:r>
      <w:r>
        <w:rPr>
          <w:rFonts w:hint="eastAsia"/>
        </w:rPr>
        <w:t>，</w:t>
      </w:r>
      <w:r w:rsidRPr="00ED5C7F">
        <w:rPr>
          <w:rFonts w:hint="eastAsia"/>
        </w:rPr>
        <w:t>在交叉引用</w:t>
      </w:r>
      <w:r>
        <w:rPr>
          <w:rFonts w:hint="eastAsia"/>
        </w:rPr>
        <w:t>文字</w:t>
      </w:r>
      <w:r w:rsidRPr="00ED5C7F">
        <w:rPr>
          <w:rFonts w:hint="eastAsia"/>
        </w:rPr>
        <w:t>前</w:t>
      </w:r>
      <w:r>
        <w:rPr>
          <w:rFonts w:hint="eastAsia"/>
        </w:rPr>
        <w:t>再</w:t>
      </w:r>
      <w:r w:rsidRPr="00ED5C7F">
        <w:rPr>
          <w:rFonts w:hint="eastAsia"/>
        </w:rPr>
        <w:t>加</w:t>
      </w:r>
      <w:r>
        <w:rPr>
          <w:rFonts w:hint="eastAsia"/>
        </w:rPr>
        <w:t>上</w:t>
      </w:r>
      <w:r w:rsidRPr="004F49AB">
        <w:rPr>
          <w:rStyle w:val="-3"/>
          <w:rFonts w:hint="eastAsia"/>
        </w:rPr>
        <w:t>续</w:t>
      </w:r>
      <w:r w:rsidRPr="00ED5C7F">
        <w:rPr>
          <w:rFonts w:hint="eastAsia"/>
        </w:rPr>
        <w:t>字</w:t>
      </w:r>
      <w:r>
        <w:rPr>
          <w:rFonts w:hint="eastAsia"/>
        </w:rPr>
        <w:t>，最后对文字应用</w:t>
      </w:r>
      <w:r w:rsidRPr="004F49AB">
        <w:rPr>
          <w:rStyle w:val="-3"/>
          <w:rFonts w:hint="eastAsia"/>
        </w:rPr>
        <w:t>题注</w:t>
      </w:r>
      <w:r>
        <w:rPr>
          <w:rFonts w:hint="eastAsia"/>
        </w:rPr>
        <w:t>样式即可。</w:t>
      </w:r>
    </w:p>
    <w:p w14:paraId="1DF42FDC" w14:textId="77777777" w:rsidR="00A63112" w:rsidRDefault="00A63112" w:rsidP="00A63112">
      <w:pPr>
        <w:ind w:firstLine="480"/>
      </w:pPr>
      <w:r>
        <w:rPr>
          <w:rFonts w:hint="eastAsia"/>
        </w:rPr>
        <w:t>由于文字环绕型表格或文本框的排版原因，尚只能为跨两页的表格添加续表题注。</w:t>
      </w:r>
    </w:p>
    <w:p w14:paraId="3BDCBC60" w14:textId="77777777" w:rsidR="00A63112" w:rsidRDefault="00A63112" w:rsidP="00A63112">
      <w:pPr>
        <w:ind w:firstLine="480"/>
      </w:pPr>
    </w:p>
    <w:p w14:paraId="1E338439" w14:textId="77777777" w:rsidR="00A63112" w:rsidRDefault="00A63112" w:rsidP="00A63112">
      <w:pPr>
        <w:ind w:firstLine="480"/>
      </w:pPr>
      <w:r>
        <w:rPr>
          <w:rFonts w:hint="eastAsia"/>
        </w:rPr>
        <w:t>为附录的图表添加题注方法有所不同，这是由于附录的题注标签应区别于正文的题注标签，否则会被插图或附表清单所收录。以附录</w:t>
      </w:r>
      <w:r>
        <w:rPr>
          <w:rFonts w:hint="eastAsia"/>
        </w:rPr>
        <w:t>A</w:t>
      </w:r>
      <w:r>
        <w:rPr>
          <w:rFonts w:hint="eastAsia"/>
        </w:rPr>
        <w:t>为例，在</w:t>
      </w:r>
      <w:r w:rsidRPr="00DC2A6B">
        <w:rPr>
          <w:rStyle w:val="-4"/>
          <w:rFonts w:hint="eastAsia"/>
        </w:rPr>
        <w:t>题注窗口</w:t>
      </w:r>
      <w:r>
        <w:rPr>
          <w:rFonts w:hint="eastAsia"/>
        </w:rPr>
        <w:t>中，附录题注需选择</w:t>
      </w:r>
      <w:r w:rsidRPr="0092291D">
        <w:rPr>
          <w:rStyle w:val="-3"/>
          <w:rFonts w:hint="eastAsia"/>
        </w:rPr>
        <w:t>标签</w:t>
      </w:r>
      <w:r>
        <w:rPr>
          <w:rFonts w:hint="eastAsia"/>
        </w:rPr>
        <w:t>为</w:t>
      </w:r>
      <w:r>
        <w:rPr>
          <w:rStyle w:val="-3"/>
          <w:rFonts w:hint="eastAsia"/>
        </w:rPr>
        <w:t>图</w:t>
      </w:r>
      <w:r>
        <w:rPr>
          <w:rStyle w:val="-3"/>
          <w:rFonts w:hint="eastAsia"/>
        </w:rPr>
        <w:t>A-</w:t>
      </w:r>
      <w:r>
        <w:rPr>
          <w:rFonts w:hint="eastAsia"/>
        </w:rPr>
        <w:t>、</w:t>
      </w:r>
      <w:r>
        <w:rPr>
          <w:rStyle w:val="-3"/>
          <w:rFonts w:hint="eastAsia"/>
        </w:rPr>
        <w:t>表</w:t>
      </w:r>
      <w:r>
        <w:rPr>
          <w:rStyle w:val="-3"/>
          <w:rFonts w:hint="eastAsia"/>
        </w:rPr>
        <w:t>A-</w:t>
      </w:r>
      <w:r w:rsidRPr="00D10E2E">
        <w:rPr>
          <w:rFonts w:hint="eastAsia"/>
        </w:rPr>
        <w:t>，</w:t>
      </w:r>
      <w:r>
        <w:rPr>
          <w:rFonts w:hint="eastAsia"/>
        </w:rPr>
        <w:t>不勾选</w:t>
      </w:r>
      <w:r w:rsidRPr="00D10E2E">
        <w:rPr>
          <w:rStyle w:val="-3"/>
          <w:rFonts w:hint="eastAsia"/>
        </w:rPr>
        <w:t>包含章节号</w:t>
      </w:r>
      <w:r>
        <w:rPr>
          <w:rFonts w:hint="eastAsia"/>
        </w:rPr>
        <w:t>。</w:t>
      </w:r>
    </w:p>
    <w:p w14:paraId="39642DEA" w14:textId="77777777" w:rsidR="00A63112" w:rsidRPr="00D10E2E" w:rsidRDefault="00A63112" w:rsidP="00A63112">
      <w:pPr>
        <w:ind w:firstLine="480"/>
      </w:pPr>
    </w:p>
    <w:p w14:paraId="53422E1E" w14:textId="77777777" w:rsidR="00A63112" w:rsidRDefault="00A63112" w:rsidP="00A63112">
      <w:pPr>
        <w:ind w:firstLine="480"/>
      </w:pPr>
      <w:r>
        <w:rPr>
          <w:rFonts w:hint="eastAsia"/>
        </w:rPr>
        <w:t>如果需要更新题注序号，只需选中题注序号、按</w:t>
      </w:r>
      <w:r w:rsidRPr="00BB1A77">
        <w:rPr>
          <w:rStyle w:val="-2"/>
          <w:rFonts w:hint="eastAsia"/>
        </w:rPr>
        <w:t>F9</w:t>
      </w:r>
      <w:r>
        <w:rPr>
          <w:rFonts w:hint="eastAsia"/>
        </w:rPr>
        <w:t>或右键选择</w:t>
      </w:r>
      <w:r w:rsidRPr="00BB1A77">
        <w:rPr>
          <w:rStyle w:val="-2"/>
          <w:rFonts w:hint="eastAsia"/>
        </w:rPr>
        <w:t>更新域</w:t>
      </w:r>
      <w:r>
        <w:rPr>
          <w:rFonts w:hint="eastAsia"/>
        </w:rPr>
        <w:t>即可。具体原理见</w:t>
      </w:r>
      <w:r>
        <w:fldChar w:fldCharType="begin"/>
      </w:r>
      <w:r>
        <w:instrText xml:space="preserve"> </w:instrText>
      </w:r>
      <w:r>
        <w:rPr>
          <w:rFonts w:hint="eastAsia"/>
        </w:rPr>
        <w:instrText>REF _Ref129723709 \r \h</w:instrText>
      </w:r>
      <w:r>
        <w:instrText xml:space="preserve"> </w:instrText>
      </w:r>
      <w:r>
        <w:fldChar w:fldCharType="separate"/>
      </w:r>
      <w:r w:rsidR="00232739">
        <w:t>3.4.5</w:t>
      </w:r>
      <w:r>
        <w:fldChar w:fldCharType="end"/>
      </w:r>
      <w:r>
        <w:rPr>
          <w:rFonts w:hint="eastAsia"/>
        </w:rPr>
        <w:t>节。</w:t>
      </w:r>
    </w:p>
    <w:p w14:paraId="2CF01303" w14:textId="77777777" w:rsidR="00A63112" w:rsidRDefault="00A63112" w:rsidP="00A63112">
      <w:pPr>
        <w:pStyle w:val="31"/>
      </w:pPr>
      <w:r>
        <w:rPr>
          <w:rFonts w:hint="eastAsia"/>
        </w:rPr>
        <w:t xml:space="preserve">　</w:t>
      </w:r>
      <w:bookmarkStart w:id="63" w:name="_Toc130581410"/>
      <w:bookmarkStart w:id="64" w:name="_Toc130659499"/>
      <w:bookmarkStart w:id="65" w:name="_Toc130663192"/>
      <w:r>
        <w:rPr>
          <w:rFonts w:hint="eastAsia"/>
        </w:rPr>
        <w:t>交叉引用</w:t>
      </w:r>
      <w:bookmarkEnd w:id="63"/>
      <w:bookmarkEnd w:id="64"/>
      <w:bookmarkEnd w:id="65"/>
    </w:p>
    <w:p w14:paraId="111612F7" w14:textId="77777777" w:rsidR="00A63112" w:rsidRDefault="00A63112" w:rsidP="00A63112">
      <w:pPr>
        <w:ind w:firstLine="480"/>
      </w:pPr>
      <w:r>
        <w:rPr>
          <w:rFonts w:hint="eastAsia"/>
        </w:rPr>
        <w:t>交叉引用可以创建对文档中其他内容的引用。以引用图片序号为例，在</w:t>
      </w:r>
      <w:r w:rsidRPr="00C36463">
        <w:rPr>
          <w:rStyle w:val="-"/>
          <w:rFonts w:hint="eastAsia"/>
        </w:rPr>
        <w:t>引用</w:t>
      </w:r>
      <w:r>
        <w:t>–</w:t>
      </w:r>
      <w:r w:rsidRPr="00C36463">
        <w:rPr>
          <w:rStyle w:val="-0"/>
          <w:rFonts w:hint="eastAsia"/>
        </w:rPr>
        <w:t>题注</w:t>
      </w:r>
      <w:r>
        <w:t>–</w:t>
      </w:r>
      <w:r w:rsidRPr="00C36463">
        <w:rPr>
          <w:rStyle w:val="-2"/>
          <w:rFonts w:hint="eastAsia"/>
        </w:rPr>
        <w:t>交叉引用</w:t>
      </w:r>
      <w:r>
        <w:t>–</w:t>
      </w:r>
      <w:r w:rsidRPr="00C36463">
        <w:rPr>
          <w:rStyle w:val="-4"/>
          <w:rFonts w:hint="eastAsia"/>
        </w:rPr>
        <w:t>交叉引用窗口</w:t>
      </w:r>
      <w:r>
        <w:rPr>
          <w:rFonts w:hint="eastAsia"/>
        </w:rPr>
        <w:t>中，选择</w:t>
      </w:r>
      <w:r w:rsidRPr="00C36463">
        <w:rPr>
          <w:rStyle w:val="-3"/>
          <w:rFonts w:hint="eastAsia"/>
        </w:rPr>
        <w:t>引用类型</w:t>
      </w:r>
      <w:r>
        <w:rPr>
          <w:rFonts w:hint="eastAsia"/>
        </w:rPr>
        <w:t>为</w:t>
      </w:r>
      <w:r w:rsidRPr="00C36463">
        <w:rPr>
          <w:rStyle w:val="-3"/>
          <w:rFonts w:hint="eastAsia"/>
        </w:rPr>
        <w:t>图</w:t>
      </w:r>
      <w:r>
        <w:rPr>
          <w:rFonts w:hint="eastAsia"/>
        </w:rPr>
        <w:t>，</w:t>
      </w:r>
      <w:r w:rsidRPr="00C36463">
        <w:rPr>
          <w:rStyle w:val="-3"/>
          <w:rFonts w:hint="eastAsia"/>
        </w:rPr>
        <w:t>引用内容</w:t>
      </w:r>
      <w:r>
        <w:rPr>
          <w:rFonts w:hint="eastAsia"/>
        </w:rPr>
        <w:t>为</w:t>
      </w:r>
      <w:r w:rsidRPr="00C36463">
        <w:rPr>
          <w:rStyle w:val="-3"/>
          <w:rFonts w:hint="eastAsia"/>
        </w:rPr>
        <w:t>仅标签和编号</w:t>
      </w:r>
      <w:r>
        <w:rPr>
          <w:rFonts w:hint="eastAsia"/>
        </w:rPr>
        <w:t>，勾选</w:t>
      </w:r>
      <w:r w:rsidRPr="00C36463">
        <w:rPr>
          <w:rStyle w:val="-3"/>
          <w:rFonts w:hint="eastAsia"/>
        </w:rPr>
        <w:t>插入为超链接</w:t>
      </w:r>
      <w:r>
        <w:rPr>
          <w:rFonts w:hint="eastAsia"/>
        </w:rPr>
        <w:t>，在</w:t>
      </w:r>
      <w:r w:rsidRPr="00C36463">
        <w:rPr>
          <w:rStyle w:val="-3"/>
          <w:rFonts w:hint="eastAsia"/>
        </w:rPr>
        <w:t>引用哪一个题注</w:t>
      </w:r>
      <w:r>
        <w:rPr>
          <w:rFonts w:hint="eastAsia"/>
        </w:rPr>
        <w:t>中选择待引用的图注，点击</w:t>
      </w:r>
      <w:r w:rsidRPr="00C36463">
        <w:rPr>
          <w:rStyle w:val="-2"/>
          <w:rFonts w:hint="eastAsia"/>
        </w:rPr>
        <w:t>插入</w:t>
      </w:r>
      <w:r>
        <w:rPr>
          <w:rFonts w:hint="eastAsia"/>
        </w:rPr>
        <w:t>即可创建引用。</w:t>
      </w:r>
    </w:p>
    <w:p w14:paraId="16E23C0A" w14:textId="77777777" w:rsidR="00A63112" w:rsidRDefault="00A63112" w:rsidP="00A63112">
      <w:pPr>
        <w:ind w:firstLine="480"/>
      </w:pPr>
      <w:r>
        <w:rPr>
          <w:rFonts w:hint="eastAsia"/>
        </w:rPr>
        <w:t>交叉引用的</w:t>
      </w:r>
      <w:r w:rsidRPr="00C36463">
        <w:rPr>
          <w:rStyle w:val="-3"/>
          <w:rFonts w:hint="eastAsia"/>
        </w:rPr>
        <w:t>引用类型</w:t>
      </w:r>
      <w:r>
        <w:rPr>
          <w:rFonts w:hint="eastAsia"/>
        </w:rPr>
        <w:t>包括</w:t>
      </w:r>
      <w:r w:rsidRPr="00C36463">
        <w:rPr>
          <w:rStyle w:val="-3"/>
          <w:rFonts w:hint="eastAsia"/>
        </w:rPr>
        <w:t>编号项</w:t>
      </w:r>
      <w:r>
        <w:rPr>
          <w:rFonts w:hint="eastAsia"/>
        </w:rPr>
        <w:t>、</w:t>
      </w:r>
      <w:r w:rsidRPr="00C36463">
        <w:rPr>
          <w:rStyle w:val="-3"/>
          <w:rFonts w:hint="eastAsia"/>
        </w:rPr>
        <w:t>标题</w:t>
      </w:r>
      <w:r>
        <w:rPr>
          <w:rFonts w:hint="eastAsia"/>
        </w:rPr>
        <w:t>、</w:t>
      </w:r>
      <w:r w:rsidRPr="00C36463">
        <w:rPr>
          <w:rStyle w:val="-3"/>
          <w:rFonts w:hint="eastAsia"/>
        </w:rPr>
        <w:t>书签</w:t>
      </w:r>
      <w:r>
        <w:rPr>
          <w:rFonts w:hint="eastAsia"/>
        </w:rPr>
        <w:t>、</w:t>
      </w:r>
      <w:r w:rsidRPr="00C36463">
        <w:rPr>
          <w:rStyle w:val="-3"/>
          <w:rFonts w:hint="eastAsia"/>
        </w:rPr>
        <w:t>脚注</w:t>
      </w:r>
      <w:r>
        <w:rPr>
          <w:rFonts w:hint="eastAsia"/>
        </w:rPr>
        <w:t>，以及已经存在的题注标签，因此可以用于引用标题、图表、公式、参考文献等，方法与上文类似。</w:t>
      </w:r>
    </w:p>
    <w:p w14:paraId="002608DA" w14:textId="77777777" w:rsidR="00A63112" w:rsidRDefault="00A63112" w:rsidP="00A63112">
      <w:pPr>
        <w:ind w:firstLine="480"/>
      </w:pPr>
      <w:r>
        <w:rPr>
          <w:rFonts w:hint="eastAsia"/>
        </w:rPr>
        <w:t>如果需要更新交叉引用项，只需选中交叉引用文字、按</w:t>
      </w:r>
      <w:r w:rsidRPr="00BB1A77">
        <w:rPr>
          <w:rStyle w:val="-2"/>
          <w:rFonts w:hint="eastAsia"/>
        </w:rPr>
        <w:t>F9</w:t>
      </w:r>
      <w:r>
        <w:rPr>
          <w:rFonts w:hint="eastAsia"/>
        </w:rPr>
        <w:t>或右键选择</w:t>
      </w:r>
      <w:r w:rsidRPr="00BB1A77">
        <w:rPr>
          <w:rStyle w:val="-2"/>
          <w:rFonts w:hint="eastAsia"/>
        </w:rPr>
        <w:t>更新域</w:t>
      </w:r>
      <w:r>
        <w:rPr>
          <w:rFonts w:hint="eastAsia"/>
        </w:rPr>
        <w:t>即可。具体原理见</w:t>
      </w:r>
      <w:r>
        <w:fldChar w:fldCharType="begin"/>
      </w:r>
      <w:r>
        <w:instrText xml:space="preserve"> </w:instrText>
      </w:r>
      <w:r>
        <w:rPr>
          <w:rFonts w:hint="eastAsia"/>
        </w:rPr>
        <w:instrText>REF _Ref129723709 \r \h</w:instrText>
      </w:r>
      <w:r>
        <w:instrText xml:space="preserve"> </w:instrText>
      </w:r>
      <w:r>
        <w:fldChar w:fldCharType="separate"/>
      </w:r>
      <w:r w:rsidR="00232739">
        <w:t>3.4.5</w:t>
      </w:r>
      <w:r>
        <w:fldChar w:fldCharType="end"/>
      </w:r>
      <w:r>
        <w:rPr>
          <w:rFonts w:hint="eastAsia"/>
        </w:rPr>
        <w:t>节。</w:t>
      </w:r>
    </w:p>
    <w:p w14:paraId="4E2E5608" w14:textId="77777777" w:rsidR="00A63112" w:rsidRDefault="00A63112" w:rsidP="00955D28">
      <w:pPr>
        <w:pStyle w:val="31"/>
      </w:pPr>
      <w:r>
        <w:rPr>
          <w:rFonts w:hint="eastAsia"/>
        </w:rPr>
        <w:t xml:space="preserve">　</w:t>
      </w:r>
      <w:bookmarkStart w:id="66" w:name="_Toc130581411"/>
      <w:bookmarkStart w:id="67" w:name="_Toc130659500"/>
      <w:bookmarkStart w:id="68" w:name="_Toc130663193"/>
      <w:r>
        <w:rPr>
          <w:rFonts w:hint="eastAsia"/>
        </w:rPr>
        <w:t>公式、编号与引用</w:t>
      </w:r>
      <w:bookmarkEnd w:id="66"/>
      <w:bookmarkEnd w:id="67"/>
      <w:bookmarkEnd w:id="68"/>
    </w:p>
    <w:p w14:paraId="62A74BA5" w14:textId="77777777" w:rsidR="00A63112" w:rsidRPr="00FD6860" w:rsidRDefault="00A63112" w:rsidP="00A63112">
      <w:pPr>
        <w:ind w:firstLine="480"/>
      </w:pPr>
      <w:bookmarkStart w:id="69" w:name="_Hlk130427315"/>
      <w:r>
        <w:rPr>
          <w:rFonts w:hint="eastAsia"/>
        </w:rPr>
        <w:t>公式的输入方法见笔者另一教程《</w:t>
      </w:r>
      <w:r>
        <w:rPr>
          <w:rFonts w:hint="eastAsia"/>
        </w:rPr>
        <w:t>Word</w:t>
      </w:r>
      <w:r>
        <w:rPr>
          <w:rFonts w:hint="eastAsia"/>
        </w:rPr>
        <w:t>公式输入指南》。需要提前安装字体</w:t>
      </w:r>
      <w:r>
        <w:rPr>
          <w:rFonts w:hint="eastAsia"/>
        </w:rPr>
        <w:t>XITS</w:t>
      </w:r>
      <w:r>
        <w:t xml:space="preserve"> </w:t>
      </w:r>
      <w:r>
        <w:rPr>
          <w:rFonts w:hint="eastAsia"/>
        </w:rPr>
        <w:t>Math</w:t>
      </w:r>
      <w:r w:rsidRPr="00C86CF3">
        <w:rPr>
          <w:rStyle w:val="aff8"/>
        </w:rPr>
        <w:footnoteReference w:id="8"/>
      </w:r>
      <w:r>
        <w:rPr>
          <w:rFonts w:hint="eastAsia"/>
        </w:rPr>
        <w:t>。</w:t>
      </w:r>
    </w:p>
    <w:bookmarkEnd w:id="69"/>
    <w:p w14:paraId="470DDFE5" w14:textId="77777777" w:rsidR="00A63112" w:rsidRPr="00E22AEF" w:rsidRDefault="00A63112" w:rsidP="00A63112">
      <w:pPr>
        <w:ind w:firstLine="480"/>
      </w:pPr>
      <w:r>
        <w:rPr>
          <w:rFonts w:hint="eastAsia"/>
        </w:rPr>
        <w:lastRenderedPageBreak/>
        <w:t>简言之，通过快捷键</w:t>
      </w:r>
      <w:r w:rsidRPr="00D302EB">
        <w:rPr>
          <w:rStyle w:val="-2"/>
          <w:rFonts w:hint="eastAsia"/>
        </w:rPr>
        <w:t>Alt</w:t>
      </w:r>
      <w:r>
        <w:t>+</w:t>
      </w:r>
      <w:r w:rsidRPr="00D302EB">
        <w:rPr>
          <w:rStyle w:val="-2"/>
        </w:rPr>
        <w:t>=</w:t>
      </w:r>
      <w:r>
        <w:rPr>
          <w:rFonts w:hint="eastAsia"/>
        </w:rPr>
        <w:t>、或</w:t>
      </w:r>
      <w:r w:rsidRPr="00D302EB">
        <w:rPr>
          <w:rStyle w:val="-"/>
        </w:rPr>
        <w:t>插入</w:t>
      </w:r>
      <w:r>
        <w:t>–</w:t>
      </w:r>
      <w:r w:rsidRPr="00D302EB">
        <w:rPr>
          <w:rStyle w:val="-0"/>
        </w:rPr>
        <w:t>符号</w:t>
      </w:r>
      <w:r>
        <w:t>–</w:t>
      </w:r>
      <w:r w:rsidRPr="00D302EB">
        <w:rPr>
          <w:rStyle w:val="-2"/>
        </w:rPr>
        <w:t>公式</w:t>
      </w:r>
      <w:r>
        <w:rPr>
          <w:rFonts w:hint="eastAsia"/>
        </w:rPr>
        <w:t>，可以插入一公式占位符。在公式占位符内，</w:t>
      </w:r>
      <w:r w:rsidRPr="00DC2A6B">
        <w:rPr>
          <w:rStyle w:val="-"/>
          <w:rFonts w:hint="eastAsia"/>
        </w:rPr>
        <w:t>公式</w:t>
      </w:r>
      <w:r>
        <w:t>–</w:t>
      </w:r>
      <w:r w:rsidRPr="00DC2A6B">
        <w:rPr>
          <w:rStyle w:val="-0"/>
          <w:rFonts w:hint="eastAsia"/>
        </w:rPr>
        <w:t>转换</w:t>
      </w:r>
      <w:r>
        <w:rPr>
          <w:rFonts w:hint="eastAsia"/>
        </w:rPr>
        <w:t>支持以</w:t>
      </w:r>
      <w:r w:rsidRPr="00DC2A6B">
        <w:rPr>
          <w:rStyle w:val="-2"/>
          <w:rFonts w:hint="eastAsia"/>
        </w:rPr>
        <w:t>Unicode</w:t>
      </w:r>
      <w:r>
        <w:rPr>
          <w:rFonts w:hint="eastAsia"/>
        </w:rPr>
        <w:t>或</w:t>
      </w:r>
      <w:r w:rsidRPr="00DC2A6B">
        <w:rPr>
          <w:rStyle w:val="-2"/>
        </w:rPr>
        <w:t>LaTeX</w:t>
      </w:r>
      <w:r>
        <w:rPr>
          <w:rFonts w:hint="eastAsia"/>
        </w:rPr>
        <w:t>语法构建公式，</w:t>
      </w:r>
      <w:r w:rsidRPr="00DC2A6B">
        <w:rPr>
          <w:rStyle w:val="-"/>
          <w:rFonts w:hint="eastAsia"/>
        </w:rPr>
        <w:t>插入</w:t>
      </w:r>
      <w:r>
        <w:t>–</w:t>
      </w:r>
      <w:r w:rsidRPr="00DC2A6B">
        <w:rPr>
          <w:rStyle w:val="-0"/>
          <w:rFonts w:hint="eastAsia"/>
        </w:rPr>
        <w:t>符号</w:t>
      </w:r>
      <w:r>
        <w:t>–</w:t>
      </w:r>
      <w:r w:rsidRPr="00DC2A6B">
        <w:rPr>
          <w:rStyle w:val="-2"/>
          <w:rFonts w:hint="eastAsia"/>
        </w:rPr>
        <w:t>公式下拉菜单</w:t>
      </w:r>
      <w:r>
        <w:rPr>
          <w:rFonts w:hint="eastAsia"/>
        </w:rPr>
        <w:t>提供了若干内置公式，</w:t>
      </w:r>
      <w:r w:rsidRPr="00DC2A6B">
        <w:rPr>
          <w:rStyle w:val="-"/>
          <w:rFonts w:hint="eastAsia"/>
        </w:rPr>
        <w:t>公式</w:t>
      </w:r>
      <w:r>
        <w:t>–</w:t>
      </w:r>
      <w:r w:rsidRPr="00DC2A6B">
        <w:rPr>
          <w:rStyle w:val="-0"/>
          <w:rFonts w:hint="eastAsia"/>
        </w:rPr>
        <w:t>符号</w:t>
      </w:r>
      <w:r>
        <w:rPr>
          <w:rFonts w:hint="eastAsia"/>
        </w:rPr>
        <w:t>、</w:t>
      </w:r>
      <w:r w:rsidRPr="00DC2A6B">
        <w:rPr>
          <w:rStyle w:val="-"/>
          <w:rFonts w:hint="eastAsia"/>
        </w:rPr>
        <w:t>公式</w:t>
      </w:r>
      <w:r>
        <w:t>–</w:t>
      </w:r>
      <w:r w:rsidRPr="00DC2A6B">
        <w:rPr>
          <w:rStyle w:val="-0"/>
          <w:rFonts w:hint="eastAsia"/>
        </w:rPr>
        <w:t>结构</w:t>
      </w:r>
      <w:r>
        <w:rPr>
          <w:rFonts w:hint="eastAsia"/>
        </w:rPr>
        <w:t>提供了大量预置的字符和表达式结构。</w:t>
      </w:r>
    </w:p>
    <w:p w14:paraId="7A531DB1" w14:textId="77777777" w:rsidR="00A63112" w:rsidRPr="00E22AEF" w:rsidRDefault="00A63112" w:rsidP="00A63112">
      <w:pPr>
        <w:ind w:firstLine="480"/>
      </w:pPr>
    </w:p>
    <w:p w14:paraId="61A716C5" w14:textId="77777777" w:rsidR="00A63112" w:rsidRDefault="00A63112" w:rsidP="00A63112">
      <w:pPr>
        <w:ind w:firstLine="480"/>
      </w:pPr>
      <w:r w:rsidRPr="00423D71">
        <w:rPr>
          <w:rFonts w:hint="eastAsia"/>
        </w:rPr>
        <w:t>Word</w:t>
      </w:r>
      <w:r w:rsidRPr="00423D71">
        <w:rPr>
          <w:rFonts w:hint="eastAsia"/>
        </w:rPr>
        <w:t>公式编辑器为行间公式提供了手动添加</w:t>
      </w:r>
      <w:r>
        <w:rPr>
          <w:rFonts w:hint="eastAsia"/>
        </w:rPr>
        <w:t>序号</w:t>
      </w:r>
      <w:r w:rsidRPr="00423D71">
        <w:rPr>
          <w:rFonts w:hint="eastAsia"/>
        </w:rPr>
        <w:t>的方法。在公式编辑区的结尾输入</w:t>
      </w:r>
      <w:r w:rsidRPr="003804FB">
        <w:rPr>
          <w:rStyle w:val="-3"/>
          <w:rFonts w:hint="eastAsia"/>
        </w:rPr>
        <w:t>#</w:t>
      </w:r>
      <w:r>
        <w:rPr>
          <w:rStyle w:val="-3"/>
        </w:rPr>
        <w:t>(</w:t>
      </w:r>
      <w:r>
        <w:rPr>
          <w:rStyle w:val="-3"/>
          <w:rFonts w:hint="eastAsia"/>
        </w:rPr>
        <w:t>序号</w:t>
      </w:r>
      <w:r>
        <w:rPr>
          <w:rStyle w:val="-3"/>
          <w:rFonts w:hint="eastAsia"/>
        </w:rPr>
        <w:t>)</w:t>
      </w:r>
      <w:r w:rsidRPr="00C86CF3">
        <w:rPr>
          <w:rStyle w:val="aff8"/>
        </w:rPr>
        <w:footnoteReference w:id="9"/>
      </w:r>
      <w:r w:rsidRPr="00423D71">
        <w:rPr>
          <w:rFonts w:hint="eastAsia"/>
        </w:rPr>
        <w:t>并回车，即可生成居右的公式</w:t>
      </w:r>
      <w:r>
        <w:rPr>
          <w:rFonts w:hint="eastAsia"/>
        </w:rPr>
        <w:t>序号，如下所示</w:t>
      </w:r>
      <w:r w:rsidRPr="00423D71">
        <w:rPr>
          <w:rFonts w:hint="eastAsia"/>
        </w:rPr>
        <w:t>。</w:t>
      </w:r>
    </w:p>
    <w:p w14:paraId="62216CFD" w14:textId="77777777" w:rsidR="00A63112" w:rsidRPr="003804FB" w:rsidRDefault="00000000" w:rsidP="00955D28">
      <w:pPr>
        <w:pStyle w:val="aff0"/>
        <w:rPr>
          <w:rFonts w:ascii="Times New Roman" w:hAnsi="Times New Roman"/>
          <w:iCs/>
        </w:rPr>
      </w:pPr>
      <m:oMathPara>
        <m:oMath>
          <m:eqArr>
            <m:eqArrPr>
              <m:maxDist m:val="1"/>
              <m:ctrlPr>
                <w:rPr>
                  <w:rFonts w:ascii="Cambria Math" w:hAnsi="Cambria Math"/>
                  <w:i/>
                </w:rPr>
              </m:ctrlPr>
            </m:eqArrPr>
            <m:e>
              <m:r>
                <w:rPr>
                  <w:rFonts w:ascii="Cambria Math" w:hAnsi="Cambria Math" w:cs="XITS Math"/>
                </w:rPr>
                <m:t>f</m:t>
              </m:r>
              <m:d>
                <m:dPr>
                  <m:ctrlPr>
                    <w:rPr>
                      <w:rFonts w:ascii="Cambria Math" w:hAnsi="Cambria Math"/>
                    </w:rPr>
                  </m:ctrlPr>
                </m:dPr>
                <m:e>
                  <m:r>
                    <w:rPr>
                      <w:rFonts w:ascii="Cambria Math" w:hAnsi="Cambria Math" w:cs="XITS Math"/>
                    </w:rPr>
                    <m:t>x</m:t>
                  </m:r>
                </m:e>
              </m:d>
              <m:r>
                <m:rPr>
                  <m:sty m:val="p"/>
                </m:rPr>
                <w:rPr>
                  <w:rFonts w:ascii="Cambria Math" w:hAnsi="Cambria Math" w:cs="XITS Math"/>
                </w:rPr>
                <m:t>=</m:t>
              </m:r>
              <m:sSub>
                <m:sSubPr>
                  <m:ctrlPr>
                    <w:rPr>
                      <w:rFonts w:ascii="Cambria Math" w:hAnsi="Cambria Math"/>
                    </w:rPr>
                  </m:ctrlPr>
                </m:sSubPr>
                <m:e>
                  <m:r>
                    <w:rPr>
                      <w:rFonts w:ascii="Cambria Math" w:hAnsi="Cambria Math" w:cs="XITS Math"/>
                    </w:rPr>
                    <m:t>a</m:t>
                  </m:r>
                </m:e>
                <m:sub>
                  <m:r>
                    <m:rPr>
                      <m:sty m:val="p"/>
                    </m:rPr>
                    <w:rPr>
                      <w:rFonts w:ascii="Cambria Math" w:hAnsi="Cambria Math" w:cs="XITS Math"/>
                    </w:rPr>
                    <m:t>0</m:t>
                  </m:r>
                </m:sub>
              </m:sSub>
              <m:r>
                <m:rPr>
                  <m:sty m:val="p"/>
                </m:rPr>
                <w:rPr>
                  <w:rFonts w:ascii="Cambria Math" w:hAnsi="Cambria Math" w:cs="XITS Math"/>
                </w:rPr>
                <m:t>+</m:t>
              </m:r>
              <m:nary>
                <m:naryPr>
                  <m:chr m:val="∑"/>
                  <m:grow m:val="1"/>
                  <m:ctrlPr>
                    <w:rPr>
                      <w:rFonts w:ascii="Cambria Math" w:hAnsi="Cambria Math"/>
                    </w:rPr>
                  </m:ctrlPr>
                </m:naryPr>
                <m:sub>
                  <m:r>
                    <w:rPr>
                      <w:rFonts w:ascii="Cambria Math" w:hAnsi="Cambria Math" w:cs="XITS Math"/>
                    </w:rPr>
                    <m:t>n</m:t>
                  </m:r>
                  <m:r>
                    <m:rPr>
                      <m:sty m:val="p"/>
                    </m:rPr>
                    <w:rPr>
                      <w:rFonts w:ascii="Cambria Math" w:hAnsi="Cambria Math" w:cs="XITS Math"/>
                    </w:rPr>
                    <m:t>=1</m:t>
                  </m:r>
                </m:sub>
                <m:sup>
                  <m:r>
                    <m:rPr>
                      <m:sty m:val="p"/>
                    </m:rPr>
                    <w:rPr>
                      <w:rFonts w:ascii="Cambria Math" w:hAnsi="Cambria Math" w:cs="XITS Math"/>
                    </w:rPr>
                    <m:t>∞</m:t>
                  </m:r>
                </m:sup>
                <m:e>
                  <m:d>
                    <m:dPr>
                      <m:ctrlPr>
                        <w:rPr>
                          <w:rFonts w:ascii="Cambria Math" w:hAnsi="Cambria Math"/>
                        </w:rPr>
                      </m:ctrlPr>
                    </m:dPr>
                    <m:e>
                      <m:sSub>
                        <m:sSubPr>
                          <m:ctrlPr>
                            <w:rPr>
                              <w:rFonts w:ascii="Cambria Math" w:hAnsi="Cambria Math"/>
                            </w:rPr>
                          </m:ctrlPr>
                        </m:sSubPr>
                        <m:e>
                          <m:r>
                            <w:rPr>
                              <w:rFonts w:ascii="Cambria Math" w:hAnsi="Cambria Math" w:cs="XITS Math"/>
                            </w:rPr>
                            <m:t>a</m:t>
                          </m:r>
                        </m:e>
                        <m:sub>
                          <m:r>
                            <w:rPr>
                              <w:rFonts w:ascii="Cambria Math" w:hAnsi="Cambria Math" w:cs="XITS Math"/>
                            </w:rPr>
                            <m:t>n</m:t>
                          </m:r>
                        </m:sub>
                      </m:sSub>
                      <m:func>
                        <m:funcPr>
                          <m:ctrlPr>
                            <w:rPr>
                              <w:rFonts w:ascii="Cambria Math" w:hAnsi="Cambria Math"/>
                            </w:rPr>
                          </m:ctrlPr>
                        </m:funcPr>
                        <m:fName>
                          <m:r>
                            <m:rPr>
                              <m:sty m:val="p"/>
                            </m:rPr>
                            <w:rPr>
                              <w:rFonts w:ascii="Cambria Math" w:hAnsi="Cambria Math" w:cs="XITS Math"/>
                            </w:rPr>
                            <m:t>cos</m:t>
                          </m:r>
                        </m:fName>
                        <m:e>
                          <m:f>
                            <m:fPr>
                              <m:ctrlPr>
                                <w:rPr>
                                  <w:rFonts w:ascii="Cambria Math" w:hAnsi="Cambria Math"/>
                                </w:rPr>
                              </m:ctrlPr>
                            </m:fPr>
                            <m:num>
                              <m:r>
                                <w:rPr>
                                  <w:rFonts w:ascii="Cambria Math" w:hAnsi="Cambria Math" w:cs="XITS Math"/>
                                </w:rPr>
                                <m:t>nπx</m:t>
                              </m:r>
                            </m:num>
                            <m:den>
                              <m:r>
                                <w:rPr>
                                  <w:rFonts w:ascii="Cambria Math" w:hAnsi="Cambria Math" w:cs="XITS Math"/>
                                </w:rPr>
                                <m:t>L</m:t>
                              </m:r>
                            </m:den>
                          </m:f>
                        </m:e>
                      </m:func>
                      <m:r>
                        <m:rPr>
                          <m:sty m:val="p"/>
                        </m:rPr>
                        <w:rPr>
                          <w:rFonts w:ascii="Cambria Math" w:hAnsi="Cambria Math" w:cs="XITS Math"/>
                        </w:rPr>
                        <m:t>+</m:t>
                      </m:r>
                      <m:sSub>
                        <m:sSubPr>
                          <m:ctrlPr>
                            <w:rPr>
                              <w:rFonts w:ascii="Cambria Math" w:hAnsi="Cambria Math"/>
                            </w:rPr>
                          </m:ctrlPr>
                        </m:sSubPr>
                        <m:e>
                          <m:r>
                            <w:rPr>
                              <w:rFonts w:ascii="Cambria Math" w:hAnsi="Cambria Math" w:cs="XITS Math"/>
                            </w:rPr>
                            <m:t>b</m:t>
                          </m:r>
                        </m:e>
                        <m:sub>
                          <m:r>
                            <w:rPr>
                              <w:rFonts w:ascii="Cambria Math" w:hAnsi="Cambria Math" w:cs="XITS Math"/>
                            </w:rPr>
                            <m:t>n</m:t>
                          </m:r>
                        </m:sub>
                      </m:sSub>
                      <m:func>
                        <m:funcPr>
                          <m:ctrlPr>
                            <w:rPr>
                              <w:rFonts w:ascii="Cambria Math" w:hAnsi="Cambria Math"/>
                            </w:rPr>
                          </m:ctrlPr>
                        </m:funcPr>
                        <m:fName>
                          <m:r>
                            <m:rPr>
                              <m:sty m:val="p"/>
                            </m:rPr>
                            <w:rPr>
                              <w:rFonts w:ascii="Cambria Math" w:hAnsi="Cambria Math" w:cs="XITS Math"/>
                            </w:rPr>
                            <m:t>sin</m:t>
                          </m:r>
                        </m:fName>
                        <m:e>
                          <m:f>
                            <m:fPr>
                              <m:ctrlPr>
                                <w:rPr>
                                  <w:rFonts w:ascii="Cambria Math" w:hAnsi="Cambria Math"/>
                                </w:rPr>
                              </m:ctrlPr>
                            </m:fPr>
                            <m:num>
                              <m:r>
                                <w:rPr>
                                  <w:rFonts w:ascii="Cambria Math" w:hAnsi="Cambria Math" w:cs="XITS Math"/>
                                </w:rPr>
                                <m:t>nπx</m:t>
                              </m:r>
                            </m:num>
                            <m:den>
                              <m:r>
                                <w:rPr>
                                  <w:rFonts w:ascii="Cambria Math" w:hAnsi="Cambria Math" w:cs="XITS Math"/>
                                </w:rPr>
                                <m:t>L</m:t>
                              </m:r>
                            </m:den>
                          </m:f>
                        </m:e>
                      </m:func>
                    </m:e>
                  </m:d>
                </m:e>
              </m:nary>
              <m:r>
                <w:rPr>
                  <w:rFonts w:ascii="Cambria Math" w:hAnsi="Cambria Math" w:cs="XITS Math"/>
                </w:rPr>
                <m:t>#</m:t>
              </m:r>
              <m:d>
                <m:dPr>
                  <m:ctrlPr>
                    <w:rPr>
                      <w:rFonts w:ascii="Cambria Math" w:hAnsi="Cambria Math"/>
                      <w:i/>
                    </w:rPr>
                  </m:ctrlPr>
                </m:dPr>
                <m:e>
                  <m:r>
                    <w:rPr>
                      <w:rFonts w:ascii="Cambria Math" w:hAnsi="Cambria Math" w:cs="XITS Math"/>
                    </w:rPr>
                    <m:t>2</m:t>
                  </m:r>
                  <m:r>
                    <m:rPr>
                      <m:sty m:val="p"/>
                    </m:rPr>
                    <w:noBreakHyphen/>
                  </m:r>
                  <m:r>
                    <w:rPr>
                      <w:rFonts w:ascii="Cambria Math" w:hAnsi="Cambria Math" w:cs="XITS Math"/>
                    </w:rPr>
                    <m:t>1</m:t>
                  </m:r>
                </m:e>
              </m:d>
              <m:ctrlPr>
                <w:rPr>
                  <w:rFonts w:ascii="Cambria Math" w:hAnsi="Cambria Math"/>
                  <w:i/>
                  <w:iCs/>
                </w:rPr>
              </m:ctrlPr>
            </m:e>
          </m:eqArr>
        </m:oMath>
      </m:oMathPara>
    </w:p>
    <w:p w14:paraId="375F158E" w14:textId="77777777" w:rsidR="00A63112" w:rsidRDefault="00A63112" w:rsidP="00A63112">
      <w:pPr>
        <w:ind w:firstLine="480"/>
      </w:pPr>
      <w:r>
        <w:rPr>
          <w:rFonts w:hint="eastAsia"/>
        </w:rPr>
        <w:t>为公式自动编号同样要借助于题注。首先在</w:t>
      </w:r>
      <w:r w:rsidRPr="00423D71">
        <w:rPr>
          <w:rFonts w:hint="eastAsia"/>
        </w:rPr>
        <w:t>公式编辑区的结尾输入</w:t>
      </w:r>
      <w:r w:rsidRPr="003804FB">
        <w:rPr>
          <w:rStyle w:val="-3"/>
          <w:rFonts w:hint="eastAsia"/>
        </w:rPr>
        <w:t>#</w:t>
      </w:r>
      <w:r>
        <w:rPr>
          <w:rStyle w:val="-3"/>
        </w:rPr>
        <w:t>(</w:t>
      </w:r>
      <w:r>
        <w:rPr>
          <w:rStyle w:val="-3"/>
          <w:rFonts w:hint="eastAsia"/>
        </w:rPr>
        <w:t>)</w:t>
      </w:r>
      <w:r>
        <w:rPr>
          <w:rFonts w:hint="eastAsia"/>
        </w:rPr>
        <w:t>并按</w:t>
      </w:r>
      <w:r w:rsidRPr="00707AC4">
        <w:rPr>
          <w:rStyle w:val="-2"/>
          <w:rFonts w:hint="eastAsia"/>
        </w:rPr>
        <w:t>Enter</w:t>
      </w:r>
      <w:r>
        <w:rPr>
          <w:rFonts w:hint="eastAsia"/>
        </w:rPr>
        <w:t>、留出公式序号占位符；然后</w:t>
      </w:r>
      <w:r w:rsidRPr="00FB6661">
        <w:rPr>
          <w:rFonts w:hint="eastAsia"/>
        </w:rPr>
        <w:t>把光标</w:t>
      </w:r>
      <w:r>
        <w:rPr>
          <w:rFonts w:hint="eastAsia"/>
        </w:rPr>
        <w:t>移出公式编辑区</w:t>
      </w:r>
      <w:r w:rsidRPr="00FB6661">
        <w:rPr>
          <w:rFonts w:hint="eastAsia"/>
        </w:rPr>
        <w:t>，</w:t>
      </w:r>
      <w:r>
        <w:rPr>
          <w:rFonts w:hint="eastAsia"/>
        </w:rPr>
        <w:t>以为图表添加题注类似的方法为公式添加序号，在</w:t>
      </w:r>
      <w:r w:rsidRPr="0092291D">
        <w:rPr>
          <w:rStyle w:val="-"/>
          <w:rFonts w:hint="eastAsia"/>
        </w:rPr>
        <w:t>引用</w:t>
      </w:r>
      <w:r>
        <w:t>–</w:t>
      </w:r>
      <w:r w:rsidRPr="0092291D">
        <w:rPr>
          <w:rStyle w:val="-0"/>
          <w:rFonts w:hint="eastAsia"/>
        </w:rPr>
        <w:t>题注</w:t>
      </w:r>
      <w:r>
        <w:t>–</w:t>
      </w:r>
      <w:r w:rsidRPr="0092291D">
        <w:rPr>
          <w:rStyle w:val="-2"/>
          <w:rFonts w:hint="eastAsia"/>
        </w:rPr>
        <w:t>插入题注</w:t>
      </w:r>
      <w:r>
        <w:t>–</w:t>
      </w:r>
      <w:r w:rsidRPr="00DC2A6B">
        <w:rPr>
          <w:rStyle w:val="-4"/>
          <w:rFonts w:hint="eastAsia"/>
        </w:rPr>
        <w:t>题注窗口</w:t>
      </w:r>
      <w:r>
        <w:rPr>
          <w:rFonts w:hint="eastAsia"/>
        </w:rPr>
        <w:t>中，选择</w:t>
      </w:r>
      <w:r w:rsidRPr="0092291D">
        <w:rPr>
          <w:rStyle w:val="-3"/>
          <w:rFonts w:hint="eastAsia"/>
        </w:rPr>
        <w:t>标签</w:t>
      </w:r>
      <w:r>
        <w:rPr>
          <w:rFonts w:hint="eastAsia"/>
        </w:rPr>
        <w:t>为</w:t>
      </w:r>
      <w:r>
        <w:rPr>
          <w:rStyle w:val="-3"/>
          <w:rFonts w:hint="eastAsia"/>
        </w:rPr>
        <w:t>公式</w:t>
      </w:r>
      <w:r>
        <w:rPr>
          <w:rFonts w:hint="eastAsia"/>
        </w:rPr>
        <w:t>，勾选</w:t>
      </w:r>
      <w:r w:rsidRPr="0078777D">
        <w:rPr>
          <w:rStyle w:val="-3"/>
          <w:rFonts w:hint="eastAsia"/>
        </w:rPr>
        <w:t>从题注中排除标签</w:t>
      </w:r>
      <w:r>
        <w:rPr>
          <w:rFonts w:hint="eastAsia"/>
        </w:rPr>
        <w:t>，在</w:t>
      </w:r>
      <w:r w:rsidRPr="0092291D">
        <w:rPr>
          <w:rStyle w:val="-2"/>
          <w:rFonts w:hint="eastAsia"/>
        </w:rPr>
        <w:t>编号</w:t>
      </w:r>
      <w:r>
        <w:t>–</w:t>
      </w:r>
      <w:r w:rsidRPr="005B1D06">
        <w:rPr>
          <w:rStyle w:val="-4"/>
          <w:rFonts w:hint="eastAsia"/>
        </w:rPr>
        <w:t>题注编号窗口</w:t>
      </w:r>
      <w:r>
        <w:rPr>
          <w:rFonts w:hint="eastAsia"/>
        </w:rPr>
        <w:t>中设置</w:t>
      </w:r>
      <w:r w:rsidRPr="0092291D">
        <w:rPr>
          <w:rStyle w:val="-3"/>
          <w:rFonts w:hint="eastAsia"/>
        </w:rPr>
        <w:t>使用分隔符</w:t>
      </w:r>
      <w:r>
        <w:rPr>
          <w:rFonts w:hint="eastAsia"/>
        </w:rPr>
        <w:t>为</w:t>
      </w:r>
      <w:r>
        <w:rPr>
          <w:rStyle w:val="-3"/>
        </w:rPr>
        <w:noBreakHyphen/>
      </w:r>
      <w:r w:rsidRPr="0092291D">
        <w:rPr>
          <w:rStyle w:val="-3"/>
          <w:rFonts w:hint="eastAsia"/>
        </w:rPr>
        <w:t>(</w:t>
      </w:r>
      <w:r>
        <w:rPr>
          <w:rStyle w:val="-3"/>
          <w:rFonts w:hint="eastAsia"/>
        </w:rPr>
        <w:t>连字符</w:t>
      </w:r>
      <w:r w:rsidRPr="0092291D">
        <w:rPr>
          <w:rStyle w:val="-3"/>
          <w:rFonts w:hint="eastAsia"/>
        </w:rPr>
        <w:t>)</w:t>
      </w:r>
      <w:r>
        <w:rPr>
          <w:rFonts w:hint="eastAsia"/>
        </w:rPr>
        <w:t>，其他操作相同；最后</w:t>
      </w:r>
      <w:r w:rsidRPr="0078777D">
        <w:rPr>
          <w:rFonts w:hint="eastAsia"/>
        </w:rPr>
        <w:t>移动</w:t>
      </w:r>
      <w:r>
        <w:rPr>
          <w:rFonts w:hint="eastAsia"/>
        </w:rPr>
        <w:t>公式序号</w:t>
      </w:r>
      <w:r w:rsidRPr="0078777D">
        <w:rPr>
          <w:rFonts w:hint="eastAsia"/>
        </w:rPr>
        <w:t>至</w:t>
      </w:r>
      <w:r>
        <w:rPr>
          <w:rFonts w:hint="eastAsia"/>
        </w:rPr>
        <w:t>序号</w:t>
      </w:r>
      <w:r w:rsidRPr="0078777D">
        <w:rPr>
          <w:rFonts w:hint="eastAsia"/>
        </w:rPr>
        <w:t>占位符内</w:t>
      </w:r>
      <w:r>
        <w:rPr>
          <w:rFonts w:hint="eastAsia"/>
        </w:rPr>
        <w:t>。效果如下所示。</w:t>
      </w:r>
    </w:p>
    <w:p w14:paraId="55CAB4C9" w14:textId="77777777" w:rsidR="00A63112" w:rsidRPr="0078777D" w:rsidRDefault="00000000" w:rsidP="00955D28">
      <w:pPr>
        <w:pStyle w:val="aff0"/>
        <w:rPr>
          <w:rFonts w:ascii="Times New Roman" w:hAnsi="Times New Roman"/>
        </w:rPr>
      </w:pPr>
      <m:oMathPara>
        <m:oMath>
          <m:eqArr>
            <m:eqArrPr>
              <m:maxDist m:val="1"/>
              <m:ctrlPr>
                <w:rPr>
                  <w:rFonts w:ascii="Cambria Math" w:hAnsi="Cambria Math"/>
                  <w:i/>
                </w:rPr>
              </m:ctrlPr>
            </m:eqArrPr>
            <m:e>
              <m:r>
                <w:rPr>
                  <w:rFonts w:eastAsia="Cambria Math"/>
                </w:rPr>
                <m:t>f</m:t>
              </m:r>
              <m:d>
                <m:dPr>
                  <m:ctrlPr>
                    <w:rPr>
                      <w:rFonts w:ascii="Cambria Math" w:eastAsia="Cambria Math" w:hAnsi="Cambria Math"/>
                    </w:rPr>
                  </m:ctrlPr>
                </m:dPr>
                <m:e>
                  <m:r>
                    <w:rPr>
                      <w:rFonts w:eastAsia="Cambria Math"/>
                    </w:rPr>
                    <m:t>x</m:t>
                  </m:r>
                </m:e>
              </m:d>
              <m:r>
                <w:rPr>
                  <w:rFonts w:eastAsia="Cambria Math"/>
                </w:rPr>
                <m:t>=</m:t>
              </m:r>
              <m:sSub>
                <m:sSubPr>
                  <m:ctrlPr>
                    <w:rPr>
                      <w:rFonts w:ascii="Cambria Math" w:eastAsia="Cambria Math" w:hAnsi="Cambria Math"/>
                    </w:rPr>
                  </m:ctrlPr>
                </m:sSubPr>
                <m:e>
                  <m:r>
                    <w:rPr>
                      <w:rFonts w:eastAsia="Cambria Math"/>
                    </w:rPr>
                    <m:t>a</m:t>
                  </m:r>
                </m:e>
                <m:sub>
                  <m:r>
                    <w:rPr>
                      <w:rFonts w:eastAsia="Cambria Math"/>
                    </w:rPr>
                    <m:t>0</m:t>
                  </m:r>
                </m:sub>
              </m:sSub>
              <m:r>
                <w:rPr>
                  <w:rFonts w:eastAsia="Cambria Math"/>
                </w:rPr>
                <m:t>+</m:t>
              </m:r>
              <m:nary>
                <m:naryPr>
                  <m:chr m:val="∑"/>
                  <m:grow m:val="1"/>
                  <m:ctrlPr>
                    <w:rPr>
                      <w:rFonts w:ascii="Cambria Math" w:eastAsia="Cambria Math" w:hAnsi="Cambria Math"/>
                    </w:rPr>
                  </m:ctrlPr>
                </m:naryPr>
                <m:sub>
                  <m:r>
                    <w:rPr>
                      <w:rFonts w:eastAsia="Cambria Math"/>
                    </w:rPr>
                    <m:t>n=1</m:t>
                  </m:r>
                </m:sub>
                <m:sup>
                  <m:r>
                    <w:rPr>
                      <w:rFonts w:eastAsia="Cambria Math"/>
                    </w:rPr>
                    <m:t>∞</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cs="XITS Math"/>
                            </w:rPr>
                            <m:t>a</m:t>
                          </m:r>
                        </m:e>
                        <m:sub>
                          <m:r>
                            <w:rPr>
                              <w:rFonts w:ascii="Cambria Math" w:hAnsi="Cambria Math" w:cs="XITS Math"/>
                            </w:rPr>
                            <m:t>n</m:t>
                          </m:r>
                        </m:sub>
                      </m:sSub>
                      <m:func>
                        <m:funcPr>
                          <m:ctrlPr>
                            <w:rPr>
                              <w:rFonts w:ascii="Cambria Math" w:eastAsia="Cambria Math" w:hAnsi="Cambria Math"/>
                            </w:rPr>
                          </m:ctrlPr>
                        </m:funcPr>
                        <m:fName>
                          <m:r>
                            <m:rPr>
                              <m:sty m:val="p"/>
                            </m:rPr>
                            <w:rPr>
                              <w:rFonts w:ascii="Cambria Math" w:hAnsi="Cambria Math" w:cs="XITS Math"/>
                            </w:rPr>
                            <m:t>cos</m:t>
                          </m:r>
                        </m:fName>
                        <m:e>
                          <m:f>
                            <m:fPr>
                              <m:ctrlPr>
                                <w:rPr>
                                  <w:rFonts w:ascii="Cambria Math" w:eastAsia="Cambria Math" w:hAnsi="Cambria Math"/>
                                </w:rPr>
                              </m:ctrlPr>
                            </m:fPr>
                            <m:num>
                              <m:r>
                                <w:rPr>
                                  <w:rFonts w:ascii="Cambria Math" w:hAnsi="Cambria Math" w:cs="XITS Math"/>
                                </w:rPr>
                                <m:t>nπx</m:t>
                              </m:r>
                            </m:num>
                            <m:den>
                              <m:r>
                                <w:rPr>
                                  <w:rFonts w:ascii="Cambria Math" w:hAnsi="Cambria Math" w:cs="XITS Math"/>
                                </w:rPr>
                                <m:t>L</m:t>
                              </m:r>
                            </m:den>
                          </m:f>
                        </m:e>
                      </m:func>
                      <m:r>
                        <w:rPr>
                          <w:rFonts w:ascii="Cambria Math" w:hAnsi="Cambria Math" w:cs="XITS Math"/>
                        </w:rPr>
                        <m:t>+</m:t>
                      </m:r>
                      <m:sSub>
                        <m:sSubPr>
                          <m:ctrlPr>
                            <w:rPr>
                              <w:rFonts w:ascii="Cambria Math" w:eastAsia="Cambria Math" w:hAnsi="Cambria Math"/>
                            </w:rPr>
                          </m:ctrlPr>
                        </m:sSubPr>
                        <m:e>
                          <m:r>
                            <w:rPr>
                              <w:rFonts w:ascii="Cambria Math" w:hAnsi="Cambria Math" w:cs="XITS Math"/>
                            </w:rPr>
                            <m:t>b</m:t>
                          </m:r>
                        </m:e>
                        <m:sub>
                          <m:r>
                            <w:rPr>
                              <w:rFonts w:ascii="Cambria Math" w:hAnsi="Cambria Math" w:cs="XITS Math"/>
                            </w:rPr>
                            <m:t>n</m:t>
                          </m:r>
                        </m:sub>
                      </m:sSub>
                      <m:func>
                        <m:funcPr>
                          <m:ctrlPr>
                            <w:rPr>
                              <w:rFonts w:ascii="Cambria Math" w:eastAsia="Cambria Math" w:hAnsi="Cambria Math"/>
                            </w:rPr>
                          </m:ctrlPr>
                        </m:funcPr>
                        <m:fName>
                          <m:r>
                            <m:rPr>
                              <m:sty m:val="p"/>
                            </m:rPr>
                            <w:rPr>
                              <w:rFonts w:ascii="Cambria Math" w:hAnsi="Cambria Math" w:cs="XITS Math"/>
                            </w:rPr>
                            <m:t>sin</m:t>
                          </m:r>
                        </m:fName>
                        <m:e>
                          <m:f>
                            <m:fPr>
                              <m:ctrlPr>
                                <w:rPr>
                                  <w:rFonts w:ascii="Cambria Math" w:eastAsia="Cambria Math" w:hAnsi="Cambria Math"/>
                                </w:rPr>
                              </m:ctrlPr>
                            </m:fPr>
                            <m:num>
                              <m:r>
                                <w:rPr>
                                  <w:rFonts w:ascii="Cambria Math" w:hAnsi="Cambria Math" w:cs="XITS Math"/>
                                </w:rPr>
                                <m:t>nπx</m:t>
                              </m:r>
                            </m:num>
                            <m:den>
                              <m:r>
                                <w:rPr>
                                  <w:rFonts w:ascii="Cambria Math" w:hAnsi="Cambria Math" w:cs="XITS Math"/>
                                </w:rPr>
                                <m:t>L</m:t>
                              </m:r>
                            </m:den>
                          </m:f>
                        </m:e>
                      </m:func>
                    </m:e>
                  </m:d>
                </m:e>
              </m:nary>
              <m:r>
                <w:rPr>
                  <w:rFonts w:eastAsia="Cambria Math"/>
                </w:rPr>
                <m:t>#</m:t>
              </m:r>
              <w:bookmarkStart w:id="70" w:name="FourierSeries"/>
              <m:d>
                <m:dPr>
                  <m:ctrlPr>
                    <w:rPr>
                      <w:rFonts w:ascii="Cambria Math" w:hAnsi="Cambria Math"/>
                      <w:i/>
                    </w:rPr>
                  </m:ctrlPr>
                </m:dPr>
                <m:e>
                  <m:r>
                    <m:rPr>
                      <m:sty m:val="p"/>
                    </m:rPr>
                    <w:fldChar w:fldCharType="begin"/>
                  </m:r>
                  <m:r>
                    <m:rPr>
                      <m:sty m:val="p"/>
                    </m:rPr>
                    <m:t xml:space="preserve"> STYLEREF 1 \s </m:t>
                  </m:r>
                  <m:r>
                    <m:rPr>
                      <m:sty m:val="p"/>
                    </m:rPr>
                    <w:fldChar w:fldCharType="separate"/>
                  </m:r>
                  <m:r>
                    <m:rPr>
                      <m:sty m:val="p"/>
                    </m:rPr>
                    <w:rPr>
                      <w:rFonts w:ascii="Cambria Math"/>
                      <w:noProof/>
                    </w:rPr>
                    <m:t>2</m:t>
                  </m:r>
                  <m:r>
                    <m:rPr>
                      <m:sty m:val="p"/>
                    </m:rPr>
                    <w:rPr>
                      <w:rFonts w:ascii="Cambria Math" w:hAnsi="Cambria Math"/>
                    </w:rPr>
                    <w:fldChar w:fldCharType="end"/>
                  </m:r>
                  <m:r>
                    <m:rPr>
                      <m:sty m:val="p"/>
                    </m:rPr>
                    <w:noBreakHyphen/>
                  </m:r>
                  <m:r>
                    <m:rPr>
                      <m:sty m:val="p"/>
                    </m:rPr>
                    <w:fldChar w:fldCharType="begin"/>
                  </m:r>
                  <m:r>
                    <m:rPr>
                      <m:sty m:val="p"/>
                    </m:rPr>
                    <m:t xml:space="preserve"> SEQ </m:t>
                  </m:r>
                  <m:r>
                    <m:rPr>
                      <m:sty m:val="p"/>
                    </m:rPr>
                    <m:t>公式</m:t>
                  </m:r>
                  <m:r>
                    <m:rPr>
                      <m:sty m:val="p"/>
                    </m:rPr>
                    <m:t xml:space="preserve"> \* ARABIC \s 1 </m:t>
                  </m:r>
                  <m:r>
                    <m:rPr>
                      <m:sty m:val="p"/>
                    </m:rPr>
                    <w:fldChar w:fldCharType="separate"/>
                  </m:r>
                  <m:r>
                    <m:rPr>
                      <m:sty m:val="p"/>
                    </m:rPr>
                    <w:rPr>
                      <w:rFonts w:ascii="Cambria Math"/>
                      <w:noProof/>
                    </w:rPr>
                    <m:t>1</m:t>
                  </m:r>
                  <m:r>
                    <m:rPr>
                      <m:sty m:val="p"/>
                    </m:rPr>
                    <w:rPr>
                      <w:rFonts w:ascii="Cambria Math" w:hAnsi="Cambria Math"/>
                    </w:rPr>
                    <w:fldChar w:fldCharType="end"/>
                  </m:r>
                </m:e>
              </m:d>
              <w:bookmarkEnd w:id="70"/>
              <m:ctrlPr>
                <w:rPr>
                  <w:rFonts w:ascii="Cambria Math" w:eastAsia="Cambria Math" w:hAnsi="Cambria Math"/>
                  <w:i/>
                </w:rPr>
              </m:ctrlPr>
            </m:e>
          </m:eqArr>
        </m:oMath>
      </m:oMathPara>
    </w:p>
    <w:p w14:paraId="5C8678CE" w14:textId="77777777" w:rsidR="00A63112" w:rsidRDefault="00A63112" w:rsidP="00A63112">
      <w:pPr>
        <w:ind w:firstLine="480"/>
      </w:pPr>
      <w:r>
        <w:rPr>
          <w:rFonts w:hint="eastAsia"/>
        </w:rPr>
        <w:t>但这一方法插入的公式序号无法正确交叉引用，为此需要采用其他方法。选中公式区的带括号序号，在</w:t>
      </w:r>
      <w:r w:rsidRPr="00325A9D">
        <w:rPr>
          <w:rStyle w:val="-"/>
          <w:rFonts w:hint="eastAsia"/>
        </w:rPr>
        <w:t>插入</w:t>
      </w:r>
      <w:r>
        <w:t>–</w:t>
      </w:r>
      <w:r w:rsidRPr="00325A9D">
        <w:rPr>
          <w:rStyle w:val="-0"/>
          <w:rFonts w:hint="eastAsia"/>
        </w:rPr>
        <w:t>链接</w:t>
      </w:r>
      <w:r>
        <w:t>–</w:t>
      </w:r>
      <w:r w:rsidRPr="00325A9D">
        <w:rPr>
          <w:rStyle w:val="-2"/>
          <w:rFonts w:hint="eastAsia"/>
        </w:rPr>
        <w:t>书签</w:t>
      </w:r>
      <w:r>
        <w:rPr>
          <w:rFonts w:hint="eastAsia"/>
        </w:rPr>
        <w:t>中，为公式序号添加一书签名；然后在</w:t>
      </w:r>
      <w:r w:rsidRPr="00C36463">
        <w:rPr>
          <w:rStyle w:val="-"/>
          <w:rFonts w:hint="eastAsia"/>
        </w:rPr>
        <w:t>引用</w:t>
      </w:r>
      <w:r>
        <w:t>–</w:t>
      </w:r>
      <w:r w:rsidRPr="00C36463">
        <w:rPr>
          <w:rStyle w:val="-0"/>
          <w:rFonts w:hint="eastAsia"/>
        </w:rPr>
        <w:t>题注</w:t>
      </w:r>
      <w:r>
        <w:t>–</w:t>
      </w:r>
      <w:r w:rsidRPr="00C36463">
        <w:rPr>
          <w:rStyle w:val="-2"/>
          <w:rFonts w:hint="eastAsia"/>
        </w:rPr>
        <w:t>交叉引用</w:t>
      </w:r>
      <w:r>
        <w:t>–</w:t>
      </w:r>
      <w:r w:rsidRPr="00C36463">
        <w:rPr>
          <w:rStyle w:val="-4"/>
          <w:rFonts w:hint="eastAsia"/>
        </w:rPr>
        <w:t>交叉引用窗口</w:t>
      </w:r>
      <w:r>
        <w:rPr>
          <w:rFonts w:hint="eastAsia"/>
        </w:rPr>
        <w:t>中，选择</w:t>
      </w:r>
      <w:r w:rsidRPr="00C36463">
        <w:rPr>
          <w:rStyle w:val="-3"/>
          <w:rFonts w:hint="eastAsia"/>
        </w:rPr>
        <w:t>引用类型</w:t>
      </w:r>
      <w:r>
        <w:rPr>
          <w:rFonts w:hint="eastAsia"/>
        </w:rPr>
        <w:t>为</w:t>
      </w:r>
      <w:r>
        <w:rPr>
          <w:rStyle w:val="-3"/>
          <w:rFonts w:hint="eastAsia"/>
        </w:rPr>
        <w:t>书签</w:t>
      </w:r>
      <w:r>
        <w:rPr>
          <w:rFonts w:hint="eastAsia"/>
        </w:rPr>
        <w:t>，</w:t>
      </w:r>
      <w:r w:rsidRPr="00C36463">
        <w:rPr>
          <w:rStyle w:val="-3"/>
          <w:rFonts w:hint="eastAsia"/>
        </w:rPr>
        <w:t>引用内容</w:t>
      </w:r>
      <w:r>
        <w:rPr>
          <w:rFonts w:hint="eastAsia"/>
        </w:rPr>
        <w:t>为</w:t>
      </w:r>
      <w:r>
        <w:rPr>
          <w:rStyle w:val="-3"/>
          <w:rFonts w:hint="eastAsia"/>
        </w:rPr>
        <w:t>书签文字</w:t>
      </w:r>
      <w:r>
        <w:rPr>
          <w:rFonts w:hint="eastAsia"/>
        </w:rPr>
        <w:t>，在</w:t>
      </w:r>
      <w:r w:rsidRPr="00C36463">
        <w:rPr>
          <w:rStyle w:val="-3"/>
          <w:rFonts w:hint="eastAsia"/>
        </w:rPr>
        <w:t>引用哪一个</w:t>
      </w:r>
      <w:r>
        <w:rPr>
          <w:rStyle w:val="-3"/>
          <w:rFonts w:hint="eastAsia"/>
        </w:rPr>
        <w:t>书签</w:t>
      </w:r>
      <w:r>
        <w:rPr>
          <w:rFonts w:hint="eastAsia"/>
        </w:rPr>
        <w:t>中选择待引用公式的书签，点击</w:t>
      </w:r>
      <w:r w:rsidRPr="00C36463">
        <w:rPr>
          <w:rStyle w:val="-2"/>
          <w:rFonts w:hint="eastAsia"/>
        </w:rPr>
        <w:t>插入</w:t>
      </w:r>
      <w:r>
        <w:rPr>
          <w:rFonts w:hint="eastAsia"/>
        </w:rPr>
        <w:t>即可创建引用。这一交叉引用结果如</w:t>
      </w:r>
      <w:r w:rsidR="007C6F2C">
        <w:fldChar w:fldCharType="begin"/>
      </w:r>
      <w:r w:rsidR="007C6F2C">
        <w:instrText xml:space="preserve"> </w:instrText>
      </w:r>
      <w:r w:rsidR="007C6F2C">
        <w:rPr>
          <w:rFonts w:hint="eastAsia"/>
        </w:rPr>
        <w:instrText>REF FourierSeries \h</w:instrText>
      </w:r>
      <w:r w:rsidR="007C6F2C">
        <w:instrText xml:space="preserve"> </w:instrText>
      </w:r>
      <w:r w:rsidR="007C6F2C">
        <w:fldChar w:fldCharType="separate"/>
      </w:r>
      <m:oMath>
        <m:d>
          <m:dPr>
            <m:ctrlPr>
              <w:rPr>
                <w:rFonts w:ascii="Cambria Math" w:hAnsi="Cambria Math"/>
                <w:i/>
              </w:rPr>
            </m:ctrlPr>
          </m:dPr>
          <m:e>
            <m:r>
              <m:rPr>
                <m:sty m:val="p"/>
              </m:rPr>
              <w:rPr>
                <w:rFonts w:ascii="Cambria Math"/>
                <w:noProof/>
              </w:rPr>
              <m:t>2</m:t>
            </m:r>
            <m:r>
              <m:rPr>
                <m:sty m:val="p"/>
              </m:rPr>
              <w:rPr>
                <w:rFonts w:ascii="Cambria Math" w:hAnsi="Cambria Math"/>
              </w:rPr>
              <w:noBreakHyphen/>
            </m:r>
            <m:r>
              <m:rPr>
                <m:sty m:val="p"/>
              </m:rPr>
              <w:rPr>
                <w:rFonts w:ascii="Cambria Math"/>
                <w:noProof/>
              </w:rPr>
              <m:t>1</m:t>
            </m:r>
          </m:e>
        </m:d>
      </m:oMath>
      <w:r w:rsidR="007C6F2C">
        <w:fldChar w:fldCharType="end"/>
      </w:r>
      <w:r>
        <w:rPr>
          <w:rStyle w:val="aff1"/>
          <w:rFonts w:hint="eastAsia"/>
        </w:rPr>
        <w:t>所示，</w:t>
      </w:r>
      <w:r>
        <w:rPr>
          <w:rFonts w:hint="eastAsia"/>
        </w:rPr>
        <w:t>尽管交叉引用文字仍是公式格式。</w:t>
      </w:r>
    </w:p>
    <w:p w14:paraId="2DD5655B" w14:textId="77777777" w:rsidR="00A63112" w:rsidRDefault="00A63112" w:rsidP="00A63112">
      <w:pPr>
        <w:ind w:firstLine="480"/>
      </w:pPr>
      <w:r>
        <w:rPr>
          <w:rFonts w:hint="eastAsia"/>
        </w:rPr>
        <w:t>使用制表位排版公式与序号，会使行间公式变为行内公式，排版格式由显示格式变为内嵌格式，为适配行高而自动缩小字符、改变排版等，故不使用。使用样式间隔符可能无法正确排版，亦不使用。使用无框线表格排版公式与序号，可以满足自动编号、交叉引用文字正确、排版方式正确，但不推荐使用，原因见</w:t>
      </w:r>
      <w:r w:rsidR="007C6F2C">
        <w:fldChar w:fldCharType="begin"/>
      </w:r>
      <w:r w:rsidR="007C6F2C">
        <w:instrText xml:space="preserve"> </w:instrText>
      </w:r>
      <w:r w:rsidR="007C6F2C">
        <w:rPr>
          <w:rFonts w:hint="eastAsia"/>
        </w:rPr>
        <w:instrText>REF _Ref130663055 \r \h</w:instrText>
      </w:r>
      <w:r w:rsidR="007C6F2C">
        <w:instrText xml:space="preserve"> </w:instrText>
      </w:r>
      <w:r w:rsidR="007C6F2C">
        <w:fldChar w:fldCharType="separate"/>
      </w:r>
      <w:r w:rsidR="00232739">
        <w:t>3.3.12</w:t>
      </w:r>
      <w:r w:rsidR="007C6F2C">
        <w:fldChar w:fldCharType="end"/>
      </w:r>
      <w:r>
        <w:rPr>
          <w:rFonts w:hint="eastAsia"/>
        </w:rPr>
        <w:t>节。简言之，尚无仅靠</w:t>
      </w:r>
      <w:r>
        <w:rPr>
          <w:rFonts w:hint="eastAsia"/>
        </w:rPr>
        <w:t>Word</w:t>
      </w:r>
      <w:r>
        <w:rPr>
          <w:rFonts w:hint="eastAsia"/>
        </w:rPr>
        <w:t>内置功能就完美实现公式自动编号与交叉引用的方法</w:t>
      </w:r>
      <w:r w:rsidRPr="00C86CF3">
        <w:rPr>
          <w:rStyle w:val="aff8"/>
        </w:rPr>
        <w:footnoteReference w:id="10"/>
      </w:r>
      <w:r>
        <w:rPr>
          <w:rFonts w:hint="eastAsia"/>
        </w:rPr>
        <w:t>。</w:t>
      </w:r>
    </w:p>
    <w:p w14:paraId="6E9E2AD3" w14:textId="77777777" w:rsidR="00A63112" w:rsidRDefault="00A63112" w:rsidP="00A63112">
      <w:pPr>
        <w:pStyle w:val="31"/>
      </w:pPr>
      <w:r>
        <w:rPr>
          <w:rFonts w:hint="eastAsia"/>
        </w:rPr>
        <w:lastRenderedPageBreak/>
        <w:t xml:space="preserve">　</w:t>
      </w:r>
      <w:bookmarkStart w:id="71" w:name="_Toc130581412"/>
      <w:bookmarkStart w:id="72" w:name="_Toc130659501"/>
      <w:bookmarkStart w:id="73" w:name="_Toc130663194"/>
      <w:r>
        <w:rPr>
          <w:rFonts w:hint="eastAsia"/>
        </w:rPr>
        <w:t>脚注</w:t>
      </w:r>
      <w:bookmarkEnd w:id="71"/>
      <w:bookmarkEnd w:id="72"/>
      <w:bookmarkEnd w:id="73"/>
    </w:p>
    <w:p w14:paraId="44DDC787" w14:textId="77777777" w:rsidR="00A63112" w:rsidRDefault="00A63112" w:rsidP="00A63112">
      <w:pPr>
        <w:ind w:firstLine="480"/>
      </w:pPr>
      <w:r>
        <w:rPr>
          <w:rFonts w:hint="eastAsia"/>
        </w:rPr>
        <w:t>通过</w:t>
      </w:r>
      <w:r w:rsidRPr="00ED390D">
        <w:rPr>
          <w:rStyle w:val="-"/>
          <w:rFonts w:hint="eastAsia"/>
        </w:rPr>
        <w:t>引用</w:t>
      </w:r>
      <w:r>
        <w:t>–</w:t>
      </w:r>
      <w:r w:rsidRPr="00ED390D">
        <w:rPr>
          <w:rStyle w:val="-0"/>
          <w:rFonts w:hint="eastAsia"/>
        </w:rPr>
        <w:t>脚注</w:t>
      </w:r>
      <w:r>
        <w:t>–</w:t>
      </w:r>
      <w:r w:rsidRPr="00ED390D">
        <w:rPr>
          <w:rStyle w:val="-2"/>
          <w:rFonts w:hint="eastAsia"/>
        </w:rPr>
        <w:t>插入脚注</w:t>
      </w:r>
      <w:r>
        <w:rPr>
          <w:rFonts w:hint="eastAsia"/>
        </w:rPr>
        <w:t>，可以在光标所在位置插入脚注，脚注位于页面底部，与正文通过一</w:t>
      </w:r>
      <w:r>
        <w:rPr>
          <w:rFonts w:hint="eastAsia"/>
        </w:rPr>
        <w:t>2in</w:t>
      </w:r>
      <w:r>
        <w:rPr>
          <w:rFonts w:hint="eastAsia"/>
        </w:rPr>
        <w:t>长的横线分隔。脚注序号和脚注文本间隔</w:t>
      </w:r>
      <w:r>
        <w:rPr>
          <w:rFonts w:hint="eastAsia"/>
        </w:rPr>
        <w:t>0.5</w:t>
      </w:r>
      <w:r>
        <w:rPr>
          <w:rFonts w:hint="eastAsia"/>
        </w:rPr>
        <w:t>字符。</w:t>
      </w:r>
    </w:p>
    <w:p w14:paraId="0B3C6F05" w14:textId="77777777" w:rsidR="00A63112" w:rsidRDefault="00A63112" w:rsidP="00A63112">
      <w:pPr>
        <w:pStyle w:val="31"/>
      </w:pPr>
      <w:r>
        <w:rPr>
          <w:rFonts w:hint="eastAsia"/>
        </w:rPr>
        <w:t xml:space="preserve">　</w:t>
      </w:r>
      <w:bookmarkStart w:id="74" w:name="_Toc130659502"/>
      <w:bookmarkStart w:id="75" w:name="_Toc130663195"/>
      <w:r>
        <w:rPr>
          <w:rFonts w:hint="eastAsia"/>
        </w:rPr>
        <w:t>参考文献</w:t>
      </w:r>
      <w:bookmarkEnd w:id="74"/>
      <w:bookmarkEnd w:id="75"/>
    </w:p>
    <w:p w14:paraId="287BD8A7" w14:textId="77777777" w:rsidR="00A63112" w:rsidRDefault="00A63112" w:rsidP="00A63112">
      <w:pPr>
        <w:ind w:firstLine="480"/>
      </w:pPr>
      <w:r>
        <w:rPr>
          <w:rFonts w:hint="eastAsia"/>
        </w:rPr>
        <w:t>参考文献可以通过</w:t>
      </w:r>
      <w:r>
        <w:rPr>
          <w:rFonts w:hint="eastAsia"/>
        </w:rPr>
        <w:t>Word</w:t>
      </w:r>
      <w:r>
        <w:rPr>
          <w:rFonts w:hint="eastAsia"/>
        </w:rPr>
        <w:t>的交叉引用功能引用，但更推荐使用外部文献管理软件</w:t>
      </w:r>
      <w:r w:rsidR="007C6F2C" w:rsidRPr="00BA005B">
        <w:rPr>
          <w:rStyle w:val="aff8"/>
        </w:rPr>
        <w:fldChar w:fldCharType="begin"/>
      </w:r>
      <w:r w:rsidR="007C6F2C" w:rsidRPr="00BA005B">
        <w:rPr>
          <w:rStyle w:val="aff8"/>
        </w:rPr>
        <w:instrText xml:space="preserve"> </w:instrText>
      </w:r>
      <w:r w:rsidR="007C6F2C" w:rsidRPr="00BA005B">
        <w:rPr>
          <w:rStyle w:val="aff8"/>
          <w:rFonts w:hint="eastAsia"/>
        </w:rPr>
        <w:instrText>REF _Ref129727970 \r \h</w:instrText>
      </w:r>
      <w:r w:rsidR="007C6F2C" w:rsidRPr="00BA005B">
        <w:rPr>
          <w:rStyle w:val="aff8"/>
        </w:rPr>
        <w:instrText xml:space="preserve"> </w:instrText>
      </w:r>
      <w:r w:rsidR="007C6F2C">
        <w:rPr>
          <w:rStyle w:val="aff8"/>
        </w:rPr>
        <w:instrText xml:space="preserve"> \* MERGEFORMAT </w:instrText>
      </w:r>
      <w:r w:rsidR="007C6F2C" w:rsidRPr="00BA005B">
        <w:rPr>
          <w:rStyle w:val="aff8"/>
        </w:rPr>
      </w:r>
      <w:r w:rsidR="007C6F2C" w:rsidRPr="00BA005B">
        <w:rPr>
          <w:rStyle w:val="aff8"/>
        </w:rPr>
        <w:fldChar w:fldCharType="separate"/>
      </w:r>
      <w:r w:rsidR="00232739">
        <w:rPr>
          <w:rStyle w:val="aff8"/>
        </w:rPr>
        <w:t>[3]</w:t>
      </w:r>
      <w:r w:rsidR="007C6F2C" w:rsidRPr="00BA005B">
        <w:rPr>
          <w:rStyle w:val="aff8"/>
        </w:rPr>
        <w:fldChar w:fldCharType="end"/>
      </w:r>
      <w:r>
        <w:rPr>
          <w:rFonts w:hint="eastAsia"/>
        </w:rPr>
        <w:t>。</w:t>
      </w:r>
    </w:p>
    <w:p w14:paraId="32333D3C" w14:textId="77777777" w:rsidR="00A63112" w:rsidRPr="00090A6E" w:rsidRDefault="00955D28" w:rsidP="00A63112">
      <w:pPr>
        <w:ind w:firstLine="480"/>
      </w:pPr>
      <w:r>
        <w:rPr>
          <w:rFonts w:hint="eastAsia"/>
        </w:rPr>
        <w:t>参考文献著录</w:t>
      </w:r>
      <w:r w:rsidRPr="0034680E">
        <w:rPr>
          <w:rFonts w:hint="eastAsia"/>
        </w:rPr>
        <w:t>格式详见</w:t>
      </w:r>
      <w:r>
        <w:rPr>
          <w:rFonts w:hint="eastAsia"/>
        </w:rPr>
        <w:t>《</w:t>
      </w:r>
      <w:r w:rsidRPr="0034680E">
        <w:rPr>
          <w:rFonts w:hint="eastAsia"/>
        </w:rPr>
        <w:t>参考文献及论文写作格式</w:t>
      </w:r>
      <w:r>
        <w:rPr>
          <w:rFonts w:hint="eastAsia"/>
        </w:rPr>
        <w:t>》</w:t>
      </w:r>
      <w:r w:rsidRPr="00BA005B">
        <w:rPr>
          <w:rStyle w:val="aff8"/>
        </w:rPr>
        <w:fldChar w:fldCharType="begin"/>
      </w:r>
      <w:r w:rsidRPr="00BA005B">
        <w:rPr>
          <w:rStyle w:val="aff8"/>
        </w:rPr>
        <w:instrText xml:space="preserve"> </w:instrText>
      </w:r>
      <w:r w:rsidRPr="00BA005B">
        <w:rPr>
          <w:rStyle w:val="aff8"/>
          <w:rFonts w:hint="eastAsia"/>
        </w:rPr>
        <w:instrText>REF _Ref129727970 \r \h</w:instrText>
      </w:r>
      <w:r w:rsidRPr="00BA005B">
        <w:rPr>
          <w:rStyle w:val="aff8"/>
        </w:rPr>
        <w:instrText xml:space="preserve"> </w:instrText>
      </w:r>
      <w:r>
        <w:rPr>
          <w:rStyle w:val="aff8"/>
        </w:rPr>
        <w:instrText xml:space="preserve"> \* MERGEFORMAT </w:instrText>
      </w:r>
      <w:r w:rsidRPr="00BA005B">
        <w:rPr>
          <w:rStyle w:val="aff8"/>
        </w:rPr>
      </w:r>
      <w:r w:rsidRPr="00BA005B">
        <w:rPr>
          <w:rStyle w:val="aff8"/>
        </w:rPr>
        <w:fldChar w:fldCharType="separate"/>
      </w:r>
      <w:r w:rsidR="00232739">
        <w:rPr>
          <w:rStyle w:val="aff8"/>
        </w:rPr>
        <w:t>[3]</w:t>
      </w:r>
      <w:r w:rsidRPr="00BA005B">
        <w:rPr>
          <w:rStyle w:val="aff8"/>
        </w:rPr>
        <w:fldChar w:fldCharType="end"/>
      </w:r>
      <w:r>
        <w:rPr>
          <w:rFonts w:hint="eastAsia"/>
        </w:rPr>
        <w:t>。</w:t>
      </w:r>
      <w:r w:rsidR="00A63112">
        <w:rPr>
          <w:rFonts w:hint="eastAsia"/>
        </w:rPr>
        <w:t>尚无法做到引用参考文献序号连续时，仅以</w:t>
      </w:r>
      <w:r w:rsidR="00A63112" w:rsidRPr="00090A6E">
        <w:rPr>
          <w:rFonts w:hint="eastAsia"/>
        </w:rPr>
        <w:t>短横线连接起讫号</w:t>
      </w:r>
      <w:r w:rsidR="00A63112">
        <w:rPr>
          <w:rFonts w:hint="eastAsia"/>
        </w:rPr>
        <w:t>。</w:t>
      </w:r>
    </w:p>
    <w:p w14:paraId="72C0F3F8" w14:textId="77777777" w:rsidR="00A63112" w:rsidRDefault="00A63112" w:rsidP="00A63112">
      <w:pPr>
        <w:pStyle w:val="31"/>
      </w:pPr>
      <w:r>
        <w:rPr>
          <w:rFonts w:hint="eastAsia"/>
        </w:rPr>
        <w:t xml:space="preserve">　</w:t>
      </w:r>
      <w:bookmarkStart w:id="76" w:name="_Toc130663196"/>
      <w:r w:rsidR="00955D28">
        <w:rPr>
          <w:rFonts w:hint="eastAsia"/>
        </w:rPr>
        <w:t>主要符号表</w:t>
      </w:r>
      <w:bookmarkEnd w:id="76"/>
    </w:p>
    <w:p w14:paraId="6F5C74BD" w14:textId="77777777" w:rsidR="00A63112" w:rsidRDefault="00955D28" w:rsidP="00A63112">
      <w:pPr>
        <w:ind w:firstLine="480"/>
      </w:pPr>
      <w:bookmarkStart w:id="77" w:name="_Hlk130411461"/>
      <w:r>
        <w:rPr>
          <w:rFonts w:hint="eastAsia"/>
        </w:rPr>
        <w:t>使用时先在每行开头输入符号，再按</w:t>
      </w:r>
      <w:r w:rsidRPr="00B97CCC">
        <w:rPr>
          <w:rStyle w:val="-2"/>
          <w:rFonts w:hint="eastAsia"/>
        </w:rPr>
        <w:t>Tab</w:t>
      </w:r>
      <w:r>
        <w:rPr>
          <w:rFonts w:hint="eastAsia"/>
        </w:rPr>
        <w:t>输入制表符，然后输入符号说明</w:t>
      </w:r>
      <w:bookmarkEnd w:id="77"/>
      <w:r w:rsidR="00A63112">
        <w:rPr>
          <w:rFonts w:hint="eastAsia"/>
        </w:rPr>
        <w:t>。具体原理见</w:t>
      </w:r>
      <w:r w:rsidR="007C6F2C">
        <w:fldChar w:fldCharType="begin"/>
      </w:r>
      <w:r w:rsidR="007C6F2C">
        <w:instrText xml:space="preserve"> </w:instrText>
      </w:r>
      <w:r w:rsidR="007C6F2C">
        <w:rPr>
          <w:rFonts w:hint="eastAsia"/>
        </w:rPr>
        <w:instrText>REF _Ref130663076 \r \h</w:instrText>
      </w:r>
      <w:r w:rsidR="007C6F2C">
        <w:instrText xml:space="preserve"> </w:instrText>
      </w:r>
      <w:r w:rsidR="007C6F2C">
        <w:fldChar w:fldCharType="separate"/>
      </w:r>
      <w:r w:rsidR="00232739">
        <w:t>3.3.12</w:t>
      </w:r>
      <w:r w:rsidR="007C6F2C">
        <w:fldChar w:fldCharType="end"/>
      </w:r>
      <w:r w:rsidR="00A63112">
        <w:rPr>
          <w:rFonts w:hint="eastAsia"/>
        </w:rPr>
        <w:t>节。</w:t>
      </w:r>
    </w:p>
    <w:p w14:paraId="48F77C68" w14:textId="77777777" w:rsidR="00955D28" w:rsidRDefault="00955D28" w:rsidP="00955D28">
      <w:pPr>
        <w:pStyle w:val="31"/>
      </w:pPr>
      <w:r>
        <w:rPr>
          <w:rFonts w:hint="eastAsia"/>
        </w:rPr>
        <w:t xml:space="preserve">　</w:t>
      </w:r>
      <w:bookmarkStart w:id="78" w:name="_Toc129216724"/>
      <w:bookmarkStart w:id="79" w:name="_Toc129261373"/>
      <w:bookmarkStart w:id="80" w:name="_Toc129640433"/>
      <w:bookmarkStart w:id="81" w:name="_Toc130413712"/>
      <w:bookmarkStart w:id="82" w:name="_Toc130663197"/>
      <w:r>
        <w:rPr>
          <w:rFonts w:hint="eastAsia"/>
        </w:rPr>
        <w:t>封面</w:t>
      </w:r>
      <w:bookmarkEnd w:id="78"/>
      <w:bookmarkEnd w:id="79"/>
      <w:bookmarkEnd w:id="80"/>
      <w:bookmarkEnd w:id="81"/>
      <w:bookmarkEnd w:id="82"/>
    </w:p>
    <w:p w14:paraId="596C8476" w14:textId="77777777" w:rsidR="00955D28" w:rsidRPr="00911181" w:rsidRDefault="00955D28" w:rsidP="00955D28">
      <w:pPr>
        <w:ind w:firstLine="480"/>
      </w:pPr>
      <w:r>
        <w:rPr>
          <w:rFonts w:hint="eastAsia"/>
        </w:rPr>
        <w:t>封面</w:t>
      </w:r>
      <w:bookmarkStart w:id="83" w:name="_Hlk130332384"/>
      <w:r>
        <w:rPr>
          <w:rFonts w:hint="eastAsia"/>
        </w:rPr>
        <w:t>从上至下各行内容如下：</w:t>
      </w:r>
      <w:bookmarkEnd w:id="83"/>
    </w:p>
    <w:p w14:paraId="3322852D" w14:textId="77777777" w:rsidR="00955D28" w:rsidRDefault="00955D28" w:rsidP="00955D28">
      <w:pPr>
        <w:pStyle w:val="a0"/>
        <w:ind w:left="480" w:hanging="480"/>
      </w:pPr>
      <w:r>
        <w:rPr>
          <w:rFonts w:hint="eastAsia"/>
        </w:rPr>
        <w:t>第</w:t>
      </w:r>
      <w:r>
        <w:rPr>
          <w:rFonts w:hint="eastAsia"/>
        </w:rPr>
        <w:t>1</w:t>
      </w:r>
      <w:r>
        <w:rPr>
          <w:rFonts w:hint="eastAsia"/>
        </w:rPr>
        <w:t>行写</w:t>
      </w:r>
      <w:r w:rsidRPr="006C52E0">
        <w:rPr>
          <w:rFonts w:hint="eastAsia"/>
        </w:rPr>
        <w:t>论文密级信息</w:t>
      </w:r>
      <w:r w:rsidRPr="003B037A">
        <w:rPr>
          <w:rStyle w:val="-3"/>
          <w:rFonts w:hint="eastAsia"/>
        </w:rPr>
        <w:t>秘密★</w:t>
      </w:r>
      <w:r w:rsidRPr="009667B2">
        <w:rPr>
          <w:rStyle w:val="-3"/>
          <w:rFonts w:hint="eastAsia"/>
        </w:rPr>
        <w:t>□□</w:t>
      </w:r>
      <w:r w:rsidRPr="003B037A">
        <w:rPr>
          <w:rStyle w:val="-3"/>
          <w:rFonts w:hint="eastAsia"/>
        </w:rPr>
        <w:t>年</w:t>
      </w:r>
      <w:r>
        <w:rPr>
          <w:rFonts w:hint="eastAsia"/>
        </w:rPr>
        <w:t>（不超过</w:t>
      </w:r>
      <w:r>
        <w:rPr>
          <w:rFonts w:hint="eastAsia"/>
        </w:rPr>
        <w:t>10</w:t>
      </w:r>
      <w:r>
        <w:rPr>
          <w:rFonts w:hint="eastAsia"/>
        </w:rPr>
        <w:t>年）或</w:t>
      </w:r>
      <w:r w:rsidRPr="003B037A">
        <w:rPr>
          <w:rStyle w:val="-3"/>
          <w:rFonts w:hint="eastAsia"/>
        </w:rPr>
        <w:t>机密★</w:t>
      </w:r>
      <w:r w:rsidRPr="009667B2">
        <w:rPr>
          <w:rStyle w:val="-3"/>
          <w:rFonts w:hint="eastAsia"/>
        </w:rPr>
        <w:t>□□</w:t>
      </w:r>
      <w:r w:rsidRPr="003B037A">
        <w:rPr>
          <w:rStyle w:val="-3"/>
          <w:rFonts w:hint="eastAsia"/>
        </w:rPr>
        <w:t>年</w:t>
      </w:r>
      <w:r>
        <w:rPr>
          <w:rFonts w:hint="eastAsia"/>
        </w:rPr>
        <w:t>（不超过</w:t>
      </w:r>
      <w:r>
        <w:rPr>
          <w:rFonts w:hint="eastAsia"/>
        </w:rPr>
        <w:t>20</w:t>
      </w:r>
      <w:r>
        <w:rPr>
          <w:rFonts w:hint="eastAsia"/>
        </w:rPr>
        <w:t>年）。如无则空。</w:t>
      </w:r>
    </w:p>
    <w:p w14:paraId="4E5BCED0" w14:textId="77777777" w:rsidR="00955D28" w:rsidRDefault="00955D28" w:rsidP="00955D28">
      <w:pPr>
        <w:pStyle w:val="a0"/>
        <w:ind w:left="480" w:hanging="480"/>
      </w:pPr>
      <w:r>
        <w:rPr>
          <w:rFonts w:hint="eastAsia"/>
        </w:rPr>
        <w:t>第</w:t>
      </w:r>
      <w:r>
        <w:rPr>
          <w:rFonts w:hint="eastAsia"/>
        </w:rPr>
        <w:t>6~7</w:t>
      </w:r>
      <w:r>
        <w:rPr>
          <w:rFonts w:hint="eastAsia"/>
        </w:rPr>
        <w:t>行写论文题目。题目最多</w:t>
      </w:r>
      <w:r>
        <w:rPr>
          <w:rFonts w:hint="eastAsia"/>
        </w:rPr>
        <w:t>2</w:t>
      </w:r>
      <w:r>
        <w:rPr>
          <w:rFonts w:hint="eastAsia"/>
        </w:rPr>
        <w:t>行，不足</w:t>
      </w:r>
      <w:r>
        <w:rPr>
          <w:rFonts w:hint="eastAsia"/>
        </w:rPr>
        <w:t>2</w:t>
      </w:r>
      <w:r>
        <w:rPr>
          <w:rFonts w:hint="eastAsia"/>
        </w:rPr>
        <w:t>行则需空一行。</w:t>
      </w:r>
    </w:p>
    <w:p w14:paraId="3319D5A2" w14:textId="77777777" w:rsidR="00955D28" w:rsidRDefault="00955D28" w:rsidP="00955D28">
      <w:pPr>
        <w:pStyle w:val="a0"/>
        <w:ind w:left="480" w:hanging="480"/>
      </w:pPr>
      <w:r>
        <w:rPr>
          <w:rFonts w:hint="eastAsia"/>
        </w:rPr>
        <w:t>第</w:t>
      </w:r>
      <w:r>
        <w:rPr>
          <w:rFonts w:hint="eastAsia"/>
        </w:rPr>
        <w:t>9~12</w:t>
      </w:r>
      <w:r>
        <w:rPr>
          <w:rFonts w:hint="eastAsia"/>
        </w:rPr>
        <w:t>行依次填写</w:t>
      </w:r>
      <w:r w:rsidRPr="00A26998">
        <w:rPr>
          <w:rFonts w:hint="eastAsia"/>
        </w:rPr>
        <w:t>系别、专业、姓名、指导教师</w:t>
      </w:r>
      <w:r>
        <w:rPr>
          <w:rFonts w:hint="eastAsia"/>
        </w:rPr>
        <w:t>信息；</w:t>
      </w:r>
      <w:r w:rsidRPr="00A26998">
        <w:rPr>
          <w:rFonts w:hint="eastAsia"/>
        </w:rPr>
        <w:t>第</w:t>
      </w:r>
      <w:r w:rsidRPr="00A26998">
        <w:rPr>
          <w:rFonts w:hint="eastAsia"/>
        </w:rPr>
        <w:t>13~14</w:t>
      </w:r>
      <w:r w:rsidRPr="00A26998">
        <w:rPr>
          <w:rFonts w:hint="eastAsia"/>
        </w:rPr>
        <w:t>行选填副指导教师、联合指导教师</w:t>
      </w:r>
      <w:r>
        <w:rPr>
          <w:rFonts w:hint="eastAsia"/>
        </w:rPr>
        <w:t>信息</w:t>
      </w:r>
      <w:r w:rsidRPr="00A26998">
        <w:rPr>
          <w:rFonts w:hint="eastAsia"/>
        </w:rPr>
        <w:t>，</w:t>
      </w:r>
      <w:r>
        <w:rPr>
          <w:rFonts w:hint="eastAsia"/>
        </w:rPr>
        <w:t>如无则空。对于冒号前的标签文字，通过</w:t>
      </w:r>
      <w:r w:rsidRPr="00152BCC">
        <w:rPr>
          <w:rStyle w:val="-"/>
          <w:rFonts w:hint="eastAsia"/>
        </w:rPr>
        <w:t>开始</w:t>
      </w:r>
      <w:r>
        <w:t>–</w:t>
      </w:r>
      <w:r w:rsidRPr="00152BCC">
        <w:rPr>
          <w:rStyle w:val="-0"/>
          <w:rFonts w:hint="eastAsia"/>
        </w:rPr>
        <w:t>段落</w:t>
      </w:r>
      <w:r>
        <w:t>–</w:t>
      </w:r>
      <w:r w:rsidRPr="00152BCC">
        <w:rPr>
          <w:rStyle w:val="-2"/>
          <w:rFonts w:hint="eastAsia"/>
        </w:rPr>
        <w:t>中文版式</w:t>
      </w:r>
      <w:r>
        <w:t>–</w:t>
      </w:r>
      <w:r w:rsidRPr="00152BCC">
        <w:rPr>
          <w:rStyle w:val="-2"/>
          <w:rFonts w:hint="eastAsia"/>
        </w:rPr>
        <w:t>调整宽度</w:t>
      </w:r>
      <w:r>
        <w:rPr>
          <w:rFonts w:hint="eastAsia"/>
        </w:rPr>
        <w:t>将</w:t>
      </w:r>
      <w:r w:rsidRPr="00152BCC">
        <w:rPr>
          <w:rStyle w:val="-3"/>
          <w:rFonts w:hint="eastAsia"/>
        </w:rPr>
        <w:t>新文字宽度</w:t>
      </w:r>
      <w:r>
        <w:rPr>
          <w:rFonts w:hint="eastAsia"/>
        </w:rPr>
        <w:t>统一调整为以上文字的最大宽度（即：默认为</w:t>
      </w:r>
      <w:r>
        <w:rPr>
          <w:rFonts w:hint="eastAsia"/>
        </w:rPr>
        <w:t>4</w:t>
      </w:r>
      <w:r>
        <w:rPr>
          <w:rFonts w:hint="eastAsia"/>
        </w:rPr>
        <w:t>字符，如有</w:t>
      </w:r>
      <w:r w:rsidRPr="00A83B6A">
        <w:rPr>
          <w:rStyle w:val="-3"/>
          <w:rFonts w:hint="eastAsia"/>
        </w:rPr>
        <w:t>副指导教师</w:t>
      </w:r>
      <w:r>
        <w:rPr>
          <w:rFonts w:hint="eastAsia"/>
        </w:rPr>
        <w:t>则设置为</w:t>
      </w:r>
      <w:r>
        <w:rPr>
          <w:rFonts w:hint="eastAsia"/>
        </w:rPr>
        <w:t>5</w:t>
      </w:r>
      <w:r>
        <w:rPr>
          <w:rFonts w:hint="eastAsia"/>
        </w:rPr>
        <w:t>字符，如有</w:t>
      </w:r>
      <w:r w:rsidRPr="00A83B6A">
        <w:rPr>
          <w:rStyle w:val="-3"/>
          <w:rFonts w:hint="eastAsia"/>
        </w:rPr>
        <w:t>联合指导教师</w:t>
      </w:r>
      <w:r>
        <w:rPr>
          <w:rFonts w:hint="eastAsia"/>
        </w:rPr>
        <w:t>则设置为</w:t>
      </w:r>
      <w:r>
        <w:rPr>
          <w:rFonts w:hint="eastAsia"/>
        </w:rPr>
        <w:t>6</w:t>
      </w:r>
      <w:r>
        <w:rPr>
          <w:rFonts w:hint="eastAsia"/>
        </w:rPr>
        <w:t>字符）。完善信息后需在行末添加空格，使文字右端对齐。</w:t>
      </w:r>
    </w:p>
    <w:p w14:paraId="01257A0D" w14:textId="77777777" w:rsidR="00955D28" w:rsidRDefault="00955D28" w:rsidP="00955D28">
      <w:pPr>
        <w:pStyle w:val="a0"/>
        <w:ind w:left="480" w:hanging="480"/>
      </w:pPr>
      <w:r>
        <w:rPr>
          <w:rFonts w:hint="eastAsia"/>
        </w:rPr>
        <w:t>第</w:t>
      </w:r>
      <w:r>
        <w:rPr>
          <w:rFonts w:hint="eastAsia"/>
        </w:rPr>
        <w:t>15</w:t>
      </w:r>
      <w:r>
        <w:rPr>
          <w:rFonts w:hint="eastAsia"/>
        </w:rPr>
        <w:t>行为成文日期。可以手动添加日期，也可以通过</w:t>
      </w:r>
      <w:r w:rsidRPr="00A83B6A">
        <w:rPr>
          <w:rStyle w:val="-"/>
          <w:rFonts w:hint="eastAsia"/>
        </w:rPr>
        <w:t>插入</w:t>
      </w:r>
      <w:r>
        <w:t>–</w:t>
      </w:r>
      <w:r w:rsidRPr="00A83B6A">
        <w:rPr>
          <w:rStyle w:val="-0"/>
          <w:rFonts w:hint="eastAsia"/>
        </w:rPr>
        <w:t>文本</w:t>
      </w:r>
      <w:r>
        <w:t>–</w:t>
      </w:r>
      <w:r w:rsidRPr="00A83B6A">
        <w:rPr>
          <w:rStyle w:val="-2"/>
          <w:rFonts w:hint="eastAsia"/>
        </w:rPr>
        <w:t>日期和时间</w:t>
      </w:r>
      <w:r>
        <w:rPr>
          <w:rFonts w:hint="eastAsia"/>
        </w:rPr>
        <w:t>插入自动更新的日期。</w:t>
      </w:r>
    </w:p>
    <w:p w14:paraId="15C8022B" w14:textId="77777777" w:rsidR="00955D28" w:rsidRDefault="00955D28" w:rsidP="00955D28">
      <w:pPr>
        <w:pStyle w:val="31"/>
      </w:pPr>
      <w:r>
        <w:rPr>
          <w:rFonts w:hint="eastAsia"/>
        </w:rPr>
        <w:t xml:space="preserve">　</w:t>
      </w:r>
      <w:bookmarkStart w:id="84" w:name="_Toc130581415"/>
      <w:bookmarkStart w:id="85" w:name="_Toc130659505"/>
      <w:bookmarkStart w:id="86" w:name="_Toc130663198"/>
      <w:r>
        <w:rPr>
          <w:rFonts w:hint="eastAsia"/>
        </w:rPr>
        <w:t>书脊</w:t>
      </w:r>
      <w:bookmarkEnd w:id="84"/>
      <w:bookmarkEnd w:id="85"/>
      <w:bookmarkEnd w:id="86"/>
    </w:p>
    <w:p w14:paraId="3507DD00" w14:textId="77777777" w:rsidR="00955D28" w:rsidRDefault="00955D28" w:rsidP="00955D28">
      <w:pPr>
        <w:ind w:firstLine="480"/>
      </w:pPr>
      <w:r>
        <w:rPr>
          <w:rFonts w:hint="eastAsia"/>
        </w:rPr>
        <w:t>使用时先在开头输入论文题目，再按</w:t>
      </w:r>
      <w:r w:rsidRPr="00B97CCC">
        <w:rPr>
          <w:rStyle w:val="-2"/>
          <w:rFonts w:hint="eastAsia"/>
        </w:rPr>
        <w:t>Tab</w:t>
      </w:r>
      <w:r>
        <w:rPr>
          <w:rFonts w:hint="eastAsia"/>
        </w:rPr>
        <w:t>输入制表符，然后输入作者姓名。具体原理见</w:t>
      </w:r>
      <w:r w:rsidR="007C6F2C">
        <w:fldChar w:fldCharType="begin"/>
      </w:r>
      <w:r w:rsidR="007C6F2C">
        <w:instrText xml:space="preserve"> </w:instrText>
      </w:r>
      <w:r w:rsidR="007C6F2C">
        <w:rPr>
          <w:rFonts w:hint="eastAsia"/>
        </w:rPr>
        <w:instrText>REF _Ref130663093 \r \h</w:instrText>
      </w:r>
      <w:r w:rsidR="007C6F2C">
        <w:instrText xml:space="preserve"> </w:instrText>
      </w:r>
      <w:r w:rsidR="007C6F2C">
        <w:fldChar w:fldCharType="separate"/>
      </w:r>
      <w:r w:rsidR="00232739">
        <w:t>3.3.12</w:t>
      </w:r>
      <w:r w:rsidR="007C6F2C">
        <w:fldChar w:fldCharType="end"/>
      </w:r>
      <w:r>
        <w:rPr>
          <w:rFonts w:hint="eastAsia"/>
        </w:rPr>
        <w:t>节。中文作者姓名需要通过</w:t>
      </w:r>
      <w:r w:rsidRPr="00152BCC">
        <w:rPr>
          <w:rStyle w:val="-"/>
          <w:rFonts w:hint="eastAsia"/>
        </w:rPr>
        <w:t>开始</w:t>
      </w:r>
      <w:r>
        <w:t>–</w:t>
      </w:r>
      <w:r w:rsidRPr="00152BCC">
        <w:rPr>
          <w:rStyle w:val="-0"/>
          <w:rFonts w:hint="eastAsia"/>
        </w:rPr>
        <w:t>段落</w:t>
      </w:r>
      <w:r>
        <w:t>–</w:t>
      </w:r>
      <w:r w:rsidRPr="00152BCC">
        <w:rPr>
          <w:rStyle w:val="-2"/>
          <w:rFonts w:hint="eastAsia"/>
        </w:rPr>
        <w:t>中文版式</w:t>
      </w:r>
      <w:r>
        <w:t>–</w:t>
      </w:r>
      <w:r w:rsidRPr="00152BCC">
        <w:rPr>
          <w:rStyle w:val="-2"/>
          <w:rFonts w:hint="eastAsia"/>
        </w:rPr>
        <w:t>调整宽度</w:t>
      </w:r>
      <w:r w:rsidRPr="002B0F27">
        <w:rPr>
          <w:rFonts w:hint="eastAsia"/>
        </w:rPr>
        <w:t>功能</w:t>
      </w:r>
      <w:r>
        <w:rPr>
          <w:rFonts w:hint="eastAsia"/>
        </w:rPr>
        <w:t>调整</w:t>
      </w:r>
      <w:r w:rsidRPr="00152BCC">
        <w:rPr>
          <w:rStyle w:val="-3"/>
          <w:rFonts w:hint="eastAsia"/>
        </w:rPr>
        <w:t>新文字宽度</w:t>
      </w:r>
      <w:r>
        <w:rPr>
          <w:rFonts w:hint="eastAsia"/>
        </w:rPr>
        <w:t>为</w:t>
      </w:r>
      <w:r>
        <w:rPr>
          <w:rFonts w:hint="eastAsia"/>
        </w:rPr>
        <w:t>5</w:t>
      </w:r>
      <w:r>
        <w:rPr>
          <w:rFonts w:hint="eastAsia"/>
        </w:rPr>
        <w:t>字符。</w:t>
      </w:r>
    </w:p>
    <w:p w14:paraId="09B622E1" w14:textId="77777777" w:rsidR="00955D28" w:rsidRDefault="00955D28" w:rsidP="00955D28">
      <w:pPr>
        <w:pStyle w:val="31"/>
      </w:pPr>
      <w:r>
        <w:rPr>
          <w:rFonts w:hint="eastAsia"/>
        </w:rPr>
        <w:t xml:space="preserve">　</w:t>
      </w:r>
      <w:bookmarkStart w:id="87" w:name="_Toc129216725"/>
      <w:bookmarkStart w:id="88" w:name="_Toc129261374"/>
      <w:bookmarkStart w:id="89" w:name="_Toc129640434"/>
      <w:bookmarkStart w:id="90" w:name="_Toc130413713"/>
      <w:bookmarkStart w:id="91" w:name="_Toc130663199"/>
      <w:r>
        <w:rPr>
          <w:rFonts w:hint="eastAsia"/>
        </w:rPr>
        <w:t>目录</w:t>
      </w:r>
      <w:bookmarkEnd w:id="87"/>
      <w:bookmarkEnd w:id="88"/>
      <w:bookmarkEnd w:id="89"/>
      <w:bookmarkEnd w:id="90"/>
      <w:bookmarkEnd w:id="91"/>
    </w:p>
    <w:p w14:paraId="2B64D3B7" w14:textId="77777777" w:rsidR="00955D28" w:rsidRDefault="00955D28" w:rsidP="00955D28">
      <w:pPr>
        <w:ind w:firstLine="480"/>
      </w:pPr>
      <w:r>
        <w:rPr>
          <w:rFonts w:hint="eastAsia"/>
        </w:rPr>
        <w:lastRenderedPageBreak/>
        <w:t>目录包含所有应用了</w:t>
      </w:r>
      <w:r w:rsidRPr="00ED390D">
        <w:rPr>
          <w:rStyle w:val="-3"/>
          <w:rFonts w:hint="eastAsia"/>
        </w:rPr>
        <w:t>标题</w:t>
      </w:r>
      <w:r w:rsidRPr="00ED390D">
        <w:rPr>
          <w:rStyle w:val="-3"/>
          <w:rFonts w:hint="eastAsia"/>
        </w:rPr>
        <w:t>1</w:t>
      </w:r>
      <w:r>
        <w:rPr>
          <w:rFonts w:hint="eastAsia"/>
        </w:rPr>
        <w:t>~</w:t>
      </w:r>
      <w:r w:rsidRPr="00ED390D">
        <w:rPr>
          <w:rStyle w:val="-3"/>
          <w:rFonts w:hint="eastAsia"/>
        </w:rPr>
        <w:t>标题</w:t>
      </w:r>
      <w:r w:rsidRPr="00ED390D">
        <w:rPr>
          <w:rStyle w:val="-3"/>
          <w:rFonts w:hint="eastAsia"/>
        </w:rPr>
        <w:t>3</w:t>
      </w:r>
      <w:r>
        <w:rPr>
          <w:rFonts w:hint="eastAsia"/>
        </w:rPr>
        <w:t>、</w:t>
      </w:r>
      <w:r w:rsidRPr="00ED390D">
        <w:rPr>
          <w:rStyle w:val="-3"/>
          <w:rFonts w:hint="eastAsia"/>
        </w:rPr>
        <w:t>附录标题</w:t>
      </w:r>
      <w:r w:rsidRPr="00ED390D">
        <w:rPr>
          <w:rStyle w:val="-3"/>
          <w:rFonts w:hint="eastAsia"/>
        </w:rPr>
        <w:t>1</w:t>
      </w:r>
      <w:r>
        <w:rPr>
          <w:rFonts w:hint="eastAsia"/>
        </w:rPr>
        <w:t>、</w:t>
      </w:r>
      <w:r w:rsidRPr="00ED390D">
        <w:rPr>
          <w:rStyle w:val="-3"/>
          <w:rFonts w:hint="eastAsia"/>
        </w:rPr>
        <w:t>章标题</w:t>
      </w:r>
      <w:r w:rsidRPr="00D15654">
        <w:rPr>
          <w:rFonts w:hint="eastAsia"/>
        </w:rPr>
        <w:t>样式</w:t>
      </w:r>
      <w:r>
        <w:rPr>
          <w:rFonts w:hint="eastAsia"/>
        </w:rPr>
        <w:t>的标题。正确应用标题样式才能正确生成目录。目录</w:t>
      </w:r>
      <w:r w:rsidRPr="00AB36FE">
        <w:rPr>
          <w:rFonts w:hint="eastAsia"/>
        </w:rPr>
        <w:t>内容从</w:t>
      </w:r>
      <w:r>
        <w:rPr>
          <w:rFonts w:hint="eastAsia"/>
        </w:rPr>
        <w:t>正文第</w:t>
      </w:r>
      <w:r>
        <w:rPr>
          <w:rFonts w:hint="eastAsia"/>
        </w:rPr>
        <w:t>1</w:t>
      </w:r>
      <w:r>
        <w:rPr>
          <w:rFonts w:hint="eastAsia"/>
        </w:rPr>
        <w:t>章</w:t>
      </w:r>
      <w:r w:rsidRPr="00AB36FE">
        <w:rPr>
          <w:rFonts w:hint="eastAsia"/>
        </w:rPr>
        <w:t>开始</w:t>
      </w:r>
      <w:r>
        <w:rPr>
          <w:rFonts w:hint="eastAsia"/>
        </w:rPr>
        <w:t>，</w:t>
      </w:r>
      <w:r w:rsidRPr="00AB36FE">
        <w:rPr>
          <w:rFonts w:hint="eastAsia"/>
        </w:rPr>
        <w:t>直至论文结束</w:t>
      </w:r>
      <w:r>
        <w:rPr>
          <w:rFonts w:hint="eastAsia"/>
        </w:rPr>
        <w:t>。</w:t>
      </w:r>
    </w:p>
    <w:p w14:paraId="561AD7A0" w14:textId="77777777" w:rsidR="00955D28" w:rsidRDefault="00955D28" w:rsidP="00955D28">
      <w:pPr>
        <w:ind w:firstLine="480"/>
      </w:pPr>
    </w:p>
    <w:p w14:paraId="5ECF09E6" w14:textId="77777777" w:rsidR="00955D28" w:rsidRDefault="00955D28" w:rsidP="00955D28">
      <w:pPr>
        <w:ind w:firstLine="480"/>
      </w:pPr>
      <w:r>
        <w:rPr>
          <w:rFonts w:hint="eastAsia"/>
        </w:rPr>
        <w:t>目录的某些格式无法通过目录样式或目录设置修改，只能手动调整。在此需要使用</w:t>
      </w:r>
      <w:r w:rsidRPr="000D43E4">
        <w:rPr>
          <w:rStyle w:val="-"/>
          <w:rFonts w:hint="eastAsia"/>
        </w:rPr>
        <w:t>开始</w:t>
      </w:r>
      <w:r>
        <w:t>–</w:t>
      </w:r>
      <w:r w:rsidRPr="000D43E4">
        <w:rPr>
          <w:rStyle w:val="-0"/>
          <w:rFonts w:hint="eastAsia"/>
        </w:rPr>
        <w:t>编辑</w:t>
      </w:r>
      <w:r>
        <w:t>–</w:t>
      </w:r>
      <w:r w:rsidRPr="000D43E4">
        <w:rPr>
          <w:rStyle w:val="-2"/>
          <w:rFonts w:hint="eastAsia"/>
        </w:rPr>
        <w:t>替换</w:t>
      </w:r>
      <w:r>
        <w:t>–</w:t>
      </w:r>
      <w:r w:rsidRPr="000D43E4">
        <w:rPr>
          <w:rStyle w:val="-4"/>
          <w:rFonts w:hint="eastAsia"/>
        </w:rPr>
        <w:t>查找和替换窗口</w:t>
      </w:r>
      <w:r>
        <w:t>–</w:t>
      </w:r>
      <w:r w:rsidRPr="000D43E4">
        <w:rPr>
          <w:rStyle w:val="-1"/>
          <w:rFonts w:hint="eastAsia"/>
        </w:rPr>
        <w:t>替换</w:t>
      </w:r>
      <w:r>
        <w:rPr>
          <w:rFonts w:hint="eastAsia"/>
        </w:rPr>
        <w:t>功能，首先点击</w:t>
      </w:r>
      <w:r w:rsidRPr="00276647">
        <w:rPr>
          <w:rStyle w:val="-2"/>
          <w:rFonts w:hint="eastAsia"/>
        </w:rPr>
        <w:t>更多</w:t>
      </w:r>
      <w:r>
        <w:rPr>
          <w:rFonts w:hint="eastAsia"/>
        </w:rPr>
        <w:t>，勾选</w:t>
      </w:r>
      <w:r w:rsidRPr="000D43E4">
        <w:rPr>
          <w:rStyle w:val="-3"/>
          <w:rFonts w:hint="eastAsia"/>
        </w:rPr>
        <w:t>使用通配符</w:t>
      </w:r>
      <w:r>
        <w:rPr>
          <w:rFonts w:hint="eastAsia"/>
        </w:rPr>
        <w:t>：</w:t>
      </w:r>
    </w:p>
    <w:p w14:paraId="47BBACF2" w14:textId="77777777" w:rsidR="00955D28" w:rsidRDefault="00955D28" w:rsidP="00955D28">
      <w:pPr>
        <w:ind w:firstLine="480"/>
      </w:pPr>
      <w:r>
        <w:rPr>
          <w:rFonts w:hint="eastAsia"/>
        </w:rPr>
        <w:t>将目录条目的序号和文字之间的空格替换为全宽空格、使其间距为</w:t>
      </w:r>
      <w:r>
        <w:rPr>
          <w:rFonts w:hint="eastAsia"/>
        </w:rPr>
        <w:t>1</w:t>
      </w:r>
      <w:r>
        <w:rPr>
          <w:rFonts w:hint="eastAsia"/>
        </w:rPr>
        <w:t>字符：选择目录所有内容；在</w:t>
      </w:r>
      <w:r w:rsidRPr="000D43E4">
        <w:rPr>
          <w:rStyle w:val="-3"/>
          <w:rFonts w:hint="eastAsia"/>
        </w:rPr>
        <w:t>查找内容</w:t>
      </w:r>
      <w:r>
        <w:rPr>
          <w:rFonts w:hint="eastAsia"/>
        </w:rPr>
        <w:t>输入框，输入</w:t>
      </w:r>
      <w:r w:rsidRPr="000D43E4">
        <w:rPr>
          <w:rStyle w:val="-3"/>
          <w:rFonts w:hint="eastAsia"/>
        </w:rPr>
        <w:t>([</w:t>
      </w:r>
      <w:r w:rsidRPr="000D43E4">
        <w:rPr>
          <w:rStyle w:val="-3"/>
          <w:rFonts w:hint="eastAsia"/>
        </w:rPr>
        <w:t>第章附录</w:t>
      </w:r>
      <w:r w:rsidRPr="000D43E4">
        <w:rPr>
          <w:rStyle w:val="-3"/>
          <w:rFonts w:hint="eastAsia"/>
        </w:rPr>
        <w:t>.0-9A-Z]@) {1}</w:t>
      </w:r>
      <w:r>
        <w:rPr>
          <w:rFonts w:hint="eastAsia"/>
        </w:rPr>
        <w:t>；在</w:t>
      </w:r>
      <w:r w:rsidRPr="000D43E4">
        <w:rPr>
          <w:rStyle w:val="-3"/>
          <w:rFonts w:hint="eastAsia"/>
        </w:rPr>
        <w:t>替换为</w:t>
      </w:r>
      <w:r>
        <w:rPr>
          <w:rFonts w:hint="eastAsia"/>
        </w:rPr>
        <w:t>输入框，输入</w:t>
      </w:r>
      <w:r w:rsidRPr="000D43E4">
        <w:rPr>
          <w:rStyle w:val="-3"/>
          <w:rFonts w:hint="eastAsia"/>
        </w:rPr>
        <w:t>\</w:t>
      </w:r>
      <w:r w:rsidRPr="000D43E4">
        <w:rPr>
          <w:rStyle w:val="-3"/>
        </w:rPr>
        <w:t>1</w:t>
      </w:r>
      <w:r w:rsidRPr="000D43E4">
        <w:rPr>
          <w:rStyle w:val="-3"/>
          <w:rFonts w:hint="eastAsia"/>
        </w:rPr>
        <w:t>□</w:t>
      </w:r>
      <w:r>
        <w:rPr>
          <w:rFonts w:hint="eastAsia"/>
        </w:rPr>
        <w:t>；点击</w:t>
      </w:r>
      <w:r w:rsidRPr="000D43E4">
        <w:rPr>
          <w:rStyle w:val="-2"/>
          <w:rFonts w:hint="eastAsia"/>
        </w:rPr>
        <w:t>全部替换</w:t>
      </w:r>
      <w:r>
        <w:rPr>
          <w:rFonts w:hint="eastAsia"/>
        </w:rPr>
        <w:t>，再在弹出的窗口中选择替换文档其他部分为</w:t>
      </w:r>
      <w:r w:rsidRPr="000D43E4">
        <w:rPr>
          <w:rStyle w:val="-2"/>
          <w:rFonts w:hint="eastAsia"/>
        </w:rPr>
        <w:t>否</w:t>
      </w:r>
      <w:r>
        <w:rPr>
          <w:rFonts w:hint="eastAsia"/>
        </w:rPr>
        <w:t>（注意：必须保证替换范围仅为目录，下同）。</w:t>
      </w:r>
    </w:p>
    <w:p w14:paraId="05E6AB71" w14:textId="77777777" w:rsidR="00955D28" w:rsidRDefault="00955D28" w:rsidP="00955D28">
      <w:pPr>
        <w:ind w:firstLine="480"/>
      </w:pPr>
      <w:r>
        <w:rPr>
          <w:rFonts w:hint="eastAsia"/>
        </w:rPr>
        <w:t>将目录条目的页码字体替换为</w:t>
      </w:r>
      <w:r>
        <w:rPr>
          <w:rFonts w:hint="eastAsia"/>
        </w:rPr>
        <w:t>Times</w:t>
      </w:r>
      <w:r>
        <w:t xml:space="preserve"> </w:t>
      </w:r>
      <w:r>
        <w:rPr>
          <w:rFonts w:hint="eastAsia"/>
        </w:rPr>
        <w:t>New</w:t>
      </w:r>
      <w:r>
        <w:t xml:space="preserve"> </w:t>
      </w:r>
      <w:r>
        <w:rPr>
          <w:rFonts w:hint="eastAsia"/>
        </w:rPr>
        <w:t>Roman</w:t>
      </w:r>
      <w:r>
        <w:rPr>
          <w:rFonts w:hint="eastAsia"/>
        </w:rPr>
        <w:t>：选择目录所有内容；在</w:t>
      </w:r>
      <w:r w:rsidRPr="000D43E4">
        <w:rPr>
          <w:rStyle w:val="-3"/>
          <w:rFonts w:hint="eastAsia"/>
        </w:rPr>
        <w:t>查找内容</w:t>
      </w:r>
      <w:r>
        <w:rPr>
          <w:rFonts w:hint="eastAsia"/>
        </w:rPr>
        <w:t>输入框，输入</w:t>
      </w:r>
      <w:r w:rsidRPr="000D43E4">
        <w:rPr>
          <w:rStyle w:val="-3"/>
        </w:rPr>
        <w:t>&lt;[0-9]@&gt;</w:t>
      </w:r>
      <w:r>
        <w:rPr>
          <w:rFonts w:hint="eastAsia"/>
        </w:rPr>
        <w:t>，点击</w:t>
      </w:r>
      <w:r w:rsidRPr="000D43E4">
        <w:rPr>
          <w:rStyle w:val="-2"/>
          <w:rFonts w:hint="eastAsia"/>
        </w:rPr>
        <w:t>格式</w:t>
      </w:r>
      <w:r>
        <w:t>–</w:t>
      </w:r>
      <w:r w:rsidRPr="000D43E4">
        <w:rPr>
          <w:rStyle w:val="-2"/>
          <w:rFonts w:hint="eastAsia"/>
        </w:rPr>
        <w:t>样式</w:t>
      </w:r>
      <w:r>
        <w:rPr>
          <w:rFonts w:hint="eastAsia"/>
        </w:rPr>
        <w:t>调出</w:t>
      </w:r>
      <w:r w:rsidRPr="000D43E4">
        <w:rPr>
          <w:rStyle w:val="-4"/>
          <w:rFonts w:hint="eastAsia"/>
        </w:rPr>
        <w:t>查找样式窗口</w:t>
      </w:r>
      <w:r>
        <w:rPr>
          <w:rFonts w:hint="eastAsia"/>
        </w:rPr>
        <w:t>，选择样式为</w:t>
      </w:r>
      <w:r w:rsidRPr="000D43E4">
        <w:rPr>
          <w:rStyle w:val="-3"/>
          <w:rFonts w:hint="eastAsia"/>
        </w:rPr>
        <w:t>TOC1</w:t>
      </w:r>
      <w:r>
        <w:rPr>
          <w:rFonts w:hint="eastAsia"/>
        </w:rPr>
        <w:t>；在</w:t>
      </w:r>
      <w:r w:rsidRPr="000D43E4">
        <w:rPr>
          <w:rStyle w:val="-3"/>
          <w:rFonts w:hint="eastAsia"/>
        </w:rPr>
        <w:t>替换为</w:t>
      </w:r>
      <w:r>
        <w:rPr>
          <w:rFonts w:hint="eastAsia"/>
        </w:rPr>
        <w:t>输入框，点击</w:t>
      </w:r>
      <w:r w:rsidRPr="000D43E4">
        <w:rPr>
          <w:rStyle w:val="-2"/>
          <w:rFonts w:hint="eastAsia"/>
        </w:rPr>
        <w:t>格式</w:t>
      </w:r>
      <w:r>
        <w:t>–</w:t>
      </w:r>
      <w:r w:rsidRPr="000D43E4">
        <w:rPr>
          <w:rStyle w:val="-2"/>
          <w:rFonts w:hint="eastAsia"/>
        </w:rPr>
        <w:t>字体</w:t>
      </w:r>
      <w:r>
        <w:rPr>
          <w:rFonts w:hint="eastAsia"/>
        </w:rPr>
        <w:t>调出</w:t>
      </w:r>
      <w:r w:rsidRPr="000D43E4">
        <w:rPr>
          <w:rStyle w:val="-4"/>
          <w:rFonts w:hint="eastAsia"/>
        </w:rPr>
        <w:t>查找字体窗口</w:t>
      </w:r>
      <w:r>
        <w:rPr>
          <w:rFonts w:hint="eastAsia"/>
        </w:rPr>
        <w:t>，在</w:t>
      </w:r>
      <w:r w:rsidRPr="000D43E4">
        <w:rPr>
          <w:rStyle w:val="-1"/>
          <w:rFonts w:hint="eastAsia"/>
        </w:rPr>
        <w:t>字体</w:t>
      </w:r>
      <w:r>
        <w:rPr>
          <w:rFonts w:hint="eastAsia"/>
        </w:rPr>
        <w:t>中选择</w:t>
      </w:r>
      <w:r w:rsidRPr="00207181">
        <w:rPr>
          <w:rStyle w:val="-3"/>
          <w:rFonts w:hint="eastAsia"/>
        </w:rPr>
        <w:t>西文字体</w:t>
      </w:r>
      <w:r>
        <w:rPr>
          <w:rFonts w:hint="eastAsia"/>
        </w:rPr>
        <w:t>为</w:t>
      </w:r>
      <w:r>
        <w:rPr>
          <w:rStyle w:val="-3"/>
        </w:rPr>
        <w:t>Times New Roman</w:t>
      </w:r>
      <w:r>
        <w:rPr>
          <w:rFonts w:hint="eastAsia"/>
        </w:rPr>
        <w:t>；点击</w:t>
      </w:r>
      <w:r w:rsidRPr="000D43E4">
        <w:rPr>
          <w:rStyle w:val="-2"/>
          <w:rFonts w:hint="eastAsia"/>
        </w:rPr>
        <w:t>全部替换</w:t>
      </w:r>
      <w:r>
        <w:rPr>
          <w:rFonts w:hint="eastAsia"/>
        </w:rPr>
        <w:t>，再在弹出的窗口中选择替换文档其他部分为</w:t>
      </w:r>
      <w:r w:rsidRPr="000D43E4">
        <w:rPr>
          <w:rStyle w:val="-2"/>
          <w:rFonts w:hint="eastAsia"/>
        </w:rPr>
        <w:t>否</w:t>
      </w:r>
      <w:r>
        <w:rPr>
          <w:rFonts w:hint="eastAsia"/>
        </w:rPr>
        <w:t>。</w:t>
      </w:r>
    </w:p>
    <w:p w14:paraId="7D4BB443" w14:textId="77777777" w:rsidR="00955D28" w:rsidRDefault="00955D28" w:rsidP="00955D28">
      <w:pPr>
        <w:ind w:firstLine="480"/>
      </w:pPr>
      <w:r>
        <w:rPr>
          <w:rFonts w:hint="eastAsia"/>
        </w:rPr>
        <w:t>Word</w:t>
      </w:r>
      <w:r>
        <w:rPr>
          <w:rFonts w:hint="eastAsia"/>
        </w:rPr>
        <w:t>的通配符匹配功能本就不够完善，可能导致错误匹配；同时，由于目录文字格式较特殊，通配符模式串可能无法匹配。因此无法保证替换结果准确，需使用者自行测试。</w:t>
      </w:r>
    </w:p>
    <w:p w14:paraId="5C4F609B" w14:textId="77777777" w:rsidR="00955D28" w:rsidRPr="00955D28" w:rsidRDefault="00955D28" w:rsidP="00955D28">
      <w:pPr>
        <w:ind w:firstLine="480"/>
      </w:pPr>
    </w:p>
    <w:p w14:paraId="6C39F44C" w14:textId="77777777" w:rsidR="00955D28" w:rsidRDefault="00955D28" w:rsidP="00955D28">
      <w:pPr>
        <w:ind w:firstLine="480"/>
      </w:pPr>
      <w:r>
        <w:rPr>
          <w:rFonts w:hint="eastAsia"/>
        </w:rPr>
        <w:t>目录条目应尽可能保持在一行内。如果超过一行，需要采用悬挂缩进，在标题</w:t>
      </w:r>
      <w:r w:rsidR="00FE38B1">
        <w:rPr>
          <w:rFonts w:hint="eastAsia"/>
        </w:rPr>
        <w:t>序号</w:t>
      </w:r>
      <w:r>
        <w:rPr>
          <w:rFonts w:hint="eastAsia"/>
        </w:rPr>
        <w:t>后、标题文字的起始处对齐</w:t>
      </w:r>
      <w:r w:rsidRPr="007402C6">
        <w:rPr>
          <w:rStyle w:val="aff8"/>
        </w:rPr>
        <w:footnoteReference w:id="11"/>
      </w:r>
      <w:r>
        <w:rPr>
          <w:rFonts w:hint="eastAsia"/>
        </w:rPr>
        <w:t>。</w:t>
      </w:r>
    </w:p>
    <w:p w14:paraId="065DE739" w14:textId="77777777" w:rsidR="00955D28" w:rsidRPr="005C5ABF" w:rsidRDefault="00955D28" w:rsidP="00955D28">
      <w:pPr>
        <w:ind w:firstLine="480"/>
      </w:pPr>
    </w:p>
    <w:p w14:paraId="5B7C207D" w14:textId="77777777" w:rsidR="00955D28" w:rsidRDefault="00955D28" w:rsidP="00955D28">
      <w:pPr>
        <w:ind w:firstLine="480"/>
      </w:pPr>
      <w:r>
        <w:rPr>
          <w:rFonts w:hint="eastAsia"/>
        </w:rPr>
        <w:t>如果需要更新目录，只需选中目录后按</w:t>
      </w:r>
      <w:r w:rsidRPr="00BB1A77">
        <w:rPr>
          <w:rStyle w:val="-2"/>
          <w:rFonts w:hint="eastAsia"/>
        </w:rPr>
        <w:t>F9</w:t>
      </w:r>
      <w:r>
        <w:rPr>
          <w:rFonts w:hint="eastAsia"/>
        </w:rPr>
        <w:t>或右键选择</w:t>
      </w:r>
      <w:r w:rsidRPr="00BB1A77">
        <w:rPr>
          <w:rStyle w:val="-2"/>
          <w:rFonts w:hint="eastAsia"/>
        </w:rPr>
        <w:t>更新域</w:t>
      </w:r>
      <w:r w:rsidRPr="000E0219">
        <w:rPr>
          <w:rFonts w:hint="eastAsia"/>
        </w:rPr>
        <w:t>、</w:t>
      </w:r>
      <w:r>
        <w:rPr>
          <w:rFonts w:hint="eastAsia"/>
        </w:rPr>
        <w:t>并在弹出的</w:t>
      </w:r>
      <w:r w:rsidRPr="000E0219">
        <w:rPr>
          <w:rStyle w:val="-4"/>
          <w:rFonts w:hint="eastAsia"/>
        </w:rPr>
        <w:t>更新目录窗口</w:t>
      </w:r>
      <w:r>
        <w:rPr>
          <w:rFonts w:hint="eastAsia"/>
        </w:rPr>
        <w:t>中选择</w:t>
      </w:r>
      <w:r w:rsidRPr="000E0219">
        <w:rPr>
          <w:rStyle w:val="-3"/>
          <w:rFonts w:hint="eastAsia"/>
        </w:rPr>
        <w:t>更新整个目录</w:t>
      </w:r>
      <w:r>
        <w:rPr>
          <w:rFonts w:hint="eastAsia"/>
        </w:rPr>
        <w:t>；如果只需要更新目录条目的页码，则在</w:t>
      </w:r>
      <w:r w:rsidRPr="000E0219">
        <w:rPr>
          <w:rStyle w:val="-4"/>
          <w:rFonts w:hint="eastAsia"/>
        </w:rPr>
        <w:t>更新目录窗口</w:t>
      </w:r>
      <w:r>
        <w:rPr>
          <w:rFonts w:hint="eastAsia"/>
        </w:rPr>
        <w:t>中选择</w:t>
      </w:r>
      <w:r>
        <w:rPr>
          <w:rStyle w:val="-3"/>
          <w:rFonts w:hint="eastAsia"/>
        </w:rPr>
        <w:t>只更新页码</w:t>
      </w:r>
      <w:r>
        <w:rPr>
          <w:rFonts w:hint="eastAsia"/>
        </w:rPr>
        <w:t>。</w:t>
      </w:r>
      <w:r w:rsidRPr="000E0219">
        <w:rPr>
          <w:rStyle w:val="-3"/>
          <w:rFonts w:hint="eastAsia"/>
        </w:rPr>
        <w:t>更新整个目录</w:t>
      </w:r>
      <w:r>
        <w:rPr>
          <w:rFonts w:hint="eastAsia"/>
        </w:rPr>
        <w:t>会清除手动设置的格式，</w:t>
      </w:r>
      <w:r>
        <w:rPr>
          <w:rStyle w:val="-3"/>
          <w:rFonts w:hint="eastAsia"/>
        </w:rPr>
        <w:t>只更新页码</w:t>
      </w:r>
      <w:r>
        <w:rPr>
          <w:rFonts w:hint="eastAsia"/>
        </w:rPr>
        <w:t>则不会。模板为了阻止目录更新、打印时目录格式还原，对目录使用了</w:t>
      </w:r>
      <w:r w:rsidRPr="006D4194">
        <w:rPr>
          <w:rStyle w:val="-2"/>
          <w:rFonts w:hint="eastAsia"/>
        </w:rPr>
        <w:t>Ctrl</w:t>
      </w:r>
      <w:r>
        <w:rPr>
          <w:rFonts w:hint="eastAsia"/>
        </w:rPr>
        <w:t>+</w:t>
      </w:r>
      <w:r w:rsidRPr="006D4194">
        <w:rPr>
          <w:rStyle w:val="-2"/>
          <w:rFonts w:hint="eastAsia"/>
        </w:rPr>
        <w:t>F11</w:t>
      </w:r>
      <w:r>
        <w:rPr>
          <w:rFonts w:hint="eastAsia"/>
        </w:rPr>
        <w:t>锁定目录。具体原理见</w:t>
      </w:r>
      <w:r>
        <w:fldChar w:fldCharType="begin"/>
      </w:r>
      <w:r>
        <w:instrText xml:space="preserve"> </w:instrText>
      </w:r>
      <w:r>
        <w:rPr>
          <w:rFonts w:hint="eastAsia"/>
        </w:rPr>
        <w:instrText>REF _Ref129723709 \r \h</w:instrText>
      </w:r>
      <w:r>
        <w:instrText xml:space="preserve"> </w:instrText>
      </w:r>
      <w:r>
        <w:fldChar w:fldCharType="separate"/>
      </w:r>
      <w:r w:rsidR="00232739">
        <w:t>3.4.5</w:t>
      </w:r>
      <w:r>
        <w:fldChar w:fldCharType="end"/>
      </w:r>
      <w:r>
        <w:rPr>
          <w:rFonts w:hint="eastAsia"/>
        </w:rPr>
        <w:t>节。</w:t>
      </w:r>
    </w:p>
    <w:p w14:paraId="43F750BF" w14:textId="77777777" w:rsidR="00955D28" w:rsidRDefault="00955D28" w:rsidP="00955D28">
      <w:pPr>
        <w:pStyle w:val="31"/>
      </w:pPr>
      <w:r>
        <w:rPr>
          <w:rFonts w:hint="eastAsia"/>
        </w:rPr>
        <w:lastRenderedPageBreak/>
        <w:t xml:space="preserve">　</w:t>
      </w:r>
      <w:bookmarkStart w:id="92" w:name="_Toc130663200"/>
      <w:r>
        <w:rPr>
          <w:rFonts w:hint="eastAsia"/>
        </w:rPr>
        <w:t>图表索引</w:t>
      </w:r>
      <w:bookmarkEnd w:id="92"/>
    </w:p>
    <w:p w14:paraId="01E19A77" w14:textId="77777777" w:rsidR="00955D28" w:rsidRDefault="00955D28" w:rsidP="00955D28">
      <w:pPr>
        <w:ind w:firstLine="480"/>
      </w:pPr>
      <w:r>
        <w:rPr>
          <w:rFonts w:hint="eastAsia"/>
        </w:rPr>
        <w:t>插图索引包含了所有</w:t>
      </w:r>
      <w:r w:rsidRPr="00B97CCC">
        <w:rPr>
          <w:rStyle w:val="-3"/>
          <w:rFonts w:hint="eastAsia"/>
        </w:rPr>
        <w:t>标签</w:t>
      </w:r>
      <w:r>
        <w:rPr>
          <w:rFonts w:hint="eastAsia"/>
        </w:rPr>
        <w:t>为</w:t>
      </w:r>
      <w:r w:rsidRPr="00B97CCC">
        <w:rPr>
          <w:rStyle w:val="-3"/>
          <w:rFonts w:hint="eastAsia"/>
        </w:rPr>
        <w:t>图</w:t>
      </w:r>
      <w:r>
        <w:rPr>
          <w:rFonts w:hint="eastAsia"/>
        </w:rPr>
        <w:t>的题注，表格索引包含了所有</w:t>
      </w:r>
      <w:r w:rsidRPr="00B97CCC">
        <w:rPr>
          <w:rStyle w:val="-3"/>
          <w:rFonts w:hint="eastAsia"/>
        </w:rPr>
        <w:t>标签</w:t>
      </w:r>
      <w:r>
        <w:rPr>
          <w:rFonts w:hint="eastAsia"/>
        </w:rPr>
        <w:t>为</w:t>
      </w:r>
      <w:r w:rsidRPr="00B97CCC">
        <w:rPr>
          <w:rStyle w:val="-3"/>
          <w:rFonts w:hint="eastAsia"/>
        </w:rPr>
        <w:t>表</w:t>
      </w:r>
      <w:r>
        <w:rPr>
          <w:rFonts w:hint="eastAsia"/>
        </w:rPr>
        <w:t>的题注。正确插入题注才能正确生成图表索引。</w:t>
      </w:r>
    </w:p>
    <w:p w14:paraId="46EF69FF" w14:textId="77777777" w:rsidR="00955D28" w:rsidRPr="005C2A73" w:rsidRDefault="00955D28" w:rsidP="00712536">
      <w:pPr>
        <w:ind w:firstLine="480"/>
      </w:pPr>
      <w:r>
        <w:rPr>
          <w:rFonts w:hint="eastAsia"/>
        </w:rPr>
        <w:t>图表索引的更新与目录同理。</w:t>
      </w:r>
    </w:p>
    <w:p w14:paraId="69C24044" w14:textId="77777777" w:rsidR="00F6143A" w:rsidRDefault="00F6143A" w:rsidP="000408A0">
      <w:pPr>
        <w:pStyle w:val="21"/>
      </w:pPr>
      <w:r>
        <w:rPr>
          <w:rFonts w:hint="eastAsia"/>
        </w:rPr>
        <w:t xml:space="preserve">　</w:t>
      </w:r>
      <w:bookmarkStart w:id="93" w:name="_Toc129216710"/>
      <w:bookmarkStart w:id="94" w:name="_Toc129261358"/>
      <w:bookmarkStart w:id="95" w:name="_Toc129640416"/>
      <w:bookmarkStart w:id="96" w:name="_Toc130413695"/>
      <w:bookmarkStart w:id="97" w:name="_Toc130663201"/>
      <w:r>
        <w:rPr>
          <w:rFonts w:hint="eastAsia"/>
        </w:rPr>
        <w:t>模板样式</w:t>
      </w:r>
      <w:bookmarkEnd w:id="93"/>
      <w:bookmarkEnd w:id="94"/>
      <w:bookmarkEnd w:id="95"/>
      <w:bookmarkEnd w:id="96"/>
      <w:bookmarkEnd w:id="97"/>
    </w:p>
    <w:p w14:paraId="5C285F5F" w14:textId="77777777" w:rsidR="00712536" w:rsidRDefault="00712536" w:rsidP="00712536">
      <w:pPr>
        <w:ind w:firstLine="480"/>
      </w:pPr>
      <w:r>
        <w:rPr>
          <w:rFonts w:hint="eastAsia"/>
        </w:rPr>
        <w:t>样式是</w:t>
      </w:r>
      <w:r>
        <w:rPr>
          <w:rFonts w:hint="eastAsia"/>
        </w:rPr>
        <w:t>Word</w:t>
      </w:r>
      <w:r>
        <w:rPr>
          <w:rFonts w:hint="eastAsia"/>
        </w:rPr>
        <w:t>中批量应用格式的重要功能。样式可以在</w:t>
      </w:r>
      <w:r w:rsidRPr="004308DE">
        <w:rPr>
          <w:rStyle w:val="-"/>
          <w:rFonts w:hint="eastAsia"/>
        </w:rPr>
        <w:t>开始</w:t>
      </w:r>
      <w:r>
        <w:t>–</w:t>
      </w:r>
      <w:r w:rsidRPr="004308DE">
        <w:rPr>
          <w:rStyle w:val="-0"/>
          <w:rFonts w:hint="eastAsia"/>
        </w:rPr>
        <w:t>样式</w:t>
      </w:r>
      <w:r>
        <w:rPr>
          <w:rFonts w:hint="eastAsia"/>
        </w:rPr>
        <w:t>的样式库、或</w:t>
      </w:r>
      <w:r w:rsidRPr="004308DE">
        <w:rPr>
          <w:rStyle w:val="-"/>
          <w:rFonts w:hint="eastAsia"/>
        </w:rPr>
        <w:t>开始</w:t>
      </w:r>
      <w:r>
        <w:t>–</w:t>
      </w:r>
      <w:r w:rsidRPr="004308DE">
        <w:rPr>
          <w:rStyle w:val="-0"/>
          <w:rFonts w:hint="eastAsia"/>
        </w:rPr>
        <w:t>样式</w:t>
      </w:r>
      <w:r>
        <w:t>–</w:t>
      </w:r>
      <w:r w:rsidRPr="004308DE">
        <w:rPr>
          <w:rStyle w:val="-2"/>
          <w:rFonts w:hint="eastAsia"/>
        </w:rPr>
        <w:t>对话框加载按钮</w:t>
      </w:r>
      <w:r>
        <w:t>–</w:t>
      </w:r>
      <w:r w:rsidRPr="00D716F7">
        <w:rPr>
          <w:rStyle w:val="-4"/>
          <w:rFonts w:hint="eastAsia"/>
        </w:rPr>
        <w:t>样式窗格</w:t>
      </w:r>
      <w:r>
        <w:rPr>
          <w:rFonts w:hint="eastAsia"/>
        </w:rPr>
        <w:t>中查看。将光标置于待应用样式的段落、或选中待应用样式的文字，再点击样式即可应用。样式使用方法具体见</w:t>
      </w:r>
      <w:r w:rsidR="007C6F2C">
        <w:fldChar w:fldCharType="begin"/>
      </w:r>
      <w:r w:rsidR="007C6F2C">
        <w:instrText xml:space="preserve"> </w:instrText>
      </w:r>
      <w:r w:rsidR="007C6F2C">
        <w:rPr>
          <w:rFonts w:hint="eastAsia"/>
        </w:rPr>
        <w:instrText>REF _Ref130663113 \r \h</w:instrText>
      </w:r>
      <w:r w:rsidR="007C6F2C">
        <w:instrText xml:space="preserve"> </w:instrText>
      </w:r>
      <w:r w:rsidR="007C6F2C">
        <w:fldChar w:fldCharType="separate"/>
      </w:r>
      <w:r w:rsidR="00232739">
        <w:t>3.3</w:t>
      </w:r>
      <w:r w:rsidR="007C6F2C">
        <w:fldChar w:fldCharType="end"/>
      </w:r>
      <w:r>
        <w:rPr>
          <w:rFonts w:hint="eastAsia"/>
        </w:rPr>
        <w:t>节。</w:t>
      </w:r>
    </w:p>
    <w:p w14:paraId="13DFA438" w14:textId="77777777" w:rsidR="00712536" w:rsidRDefault="00712536" w:rsidP="00712536">
      <w:pPr>
        <w:ind w:firstLine="480"/>
      </w:pPr>
      <w:r>
        <w:rPr>
          <w:rFonts w:hint="eastAsia"/>
        </w:rPr>
        <w:t>对样式窗格中的样式右键，可以向</w:t>
      </w:r>
      <w:r w:rsidRPr="00FC2749">
        <w:rPr>
          <w:rStyle w:val="-"/>
        </w:rPr>
        <w:t>开始</w:t>
      </w:r>
      <w:r>
        <w:t>–</w:t>
      </w:r>
      <w:r w:rsidRPr="00FC2749">
        <w:rPr>
          <w:rStyle w:val="-0"/>
        </w:rPr>
        <w:t>样式</w:t>
      </w:r>
      <w:r>
        <w:t>–</w:t>
      </w:r>
      <w:r>
        <w:rPr>
          <w:rFonts w:hint="eastAsia"/>
        </w:rPr>
        <w:t>样式库中添加常用样式、或从样式库中删除样式。</w:t>
      </w:r>
    </w:p>
    <w:p w14:paraId="05ABB09E" w14:textId="77777777" w:rsidR="00712536" w:rsidRDefault="00712536" w:rsidP="00712536">
      <w:pPr>
        <w:ind w:firstLine="480"/>
      </w:pPr>
      <w:r w:rsidRPr="006141DA">
        <w:rPr>
          <w:rFonts w:hint="eastAsia"/>
        </w:rPr>
        <w:t>样式之间会因为优先级顺序相互覆盖，或者被手动设置的格式所覆盖</w:t>
      </w:r>
      <w:r>
        <w:rPr>
          <w:rFonts w:hint="eastAsia"/>
        </w:rPr>
        <w:t>。如果无法正确应用样式，</w:t>
      </w:r>
      <w:r w:rsidRPr="006141DA">
        <w:rPr>
          <w:rFonts w:hint="eastAsia"/>
        </w:rPr>
        <w:t>可以尝试对文字使用</w:t>
      </w:r>
      <w:r w:rsidRPr="006141DA">
        <w:rPr>
          <w:rStyle w:val="-"/>
          <w:rFonts w:hint="eastAsia"/>
        </w:rPr>
        <w:t>开始</w:t>
      </w:r>
      <w:r>
        <w:t>–</w:t>
      </w:r>
      <w:r w:rsidRPr="006141DA">
        <w:rPr>
          <w:rStyle w:val="-0"/>
          <w:rFonts w:hint="eastAsia"/>
        </w:rPr>
        <w:t>字体</w:t>
      </w:r>
      <w:r>
        <w:t>–</w:t>
      </w:r>
      <w:r w:rsidRPr="006141DA">
        <w:rPr>
          <w:rStyle w:val="-2"/>
          <w:rFonts w:hint="eastAsia"/>
        </w:rPr>
        <w:t>清除所有格式</w:t>
      </w:r>
      <w:r w:rsidRPr="006141DA">
        <w:rPr>
          <w:rFonts w:hint="eastAsia"/>
        </w:rPr>
        <w:t>后再应用样式。</w:t>
      </w:r>
    </w:p>
    <w:p w14:paraId="26A360B0" w14:textId="77777777" w:rsidR="00F6143A" w:rsidRDefault="00F6143A" w:rsidP="00D716F7">
      <w:pPr>
        <w:pStyle w:val="31"/>
      </w:pPr>
      <w:r>
        <w:rPr>
          <w:rFonts w:hint="eastAsia"/>
        </w:rPr>
        <w:t xml:space="preserve">　</w:t>
      </w:r>
      <w:bookmarkStart w:id="98" w:name="_Toc129216711"/>
      <w:bookmarkStart w:id="99" w:name="_Toc129261359"/>
      <w:bookmarkStart w:id="100" w:name="_Toc129640417"/>
      <w:bookmarkStart w:id="101" w:name="_Toc130413696"/>
      <w:bookmarkStart w:id="102" w:name="_Toc130663202"/>
      <w:r>
        <w:rPr>
          <w:rFonts w:hint="eastAsia"/>
        </w:rPr>
        <w:t>正文</w:t>
      </w:r>
      <w:bookmarkEnd w:id="98"/>
      <w:bookmarkEnd w:id="99"/>
      <w:bookmarkEnd w:id="100"/>
      <w:bookmarkEnd w:id="101"/>
      <w:bookmarkEnd w:id="102"/>
    </w:p>
    <w:p w14:paraId="64C0F7C2" w14:textId="77777777" w:rsidR="00F6143A" w:rsidRDefault="00F6143A" w:rsidP="000E4616">
      <w:pPr>
        <w:ind w:firstLine="480"/>
      </w:pPr>
      <w:r>
        <w:rPr>
          <w:rFonts w:hint="eastAsia"/>
        </w:rPr>
        <w:t>正文样式包括</w:t>
      </w:r>
      <w:r w:rsidRPr="00464D8A">
        <w:rPr>
          <w:rStyle w:val="-3"/>
          <w:rFonts w:hint="eastAsia"/>
        </w:rPr>
        <w:t>正文</w:t>
      </w:r>
      <w:r w:rsidR="000E4616">
        <w:rPr>
          <w:rFonts w:hint="eastAsia"/>
        </w:rPr>
        <w:t>和</w:t>
      </w:r>
      <w:r w:rsidR="000E4616" w:rsidRPr="00464D8A">
        <w:rPr>
          <w:rStyle w:val="-3"/>
          <w:rFonts w:hint="eastAsia"/>
        </w:rPr>
        <w:t>列表段落</w:t>
      </w:r>
      <w:r w:rsidR="000E4616">
        <w:rPr>
          <w:rFonts w:hint="eastAsia"/>
        </w:rPr>
        <w:t>，分别</w:t>
      </w:r>
      <w:r>
        <w:rPr>
          <w:rFonts w:hint="eastAsia"/>
        </w:rPr>
        <w:t>用于</w:t>
      </w:r>
      <w:r w:rsidR="000E4616">
        <w:rPr>
          <w:rFonts w:hint="eastAsia"/>
        </w:rPr>
        <w:t>普通</w:t>
      </w:r>
      <w:r>
        <w:rPr>
          <w:rFonts w:hint="eastAsia"/>
        </w:rPr>
        <w:t>段落文字</w:t>
      </w:r>
      <w:r w:rsidR="000E4616">
        <w:rPr>
          <w:rFonts w:hint="eastAsia"/>
        </w:rPr>
        <w:t>和不需首行缩进的段落文字</w:t>
      </w:r>
      <w:r>
        <w:rPr>
          <w:rFonts w:hint="eastAsia"/>
        </w:rPr>
        <w:t>。</w:t>
      </w:r>
    </w:p>
    <w:p w14:paraId="59EDB3AD" w14:textId="77777777" w:rsidR="00F6143A" w:rsidRDefault="00F6143A" w:rsidP="00464D8A">
      <w:pPr>
        <w:pStyle w:val="31"/>
      </w:pPr>
      <w:r>
        <w:rPr>
          <w:rFonts w:hint="eastAsia"/>
        </w:rPr>
        <w:t xml:space="preserve">　</w:t>
      </w:r>
      <w:bookmarkStart w:id="103" w:name="_Toc129216712"/>
      <w:bookmarkStart w:id="104" w:name="_Toc129261360"/>
      <w:bookmarkStart w:id="105" w:name="_Toc129640418"/>
      <w:bookmarkStart w:id="106" w:name="_Toc130413697"/>
      <w:bookmarkStart w:id="107" w:name="_Toc130663203"/>
      <w:r>
        <w:rPr>
          <w:rFonts w:hint="eastAsia"/>
        </w:rPr>
        <w:t>标题</w:t>
      </w:r>
      <w:bookmarkEnd w:id="103"/>
      <w:bookmarkEnd w:id="104"/>
      <w:bookmarkEnd w:id="105"/>
      <w:bookmarkEnd w:id="106"/>
      <w:bookmarkEnd w:id="107"/>
    </w:p>
    <w:p w14:paraId="0F12EAC3" w14:textId="77777777" w:rsidR="00F6143A" w:rsidRDefault="00F6143A" w:rsidP="00464D8A">
      <w:pPr>
        <w:ind w:firstLine="480"/>
      </w:pPr>
      <w:r>
        <w:rPr>
          <w:rFonts w:hint="eastAsia"/>
        </w:rPr>
        <w:t>标题样式包括：</w:t>
      </w:r>
    </w:p>
    <w:p w14:paraId="63C4F86E" w14:textId="77777777" w:rsidR="00AA1E28" w:rsidRDefault="00AA1E28" w:rsidP="00AA1E28">
      <w:pPr>
        <w:pStyle w:val="a0"/>
        <w:ind w:left="480" w:hanging="480"/>
      </w:pPr>
      <w:r w:rsidRPr="00464D8A">
        <w:rPr>
          <w:rStyle w:val="-3"/>
          <w:rFonts w:hint="eastAsia"/>
        </w:rPr>
        <w:t>标题</w:t>
      </w:r>
      <w:r w:rsidRPr="00464D8A">
        <w:rPr>
          <w:rStyle w:val="-3"/>
          <w:rFonts w:hint="eastAsia"/>
        </w:rPr>
        <w:t>1</w:t>
      </w:r>
      <w:r>
        <w:rPr>
          <w:rFonts w:hint="eastAsia"/>
        </w:rPr>
        <w:t>，用于正文</w:t>
      </w:r>
      <w:r>
        <w:rPr>
          <w:rFonts w:hint="eastAsia"/>
        </w:rPr>
        <w:t>1</w:t>
      </w:r>
      <w:r>
        <w:rPr>
          <w:rFonts w:hint="eastAsia"/>
        </w:rPr>
        <w:t>级标题，</w:t>
      </w:r>
      <w:r w:rsidR="00712536">
        <w:rPr>
          <w:rFonts w:hint="eastAsia"/>
        </w:rPr>
        <w:t>序号</w:t>
      </w:r>
      <w:r>
        <w:rPr>
          <w:rFonts w:hint="eastAsia"/>
        </w:rPr>
        <w:t>格式</w:t>
      </w:r>
      <w:r w:rsidRPr="00260592">
        <w:rPr>
          <w:rFonts w:hint="eastAsia"/>
        </w:rPr>
        <w:t>形如</w:t>
      </w:r>
      <w:r w:rsidRPr="00500526">
        <w:rPr>
          <w:rStyle w:val="-3"/>
          <w:rFonts w:hint="eastAsia"/>
        </w:rPr>
        <w:t>第</w:t>
      </w:r>
      <w:r w:rsidRPr="00500526">
        <w:rPr>
          <w:rStyle w:val="-3"/>
          <w:rFonts w:hint="eastAsia"/>
        </w:rPr>
        <w:t>1</w:t>
      </w:r>
      <w:r w:rsidRPr="00500526">
        <w:rPr>
          <w:rStyle w:val="-3"/>
          <w:rFonts w:hint="eastAsia"/>
        </w:rPr>
        <w:t>章</w:t>
      </w:r>
      <w:r>
        <w:rPr>
          <w:rFonts w:hint="eastAsia"/>
        </w:rPr>
        <w:t>。</w:t>
      </w:r>
    </w:p>
    <w:p w14:paraId="167B79A4" w14:textId="77777777" w:rsidR="00AA1E28" w:rsidRDefault="00AA1E28" w:rsidP="00AA1E28">
      <w:pPr>
        <w:pStyle w:val="a0"/>
        <w:ind w:left="480" w:hanging="480"/>
      </w:pPr>
      <w:r w:rsidRPr="00464D8A">
        <w:rPr>
          <w:rStyle w:val="-3"/>
          <w:rFonts w:hint="eastAsia"/>
        </w:rPr>
        <w:t>标题</w:t>
      </w:r>
      <w:r w:rsidRPr="00464D8A">
        <w:rPr>
          <w:rStyle w:val="-3"/>
          <w:rFonts w:hint="eastAsia"/>
        </w:rPr>
        <w:t>2</w:t>
      </w:r>
      <w:r>
        <w:rPr>
          <w:rFonts w:hint="eastAsia"/>
        </w:rPr>
        <w:t>，用于正文</w:t>
      </w:r>
      <w:r>
        <w:rPr>
          <w:rFonts w:hint="eastAsia"/>
        </w:rPr>
        <w:t>2</w:t>
      </w:r>
      <w:r>
        <w:rPr>
          <w:rFonts w:hint="eastAsia"/>
        </w:rPr>
        <w:t>级标题，</w:t>
      </w:r>
      <w:r w:rsidR="00712536">
        <w:rPr>
          <w:rFonts w:hint="eastAsia"/>
        </w:rPr>
        <w:t>序号</w:t>
      </w:r>
      <w:r>
        <w:rPr>
          <w:rFonts w:hint="eastAsia"/>
        </w:rPr>
        <w:t>格式</w:t>
      </w:r>
      <w:r w:rsidRPr="00260592">
        <w:rPr>
          <w:rFonts w:hint="eastAsia"/>
        </w:rPr>
        <w:t>形如</w:t>
      </w:r>
      <w:r w:rsidRPr="00500526">
        <w:rPr>
          <w:rStyle w:val="-3"/>
          <w:rFonts w:hint="eastAsia"/>
        </w:rPr>
        <w:t>1.1</w:t>
      </w:r>
      <w:r>
        <w:rPr>
          <w:rFonts w:hint="eastAsia"/>
        </w:rPr>
        <w:t>。</w:t>
      </w:r>
    </w:p>
    <w:p w14:paraId="19F64EB7" w14:textId="77777777" w:rsidR="00AA1E28" w:rsidRDefault="00AA1E28" w:rsidP="00AA1E28">
      <w:pPr>
        <w:pStyle w:val="a0"/>
        <w:ind w:left="480" w:hanging="480"/>
      </w:pPr>
      <w:r w:rsidRPr="00464D8A">
        <w:rPr>
          <w:rStyle w:val="-3"/>
          <w:rFonts w:hint="eastAsia"/>
        </w:rPr>
        <w:t>标题</w:t>
      </w:r>
      <w:r w:rsidRPr="00464D8A">
        <w:rPr>
          <w:rStyle w:val="-3"/>
          <w:rFonts w:hint="eastAsia"/>
        </w:rPr>
        <w:t>3</w:t>
      </w:r>
      <w:r>
        <w:rPr>
          <w:rFonts w:hint="eastAsia"/>
        </w:rPr>
        <w:t>，用于正文</w:t>
      </w:r>
      <w:r>
        <w:rPr>
          <w:rFonts w:hint="eastAsia"/>
        </w:rPr>
        <w:t>3</w:t>
      </w:r>
      <w:r>
        <w:rPr>
          <w:rFonts w:hint="eastAsia"/>
        </w:rPr>
        <w:t>级标题，</w:t>
      </w:r>
      <w:r w:rsidR="00712536">
        <w:rPr>
          <w:rFonts w:hint="eastAsia"/>
        </w:rPr>
        <w:t>序号</w:t>
      </w:r>
      <w:r>
        <w:rPr>
          <w:rFonts w:hint="eastAsia"/>
        </w:rPr>
        <w:t>格式</w:t>
      </w:r>
      <w:r w:rsidRPr="00260592">
        <w:rPr>
          <w:rFonts w:hint="eastAsia"/>
        </w:rPr>
        <w:t>形如</w:t>
      </w:r>
      <w:r w:rsidRPr="00500526">
        <w:rPr>
          <w:rStyle w:val="-3"/>
          <w:rFonts w:hint="eastAsia"/>
        </w:rPr>
        <w:t>1.1.1</w:t>
      </w:r>
      <w:r>
        <w:rPr>
          <w:rFonts w:hint="eastAsia"/>
        </w:rPr>
        <w:t>。</w:t>
      </w:r>
    </w:p>
    <w:p w14:paraId="1936768F" w14:textId="77777777" w:rsidR="00AA1E28" w:rsidRDefault="00AA1E28" w:rsidP="00AA1E28">
      <w:pPr>
        <w:pStyle w:val="a0"/>
        <w:ind w:left="480" w:hanging="480"/>
      </w:pPr>
      <w:r w:rsidRPr="00464D8A">
        <w:rPr>
          <w:rStyle w:val="-3"/>
          <w:rFonts w:hint="eastAsia"/>
        </w:rPr>
        <w:t>标题</w:t>
      </w:r>
      <w:r w:rsidRPr="00464D8A">
        <w:rPr>
          <w:rStyle w:val="-3"/>
          <w:rFonts w:hint="eastAsia"/>
        </w:rPr>
        <w:t>4</w:t>
      </w:r>
      <w:r>
        <w:rPr>
          <w:rFonts w:hint="eastAsia"/>
        </w:rPr>
        <w:t>，用于正文</w:t>
      </w:r>
      <w:r>
        <w:rPr>
          <w:rFonts w:hint="eastAsia"/>
        </w:rPr>
        <w:t>4</w:t>
      </w:r>
      <w:r>
        <w:rPr>
          <w:rFonts w:hint="eastAsia"/>
        </w:rPr>
        <w:t>级标题，</w:t>
      </w:r>
      <w:r w:rsidR="00712536">
        <w:rPr>
          <w:rFonts w:hint="eastAsia"/>
        </w:rPr>
        <w:t>序号</w:t>
      </w:r>
      <w:r>
        <w:rPr>
          <w:rFonts w:hint="eastAsia"/>
        </w:rPr>
        <w:t>格式</w:t>
      </w:r>
      <w:r w:rsidRPr="00260592">
        <w:rPr>
          <w:rFonts w:hint="eastAsia"/>
        </w:rPr>
        <w:t>形如</w:t>
      </w:r>
      <w:r w:rsidRPr="00500526">
        <w:rPr>
          <w:rStyle w:val="-3"/>
          <w:rFonts w:hint="eastAsia"/>
        </w:rPr>
        <w:t>1.1.1.1</w:t>
      </w:r>
      <w:r>
        <w:rPr>
          <w:rFonts w:hint="eastAsia"/>
        </w:rPr>
        <w:t>。</w:t>
      </w:r>
    </w:p>
    <w:p w14:paraId="596F08A4" w14:textId="77777777" w:rsidR="00AA1E28" w:rsidRDefault="00AA1E28" w:rsidP="00AA1E28">
      <w:pPr>
        <w:pStyle w:val="a0"/>
        <w:ind w:left="480" w:hanging="480"/>
      </w:pPr>
      <w:r w:rsidRPr="00464D8A">
        <w:rPr>
          <w:rStyle w:val="-3"/>
          <w:rFonts w:hint="eastAsia"/>
        </w:rPr>
        <w:t>附录标题</w:t>
      </w:r>
      <w:r w:rsidRPr="00464D8A">
        <w:rPr>
          <w:rStyle w:val="-3"/>
          <w:rFonts w:hint="eastAsia"/>
        </w:rPr>
        <w:t>1</w:t>
      </w:r>
      <w:r>
        <w:rPr>
          <w:rFonts w:hint="eastAsia"/>
        </w:rPr>
        <w:t>，用于附录</w:t>
      </w:r>
      <w:r>
        <w:rPr>
          <w:rFonts w:hint="eastAsia"/>
        </w:rPr>
        <w:t>1</w:t>
      </w:r>
      <w:r>
        <w:rPr>
          <w:rFonts w:hint="eastAsia"/>
        </w:rPr>
        <w:t>级标题，</w:t>
      </w:r>
      <w:r w:rsidR="00712536">
        <w:rPr>
          <w:rFonts w:hint="eastAsia"/>
        </w:rPr>
        <w:t>序号</w:t>
      </w:r>
      <w:r>
        <w:rPr>
          <w:rFonts w:hint="eastAsia"/>
        </w:rPr>
        <w:t>格式形如</w:t>
      </w:r>
      <w:r w:rsidRPr="00500526">
        <w:rPr>
          <w:rStyle w:val="-3"/>
          <w:rFonts w:hint="eastAsia"/>
        </w:rPr>
        <w:t>附录</w:t>
      </w:r>
      <w:r w:rsidRPr="00500526">
        <w:rPr>
          <w:rStyle w:val="-3"/>
          <w:rFonts w:hint="eastAsia"/>
        </w:rPr>
        <w:t>A</w:t>
      </w:r>
      <w:r>
        <w:rPr>
          <w:rFonts w:hint="eastAsia"/>
        </w:rPr>
        <w:t>。</w:t>
      </w:r>
    </w:p>
    <w:p w14:paraId="13AB5A5E" w14:textId="77777777" w:rsidR="00AA1E28" w:rsidRDefault="00AA1E28" w:rsidP="00AA1E28">
      <w:pPr>
        <w:pStyle w:val="a0"/>
        <w:ind w:left="480" w:hanging="480"/>
      </w:pPr>
      <w:r w:rsidRPr="00464D8A">
        <w:rPr>
          <w:rStyle w:val="-3"/>
          <w:rFonts w:hint="eastAsia"/>
        </w:rPr>
        <w:t>附录标题</w:t>
      </w:r>
      <w:r w:rsidRPr="00464D8A">
        <w:rPr>
          <w:rStyle w:val="-3"/>
          <w:rFonts w:hint="eastAsia"/>
        </w:rPr>
        <w:t>2</w:t>
      </w:r>
      <w:r>
        <w:rPr>
          <w:rFonts w:hint="eastAsia"/>
        </w:rPr>
        <w:t>，用于附录</w:t>
      </w:r>
      <w:r>
        <w:rPr>
          <w:rFonts w:hint="eastAsia"/>
        </w:rPr>
        <w:t>2</w:t>
      </w:r>
      <w:r>
        <w:rPr>
          <w:rFonts w:hint="eastAsia"/>
        </w:rPr>
        <w:t>级标题，</w:t>
      </w:r>
      <w:r w:rsidR="00712536">
        <w:rPr>
          <w:rFonts w:hint="eastAsia"/>
        </w:rPr>
        <w:t>序号</w:t>
      </w:r>
      <w:r>
        <w:rPr>
          <w:rFonts w:hint="eastAsia"/>
        </w:rPr>
        <w:t>格式形如</w:t>
      </w:r>
      <w:r w:rsidRPr="00500526">
        <w:rPr>
          <w:rStyle w:val="-3"/>
          <w:rFonts w:hint="eastAsia"/>
        </w:rPr>
        <w:t>A</w:t>
      </w:r>
      <w:r w:rsidRPr="00500526">
        <w:rPr>
          <w:rStyle w:val="-3"/>
        </w:rPr>
        <w:t>.1</w:t>
      </w:r>
      <w:r>
        <w:rPr>
          <w:rFonts w:hint="eastAsia"/>
        </w:rPr>
        <w:t>。</w:t>
      </w:r>
    </w:p>
    <w:p w14:paraId="2FB67302" w14:textId="77777777" w:rsidR="00AA1E28" w:rsidRDefault="00AA1E28" w:rsidP="00AA1E28">
      <w:pPr>
        <w:pStyle w:val="a0"/>
        <w:ind w:left="480" w:hanging="480"/>
      </w:pPr>
      <w:r w:rsidRPr="00464D8A">
        <w:rPr>
          <w:rStyle w:val="-3"/>
          <w:rFonts w:hint="eastAsia"/>
        </w:rPr>
        <w:t>附录标题</w:t>
      </w:r>
      <w:r w:rsidRPr="00464D8A">
        <w:rPr>
          <w:rStyle w:val="-3"/>
          <w:rFonts w:hint="eastAsia"/>
        </w:rPr>
        <w:t>3</w:t>
      </w:r>
      <w:r>
        <w:rPr>
          <w:rFonts w:hint="eastAsia"/>
        </w:rPr>
        <w:t>，用于附录</w:t>
      </w:r>
      <w:r>
        <w:rPr>
          <w:rFonts w:hint="eastAsia"/>
        </w:rPr>
        <w:t>3</w:t>
      </w:r>
      <w:r>
        <w:rPr>
          <w:rFonts w:hint="eastAsia"/>
        </w:rPr>
        <w:t>级标题，</w:t>
      </w:r>
      <w:r w:rsidR="00712536">
        <w:rPr>
          <w:rFonts w:hint="eastAsia"/>
        </w:rPr>
        <w:t>序号</w:t>
      </w:r>
      <w:r>
        <w:rPr>
          <w:rFonts w:hint="eastAsia"/>
        </w:rPr>
        <w:t>格式形如</w:t>
      </w:r>
      <w:r w:rsidRPr="00500526">
        <w:rPr>
          <w:rStyle w:val="-3"/>
          <w:rFonts w:hint="eastAsia"/>
        </w:rPr>
        <w:t>A</w:t>
      </w:r>
      <w:r w:rsidRPr="00500526">
        <w:rPr>
          <w:rStyle w:val="-3"/>
        </w:rPr>
        <w:t>.1.1</w:t>
      </w:r>
      <w:r>
        <w:rPr>
          <w:rFonts w:hint="eastAsia"/>
        </w:rPr>
        <w:t>。</w:t>
      </w:r>
    </w:p>
    <w:p w14:paraId="0566E9AC" w14:textId="77777777" w:rsidR="00AA1E28" w:rsidRDefault="00AA1E28" w:rsidP="00AA1E28">
      <w:pPr>
        <w:pStyle w:val="a0"/>
        <w:ind w:left="480" w:hanging="480"/>
      </w:pPr>
      <w:r w:rsidRPr="00464D8A">
        <w:rPr>
          <w:rStyle w:val="-3"/>
          <w:rFonts w:hint="eastAsia"/>
        </w:rPr>
        <w:t>附录标题</w:t>
      </w:r>
      <w:r w:rsidRPr="00464D8A">
        <w:rPr>
          <w:rStyle w:val="-3"/>
          <w:rFonts w:hint="eastAsia"/>
        </w:rPr>
        <w:t>4</w:t>
      </w:r>
      <w:r>
        <w:rPr>
          <w:rFonts w:hint="eastAsia"/>
        </w:rPr>
        <w:t>，用于附录</w:t>
      </w:r>
      <w:r>
        <w:rPr>
          <w:rFonts w:hint="eastAsia"/>
        </w:rPr>
        <w:t>4</w:t>
      </w:r>
      <w:r>
        <w:rPr>
          <w:rFonts w:hint="eastAsia"/>
        </w:rPr>
        <w:t>级标题，</w:t>
      </w:r>
      <w:r w:rsidR="00712536">
        <w:rPr>
          <w:rFonts w:hint="eastAsia"/>
        </w:rPr>
        <w:t>序号</w:t>
      </w:r>
      <w:r>
        <w:rPr>
          <w:rFonts w:hint="eastAsia"/>
        </w:rPr>
        <w:t>格式形如</w:t>
      </w:r>
      <w:r w:rsidRPr="00500526">
        <w:rPr>
          <w:rStyle w:val="-3"/>
          <w:rFonts w:hint="eastAsia"/>
        </w:rPr>
        <w:t>A</w:t>
      </w:r>
      <w:r w:rsidRPr="00500526">
        <w:rPr>
          <w:rStyle w:val="-3"/>
        </w:rPr>
        <w:t>.1.1</w:t>
      </w:r>
      <w:r w:rsidRPr="00500526">
        <w:rPr>
          <w:rStyle w:val="-3"/>
          <w:rFonts w:hint="eastAsia"/>
        </w:rPr>
        <w:t>.1</w:t>
      </w:r>
      <w:r>
        <w:rPr>
          <w:rFonts w:hint="eastAsia"/>
        </w:rPr>
        <w:t>。</w:t>
      </w:r>
    </w:p>
    <w:p w14:paraId="581F2C12" w14:textId="77777777" w:rsidR="00AA1E28" w:rsidRDefault="00AA1E28" w:rsidP="00AA1E28">
      <w:pPr>
        <w:pStyle w:val="a0"/>
        <w:ind w:left="480" w:hanging="480"/>
      </w:pPr>
      <w:r w:rsidRPr="00464D8A">
        <w:rPr>
          <w:rStyle w:val="-3"/>
          <w:rFonts w:hint="eastAsia"/>
        </w:rPr>
        <w:t>章标题</w:t>
      </w:r>
      <w:r>
        <w:rPr>
          <w:rFonts w:hint="eastAsia"/>
        </w:rPr>
        <w:t>，用于</w:t>
      </w:r>
      <w:r w:rsidR="00F446BC">
        <w:rPr>
          <w:rFonts w:hint="eastAsia"/>
        </w:rPr>
        <w:t>插图索引、表格索引、</w:t>
      </w:r>
      <w:r>
        <w:rPr>
          <w:rFonts w:hint="eastAsia"/>
        </w:rPr>
        <w:t>参考文献、致谢、声明、在学期间参加课题的研究成果的标题。</w:t>
      </w:r>
    </w:p>
    <w:p w14:paraId="3EEA9E68" w14:textId="77777777" w:rsidR="00F6143A" w:rsidRDefault="00F6143A" w:rsidP="00464D8A">
      <w:pPr>
        <w:pStyle w:val="a0"/>
        <w:ind w:left="480" w:hanging="480"/>
      </w:pPr>
      <w:r w:rsidRPr="00464D8A">
        <w:rPr>
          <w:rStyle w:val="-3"/>
          <w:rFonts w:hint="eastAsia"/>
        </w:rPr>
        <w:t>章标题无大纲级别</w:t>
      </w:r>
      <w:r>
        <w:rPr>
          <w:rFonts w:hint="eastAsia"/>
        </w:rPr>
        <w:t>，用于中文摘要、英文摘要、</w:t>
      </w:r>
      <w:r w:rsidR="00F446BC">
        <w:rPr>
          <w:rFonts w:hint="eastAsia"/>
        </w:rPr>
        <w:t>目录、</w:t>
      </w:r>
      <w:r>
        <w:rPr>
          <w:rFonts w:hint="eastAsia"/>
        </w:rPr>
        <w:t>主要符号表的标题。</w:t>
      </w:r>
    </w:p>
    <w:p w14:paraId="49CBDCE3" w14:textId="77777777" w:rsidR="00AA1E28" w:rsidRDefault="00AA1E28" w:rsidP="00AA1E28">
      <w:pPr>
        <w:pStyle w:val="a0"/>
        <w:ind w:left="480" w:hanging="480"/>
      </w:pPr>
      <w:r w:rsidRPr="00464D8A">
        <w:rPr>
          <w:rStyle w:val="-3"/>
          <w:rFonts w:hint="eastAsia"/>
        </w:rPr>
        <w:t>使用授权说明标题</w:t>
      </w:r>
      <w:r>
        <w:rPr>
          <w:rFonts w:hint="eastAsia"/>
        </w:rPr>
        <w:t>，用于学位论文使用授权说明的标题。</w:t>
      </w:r>
    </w:p>
    <w:p w14:paraId="2CE5D9E4" w14:textId="77777777" w:rsidR="00AA1E28" w:rsidRDefault="00AA1E28" w:rsidP="00AA1E28">
      <w:pPr>
        <w:pStyle w:val="a0"/>
        <w:ind w:left="480" w:hanging="480"/>
      </w:pPr>
      <w:r w:rsidRPr="00464D8A">
        <w:rPr>
          <w:rStyle w:val="-3"/>
          <w:rFonts w:hint="eastAsia"/>
        </w:rPr>
        <w:lastRenderedPageBreak/>
        <w:t>附录副标题</w:t>
      </w:r>
      <w:r>
        <w:rPr>
          <w:rFonts w:hint="eastAsia"/>
        </w:rPr>
        <w:t>，用于附录调研阅读报告或书面翻译题目，以及调研阅读报告的参考文献或书面翻译的原文索引的标题。</w:t>
      </w:r>
    </w:p>
    <w:p w14:paraId="08E4C91D" w14:textId="77777777" w:rsidR="00A05A0E" w:rsidRDefault="00A05A0E" w:rsidP="00A05A0E">
      <w:pPr>
        <w:ind w:firstLine="480"/>
      </w:pPr>
    </w:p>
    <w:p w14:paraId="4C040360" w14:textId="77777777" w:rsidR="00F446BC" w:rsidRDefault="00F446BC" w:rsidP="00F446BC">
      <w:pPr>
        <w:ind w:firstLine="480"/>
      </w:pPr>
      <w:r>
        <w:rPr>
          <w:rFonts w:hint="eastAsia"/>
        </w:rPr>
        <w:t>序号标题的序号和标题文字间距</w:t>
      </w:r>
      <w:r>
        <w:rPr>
          <w:rFonts w:hint="eastAsia"/>
        </w:rPr>
        <w:t>1</w:t>
      </w:r>
      <w:r>
        <w:rPr>
          <w:rFonts w:hint="eastAsia"/>
        </w:rPr>
        <w:t>字符，如</w:t>
      </w:r>
      <w:r w:rsidRPr="009667B2">
        <w:rPr>
          <w:rStyle w:val="-3"/>
          <w:rFonts w:hint="eastAsia"/>
        </w:rPr>
        <w:t>第</w:t>
      </w:r>
      <w:r w:rsidRPr="009667B2">
        <w:rPr>
          <w:rStyle w:val="-3"/>
          <w:rFonts w:hint="eastAsia"/>
        </w:rPr>
        <w:t>1</w:t>
      </w:r>
      <w:r w:rsidRPr="009667B2">
        <w:rPr>
          <w:rStyle w:val="-3"/>
          <w:rFonts w:hint="eastAsia"/>
        </w:rPr>
        <w:t>章□引□□言</w:t>
      </w:r>
      <w:r>
        <w:rPr>
          <w:rFonts w:hint="eastAsia"/>
        </w:rPr>
        <w:t>、</w:t>
      </w:r>
      <w:r w:rsidRPr="009667B2">
        <w:rPr>
          <w:rStyle w:val="-3"/>
          <w:rFonts w:hint="eastAsia"/>
        </w:rPr>
        <w:t>1.1</w:t>
      </w:r>
      <w:r w:rsidRPr="009667B2">
        <w:rPr>
          <w:rStyle w:val="-3"/>
          <w:rFonts w:hint="eastAsia"/>
        </w:rPr>
        <w:t>□简介</w:t>
      </w:r>
      <w:r>
        <w:rPr>
          <w:rFonts w:hint="eastAsia"/>
        </w:rPr>
        <w:t>等。</w:t>
      </w:r>
      <w:r>
        <w:rPr>
          <w:rFonts w:hint="eastAsia"/>
        </w:rPr>
        <w:t>2</w:t>
      </w:r>
      <w:r>
        <w:rPr>
          <w:rFonts w:hint="eastAsia"/>
        </w:rPr>
        <w:t>个字的章标题和</w:t>
      </w:r>
      <w:r>
        <w:rPr>
          <w:rFonts w:hint="eastAsia"/>
        </w:rPr>
        <w:t>1</w:t>
      </w:r>
      <w:r>
        <w:rPr>
          <w:rFonts w:hint="eastAsia"/>
        </w:rPr>
        <w:t>级标题，需要在字间加入</w:t>
      </w:r>
      <w:r>
        <w:rPr>
          <w:rFonts w:hint="eastAsia"/>
        </w:rPr>
        <w:t>2</w:t>
      </w:r>
      <w:r>
        <w:rPr>
          <w:rFonts w:hint="eastAsia"/>
        </w:rPr>
        <w:t>字符间距，如</w:t>
      </w:r>
      <w:r w:rsidRPr="009667B2">
        <w:rPr>
          <w:rStyle w:val="-3"/>
          <w:rFonts w:hint="eastAsia"/>
        </w:rPr>
        <w:t>目□□录</w:t>
      </w:r>
      <w:r>
        <w:rPr>
          <w:rFonts w:hint="eastAsia"/>
        </w:rPr>
        <w:t>、</w:t>
      </w:r>
      <w:r w:rsidRPr="009667B2">
        <w:rPr>
          <w:rStyle w:val="-3"/>
          <w:rFonts w:hint="eastAsia"/>
        </w:rPr>
        <w:t>致□□谢</w:t>
      </w:r>
      <w:r>
        <w:rPr>
          <w:rFonts w:hint="eastAsia"/>
        </w:rPr>
        <w:t>、</w:t>
      </w:r>
      <w:r w:rsidRPr="009667B2">
        <w:rPr>
          <w:rStyle w:val="-3"/>
          <w:rFonts w:hint="eastAsia"/>
        </w:rPr>
        <w:t>声□□明</w:t>
      </w:r>
      <w:r>
        <w:rPr>
          <w:rFonts w:hint="eastAsia"/>
        </w:rPr>
        <w:t>等。</w:t>
      </w:r>
    </w:p>
    <w:p w14:paraId="5102494C" w14:textId="77777777" w:rsidR="00F446BC" w:rsidRDefault="00F446BC" w:rsidP="00F446BC">
      <w:pPr>
        <w:pStyle w:val="31"/>
      </w:pPr>
      <w:r>
        <w:rPr>
          <w:rFonts w:hint="eastAsia"/>
        </w:rPr>
        <w:t xml:space="preserve">　</w:t>
      </w:r>
      <w:bookmarkStart w:id="108" w:name="_Toc129216713"/>
      <w:bookmarkStart w:id="109" w:name="_Toc129261361"/>
      <w:bookmarkStart w:id="110" w:name="_Toc129640419"/>
      <w:bookmarkStart w:id="111" w:name="_Toc130581421"/>
      <w:bookmarkStart w:id="112" w:name="_Toc130659512"/>
      <w:bookmarkStart w:id="113" w:name="_Toc130663204"/>
      <w:r>
        <w:rPr>
          <w:rFonts w:hint="eastAsia"/>
        </w:rPr>
        <w:t>图片</w:t>
      </w:r>
      <w:bookmarkEnd w:id="108"/>
      <w:bookmarkEnd w:id="109"/>
      <w:bookmarkEnd w:id="110"/>
      <w:r>
        <w:rPr>
          <w:rFonts w:hint="eastAsia"/>
        </w:rPr>
        <w:t>、表格、公式</w:t>
      </w:r>
      <w:bookmarkEnd w:id="111"/>
      <w:bookmarkEnd w:id="112"/>
      <w:bookmarkEnd w:id="113"/>
    </w:p>
    <w:p w14:paraId="5FC2D721" w14:textId="77777777" w:rsidR="00F446BC" w:rsidRDefault="00F446BC" w:rsidP="00F446BC">
      <w:pPr>
        <w:ind w:firstLine="480"/>
      </w:pPr>
      <w:r>
        <w:rPr>
          <w:rFonts w:hint="eastAsia"/>
        </w:rPr>
        <w:t>图片样式名为</w:t>
      </w:r>
      <w:r w:rsidRPr="00F6143A">
        <w:rPr>
          <w:rStyle w:val="-3"/>
          <w:rFonts w:hint="eastAsia"/>
        </w:rPr>
        <w:t>图片</w:t>
      </w:r>
      <w:r>
        <w:rPr>
          <w:rFonts w:hint="eastAsia"/>
        </w:rPr>
        <w:t>，用于嵌入型图片。</w:t>
      </w:r>
    </w:p>
    <w:p w14:paraId="50C3E3C1" w14:textId="77777777" w:rsidR="00F446BC" w:rsidRDefault="00F446BC" w:rsidP="00F446BC">
      <w:pPr>
        <w:ind w:firstLine="480"/>
      </w:pPr>
      <w:r>
        <w:rPr>
          <w:rFonts w:hint="eastAsia"/>
        </w:rPr>
        <w:t>表格样式包括</w:t>
      </w:r>
      <w:r w:rsidRPr="00F6143A">
        <w:rPr>
          <w:rStyle w:val="-3"/>
          <w:rFonts w:hint="eastAsia"/>
        </w:rPr>
        <w:t>三线表</w:t>
      </w:r>
      <w:r>
        <w:rPr>
          <w:rFonts w:hint="eastAsia"/>
        </w:rPr>
        <w:t>和</w:t>
      </w:r>
      <w:r w:rsidRPr="00F6143A">
        <w:rPr>
          <w:rStyle w:val="-3"/>
        </w:rPr>
        <w:t>网格</w:t>
      </w:r>
      <w:r w:rsidRPr="00F6143A">
        <w:rPr>
          <w:rStyle w:val="-3"/>
          <w:rFonts w:hint="eastAsia"/>
        </w:rPr>
        <w:t>型</w:t>
      </w:r>
      <w:r>
        <w:rPr>
          <w:rFonts w:hint="eastAsia"/>
        </w:rPr>
        <w:t>，分别用于专业表格排版和特定内容排版。</w:t>
      </w:r>
    </w:p>
    <w:p w14:paraId="060549FE" w14:textId="77777777" w:rsidR="00F446BC" w:rsidRPr="00E22AEF" w:rsidRDefault="00F446BC" w:rsidP="00F446BC">
      <w:pPr>
        <w:ind w:firstLine="480"/>
      </w:pPr>
      <w:r>
        <w:rPr>
          <w:rFonts w:hint="eastAsia"/>
        </w:rPr>
        <w:t>公式样式名为</w:t>
      </w:r>
      <w:r w:rsidRPr="00F6143A">
        <w:rPr>
          <w:rStyle w:val="-3"/>
        </w:rPr>
        <w:t>公式</w:t>
      </w:r>
      <w:r>
        <w:rPr>
          <w:rFonts w:hint="eastAsia"/>
        </w:rPr>
        <w:t>，用于行间公式。</w:t>
      </w:r>
    </w:p>
    <w:p w14:paraId="13F457D0" w14:textId="77777777" w:rsidR="009A4389" w:rsidRDefault="000E4616" w:rsidP="000E4616">
      <w:pPr>
        <w:pStyle w:val="31"/>
      </w:pPr>
      <w:r>
        <w:rPr>
          <w:rFonts w:hint="eastAsia"/>
        </w:rPr>
        <w:t xml:space="preserve">　</w:t>
      </w:r>
      <w:bookmarkStart w:id="114" w:name="_Ref129256171"/>
      <w:bookmarkStart w:id="115" w:name="_Toc129261364"/>
      <w:bookmarkStart w:id="116" w:name="_Toc129640422"/>
      <w:bookmarkStart w:id="117" w:name="_Toc130413701"/>
      <w:bookmarkStart w:id="118" w:name="_Toc130663205"/>
      <w:r>
        <w:rPr>
          <w:rFonts w:hint="eastAsia"/>
        </w:rPr>
        <w:t>题注</w:t>
      </w:r>
      <w:bookmarkEnd w:id="114"/>
      <w:bookmarkEnd w:id="115"/>
      <w:bookmarkEnd w:id="116"/>
      <w:bookmarkEnd w:id="117"/>
      <w:bookmarkEnd w:id="118"/>
    </w:p>
    <w:p w14:paraId="1FD9856E" w14:textId="77777777" w:rsidR="000E4616" w:rsidRDefault="009A4389" w:rsidP="009A4389">
      <w:pPr>
        <w:ind w:firstLine="480"/>
      </w:pPr>
      <w:r>
        <w:rPr>
          <w:rFonts w:hint="eastAsia"/>
        </w:rPr>
        <w:t>题注样式名为</w:t>
      </w:r>
      <w:r w:rsidRPr="00F6143A">
        <w:rPr>
          <w:rStyle w:val="-3"/>
          <w:rFonts w:hint="eastAsia"/>
        </w:rPr>
        <w:t>题注</w:t>
      </w:r>
      <w:r>
        <w:rPr>
          <w:rFonts w:hint="eastAsia"/>
        </w:rPr>
        <w:t>和</w:t>
      </w:r>
      <w:r w:rsidRPr="00F6143A">
        <w:rPr>
          <w:rStyle w:val="-3"/>
          <w:rFonts w:hint="eastAsia"/>
        </w:rPr>
        <w:t>子题注</w:t>
      </w:r>
      <w:r>
        <w:rPr>
          <w:rFonts w:hint="eastAsia"/>
        </w:rPr>
        <w:t>，分别用于为图表添加的题注、为子图添加的题注。</w:t>
      </w:r>
    </w:p>
    <w:p w14:paraId="76E08FA5" w14:textId="77777777" w:rsidR="00F6143A" w:rsidRDefault="00F6143A" w:rsidP="0051085B">
      <w:pPr>
        <w:pStyle w:val="31"/>
      </w:pPr>
      <w:r>
        <w:rPr>
          <w:rFonts w:hint="eastAsia"/>
        </w:rPr>
        <w:t xml:space="preserve">　</w:t>
      </w:r>
      <w:bookmarkStart w:id="119" w:name="_Toc129216715"/>
      <w:bookmarkStart w:id="120" w:name="_Toc129261365"/>
      <w:bookmarkStart w:id="121" w:name="_Toc129640423"/>
      <w:bookmarkStart w:id="122" w:name="_Toc130413702"/>
      <w:bookmarkStart w:id="123" w:name="_Toc130663206"/>
      <w:r>
        <w:rPr>
          <w:rFonts w:hint="eastAsia"/>
        </w:rPr>
        <w:t>列表</w:t>
      </w:r>
      <w:bookmarkEnd w:id="119"/>
      <w:bookmarkEnd w:id="120"/>
      <w:bookmarkEnd w:id="121"/>
      <w:bookmarkEnd w:id="122"/>
      <w:bookmarkEnd w:id="123"/>
    </w:p>
    <w:p w14:paraId="1FF3A01C" w14:textId="77777777" w:rsidR="00F446BC" w:rsidRDefault="00F446BC" w:rsidP="00F446BC">
      <w:pPr>
        <w:ind w:firstLine="480"/>
      </w:pPr>
      <w:r>
        <w:rPr>
          <w:rFonts w:hint="eastAsia"/>
        </w:rPr>
        <w:t>列表样式包括：</w:t>
      </w:r>
    </w:p>
    <w:p w14:paraId="60520CB0" w14:textId="77777777" w:rsidR="00F446BC" w:rsidRPr="009A4389" w:rsidRDefault="00F446BC" w:rsidP="00F446BC">
      <w:pPr>
        <w:pStyle w:val="a0"/>
        <w:ind w:left="480" w:hanging="480"/>
      </w:pPr>
      <w:r w:rsidRPr="009A4389">
        <w:rPr>
          <w:rStyle w:val="-3"/>
        </w:rPr>
        <w:t>列表编号</w:t>
      </w:r>
      <w:r>
        <w:rPr>
          <w:rFonts w:hint="eastAsia"/>
        </w:rPr>
        <w:t>~</w:t>
      </w:r>
      <w:r w:rsidRPr="009A4389">
        <w:rPr>
          <w:rStyle w:val="-3"/>
        </w:rPr>
        <w:t>列表编号</w:t>
      </w:r>
      <w:r w:rsidRPr="009A4389">
        <w:rPr>
          <w:rStyle w:val="-3"/>
        </w:rPr>
        <w:t>5</w:t>
      </w:r>
      <w:r>
        <w:rPr>
          <w:rFonts w:hint="eastAsia"/>
        </w:rPr>
        <w:t>，用于编号列表，序号格式分别为带点阿拉伯数字</w:t>
      </w:r>
      <w:r w:rsidRPr="00F15B1A">
        <w:rPr>
          <w:rStyle w:val="-3"/>
        </w:rPr>
        <w:t>1.</w:t>
      </w:r>
      <w:r>
        <w:rPr>
          <w:rFonts w:hint="eastAsia"/>
        </w:rPr>
        <w:t>、带圆括号阿拉伯数字</w:t>
      </w:r>
      <w:r w:rsidRPr="00F15B1A">
        <w:rPr>
          <w:rStyle w:val="-3"/>
        </w:rPr>
        <w:t>(1)</w:t>
      </w:r>
      <w:r w:rsidRPr="009A4389">
        <w:rPr>
          <w:rFonts w:hint="eastAsia"/>
        </w:rPr>
        <w:t>、</w:t>
      </w:r>
      <w:r>
        <w:rPr>
          <w:rFonts w:hint="eastAsia"/>
        </w:rPr>
        <w:t>带点小写英文字母</w:t>
      </w:r>
      <w:r w:rsidRPr="00F15B1A">
        <w:rPr>
          <w:rStyle w:val="-3"/>
        </w:rPr>
        <w:t>a.</w:t>
      </w:r>
      <w:r w:rsidRPr="009A4389">
        <w:rPr>
          <w:rFonts w:hint="eastAsia"/>
        </w:rPr>
        <w:t>、</w:t>
      </w:r>
      <w:r>
        <w:rPr>
          <w:rFonts w:hint="eastAsia"/>
        </w:rPr>
        <w:t>带顿号汉字</w:t>
      </w:r>
      <w:r w:rsidRPr="00F15B1A">
        <w:rPr>
          <w:rStyle w:val="-3"/>
          <w:rFonts w:hint="eastAsia"/>
        </w:rPr>
        <w:t>一、</w:t>
      </w:r>
      <w:r w:rsidRPr="009A4389">
        <w:rPr>
          <w:rFonts w:hint="eastAsia"/>
        </w:rPr>
        <w:t>、</w:t>
      </w:r>
      <w:r>
        <w:rPr>
          <w:rFonts w:hint="eastAsia"/>
        </w:rPr>
        <w:t>大写罗马数字</w:t>
      </w:r>
      <w:r w:rsidRPr="00F15B1A">
        <w:rPr>
          <w:rStyle w:val="-3"/>
        </w:rPr>
        <w:t>I</w:t>
      </w:r>
      <w:r>
        <w:rPr>
          <w:rFonts w:hint="eastAsia"/>
        </w:rPr>
        <w:t>。</w:t>
      </w:r>
    </w:p>
    <w:p w14:paraId="46BDB6D2" w14:textId="77777777" w:rsidR="00F446BC" w:rsidRDefault="00F446BC" w:rsidP="00F446BC">
      <w:pPr>
        <w:pStyle w:val="a0"/>
        <w:ind w:left="480" w:hanging="480"/>
      </w:pPr>
      <w:r w:rsidRPr="009A4389">
        <w:rPr>
          <w:rStyle w:val="-3"/>
        </w:rPr>
        <w:t>列表项目符号</w:t>
      </w:r>
      <w:r w:rsidRPr="009A4389">
        <w:rPr>
          <w:rFonts w:hint="eastAsia"/>
        </w:rPr>
        <w:t>~</w:t>
      </w:r>
      <w:r w:rsidRPr="009A4389">
        <w:rPr>
          <w:rStyle w:val="-3"/>
        </w:rPr>
        <w:t>列表项目符号</w:t>
      </w:r>
      <w:r w:rsidRPr="009A4389">
        <w:rPr>
          <w:rStyle w:val="-3"/>
        </w:rPr>
        <w:t>5</w:t>
      </w:r>
      <w:r w:rsidRPr="009A4389">
        <w:rPr>
          <w:rFonts w:hint="eastAsia"/>
        </w:rPr>
        <w:t>，用于</w:t>
      </w:r>
      <w:r>
        <w:rPr>
          <w:rFonts w:hint="eastAsia"/>
        </w:rPr>
        <w:t>符号</w:t>
      </w:r>
      <w:r w:rsidRPr="009A4389">
        <w:rPr>
          <w:rFonts w:hint="eastAsia"/>
        </w:rPr>
        <w:t>列表，序号格式分别</w:t>
      </w:r>
      <w:r>
        <w:rPr>
          <w:rFonts w:hint="eastAsia"/>
        </w:rPr>
        <w:t>为实心圆点</w:t>
      </w:r>
      <w:r w:rsidRPr="00F15B1A">
        <w:rPr>
          <w:rStyle w:val="-3"/>
          <w:rFonts w:ascii="微软雅黑" w:eastAsia="微软雅黑" w:hAnsi="微软雅黑" w:cs="微软雅黑" w:hint="eastAsia"/>
        </w:rPr>
        <w:t>•</w:t>
      </w:r>
      <w:r>
        <w:rPr>
          <w:rFonts w:hint="eastAsia"/>
        </w:rPr>
        <w:t>、空心圆点</w:t>
      </w:r>
      <w:r w:rsidRPr="00F15B1A">
        <w:rPr>
          <w:rStyle w:val="-3"/>
        </w:rPr>
        <w:t>◦</w:t>
      </w:r>
      <w:r w:rsidRPr="009A4389">
        <w:rPr>
          <w:rFonts w:hint="eastAsia"/>
        </w:rPr>
        <w:t>、</w:t>
      </w:r>
      <w:r>
        <w:rPr>
          <w:rFonts w:hint="eastAsia"/>
        </w:rPr>
        <w:t>实心方块</w:t>
      </w:r>
      <w:r w:rsidRPr="00F15B1A">
        <w:rPr>
          <w:rStyle w:val="-3"/>
        </w:rPr>
        <w:t>▪</w:t>
      </w:r>
      <w:r>
        <w:rPr>
          <w:rFonts w:hint="eastAsia"/>
        </w:rPr>
        <w:t>、空心方块</w:t>
      </w:r>
      <w:r w:rsidRPr="00F15B1A">
        <w:rPr>
          <w:rStyle w:val="-3"/>
        </w:rPr>
        <w:t>▫</w:t>
      </w:r>
      <w:r>
        <w:rPr>
          <w:rFonts w:hint="eastAsia"/>
        </w:rPr>
        <w:t>、实心圆</w:t>
      </w:r>
      <w:r w:rsidRPr="00F15B1A">
        <w:rPr>
          <w:rStyle w:val="-3"/>
        </w:rPr>
        <w:t>●</w:t>
      </w:r>
      <w:r>
        <w:rPr>
          <w:rFonts w:hint="eastAsia"/>
        </w:rPr>
        <w:t>。</w:t>
      </w:r>
    </w:p>
    <w:p w14:paraId="771B6BEE" w14:textId="77777777" w:rsidR="00F446BC" w:rsidRPr="00A95583" w:rsidRDefault="00F446BC" w:rsidP="00F446BC">
      <w:pPr>
        <w:ind w:firstLine="480"/>
      </w:pPr>
      <w:r>
        <w:rPr>
          <w:rFonts w:hint="eastAsia"/>
        </w:rPr>
        <w:t>为编号列表指定从</w:t>
      </w:r>
      <w:r>
        <w:rPr>
          <w:rFonts w:hint="eastAsia"/>
        </w:rPr>
        <w:t>1</w:t>
      </w:r>
      <w:r>
        <w:rPr>
          <w:rFonts w:hint="eastAsia"/>
        </w:rPr>
        <w:t>起重新编号，需在序号右键菜单中选择</w:t>
      </w:r>
      <w:r w:rsidRPr="00A95583">
        <w:rPr>
          <w:rStyle w:val="-3"/>
          <w:rFonts w:hint="eastAsia"/>
        </w:rPr>
        <w:t>重新开始于</w:t>
      </w:r>
      <w:r w:rsidRPr="00A95583">
        <w:rPr>
          <w:rStyle w:val="-3"/>
          <w:rFonts w:hint="eastAsia"/>
        </w:rPr>
        <w:t>1</w:t>
      </w:r>
      <w:r w:rsidRPr="00C86CF3">
        <w:rPr>
          <w:rStyle w:val="aff8"/>
        </w:rPr>
        <w:footnoteReference w:id="12"/>
      </w:r>
      <w:r>
        <w:rPr>
          <w:rFonts w:hint="eastAsia"/>
        </w:rPr>
        <w:t>。</w:t>
      </w:r>
    </w:p>
    <w:p w14:paraId="72087AE6" w14:textId="77777777" w:rsidR="009A4389" w:rsidRDefault="009A4389" w:rsidP="009A4389">
      <w:pPr>
        <w:pStyle w:val="31"/>
      </w:pPr>
      <w:r>
        <w:rPr>
          <w:rFonts w:hint="eastAsia"/>
        </w:rPr>
        <w:t xml:space="preserve">　</w:t>
      </w:r>
      <w:bookmarkStart w:id="124" w:name="_Toc129261366"/>
      <w:bookmarkStart w:id="125" w:name="_Toc129640424"/>
      <w:bookmarkStart w:id="126" w:name="_Toc130413703"/>
      <w:bookmarkStart w:id="127" w:name="_Toc130663207"/>
      <w:r w:rsidRPr="00D15111">
        <w:rPr>
          <w:rFonts w:hint="eastAsia"/>
        </w:rPr>
        <w:t>参考文献</w:t>
      </w:r>
      <w:bookmarkEnd w:id="124"/>
      <w:bookmarkEnd w:id="125"/>
      <w:bookmarkEnd w:id="126"/>
      <w:bookmarkEnd w:id="127"/>
    </w:p>
    <w:p w14:paraId="4A5FCA0E" w14:textId="77777777" w:rsidR="009A4389" w:rsidRDefault="009A4389" w:rsidP="00C42A47">
      <w:pPr>
        <w:ind w:firstLine="480"/>
      </w:pPr>
      <w:r>
        <w:rPr>
          <w:rFonts w:hint="eastAsia"/>
        </w:rPr>
        <w:t>参考文献样式</w:t>
      </w:r>
      <w:r w:rsidR="00C42A47">
        <w:rPr>
          <w:rFonts w:hint="eastAsia"/>
        </w:rPr>
        <w:t>名为</w:t>
      </w:r>
      <w:r w:rsidRPr="009A4389">
        <w:rPr>
          <w:rStyle w:val="-3"/>
        </w:rPr>
        <w:t>参考文献</w:t>
      </w:r>
      <w:r>
        <w:rPr>
          <w:rFonts w:hint="eastAsia"/>
        </w:rPr>
        <w:t>，用于正文和附录的参考文献，编号格式形如</w:t>
      </w:r>
      <w:r w:rsidRPr="00500526">
        <w:rPr>
          <w:rStyle w:val="-3"/>
          <w:rFonts w:hint="eastAsia"/>
        </w:rPr>
        <w:t>[</w:t>
      </w:r>
      <w:r w:rsidRPr="00500526">
        <w:rPr>
          <w:rStyle w:val="-3"/>
        </w:rPr>
        <w:t>1]</w:t>
      </w:r>
      <w:r>
        <w:rPr>
          <w:rFonts w:hint="eastAsia"/>
        </w:rPr>
        <w:t>。</w:t>
      </w:r>
    </w:p>
    <w:p w14:paraId="57D768B4" w14:textId="77777777" w:rsidR="00F6143A" w:rsidRDefault="00F6143A" w:rsidP="00D15111">
      <w:pPr>
        <w:pStyle w:val="31"/>
      </w:pPr>
      <w:r>
        <w:rPr>
          <w:rFonts w:hint="eastAsia"/>
        </w:rPr>
        <w:t xml:space="preserve">　</w:t>
      </w:r>
      <w:bookmarkStart w:id="128" w:name="_Toc129216717"/>
      <w:bookmarkStart w:id="129" w:name="_Toc129261367"/>
      <w:bookmarkStart w:id="130" w:name="_Toc129640425"/>
      <w:bookmarkStart w:id="131" w:name="_Toc130413704"/>
      <w:bookmarkStart w:id="132" w:name="_Toc130663208"/>
      <w:r>
        <w:rPr>
          <w:rFonts w:hint="eastAsia"/>
        </w:rPr>
        <w:t>脚注</w:t>
      </w:r>
      <w:bookmarkEnd w:id="128"/>
      <w:bookmarkEnd w:id="129"/>
      <w:bookmarkEnd w:id="130"/>
      <w:bookmarkEnd w:id="131"/>
      <w:bookmarkEnd w:id="132"/>
    </w:p>
    <w:p w14:paraId="7DD8B7A0" w14:textId="77777777" w:rsidR="009A4389" w:rsidRDefault="000B5C4E" w:rsidP="00056D50">
      <w:pPr>
        <w:ind w:firstLine="480"/>
      </w:pPr>
      <w:r>
        <w:rPr>
          <w:rFonts w:hint="eastAsia"/>
        </w:rPr>
        <w:t>脚注样式</w:t>
      </w:r>
      <w:r w:rsidR="00056D50">
        <w:rPr>
          <w:rFonts w:hint="eastAsia"/>
        </w:rPr>
        <w:t>名为</w:t>
      </w:r>
      <w:r w:rsidRPr="000B5C4E">
        <w:rPr>
          <w:rStyle w:val="-3"/>
          <w:rFonts w:hint="eastAsia"/>
        </w:rPr>
        <w:t>脚注</w:t>
      </w:r>
      <w:r w:rsidR="00ED390D">
        <w:rPr>
          <w:rStyle w:val="-3"/>
          <w:rFonts w:hint="eastAsia"/>
        </w:rPr>
        <w:t>文本</w:t>
      </w:r>
      <w:r>
        <w:rPr>
          <w:rFonts w:hint="eastAsia"/>
        </w:rPr>
        <w:t>。</w:t>
      </w:r>
    </w:p>
    <w:p w14:paraId="7E096716" w14:textId="77777777" w:rsidR="00056D50" w:rsidRDefault="00056D50" w:rsidP="00056D50">
      <w:pPr>
        <w:pStyle w:val="31"/>
      </w:pPr>
      <w:r>
        <w:rPr>
          <w:rFonts w:hint="eastAsia"/>
        </w:rPr>
        <w:t xml:space="preserve">　</w:t>
      </w:r>
      <w:bookmarkStart w:id="133" w:name="_Toc129640426"/>
      <w:bookmarkStart w:id="134" w:name="_Toc130413705"/>
      <w:bookmarkStart w:id="135" w:name="_Toc130663209"/>
      <w:r>
        <w:rPr>
          <w:rFonts w:hint="eastAsia"/>
        </w:rPr>
        <w:t>编号引用</w:t>
      </w:r>
      <w:bookmarkEnd w:id="133"/>
      <w:bookmarkEnd w:id="134"/>
      <w:bookmarkEnd w:id="135"/>
    </w:p>
    <w:p w14:paraId="49C4C1D6" w14:textId="77777777" w:rsidR="00056D50" w:rsidRPr="00056D50" w:rsidRDefault="00056D50" w:rsidP="00056D50">
      <w:pPr>
        <w:ind w:firstLine="480"/>
      </w:pPr>
      <w:r>
        <w:rPr>
          <w:rFonts w:hint="eastAsia"/>
        </w:rPr>
        <w:t>编号引用样式包括：</w:t>
      </w:r>
    </w:p>
    <w:p w14:paraId="1C4CF88D" w14:textId="77777777" w:rsidR="00ED390D" w:rsidRDefault="00ED390D" w:rsidP="00ED390D">
      <w:pPr>
        <w:pStyle w:val="a0"/>
        <w:ind w:left="480" w:hanging="480"/>
      </w:pPr>
      <w:r w:rsidRPr="00ED390D">
        <w:rPr>
          <w:rStyle w:val="-3"/>
          <w:rFonts w:hint="eastAsia"/>
        </w:rPr>
        <w:lastRenderedPageBreak/>
        <w:t>脚注引用</w:t>
      </w:r>
      <w:r>
        <w:rPr>
          <w:rFonts w:hint="eastAsia"/>
        </w:rPr>
        <w:t>，用于</w:t>
      </w:r>
      <w:r w:rsidR="00056D50">
        <w:rPr>
          <w:rFonts w:hint="eastAsia"/>
        </w:rPr>
        <w:t>正文引用</w:t>
      </w:r>
      <w:r>
        <w:rPr>
          <w:rFonts w:hint="eastAsia"/>
        </w:rPr>
        <w:t>脚注</w:t>
      </w:r>
      <w:r w:rsidR="00AA1E28">
        <w:rPr>
          <w:rFonts w:hint="eastAsia"/>
        </w:rPr>
        <w:t>编号</w:t>
      </w:r>
      <w:r>
        <w:rPr>
          <w:rFonts w:hint="eastAsia"/>
        </w:rPr>
        <w:t>。</w:t>
      </w:r>
    </w:p>
    <w:p w14:paraId="4FE7E97A" w14:textId="77777777" w:rsidR="0063457C" w:rsidRDefault="0063457C" w:rsidP="00ED390D">
      <w:pPr>
        <w:pStyle w:val="a0"/>
        <w:ind w:left="480" w:hanging="480"/>
      </w:pPr>
      <w:r>
        <w:rPr>
          <w:rStyle w:val="-3"/>
          <w:rFonts w:hint="eastAsia"/>
        </w:rPr>
        <w:t>编号引用</w:t>
      </w:r>
      <w:r w:rsidRPr="0063457C">
        <w:t>，</w:t>
      </w:r>
      <w:r>
        <w:rPr>
          <w:rFonts w:hint="eastAsia"/>
        </w:rPr>
        <w:t>用于正文引用参考文献序号</w:t>
      </w:r>
      <w:r w:rsidR="00C07339">
        <w:rPr>
          <w:rFonts w:hint="eastAsia"/>
        </w:rPr>
        <w:t>等</w:t>
      </w:r>
      <w:r>
        <w:rPr>
          <w:rFonts w:hint="eastAsia"/>
        </w:rPr>
        <w:t>。</w:t>
      </w:r>
    </w:p>
    <w:p w14:paraId="0EF4C643" w14:textId="77777777" w:rsidR="00F6143A" w:rsidRDefault="00F6143A" w:rsidP="00D15111">
      <w:pPr>
        <w:pStyle w:val="31"/>
      </w:pPr>
      <w:r>
        <w:rPr>
          <w:rFonts w:hint="eastAsia"/>
        </w:rPr>
        <w:t xml:space="preserve">　</w:t>
      </w:r>
      <w:bookmarkStart w:id="136" w:name="_Toc129216718"/>
      <w:bookmarkStart w:id="137" w:name="_Ref129219349"/>
      <w:bookmarkStart w:id="138" w:name="_Toc129261368"/>
      <w:bookmarkStart w:id="139" w:name="_Toc129640427"/>
      <w:bookmarkStart w:id="140" w:name="_Toc130413706"/>
      <w:bookmarkStart w:id="141" w:name="_Toc130663210"/>
      <w:r>
        <w:rPr>
          <w:rFonts w:hint="eastAsia"/>
        </w:rPr>
        <w:t>强调</w:t>
      </w:r>
      <w:bookmarkEnd w:id="136"/>
      <w:bookmarkEnd w:id="137"/>
      <w:bookmarkEnd w:id="138"/>
      <w:bookmarkEnd w:id="139"/>
      <w:bookmarkEnd w:id="140"/>
      <w:bookmarkEnd w:id="141"/>
    </w:p>
    <w:p w14:paraId="5F66C31E" w14:textId="77777777" w:rsidR="000B5C4E" w:rsidRDefault="000B5C4E" w:rsidP="000E4616">
      <w:pPr>
        <w:ind w:firstLine="480"/>
      </w:pPr>
      <w:r>
        <w:rPr>
          <w:rFonts w:hint="eastAsia"/>
        </w:rPr>
        <w:t>强调样式包括</w:t>
      </w:r>
      <w:r w:rsidRPr="000B5C4E">
        <w:rPr>
          <w:rStyle w:val="-3"/>
        </w:rPr>
        <w:t>强调</w:t>
      </w:r>
      <w:r w:rsidR="000E4616">
        <w:rPr>
          <w:rFonts w:hint="eastAsia"/>
        </w:rPr>
        <w:t>和</w:t>
      </w:r>
      <w:r w:rsidRPr="000B5C4E">
        <w:rPr>
          <w:rStyle w:val="-3"/>
        </w:rPr>
        <w:t>要点</w:t>
      </w:r>
      <w:r w:rsidRPr="000B5C4E">
        <w:rPr>
          <w:rFonts w:hint="eastAsia"/>
        </w:rPr>
        <w:t>。</w:t>
      </w:r>
    </w:p>
    <w:p w14:paraId="04583A62" w14:textId="77777777" w:rsidR="00F6143A" w:rsidRDefault="00F6143A" w:rsidP="00D15111">
      <w:pPr>
        <w:pStyle w:val="31"/>
      </w:pPr>
      <w:r>
        <w:rPr>
          <w:rFonts w:hint="eastAsia"/>
        </w:rPr>
        <w:t xml:space="preserve">　</w:t>
      </w:r>
      <w:bookmarkStart w:id="142" w:name="_Toc129216719"/>
      <w:bookmarkStart w:id="143" w:name="_Toc129261369"/>
      <w:bookmarkStart w:id="144" w:name="_Toc129640428"/>
      <w:bookmarkStart w:id="145" w:name="_Toc130413707"/>
      <w:bookmarkStart w:id="146" w:name="_Toc130663211"/>
      <w:r>
        <w:rPr>
          <w:rFonts w:hint="eastAsia"/>
        </w:rPr>
        <w:t>主要符号表</w:t>
      </w:r>
      <w:bookmarkEnd w:id="142"/>
      <w:bookmarkEnd w:id="143"/>
      <w:bookmarkEnd w:id="144"/>
      <w:bookmarkEnd w:id="145"/>
      <w:bookmarkEnd w:id="146"/>
    </w:p>
    <w:p w14:paraId="47C464F8" w14:textId="77777777" w:rsidR="000B5C4E" w:rsidRDefault="000B5C4E" w:rsidP="000B5C4E">
      <w:pPr>
        <w:ind w:firstLine="480"/>
      </w:pPr>
      <w:r>
        <w:rPr>
          <w:rFonts w:hint="eastAsia"/>
        </w:rPr>
        <w:t>主要符号表样式名为</w:t>
      </w:r>
      <w:r w:rsidRPr="000E4616">
        <w:rPr>
          <w:rStyle w:val="-3"/>
          <w:rFonts w:hint="eastAsia"/>
        </w:rPr>
        <w:t>主要符号表</w:t>
      </w:r>
      <w:r w:rsidR="000E4616">
        <w:rPr>
          <w:rFonts w:hint="eastAsia"/>
        </w:rPr>
        <w:t>。</w:t>
      </w:r>
    </w:p>
    <w:p w14:paraId="54624DBE" w14:textId="77777777" w:rsidR="00AE4033" w:rsidRDefault="00AE4033" w:rsidP="00AE4033">
      <w:pPr>
        <w:pStyle w:val="21"/>
      </w:pPr>
      <w:r>
        <w:rPr>
          <w:rFonts w:hint="eastAsia"/>
        </w:rPr>
        <w:t xml:space="preserve">　</w:t>
      </w:r>
      <w:bookmarkStart w:id="147" w:name="_Toc130413711"/>
      <w:bookmarkStart w:id="148" w:name="_Toc130663212"/>
      <w:r>
        <w:rPr>
          <w:rFonts w:hint="eastAsia"/>
        </w:rPr>
        <w:t>模板组成</w:t>
      </w:r>
      <w:bookmarkEnd w:id="147"/>
      <w:bookmarkEnd w:id="148"/>
    </w:p>
    <w:p w14:paraId="5A4D4F15" w14:textId="77777777" w:rsidR="00F446BC" w:rsidRDefault="00F446BC" w:rsidP="00F446BC">
      <w:pPr>
        <w:ind w:firstLine="480"/>
      </w:pPr>
      <w:r>
        <w:rPr>
          <w:rFonts w:hint="eastAsia"/>
        </w:rPr>
        <w:t>对</w:t>
      </w:r>
      <w:r>
        <w:rPr>
          <w:rFonts w:hint="eastAsia"/>
        </w:rPr>
        <w:t>.dotx</w:t>
      </w:r>
      <w:r>
        <w:rPr>
          <w:rFonts w:hint="eastAsia"/>
        </w:rPr>
        <w:t>或</w:t>
      </w:r>
      <w:r>
        <w:rPr>
          <w:rFonts w:hint="eastAsia"/>
        </w:rPr>
        <w:t>.dotm</w:t>
      </w:r>
      <w:r>
        <w:t xml:space="preserve"> </w:t>
      </w:r>
      <w:r>
        <w:rPr>
          <w:rFonts w:hint="eastAsia"/>
        </w:rPr>
        <w:t>Word</w:t>
      </w:r>
      <w:r>
        <w:rPr>
          <w:rFonts w:hint="eastAsia"/>
        </w:rPr>
        <w:t>模板文件，在</w:t>
      </w:r>
      <w:r>
        <w:rPr>
          <w:rFonts w:hint="eastAsia"/>
        </w:rPr>
        <w:t>Windows</w:t>
      </w:r>
      <w:r>
        <w:rPr>
          <w:rFonts w:hint="eastAsia"/>
        </w:rPr>
        <w:t>资源管理器中，双击文件或右键菜单</w:t>
      </w:r>
      <w:r>
        <w:t>–</w:t>
      </w:r>
      <w:r w:rsidRPr="00452500">
        <w:rPr>
          <w:rStyle w:val="-2"/>
        </w:rPr>
        <w:t>新建</w:t>
      </w:r>
      <w:r>
        <w:rPr>
          <w:rFonts w:hint="eastAsia"/>
        </w:rPr>
        <w:t>为基于当前模板新建文档，右键菜单</w:t>
      </w:r>
      <w:r>
        <w:t>–</w:t>
      </w:r>
      <w:r w:rsidRPr="00452500">
        <w:rPr>
          <w:rStyle w:val="-2"/>
          <w:rFonts w:hint="eastAsia"/>
        </w:rPr>
        <w:t>打开</w:t>
      </w:r>
      <w:r>
        <w:rPr>
          <w:rFonts w:hint="eastAsia"/>
        </w:rPr>
        <w:t>为修改模板文件。</w:t>
      </w:r>
    </w:p>
    <w:p w14:paraId="62DFC965" w14:textId="77777777" w:rsidR="00F446BC" w:rsidRDefault="00F446BC" w:rsidP="00F446BC">
      <w:pPr>
        <w:ind w:firstLine="480"/>
      </w:pPr>
      <w:r>
        <w:rPr>
          <w:rFonts w:hint="eastAsia"/>
        </w:rPr>
        <w:t>为文档应用本模板，需要在</w:t>
      </w:r>
      <w:r w:rsidRPr="00185138">
        <w:rPr>
          <w:rStyle w:val="-"/>
          <w:rFonts w:hint="eastAsia"/>
        </w:rPr>
        <w:t>开发工具</w:t>
      </w:r>
      <w:r>
        <w:t>–</w:t>
      </w:r>
      <w:r w:rsidRPr="00185138">
        <w:rPr>
          <w:rStyle w:val="-0"/>
          <w:rFonts w:hint="eastAsia"/>
        </w:rPr>
        <w:t>模板</w:t>
      </w:r>
      <w:r>
        <w:t>–</w:t>
      </w:r>
      <w:r w:rsidRPr="00185138">
        <w:rPr>
          <w:rStyle w:val="-2"/>
          <w:rFonts w:hint="eastAsia"/>
        </w:rPr>
        <w:t>文档模板</w:t>
      </w:r>
      <w:r>
        <w:t>–</w:t>
      </w:r>
      <w:r w:rsidRPr="00185138">
        <w:rPr>
          <w:rStyle w:val="-4"/>
          <w:rFonts w:hint="eastAsia"/>
        </w:rPr>
        <w:t>模板和加载项窗口</w:t>
      </w:r>
      <w:r>
        <w:t>–</w:t>
      </w:r>
      <w:r w:rsidRPr="00185138">
        <w:rPr>
          <w:rStyle w:val="-1"/>
          <w:rFonts w:hint="eastAsia"/>
        </w:rPr>
        <w:t>模板</w:t>
      </w:r>
      <w:r>
        <w:rPr>
          <w:rFonts w:hint="eastAsia"/>
        </w:rPr>
        <w:t>（如果选项卡没有</w:t>
      </w:r>
      <w:r w:rsidRPr="00185138">
        <w:rPr>
          <w:rStyle w:val="-"/>
          <w:rFonts w:hint="eastAsia"/>
        </w:rPr>
        <w:t>开发工具</w:t>
      </w:r>
      <w:r>
        <w:rPr>
          <w:rFonts w:hint="eastAsia"/>
        </w:rPr>
        <w:t>，则需要在</w:t>
      </w:r>
      <w:r w:rsidRPr="00185138">
        <w:rPr>
          <w:rStyle w:val="-"/>
          <w:rFonts w:hint="eastAsia"/>
        </w:rPr>
        <w:t>文件</w:t>
      </w:r>
      <w:r>
        <w:t>–</w:t>
      </w:r>
      <w:r w:rsidRPr="00185138">
        <w:rPr>
          <w:rStyle w:val="-"/>
          <w:rFonts w:hint="eastAsia"/>
        </w:rPr>
        <w:t>选项</w:t>
      </w:r>
      <w:r>
        <w:t>–</w:t>
      </w:r>
      <w:r w:rsidRPr="00185138">
        <w:rPr>
          <w:rStyle w:val="-"/>
          <w:rFonts w:hint="eastAsia"/>
        </w:rPr>
        <w:t>自定义功能区</w:t>
      </w:r>
      <w:r>
        <w:rPr>
          <w:rFonts w:hint="eastAsia"/>
        </w:rPr>
        <w:t>中，选择</w:t>
      </w:r>
      <w:r w:rsidRPr="00185138">
        <w:rPr>
          <w:rStyle w:val="-3"/>
          <w:rFonts w:hint="eastAsia"/>
        </w:rPr>
        <w:t>自定义功能区</w:t>
      </w:r>
      <w:r>
        <w:rPr>
          <w:rFonts w:hint="eastAsia"/>
        </w:rPr>
        <w:t>为</w:t>
      </w:r>
      <w:r w:rsidRPr="00185138">
        <w:rPr>
          <w:rStyle w:val="-3"/>
          <w:rFonts w:hint="eastAsia"/>
        </w:rPr>
        <w:t>主选项卡</w:t>
      </w:r>
      <w:r>
        <w:rPr>
          <w:rFonts w:hint="eastAsia"/>
        </w:rPr>
        <w:t>，再勾选</w:t>
      </w:r>
      <w:r w:rsidRPr="00185138">
        <w:rPr>
          <w:rStyle w:val="-3"/>
          <w:rFonts w:hint="eastAsia"/>
        </w:rPr>
        <w:t>开发工具</w:t>
      </w:r>
      <w:r>
        <w:rPr>
          <w:rFonts w:hint="eastAsia"/>
        </w:rPr>
        <w:t>，确认即可）中，</w:t>
      </w:r>
      <w:r w:rsidRPr="00185138">
        <w:rPr>
          <w:rStyle w:val="-2"/>
          <w:rFonts w:hint="eastAsia"/>
        </w:rPr>
        <w:t>选用</w:t>
      </w:r>
      <w:r w:rsidRPr="00185138">
        <w:rPr>
          <w:rStyle w:val="-3"/>
          <w:rFonts w:hint="eastAsia"/>
        </w:rPr>
        <w:t>文档模板</w:t>
      </w:r>
      <w:r>
        <w:rPr>
          <w:rFonts w:hint="eastAsia"/>
        </w:rPr>
        <w:t>为本模板，勾选</w:t>
      </w:r>
      <w:r w:rsidRPr="00185138">
        <w:rPr>
          <w:rStyle w:val="-3"/>
          <w:rFonts w:hint="eastAsia"/>
        </w:rPr>
        <w:t>自动更新文档样式</w:t>
      </w:r>
      <w:r>
        <w:rPr>
          <w:rFonts w:hint="eastAsia"/>
        </w:rPr>
        <w:t>，确定即可。</w:t>
      </w:r>
    </w:p>
    <w:p w14:paraId="3E3E0FB1" w14:textId="77777777" w:rsidR="00F446BC" w:rsidRDefault="00F446BC" w:rsidP="00F446BC">
      <w:pPr>
        <w:ind w:firstLine="480"/>
      </w:pPr>
      <w:r>
        <w:rPr>
          <w:rFonts w:hint="eastAsia"/>
        </w:rPr>
        <w:t>Word</w:t>
      </w:r>
      <w:r>
        <w:rPr>
          <w:rFonts w:hint="eastAsia"/>
        </w:rPr>
        <w:t>的软件特性决定了文档格式和内容分离的不便性。将本模板应用到使用者的文档后，模板的主题、样式、文档部件、宏等内容可以迁移到使用者的文档中；但是，模板的文档内容、文档设置、页面布局等均无法迁移，需要手动设置。</w:t>
      </w:r>
    </w:p>
    <w:p w14:paraId="6DECD7A2" w14:textId="77777777" w:rsidR="00F446BC" w:rsidRDefault="00F446BC" w:rsidP="00F446BC">
      <w:pPr>
        <w:ind w:firstLine="480"/>
      </w:pPr>
    </w:p>
    <w:p w14:paraId="321955FE" w14:textId="77777777" w:rsidR="00F446BC" w:rsidRDefault="00F446BC" w:rsidP="00F446BC">
      <w:pPr>
        <w:ind w:firstLine="480"/>
      </w:pPr>
      <w:r>
        <w:rPr>
          <w:rFonts w:hint="eastAsia"/>
        </w:rPr>
        <w:t>向使用者文档插入封面和书脊，需要准备一份仅包含本模板封面和书脊的文档：在文档结尾通过</w:t>
      </w:r>
      <w:r w:rsidRPr="00B47008">
        <w:rPr>
          <w:rStyle w:val="-"/>
          <w:rFonts w:hint="eastAsia"/>
        </w:rPr>
        <w:t>布局</w:t>
      </w:r>
      <w:r>
        <w:t>–</w:t>
      </w:r>
      <w:r w:rsidRPr="00B47008">
        <w:rPr>
          <w:rStyle w:val="-0"/>
          <w:rFonts w:hint="eastAsia"/>
        </w:rPr>
        <w:t>页面设置</w:t>
      </w:r>
      <w:r>
        <w:t>–</w:t>
      </w:r>
      <w:r w:rsidRPr="00B47008">
        <w:rPr>
          <w:rStyle w:val="-2"/>
          <w:rFonts w:hint="eastAsia"/>
        </w:rPr>
        <w:t>分隔符</w:t>
      </w:r>
      <w:r>
        <w:t>–</w:t>
      </w:r>
      <w:r w:rsidRPr="00B47008">
        <w:rPr>
          <w:rStyle w:val="-2"/>
          <w:rFonts w:hint="eastAsia"/>
        </w:rPr>
        <w:t>下一页</w:t>
      </w:r>
      <w:r w:rsidRPr="000458AE">
        <w:rPr>
          <w:rFonts w:hint="eastAsia"/>
        </w:rPr>
        <w:t>插入分节符</w:t>
      </w:r>
      <w:r>
        <w:rPr>
          <w:rFonts w:hint="eastAsia"/>
        </w:rPr>
        <w:t>；通过</w:t>
      </w:r>
      <w:r w:rsidRPr="008C7B46">
        <w:rPr>
          <w:rStyle w:val="-"/>
          <w:rFonts w:hint="eastAsia"/>
        </w:rPr>
        <w:t>视图</w:t>
      </w:r>
      <w:r>
        <w:t>–</w:t>
      </w:r>
      <w:r w:rsidRPr="008C7B46">
        <w:rPr>
          <w:rStyle w:val="-0"/>
          <w:rFonts w:hint="eastAsia"/>
        </w:rPr>
        <w:t>视图</w:t>
      </w:r>
      <w:r>
        <w:t>–</w:t>
      </w:r>
      <w:r w:rsidRPr="008C7B46">
        <w:rPr>
          <w:rStyle w:val="-2"/>
          <w:rFonts w:hint="eastAsia"/>
        </w:rPr>
        <w:t>大纲</w:t>
      </w:r>
      <w:r>
        <w:rPr>
          <w:rFonts w:hint="eastAsia"/>
        </w:rPr>
        <w:t>切换为大纲视图；将光标至于文档末，通过</w:t>
      </w:r>
      <w:r w:rsidRPr="008C7B46">
        <w:rPr>
          <w:rStyle w:val="-"/>
          <w:rFonts w:hint="eastAsia"/>
        </w:rPr>
        <w:t>大纲显示</w:t>
      </w:r>
      <w:r>
        <w:t>–</w:t>
      </w:r>
      <w:r w:rsidRPr="008C7B46">
        <w:rPr>
          <w:rStyle w:val="-0"/>
        </w:rPr>
        <w:t>主控</w:t>
      </w:r>
      <w:r w:rsidRPr="008C7B46">
        <w:rPr>
          <w:rStyle w:val="-0"/>
          <w:rFonts w:hint="eastAsia"/>
        </w:rPr>
        <w:t>文档</w:t>
      </w:r>
      <w:r>
        <w:t>–</w:t>
      </w:r>
      <w:r w:rsidRPr="008C7B46">
        <w:rPr>
          <w:rStyle w:val="-2"/>
          <w:rFonts w:hint="eastAsia"/>
        </w:rPr>
        <w:t>显示文档</w:t>
      </w:r>
      <w:r>
        <w:t>–</w:t>
      </w:r>
      <w:r w:rsidRPr="008C7B46">
        <w:rPr>
          <w:rStyle w:val="-2"/>
          <w:rFonts w:hint="eastAsia"/>
        </w:rPr>
        <w:t>插入</w:t>
      </w:r>
      <w:r>
        <w:rPr>
          <w:rFonts w:hint="eastAsia"/>
        </w:rPr>
        <w:t>，选择使用者文档并确定，将两份文档合并为一份；最后关闭大纲视图，适当调整页面与分节符即可。</w:t>
      </w:r>
    </w:p>
    <w:p w14:paraId="1104B9BB" w14:textId="77777777" w:rsidR="00F446BC" w:rsidRDefault="00F446BC" w:rsidP="00F446BC">
      <w:pPr>
        <w:ind w:firstLine="480"/>
      </w:pPr>
      <w:r>
        <w:rPr>
          <w:rFonts w:hint="eastAsia"/>
        </w:rPr>
        <w:t>插入页码、目录、插图和附表清单等，只需从本模板复制至使用者文档即可。其中需要参考</w:t>
      </w:r>
      <w:r w:rsidR="007C6F2C">
        <w:fldChar w:fldCharType="begin"/>
      </w:r>
      <w:r w:rsidR="007C6F2C">
        <w:instrText xml:space="preserve"> </w:instrText>
      </w:r>
      <w:r w:rsidR="007C6F2C">
        <w:rPr>
          <w:rFonts w:hint="eastAsia"/>
        </w:rPr>
        <w:instrText>REF _Ref130663135 \r \h</w:instrText>
      </w:r>
      <w:r w:rsidR="007C6F2C">
        <w:instrText xml:space="preserve"> </w:instrText>
      </w:r>
      <w:r w:rsidR="007C6F2C">
        <w:fldChar w:fldCharType="separate"/>
      </w:r>
      <w:r w:rsidR="00232739">
        <w:t>3.4.4</w:t>
      </w:r>
      <w:r w:rsidR="007C6F2C">
        <w:fldChar w:fldCharType="end"/>
      </w:r>
      <w:r>
        <w:rPr>
          <w:rFonts w:hint="eastAsia"/>
        </w:rPr>
        <w:t>节，为与前章格式不同的页码取消按下</w:t>
      </w:r>
      <w:r w:rsidRPr="00D31D4A">
        <w:rPr>
          <w:rStyle w:val="-"/>
          <w:rFonts w:hint="eastAsia"/>
        </w:rPr>
        <w:t>页眉和页脚</w:t>
      </w:r>
      <w:r>
        <w:t>–</w:t>
      </w:r>
      <w:r w:rsidRPr="00D31D4A">
        <w:rPr>
          <w:rStyle w:val="-0"/>
        </w:rPr>
        <w:t>导航</w:t>
      </w:r>
      <w:r w:rsidRPr="008C7B46">
        <w:t>–</w:t>
      </w:r>
      <w:r w:rsidRPr="00D31D4A">
        <w:rPr>
          <w:rStyle w:val="-2"/>
          <w:rFonts w:hint="eastAsia"/>
        </w:rPr>
        <w:t>链接到前一节</w:t>
      </w:r>
      <w:r w:rsidRPr="001C6659">
        <w:rPr>
          <w:rFonts w:hint="eastAsia"/>
        </w:rPr>
        <w:t>，</w:t>
      </w:r>
      <w:r>
        <w:rPr>
          <w:rFonts w:hint="eastAsia"/>
        </w:rPr>
        <w:t>以及重新设置格式。</w:t>
      </w:r>
    </w:p>
    <w:p w14:paraId="7D560735" w14:textId="77777777" w:rsidR="00F446BC" w:rsidRPr="00EA175D" w:rsidRDefault="00F446BC" w:rsidP="00F446BC">
      <w:pPr>
        <w:ind w:firstLine="480"/>
      </w:pPr>
    </w:p>
    <w:p w14:paraId="685F7902" w14:textId="77777777" w:rsidR="00955D28" w:rsidRDefault="00F446BC" w:rsidP="00955D28">
      <w:pPr>
        <w:ind w:firstLine="480"/>
      </w:pPr>
      <w:r>
        <w:rPr>
          <w:rFonts w:hint="eastAsia"/>
        </w:rPr>
        <w:t>参考</w:t>
      </w:r>
      <w:r w:rsidR="007C6F2C">
        <w:fldChar w:fldCharType="begin"/>
      </w:r>
      <w:r w:rsidR="007C6F2C">
        <w:instrText xml:space="preserve"> </w:instrText>
      </w:r>
      <w:r w:rsidR="007C6F2C">
        <w:rPr>
          <w:rFonts w:hint="eastAsia"/>
        </w:rPr>
        <w:instrText>REF _Ref130663140 \r \h</w:instrText>
      </w:r>
      <w:r w:rsidR="007C6F2C">
        <w:instrText xml:space="preserve"> </w:instrText>
      </w:r>
      <w:r w:rsidR="007C6F2C">
        <w:fldChar w:fldCharType="separate"/>
      </w:r>
      <w:r w:rsidR="00232739">
        <w:t>3.4.1</w:t>
      </w:r>
      <w:r w:rsidR="007C6F2C">
        <w:fldChar w:fldCharType="end"/>
      </w:r>
      <w:r>
        <w:rPr>
          <w:rFonts w:hint="eastAsia"/>
        </w:rPr>
        <w:t>节修改公式字体，参考</w:t>
      </w:r>
      <w:r w:rsidR="007C6F2C">
        <w:fldChar w:fldCharType="begin"/>
      </w:r>
      <w:r w:rsidR="007C6F2C">
        <w:instrText xml:space="preserve"> </w:instrText>
      </w:r>
      <w:r w:rsidR="007C6F2C">
        <w:rPr>
          <w:rFonts w:hint="eastAsia"/>
        </w:rPr>
        <w:instrText>REF _Ref130663146 \r \h</w:instrText>
      </w:r>
      <w:r w:rsidR="007C6F2C">
        <w:instrText xml:space="preserve"> </w:instrText>
      </w:r>
      <w:r w:rsidR="007C6F2C">
        <w:fldChar w:fldCharType="separate"/>
      </w:r>
      <w:r w:rsidR="00232739">
        <w:t>3.4.3</w:t>
      </w:r>
      <w:r w:rsidR="007C6F2C">
        <w:fldChar w:fldCharType="end"/>
      </w:r>
      <w:r>
        <w:rPr>
          <w:rFonts w:hint="eastAsia"/>
        </w:rPr>
        <w:t>节修改脚注格式。参考</w:t>
      </w:r>
      <w:r w:rsidR="007C6F2C">
        <w:fldChar w:fldCharType="begin"/>
      </w:r>
      <w:r w:rsidR="007C6F2C">
        <w:instrText xml:space="preserve"> </w:instrText>
      </w:r>
      <w:r w:rsidR="007C6F2C">
        <w:rPr>
          <w:rFonts w:hint="eastAsia"/>
        </w:rPr>
        <w:instrText>REF _Ref130663166 \r \h</w:instrText>
      </w:r>
      <w:r w:rsidR="007C6F2C">
        <w:instrText xml:space="preserve"> </w:instrText>
      </w:r>
      <w:r w:rsidR="007C6F2C">
        <w:fldChar w:fldCharType="separate"/>
      </w:r>
      <w:r w:rsidR="00232739">
        <w:t>3.2</w:t>
      </w:r>
      <w:r w:rsidR="007C6F2C">
        <w:fldChar w:fldCharType="end"/>
      </w:r>
      <w:r>
        <w:rPr>
          <w:rFonts w:hint="eastAsia"/>
        </w:rPr>
        <w:t>节修改论文页边距，参考</w:t>
      </w:r>
      <w:r w:rsidR="007C6F2C">
        <w:fldChar w:fldCharType="begin"/>
      </w:r>
      <w:r w:rsidR="007C6F2C">
        <w:instrText xml:space="preserve"> </w:instrText>
      </w:r>
      <w:r w:rsidR="007C6F2C">
        <w:rPr>
          <w:rFonts w:hint="eastAsia"/>
        </w:rPr>
        <w:instrText>REF _Ref130663173 \r \h</w:instrText>
      </w:r>
      <w:r w:rsidR="007C6F2C">
        <w:instrText xml:space="preserve"> </w:instrText>
      </w:r>
      <w:r w:rsidR="007C6F2C">
        <w:fldChar w:fldCharType="separate"/>
      </w:r>
      <w:r w:rsidR="00232739">
        <w:t>3.4.6</w:t>
      </w:r>
      <w:r w:rsidR="007C6F2C">
        <w:fldChar w:fldCharType="end"/>
      </w:r>
      <w:r>
        <w:rPr>
          <w:rFonts w:hint="eastAsia"/>
        </w:rPr>
        <w:t>、</w:t>
      </w:r>
      <w:r>
        <w:fldChar w:fldCharType="begin"/>
      </w:r>
      <w:r>
        <w:instrText xml:space="preserve"> REF _Ref130579137 \r \h </w:instrText>
      </w:r>
      <w:r>
        <w:fldChar w:fldCharType="separate"/>
      </w:r>
      <w:r w:rsidR="00232739">
        <w:t>3.4.7</w:t>
      </w:r>
      <w:r>
        <w:fldChar w:fldCharType="end"/>
      </w:r>
      <w:r>
        <w:rPr>
          <w:rFonts w:hint="eastAsia"/>
        </w:rPr>
        <w:t>节修改封面和书脊页边距。</w:t>
      </w:r>
    </w:p>
    <w:p w14:paraId="31B22C33" w14:textId="77777777" w:rsidR="00955D28" w:rsidRDefault="00955D28" w:rsidP="00955D28">
      <w:pPr>
        <w:ind w:firstLine="480"/>
        <w:sectPr w:rsidR="00955D28" w:rsidSect="00EF7B33">
          <w:headerReference w:type="even" r:id="rId19"/>
          <w:footerReference w:type="even" r:id="rId20"/>
          <w:footerReference w:type="default" r:id="rId21"/>
          <w:headerReference w:type="first" r:id="rId22"/>
          <w:footerReference w:type="first" r:id="rId23"/>
          <w:footnotePr>
            <w:numFmt w:val="decimalEnclosedCircleChinese"/>
            <w:numRestart w:val="eachPage"/>
          </w:footnotePr>
          <w:pgSz w:w="11906" w:h="16838" w:code="9"/>
          <w:pgMar w:top="2155" w:right="1701" w:bottom="1814" w:left="1701" w:header="964" w:footer="851" w:gutter="113"/>
          <w:cols w:space="425"/>
          <w:docGrid w:linePitch="312"/>
        </w:sectPr>
      </w:pPr>
    </w:p>
    <w:p w14:paraId="1B567EA4" w14:textId="77777777" w:rsidR="00E60F85" w:rsidRDefault="00F6143A" w:rsidP="00A74A28">
      <w:pPr>
        <w:pStyle w:val="1"/>
      </w:pPr>
      <w:r>
        <w:rPr>
          <w:rFonts w:hint="eastAsia"/>
        </w:rPr>
        <w:lastRenderedPageBreak/>
        <w:t xml:space="preserve">　</w:t>
      </w:r>
      <w:bookmarkStart w:id="149" w:name="_Toc129216728"/>
      <w:bookmarkStart w:id="150" w:name="_Toc129261377"/>
      <w:bookmarkStart w:id="151" w:name="_Toc129640436"/>
      <w:bookmarkStart w:id="152" w:name="_Toc130413714"/>
      <w:bookmarkStart w:id="153" w:name="_Toc130663213"/>
      <w:r>
        <w:rPr>
          <w:rFonts w:hint="eastAsia"/>
        </w:rPr>
        <w:t>模板</w:t>
      </w:r>
      <w:bookmarkEnd w:id="0"/>
      <w:bookmarkEnd w:id="149"/>
      <w:bookmarkEnd w:id="150"/>
      <w:bookmarkEnd w:id="151"/>
      <w:r w:rsidR="00D97C77">
        <w:rPr>
          <w:rFonts w:hint="eastAsia"/>
        </w:rPr>
        <w:t>制作</w:t>
      </w:r>
      <w:bookmarkEnd w:id="152"/>
      <w:bookmarkEnd w:id="153"/>
    </w:p>
    <w:p w14:paraId="60451272" w14:textId="77777777" w:rsidR="001E0F90" w:rsidRDefault="001E0F90">
      <w:pPr>
        <w:ind w:firstLine="480"/>
      </w:pPr>
      <w:r>
        <w:rPr>
          <w:rFonts w:hint="eastAsia"/>
        </w:rPr>
        <w:t>本章介绍从零制作本模板的操作</w:t>
      </w:r>
      <w:r w:rsidR="00A031FE">
        <w:rPr>
          <w:rFonts w:hint="eastAsia"/>
        </w:rPr>
        <w:t>过程</w:t>
      </w:r>
      <w:r>
        <w:rPr>
          <w:rFonts w:hint="eastAsia"/>
        </w:rPr>
        <w:t>与实现细节。</w:t>
      </w:r>
    </w:p>
    <w:p w14:paraId="54E19A72" w14:textId="77777777" w:rsidR="00B34DBC" w:rsidRDefault="00B34DBC" w:rsidP="00B34DBC">
      <w:pPr>
        <w:pStyle w:val="21"/>
      </w:pPr>
      <w:r>
        <w:rPr>
          <w:rFonts w:hint="eastAsia"/>
        </w:rPr>
        <w:t xml:space="preserve">　</w:t>
      </w:r>
      <w:bookmarkStart w:id="154" w:name="_Toc130413715"/>
      <w:bookmarkStart w:id="155" w:name="_Toc130663214"/>
      <w:r>
        <w:rPr>
          <w:rFonts w:hint="eastAsia"/>
        </w:rPr>
        <w:t>软件设置</w:t>
      </w:r>
      <w:bookmarkEnd w:id="154"/>
      <w:bookmarkEnd w:id="155"/>
    </w:p>
    <w:p w14:paraId="6DEEEAFE" w14:textId="77777777" w:rsidR="00BE5F8C" w:rsidRDefault="00BE5F8C" w:rsidP="00BE5F8C">
      <w:pPr>
        <w:ind w:firstLine="480"/>
      </w:pPr>
      <w:bookmarkStart w:id="156" w:name="_Toc128945936"/>
      <w:r>
        <w:rPr>
          <w:rFonts w:hint="eastAsia"/>
        </w:rPr>
        <w:t>在</w:t>
      </w:r>
      <w:r w:rsidRPr="00B34DBC">
        <w:rPr>
          <w:rStyle w:val="-"/>
          <w:rFonts w:hint="eastAsia"/>
        </w:rPr>
        <w:t>文件</w:t>
      </w:r>
      <w:r>
        <w:t>–</w:t>
      </w:r>
      <w:r w:rsidRPr="00B34DBC">
        <w:rPr>
          <w:rStyle w:val="-"/>
          <w:rFonts w:hint="eastAsia"/>
        </w:rPr>
        <w:t>选项</w:t>
      </w:r>
      <w:r>
        <w:t>–</w:t>
      </w:r>
      <w:r w:rsidRPr="00B34DBC">
        <w:rPr>
          <w:rStyle w:val="-"/>
          <w:rFonts w:hint="eastAsia"/>
        </w:rPr>
        <w:t>保存</w:t>
      </w:r>
      <w:r>
        <w:rPr>
          <w:rFonts w:hint="eastAsia"/>
        </w:rPr>
        <w:t>中合理设置自动保存时间间隔。</w:t>
      </w:r>
      <w:r>
        <w:rPr>
          <w:rFonts w:hint="eastAsia"/>
        </w:rPr>
        <w:t>Word</w:t>
      </w:r>
      <w:r>
        <w:rPr>
          <w:rFonts w:hint="eastAsia"/>
        </w:rPr>
        <w:t>处理长文档、进行复杂的查找与替换、复制较多的图片、表格、公式、图文框等复杂格式内容时可能卡死。即使设置了自动保存，未正确关闭的</w:t>
      </w:r>
      <w:r>
        <w:rPr>
          <w:rFonts w:hint="eastAsia"/>
        </w:rPr>
        <w:t>Word</w:t>
      </w:r>
      <w:r>
        <w:rPr>
          <w:rFonts w:hint="eastAsia"/>
        </w:rPr>
        <w:t>文档在自动恢复后可能存在格式损坏、样式非主动更新等问题。</w:t>
      </w:r>
    </w:p>
    <w:p w14:paraId="01B9FB7A" w14:textId="77777777" w:rsidR="00BE5F8C" w:rsidRDefault="00BE5F8C" w:rsidP="00BE5F8C">
      <w:pPr>
        <w:ind w:firstLine="480"/>
      </w:pPr>
      <w:r>
        <w:rPr>
          <w:rFonts w:hint="eastAsia"/>
        </w:rPr>
        <w:t>在</w:t>
      </w:r>
      <w:r w:rsidRPr="00B34DBC">
        <w:rPr>
          <w:rStyle w:val="-"/>
          <w:rFonts w:hint="eastAsia"/>
        </w:rPr>
        <w:t>文件</w:t>
      </w:r>
      <w:r>
        <w:t>–</w:t>
      </w:r>
      <w:r w:rsidRPr="00B34DBC">
        <w:rPr>
          <w:rStyle w:val="-"/>
          <w:rFonts w:hint="eastAsia"/>
        </w:rPr>
        <w:t>选项</w:t>
      </w:r>
      <w:r>
        <w:t>–</w:t>
      </w:r>
      <w:r w:rsidRPr="00B34DBC">
        <w:rPr>
          <w:rStyle w:val="-"/>
          <w:rFonts w:hint="eastAsia"/>
        </w:rPr>
        <w:t>显示</w:t>
      </w:r>
      <w:r>
        <w:rPr>
          <w:rFonts w:hint="eastAsia"/>
        </w:rPr>
        <w:t>中勾选</w:t>
      </w:r>
      <w:r w:rsidRPr="00B34DBC">
        <w:rPr>
          <w:rStyle w:val="-3"/>
          <w:rFonts w:hint="eastAsia"/>
        </w:rPr>
        <w:t>始终在屏幕上显示这些格式标记</w:t>
      </w:r>
      <w:r>
        <w:rPr>
          <w:rFonts w:hint="eastAsia"/>
        </w:rPr>
        <w:t>的所有项，方便查看如不间断空格、制表位等格式标记。在</w:t>
      </w:r>
      <w:r w:rsidRPr="00B34DBC">
        <w:rPr>
          <w:rStyle w:val="-"/>
          <w:rFonts w:hint="eastAsia"/>
        </w:rPr>
        <w:t>开始</w:t>
      </w:r>
      <w:r>
        <w:t>–</w:t>
      </w:r>
      <w:r w:rsidRPr="00B34DBC">
        <w:rPr>
          <w:rStyle w:val="-0"/>
          <w:rFonts w:hint="eastAsia"/>
        </w:rPr>
        <w:t>段落</w:t>
      </w:r>
      <w:r>
        <w:rPr>
          <w:rFonts w:hint="eastAsia"/>
        </w:rPr>
        <w:t>中按下</w:t>
      </w:r>
      <w:r w:rsidRPr="00B34DBC">
        <w:rPr>
          <w:rStyle w:val="-2"/>
          <w:rFonts w:hint="eastAsia"/>
        </w:rPr>
        <w:t>显示</w:t>
      </w:r>
      <w:r w:rsidRPr="00B34DBC">
        <w:rPr>
          <w:rStyle w:val="-2"/>
          <w:rFonts w:hint="eastAsia"/>
        </w:rPr>
        <w:t>/</w:t>
      </w:r>
      <w:r w:rsidRPr="00B34DBC">
        <w:rPr>
          <w:rStyle w:val="-2"/>
          <w:rFonts w:hint="eastAsia"/>
        </w:rPr>
        <w:t>隐藏编辑标记</w:t>
      </w:r>
      <w:r>
        <w:rPr>
          <w:rFonts w:hint="eastAsia"/>
        </w:rPr>
        <w:t>，方便查看分页符、分节符等段落标记符。</w:t>
      </w:r>
    </w:p>
    <w:p w14:paraId="56F12BB2" w14:textId="77777777" w:rsidR="00BE5F8C" w:rsidRDefault="00BE5F8C" w:rsidP="00BE5F8C">
      <w:pPr>
        <w:ind w:firstLine="480"/>
      </w:pPr>
      <w:r>
        <w:rPr>
          <w:rFonts w:hint="eastAsia"/>
        </w:rPr>
        <w:t>在</w:t>
      </w:r>
      <w:r w:rsidRPr="00CD2DA6">
        <w:rPr>
          <w:rStyle w:val="-"/>
        </w:rPr>
        <w:t>文件</w:t>
      </w:r>
      <w:r>
        <w:t>–</w:t>
      </w:r>
      <w:r w:rsidRPr="00CD2DA6">
        <w:rPr>
          <w:rStyle w:val="-"/>
        </w:rPr>
        <w:t>选项</w:t>
      </w:r>
      <w:r>
        <w:t>–</w:t>
      </w:r>
      <w:r w:rsidRPr="00CD2DA6">
        <w:rPr>
          <w:rStyle w:val="-"/>
        </w:rPr>
        <w:t>版式</w:t>
      </w:r>
      <w:r>
        <w:rPr>
          <w:rFonts w:hint="eastAsia"/>
        </w:rPr>
        <w:t>中，设置</w:t>
      </w:r>
      <w:r w:rsidRPr="00CD2DA6">
        <w:rPr>
          <w:rStyle w:val="-3"/>
          <w:rFonts w:hint="eastAsia"/>
        </w:rPr>
        <w:t>首尾</w:t>
      </w:r>
      <w:r w:rsidRPr="00CD2DA6">
        <w:rPr>
          <w:rStyle w:val="-3"/>
        </w:rPr>
        <w:t>字符设置</w:t>
      </w:r>
      <w:r>
        <w:rPr>
          <w:rFonts w:hint="eastAsia"/>
        </w:rPr>
        <w:t>为</w:t>
      </w:r>
      <w:r w:rsidRPr="00CD2DA6">
        <w:rPr>
          <w:rStyle w:val="-3"/>
          <w:rFonts w:hint="eastAsia"/>
        </w:rPr>
        <w:t>标准</w:t>
      </w:r>
      <w:r>
        <w:rPr>
          <w:rFonts w:hint="eastAsia"/>
        </w:rPr>
        <w:t>，</w:t>
      </w:r>
      <w:r w:rsidRPr="00CD2DA6">
        <w:rPr>
          <w:rStyle w:val="-3"/>
          <w:rFonts w:hint="eastAsia"/>
        </w:rPr>
        <w:t>字距调整</w:t>
      </w:r>
      <w:r>
        <w:rPr>
          <w:rFonts w:hint="eastAsia"/>
        </w:rPr>
        <w:t>为</w:t>
      </w:r>
      <w:r w:rsidRPr="00CD2DA6">
        <w:rPr>
          <w:rStyle w:val="-3"/>
          <w:rFonts w:hint="eastAsia"/>
        </w:rPr>
        <w:t>用于西文和标点符号</w:t>
      </w:r>
      <w:r>
        <w:rPr>
          <w:rFonts w:hint="eastAsia"/>
        </w:rPr>
        <w:t>，</w:t>
      </w:r>
      <w:r w:rsidRPr="00CD2DA6">
        <w:rPr>
          <w:rStyle w:val="-3"/>
          <w:rFonts w:hint="eastAsia"/>
        </w:rPr>
        <w:t>字符间距控制</w:t>
      </w:r>
      <w:r>
        <w:rPr>
          <w:rFonts w:hint="eastAsia"/>
        </w:rPr>
        <w:t>为</w:t>
      </w:r>
      <w:r w:rsidRPr="00CD2DA6">
        <w:rPr>
          <w:rStyle w:val="-3"/>
          <w:rFonts w:hint="eastAsia"/>
        </w:rPr>
        <w:t>只压缩标点符号</w:t>
      </w:r>
      <w:r>
        <w:rPr>
          <w:rFonts w:hint="eastAsia"/>
        </w:rPr>
        <w:t>。</w:t>
      </w:r>
    </w:p>
    <w:p w14:paraId="7D26243A" w14:textId="77777777" w:rsidR="0061374C" w:rsidRDefault="00F6143A" w:rsidP="000D430C">
      <w:pPr>
        <w:pStyle w:val="21"/>
      </w:pPr>
      <w:r>
        <w:rPr>
          <w:rFonts w:hint="eastAsia"/>
        </w:rPr>
        <w:t xml:space="preserve">　</w:t>
      </w:r>
      <w:bookmarkStart w:id="157" w:name="_Toc129216729"/>
      <w:bookmarkStart w:id="158" w:name="_Toc129261378"/>
      <w:bookmarkStart w:id="159" w:name="_Toc129640437"/>
      <w:bookmarkStart w:id="160" w:name="_Toc130413716"/>
      <w:bookmarkStart w:id="161" w:name="_Ref130663166"/>
      <w:bookmarkStart w:id="162" w:name="_Toc130663215"/>
      <w:r>
        <w:rPr>
          <w:rFonts w:hint="eastAsia"/>
        </w:rPr>
        <w:t>文档设置</w:t>
      </w:r>
      <w:bookmarkEnd w:id="156"/>
      <w:bookmarkEnd w:id="157"/>
      <w:bookmarkEnd w:id="158"/>
      <w:bookmarkEnd w:id="159"/>
      <w:bookmarkEnd w:id="160"/>
      <w:bookmarkEnd w:id="161"/>
      <w:bookmarkEnd w:id="162"/>
    </w:p>
    <w:p w14:paraId="3B48D0BD" w14:textId="77777777" w:rsidR="00452500" w:rsidRPr="00452500" w:rsidRDefault="00452500" w:rsidP="00452500">
      <w:pPr>
        <w:ind w:firstLine="480"/>
      </w:pPr>
      <w:r>
        <w:rPr>
          <w:rFonts w:hint="eastAsia"/>
        </w:rPr>
        <w:t>新建</w:t>
      </w:r>
      <w:r>
        <w:rPr>
          <w:rFonts w:hint="eastAsia"/>
        </w:rPr>
        <w:t>.</w:t>
      </w:r>
      <w:r>
        <w:t xml:space="preserve">dotx </w:t>
      </w:r>
      <w:r>
        <w:rPr>
          <w:rFonts w:hint="eastAsia"/>
        </w:rPr>
        <w:t>Word</w:t>
      </w:r>
      <w:r>
        <w:rPr>
          <w:rFonts w:hint="eastAsia"/>
        </w:rPr>
        <w:t>模板文件。</w:t>
      </w:r>
    </w:p>
    <w:p w14:paraId="737CAC50" w14:textId="77777777" w:rsidR="000524AA" w:rsidRDefault="006E15F0">
      <w:pPr>
        <w:ind w:firstLine="480"/>
      </w:pPr>
      <w:r>
        <w:rPr>
          <w:rFonts w:hint="eastAsia"/>
        </w:rPr>
        <w:t>设置</w:t>
      </w:r>
      <w:r w:rsidR="0061374C">
        <w:rPr>
          <w:rFonts w:hint="eastAsia"/>
        </w:rPr>
        <w:t>文档页面布局。</w:t>
      </w:r>
      <w:r w:rsidR="00FC7F1B">
        <w:rPr>
          <w:rFonts w:hint="eastAsia"/>
        </w:rPr>
        <w:t>在</w:t>
      </w:r>
      <w:r w:rsidR="00FC7F1B" w:rsidRPr="000C2D9C">
        <w:rPr>
          <w:rStyle w:val="-"/>
          <w:rFonts w:hint="eastAsia"/>
        </w:rPr>
        <w:t>布局</w:t>
      </w:r>
      <w:r w:rsidR="00FC7F1B">
        <w:t>–</w:t>
      </w:r>
      <w:r w:rsidR="00FC7F1B" w:rsidRPr="000C2D9C">
        <w:rPr>
          <w:rStyle w:val="-0"/>
          <w:rFonts w:hint="eastAsia"/>
        </w:rPr>
        <w:t>页面设置</w:t>
      </w:r>
      <w:r w:rsidR="00FC7F1B">
        <w:t>–</w:t>
      </w:r>
      <w:r w:rsidR="00FC7F1B" w:rsidRPr="000C2D9C">
        <w:rPr>
          <w:rStyle w:val="-2"/>
          <w:rFonts w:hint="eastAsia"/>
        </w:rPr>
        <w:t>对话框加载按钮</w:t>
      </w:r>
      <w:r w:rsidR="006F4A36">
        <w:t>–</w:t>
      </w:r>
      <w:r w:rsidR="006F4A36" w:rsidRPr="006F4A36">
        <w:rPr>
          <w:rStyle w:val="-4"/>
          <w:rFonts w:hint="eastAsia"/>
        </w:rPr>
        <w:t>页面设置</w:t>
      </w:r>
      <w:r w:rsidR="00FC7F1B" w:rsidRPr="006F4A36">
        <w:rPr>
          <w:rStyle w:val="-4"/>
          <w:rFonts w:hint="eastAsia"/>
        </w:rPr>
        <w:t>窗口</w:t>
      </w:r>
      <w:r w:rsidR="00FC7F1B">
        <w:rPr>
          <w:rFonts w:hint="eastAsia"/>
        </w:rPr>
        <w:t>中：在</w:t>
      </w:r>
      <w:r w:rsidR="00FC7F1B" w:rsidRPr="000C2D9C">
        <w:rPr>
          <w:rStyle w:val="-1"/>
          <w:rFonts w:hint="eastAsia"/>
        </w:rPr>
        <w:t>页边距</w:t>
      </w:r>
      <w:r w:rsidR="00FC7F1B">
        <w:rPr>
          <w:rFonts w:hint="eastAsia"/>
        </w:rPr>
        <w:t>中，设置</w:t>
      </w:r>
      <w:r w:rsidR="00FC7F1B" w:rsidRPr="00207181">
        <w:rPr>
          <w:rStyle w:val="-3"/>
          <w:rFonts w:hint="eastAsia"/>
        </w:rPr>
        <w:t>上下左右页边距</w:t>
      </w:r>
      <w:r w:rsidR="00FC7F1B">
        <w:rPr>
          <w:rFonts w:hint="eastAsia"/>
        </w:rPr>
        <w:t>分别为</w:t>
      </w:r>
      <w:r w:rsidR="00FC7F1B">
        <w:rPr>
          <w:rFonts w:hint="eastAsia"/>
        </w:rPr>
        <w:t>3</w:t>
      </w:r>
      <w:r w:rsidR="00FC7F1B">
        <w:t>.8cm</w:t>
      </w:r>
      <w:r w:rsidR="00FC7F1B">
        <w:rPr>
          <w:rFonts w:hint="eastAsia"/>
        </w:rPr>
        <w:t>、</w:t>
      </w:r>
      <w:r w:rsidR="00FC7F1B">
        <w:rPr>
          <w:rFonts w:hint="eastAsia"/>
        </w:rPr>
        <w:t>3.2cm</w:t>
      </w:r>
      <w:r w:rsidR="00FC7F1B">
        <w:rPr>
          <w:rFonts w:hint="eastAsia"/>
        </w:rPr>
        <w:t>、</w:t>
      </w:r>
      <w:r w:rsidR="00FC7F1B">
        <w:rPr>
          <w:rFonts w:hint="eastAsia"/>
        </w:rPr>
        <w:t>3cm</w:t>
      </w:r>
      <w:r w:rsidR="00FC7F1B">
        <w:rPr>
          <w:rFonts w:hint="eastAsia"/>
        </w:rPr>
        <w:t>、</w:t>
      </w:r>
      <w:r w:rsidR="00FC7F1B">
        <w:rPr>
          <w:rFonts w:hint="eastAsia"/>
        </w:rPr>
        <w:t>3cm</w:t>
      </w:r>
      <w:r w:rsidR="00FC7F1B">
        <w:rPr>
          <w:rFonts w:hint="eastAsia"/>
        </w:rPr>
        <w:t>，</w:t>
      </w:r>
      <w:r w:rsidR="00FC7F1B" w:rsidRPr="00207181">
        <w:rPr>
          <w:rStyle w:val="-3"/>
          <w:rFonts w:hint="eastAsia"/>
        </w:rPr>
        <w:t>装订线边距</w:t>
      </w:r>
      <w:r w:rsidR="00FC7F1B">
        <w:rPr>
          <w:rFonts w:hint="eastAsia"/>
        </w:rPr>
        <w:t>为</w:t>
      </w:r>
      <w:r w:rsidR="00FC7F1B">
        <w:rPr>
          <w:rFonts w:hint="eastAsia"/>
        </w:rPr>
        <w:t>0.2cm</w:t>
      </w:r>
      <w:r w:rsidR="00BE5F8C">
        <w:rPr>
          <w:rFonts w:hint="eastAsia"/>
        </w:rPr>
        <w:t>，</w:t>
      </w:r>
      <w:r w:rsidR="00FC7F1B" w:rsidRPr="00207181">
        <w:rPr>
          <w:rStyle w:val="-3"/>
          <w:rFonts w:hint="eastAsia"/>
        </w:rPr>
        <w:t>位置</w:t>
      </w:r>
      <w:r w:rsidR="00FC7F1B">
        <w:rPr>
          <w:rFonts w:hint="eastAsia"/>
        </w:rPr>
        <w:t>为</w:t>
      </w:r>
      <w:r w:rsidR="00FC7F1B" w:rsidRPr="00207181">
        <w:rPr>
          <w:rStyle w:val="-3"/>
          <w:rFonts w:hint="eastAsia"/>
        </w:rPr>
        <w:t>靠左</w:t>
      </w:r>
      <w:r w:rsidR="00581A7A">
        <w:rPr>
          <w:rFonts w:hint="eastAsia"/>
        </w:rPr>
        <w:t>，</w:t>
      </w:r>
      <w:r w:rsidR="00581A7A" w:rsidRPr="00207181">
        <w:rPr>
          <w:rStyle w:val="-3"/>
          <w:rFonts w:hint="eastAsia"/>
        </w:rPr>
        <w:t>应用</w:t>
      </w:r>
      <w:r w:rsidR="00581A7A">
        <w:rPr>
          <w:rStyle w:val="-3"/>
          <w:rFonts w:hint="eastAsia"/>
        </w:rPr>
        <w:t>于</w:t>
      </w:r>
      <w:r w:rsidR="00581A7A">
        <w:rPr>
          <w:rFonts w:hint="eastAsia"/>
        </w:rPr>
        <w:t>为</w:t>
      </w:r>
      <w:r w:rsidR="00581A7A" w:rsidRPr="00207181">
        <w:rPr>
          <w:rStyle w:val="-3"/>
          <w:rFonts w:hint="eastAsia"/>
        </w:rPr>
        <w:t>整篇文档</w:t>
      </w:r>
      <w:r w:rsidR="00FC7F1B">
        <w:rPr>
          <w:rFonts w:hint="eastAsia"/>
        </w:rPr>
        <w:t>；在</w:t>
      </w:r>
      <w:r w:rsidR="00FC7F1B" w:rsidRPr="000C2D9C">
        <w:rPr>
          <w:rStyle w:val="-1"/>
          <w:rFonts w:hint="eastAsia"/>
        </w:rPr>
        <w:t>纸张</w:t>
      </w:r>
      <w:r w:rsidR="00FC7F1B">
        <w:rPr>
          <w:rFonts w:hint="eastAsia"/>
        </w:rPr>
        <w:t>中，设置</w:t>
      </w:r>
      <w:r w:rsidR="00FC7F1B" w:rsidRPr="00207181">
        <w:rPr>
          <w:rStyle w:val="-3"/>
          <w:rFonts w:hint="eastAsia"/>
        </w:rPr>
        <w:t>纸张大小</w:t>
      </w:r>
      <w:r w:rsidR="00FC7F1B">
        <w:rPr>
          <w:rFonts w:hint="eastAsia"/>
        </w:rPr>
        <w:t>为</w:t>
      </w:r>
      <w:r w:rsidR="00FC7F1B" w:rsidRPr="00207181">
        <w:rPr>
          <w:rStyle w:val="-3"/>
          <w:rFonts w:hint="eastAsia"/>
        </w:rPr>
        <w:t>A4</w:t>
      </w:r>
      <w:r w:rsidR="00FC7F1B">
        <w:rPr>
          <w:rFonts w:hint="eastAsia"/>
        </w:rPr>
        <w:t>；在</w:t>
      </w:r>
      <w:r w:rsidR="00FC7F1B" w:rsidRPr="000C2D9C">
        <w:rPr>
          <w:rStyle w:val="-1"/>
          <w:rFonts w:hint="eastAsia"/>
        </w:rPr>
        <w:t>布局</w:t>
      </w:r>
      <w:r w:rsidR="00FC7F1B">
        <w:rPr>
          <w:rFonts w:hint="eastAsia"/>
        </w:rPr>
        <w:t>中，设置</w:t>
      </w:r>
      <w:r w:rsidR="00FC7F1B" w:rsidRPr="00207181">
        <w:rPr>
          <w:rStyle w:val="-3"/>
          <w:rFonts w:hint="eastAsia"/>
        </w:rPr>
        <w:t>页脚</w:t>
      </w:r>
      <w:bookmarkStart w:id="163" w:name="_Hlk130661379"/>
      <w:r w:rsidR="00BE5F8C">
        <w:rPr>
          <w:rStyle w:val="-3"/>
          <w:rFonts w:hint="eastAsia"/>
        </w:rPr>
        <w:t>距边界</w:t>
      </w:r>
      <w:bookmarkEnd w:id="163"/>
      <w:r w:rsidR="00FC7F1B">
        <w:rPr>
          <w:rFonts w:hint="eastAsia"/>
        </w:rPr>
        <w:t>为</w:t>
      </w:r>
      <w:r w:rsidR="00FC7F1B">
        <w:rPr>
          <w:rFonts w:hint="eastAsia"/>
        </w:rPr>
        <w:t>1.5cm</w:t>
      </w:r>
      <w:r w:rsidR="00FC7F1B">
        <w:rPr>
          <w:rFonts w:hint="eastAsia"/>
        </w:rPr>
        <w:t>；在</w:t>
      </w:r>
      <w:r w:rsidR="00FC7F1B" w:rsidRPr="000C2D9C">
        <w:rPr>
          <w:rStyle w:val="-1"/>
          <w:rFonts w:hint="eastAsia"/>
        </w:rPr>
        <w:t>文档网格</w:t>
      </w:r>
      <w:r w:rsidR="00FC7F1B">
        <w:rPr>
          <w:rFonts w:hint="eastAsia"/>
        </w:rPr>
        <w:t>中，设置</w:t>
      </w:r>
      <w:r w:rsidR="00FC7F1B" w:rsidRPr="00207181">
        <w:rPr>
          <w:rStyle w:val="-3"/>
          <w:rFonts w:hint="eastAsia"/>
        </w:rPr>
        <w:t>网格格式</w:t>
      </w:r>
      <w:r w:rsidR="00FC7F1B">
        <w:rPr>
          <w:rFonts w:hint="eastAsia"/>
        </w:rPr>
        <w:t>为</w:t>
      </w:r>
      <w:r w:rsidR="00FC7F1B" w:rsidRPr="00207181">
        <w:rPr>
          <w:rStyle w:val="-3"/>
          <w:rFonts w:hint="eastAsia"/>
        </w:rPr>
        <w:t>无网格</w:t>
      </w:r>
      <w:r w:rsidR="00C21313">
        <w:rPr>
          <w:rFonts w:hint="eastAsia"/>
        </w:rPr>
        <w:t>，</w:t>
      </w:r>
      <w:r w:rsidR="00C21313" w:rsidRPr="00207181">
        <w:rPr>
          <w:rStyle w:val="-3"/>
          <w:rFonts w:hint="eastAsia"/>
        </w:rPr>
        <w:t>应用</w:t>
      </w:r>
      <w:r w:rsidR="00581A7A">
        <w:rPr>
          <w:rStyle w:val="-3"/>
          <w:rFonts w:hint="eastAsia"/>
        </w:rPr>
        <w:t>于</w:t>
      </w:r>
      <w:r w:rsidR="00C21313">
        <w:rPr>
          <w:rFonts w:hint="eastAsia"/>
        </w:rPr>
        <w:t>为</w:t>
      </w:r>
      <w:r w:rsidR="00C21313" w:rsidRPr="00207181">
        <w:rPr>
          <w:rStyle w:val="-3"/>
          <w:rFonts w:hint="eastAsia"/>
        </w:rPr>
        <w:t>整篇文档</w:t>
      </w:r>
      <w:r w:rsidR="00FC7F1B">
        <w:rPr>
          <w:rFonts w:hint="eastAsia"/>
        </w:rPr>
        <w:t>。</w:t>
      </w:r>
      <w:r w:rsidR="000524AA">
        <w:rPr>
          <w:rFonts w:hint="eastAsia"/>
        </w:rPr>
        <w:t>将文档网格格式设置为无网格，可以避免因为文字对齐到文档水平网格导致的垂直间距错误。</w:t>
      </w:r>
    </w:p>
    <w:p w14:paraId="10EB681C" w14:textId="77777777" w:rsidR="0061374C" w:rsidRDefault="006E15F0">
      <w:pPr>
        <w:ind w:firstLine="480"/>
      </w:pPr>
      <w:r>
        <w:rPr>
          <w:rFonts w:hint="eastAsia"/>
        </w:rPr>
        <w:t>设置文档文字与段落默认值。在</w:t>
      </w:r>
      <w:r w:rsidRPr="000C2D9C">
        <w:rPr>
          <w:rStyle w:val="-"/>
          <w:rFonts w:hint="eastAsia"/>
        </w:rPr>
        <w:t>开始</w:t>
      </w:r>
      <w:r>
        <w:t>–</w:t>
      </w:r>
      <w:r w:rsidRPr="000C2D9C">
        <w:rPr>
          <w:rStyle w:val="-0"/>
          <w:rFonts w:hint="eastAsia"/>
        </w:rPr>
        <w:t>样式</w:t>
      </w:r>
      <w:r>
        <w:t>–</w:t>
      </w:r>
      <w:r w:rsidRPr="000C2D9C">
        <w:rPr>
          <w:rStyle w:val="-2"/>
          <w:rFonts w:hint="eastAsia"/>
        </w:rPr>
        <w:t>对话框加载按钮</w:t>
      </w:r>
      <w:r w:rsidR="006F4A36">
        <w:t>–</w:t>
      </w:r>
      <w:r w:rsidR="003A76C6" w:rsidRPr="006F4A36">
        <w:rPr>
          <w:rStyle w:val="-4"/>
          <w:rFonts w:hint="eastAsia"/>
        </w:rPr>
        <w:t>样式窗格</w:t>
      </w:r>
      <w:r>
        <w:rPr>
          <w:rFonts w:hint="eastAsia"/>
        </w:rPr>
        <w:t>中，选择</w:t>
      </w:r>
      <w:r w:rsidRPr="000C2D9C">
        <w:rPr>
          <w:rStyle w:val="-2"/>
          <w:rFonts w:hint="eastAsia"/>
        </w:rPr>
        <w:t>管理样式</w:t>
      </w:r>
      <w:r>
        <w:t>–</w:t>
      </w:r>
      <w:r w:rsidR="006F4A36" w:rsidRPr="006F4A36">
        <w:rPr>
          <w:rStyle w:val="-4"/>
        </w:rPr>
        <w:t>管理样式窗口</w:t>
      </w:r>
      <w:r w:rsidR="006F4A36">
        <w:t>–</w:t>
      </w:r>
      <w:r w:rsidRPr="000C2D9C">
        <w:rPr>
          <w:rStyle w:val="-1"/>
          <w:rFonts w:hint="eastAsia"/>
        </w:rPr>
        <w:t>设置默认值</w:t>
      </w:r>
      <w:r>
        <w:rPr>
          <w:rFonts w:hint="eastAsia"/>
        </w:rPr>
        <w:t>：设置</w:t>
      </w:r>
      <w:r w:rsidRPr="00207181">
        <w:rPr>
          <w:rStyle w:val="-3"/>
          <w:rFonts w:hint="eastAsia"/>
        </w:rPr>
        <w:t>中文字体</w:t>
      </w:r>
      <w:r>
        <w:rPr>
          <w:rFonts w:hint="eastAsia"/>
        </w:rPr>
        <w:t>为</w:t>
      </w:r>
      <w:r w:rsidR="00D53A05" w:rsidRPr="00207181">
        <w:rPr>
          <w:rStyle w:val="-3"/>
          <w:rFonts w:hint="eastAsia"/>
        </w:rPr>
        <w:t>宋体</w:t>
      </w:r>
      <w:r>
        <w:rPr>
          <w:rFonts w:hint="eastAsia"/>
        </w:rPr>
        <w:t>，</w:t>
      </w:r>
      <w:r w:rsidRPr="00207181">
        <w:rPr>
          <w:rStyle w:val="-3"/>
          <w:rFonts w:hint="eastAsia"/>
        </w:rPr>
        <w:t>西文字体</w:t>
      </w:r>
      <w:r>
        <w:rPr>
          <w:rFonts w:hint="eastAsia"/>
        </w:rPr>
        <w:t>为</w:t>
      </w:r>
      <w:r w:rsidR="00D53A05" w:rsidRPr="00207181">
        <w:rPr>
          <w:rStyle w:val="-3"/>
          <w:rFonts w:hint="eastAsia"/>
        </w:rPr>
        <w:t>Times</w:t>
      </w:r>
      <w:r w:rsidR="00D53A05" w:rsidRPr="00207181">
        <w:rPr>
          <w:rStyle w:val="-3"/>
        </w:rPr>
        <w:t xml:space="preserve"> </w:t>
      </w:r>
      <w:r w:rsidR="00D53A05" w:rsidRPr="00207181">
        <w:rPr>
          <w:rStyle w:val="-3"/>
          <w:rFonts w:hint="eastAsia"/>
        </w:rPr>
        <w:t>New</w:t>
      </w:r>
      <w:r w:rsidR="00D53A05" w:rsidRPr="00207181">
        <w:rPr>
          <w:rStyle w:val="-3"/>
        </w:rPr>
        <w:t xml:space="preserve"> </w:t>
      </w:r>
      <w:r w:rsidR="00D53A05" w:rsidRPr="00207181">
        <w:rPr>
          <w:rStyle w:val="-3"/>
          <w:rFonts w:hint="eastAsia"/>
        </w:rPr>
        <w:t>Roman</w:t>
      </w:r>
      <w:r>
        <w:rPr>
          <w:rFonts w:hint="eastAsia"/>
        </w:rPr>
        <w:t>，</w:t>
      </w:r>
      <w:r w:rsidRPr="00207181">
        <w:rPr>
          <w:rStyle w:val="-3"/>
          <w:rFonts w:hint="eastAsia"/>
        </w:rPr>
        <w:t>字号</w:t>
      </w:r>
      <w:r>
        <w:rPr>
          <w:rFonts w:hint="eastAsia"/>
        </w:rPr>
        <w:t>为</w:t>
      </w:r>
      <w:r w:rsidRPr="00207181">
        <w:rPr>
          <w:rStyle w:val="-3"/>
          <w:rFonts w:hint="eastAsia"/>
        </w:rPr>
        <w:t>小四</w:t>
      </w:r>
      <w:r>
        <w:rPr>
          <w:rFonts w:hint="eastAsia"/>
        </w:rPr>
        <w:t>；设置</w:t>
      </w:r>
      <w:r w:rsidRPr="00207181">
        <w:rPr>
          <w:rStyle w:val="-3"/>
          <w:rFonts w:hint="eastAsia"/>
        </w:rPr>
        <w:t>段落对齐方式</w:t>
      </w:r>
      <w:r>
        <w:rPr>
          <w:rFonts w:hint="eastAsia"/>
        </w:rPr>
        <w:t>为</w:t>
      </w:r>
      <w:r w:rsidRPr="00207181">
        <w:rPr>
          <w:rStyle w:val="-3"/>
          <w:rFonts w:hint="eastAsia"/>
        </w:rPr>
        <w:t>两端对齐</w:t>
      </w:r>
      <w:r>
        <w:rPr>
          <w:rFonts w:hint="eastAsia"/>
        </w:rPr>
        <w:t>，</w:t>
      </w:r>
      <w:r w:rsidRPr="00207181">
        <w:rPr>
          <w:rStyle w:val="-3"/>
          <w:rFonts w:hint="eastAsia"/>
        </w:rPr>
        <w:t>行距格式</w:t>
      </w:r>
      <w:r>
        <w:rPr>
          <w:rFonts w:hint="eastAsia"/>
        </w:rPr>
        <w:t>为</w:t>
      </w:r>
      <w:r w:rsidR="00B83F05">
        <w:rPr>
          <w:rStyle w:val="-3"/>
          <w:rFonts w:hint="eastAsia"/>
        </w:rPr>
        <w:t>固定</w:t>
      </w:r>
      <w:r w:rsidRPr="00207181">
        <w:rPr>
          <w:rStyle w:val="-3"/>
          <w:rFonts w:hint="eastAsia"/>
        </w:rPr>
        <w:t>值</w:t>
      </w:r>
      <w:r w:rsidRPr="00207181">
        <w:rPr>
          <w:rFonts w:hint="eastAsia"/>
        </w:rPr>
        <w:t>20</w:t>
      </w:r>
      <w:r w:rsidRPr="00207181">
        <w:rPr>
          <w:rFonts w:hint="eastAsia"/>
        </w:rPr>
        <w:t>磅</w:t>
      </w:r>
      <w:r w:rsidR="00091373">
        <w:rPr>
          <w:rFonts w:hint="eastAsia"/>
        </w:rPr>
        <w:t>。</w:t>
      </w:r>
    </w:p>
    <w:p w14:paraId="3205B524" w14:textId="77777777" w:rsidR="00CB2503" w:rsidRDefault="00CB2503" w:rsidP="00CB2503">
      <w:pPr>
        <w:ind w:firstLine="480"/>
      </w:pPr>
      <w:r>
        <w:rPr>
          <w:rFonts w:hint="eastAsia"/>
        </w:rPr>
        <w:t>设置文档样式可以应用于新文档。在</w:t>
      </w:r>
      <w:r w:rsidRPr="006F4A36">
        <w:rPr>
          <w:rStyle w:val="-4"/>
        </w:rPr>
        <w:t>管理样式窗口</w:t>
      </w:r>
      <w:r w:rsidRPr="00A90CB4">
        <w:t>中</w:t>
      </w:r>
      <w:r>
        <w:rPr>
          <w:rFonts w:hint="eastAsia"/>
        </w:rPr>
        <w:t>，选择</w:t>
      </w:r>
      <w:r w:rsidRPr="00A90CB4">
        <w:rPr>
          <w:rStyle w:val="-3"/>
          <w:rFonts w:hint="eastAsia"/>
        </w:rPr>
        <w:t>基于该模板的新文档</w:t>
      </w:r>
      <w:r>
        <w:rPr>
          <w:rFonts w:hint="eastAsia"/>
        </w:rPr>
        <w:t>，只需设置一次即可。这一设置可以使应用了本模板的新文档可以继承模板的所有样式设置。</w:t>
      </w:r>
    </w:p>
    <w:p w14:paraId="2002FE0C" w14:textId="77777777" w:rsidR="00030827" w:rsidRDefault="00D53A05">
      <w:pPr>
        <w:ind w:firstLine="480"/>
      </w:pPr>
      <w:r>
        <w:rPr>
          <w:rFonts w:hint="eastAsia"/>
        </w:rPr>
        <w:lastRenderedPageBreak/>
        <w:t>定义文档主题字体。在</w:t>
      </w:r>
      <w:r w:rsidRPr="000C2D9C">
        <w:rPr>
          <w:rStyle w:val="-"/>
          <w:rFonts w:hint="eastAsia"/>
        </w:rPr>
        <w:t>设计</w:t>
      </w:r>
      <w:r>
        <w:t>–</w:t>
      </w:r>
      <w:r w:rsidRPr="000C2D9C">
        <w:rPr>
          <w:rStyle w:val="-0"/>
          <w:rFonts w:hint="eastAsia"/>
        </w:rPr>
        <w:t>文档格式</w:t>
      </w:r>
      <w:r>
        <w:t>–</w:t>
      </w:r>
      <w:r w:rsidRPr="000C2D9C">
        <w:rPr>
          <w:rStyle w:val="-2"/>
          <w:rFonts w:hint="eastAsia"/>
        </w:rPr>
        <w:t>字体</w:t>
      </w:r>
      <w:r>
        <w:t>–</w:t>
      </w:r>
      <w:r w:rsidRPr="000C2D9C">
        <w:rPr>
          <w:rStyle w:val="-2"/>
          <w:rFonts w:hint="eastAsia"/>
        </w:rPr>
        <w:t>自定义字体</w:t>
      </w:r>
      <w:r w:rsidR="00017DAC" w:rsidRPr="00017DAC">
        <w:t>–</w:t>
      </w:r>
      <w:r w:rsidR="00017DAC" w:rsidRPr="00017DAC">
        <w:rPr>
          <w:rStyle w:val="-4"/>
          <w:rFonts w:hint="eastAsia"/>
        </w:rPr>
        <w:t>新建主题字体窗口</w:t>
      </w:r>
      <w:r>
        <w:rPr>
          <w:rFonts w:hint="eastAsia"/>
        </w:rPr>
        <w:t>中</w:t>
      </w:r>
      <w:r w:rsidR="00B97CCC">
        <w:rPr>
          <w:rFonts w:hint="eastAsia"/>
        </w:rPr>
        <w:t>，</w:t>
      </w:r>
      <w:r>
        <w:rPr>
          <w:rFonts w:hint="eastAsia"/>
        </w:rPr>
        <w:t>设置</w:t>
      </w:r>
      <w:r w:rsidRPr="00207181">
        <w:rPr>
          <w:rStyle w:val="-3"/>
          <w:rFonts w:hint="eastAsia"/>
        </w:rPr>
        <w:t>西文标题字体</w:t>
      </w:r>
      <w:r>
        <w:rPr>
          <w:rFonts w:hint="eastAsia"/>
        </w:rPr>
        <w:t>为</w:t>
      </w:r>
      <w:r w:rsidRPr="00207181">
        <w:rPr>
          <w:rStyle w:val="-3"/>
          <w:rFonts w:hint="eastAsia"/>
        </w:rPr>
        <w:t>Arial</w:t>
      </w:r>
      <w:r>
        <w:rPr>
          <w:rFonts w:hint="eastAsia"/>
        </w:rPr>
        <w:t>、</w:t>
      </w:r>
      <w:r w:rsidR="00207181" w:rsidRPr="00207181">
        <w:rPr>
          <w:rStyle w:val="-3"/>
          <w:rFonts w:hint="eastAsia"/>
        </w:rPr>
        <w:t>西文</w:t>
      </w:r>
      <w:r w:rsidRPr="00207181">
        <w:rPr>
          <w:rStyle w:val="-3"/>
          <w:rFonts w:hint="eastAsia"/>
        </w:rPr>
        <w:t>正文字体</w:t>
      </w:r>
      <w:r>
        <w:rPr>
          <w:rFonts w:hint="eastAsia"/>
        </w:rPr>
        <w:t>为</w:t>
      </w:r>
      <w:r w:rsidRPr="00207181">
        <w:rPr>
          <w:rStyle w:val="-3"/>
          <w:rFonts w:hint="eastAsia"/>
        </w:rPr>
        <w:t>Times</w:t>
      </w:r>
      <w:r w:rsidRPr="00207181">
        <w:rPr>
          <w:rStyle w:val="-3"/>
        </w:rPr>
        <w:t xml:space="preserve"> </w:t>
      </w:r>
      <w:r w:rsidRPr="00207181">
        <w:rPr>
          <w:rStyle w:val="-3"/>
          <w:rFonts w:hint="eastAsia"/>
        </w:rPr>
        <w:t>New</w:t>
      </w:r>
      <w:r w:rsidRPr="00207181">
        <w:rPr>
          <w:rStyle w:val="-3"/>
        </w:rPr>
        <w:t xml:space="preserve"> </w:t>
      </w:r>
      <w:r w:rsidRPr="00207181">
        <w:rPr>
          <w:rStyle w:val="-3"/>
          <w:rFonts w:hint="eastAsia"/>
        </w:rPr>
        <w:t>Roman</w:t>
      </w:r>
      <w:r w:rsidR="00B97CCC">
        <w:rPr>
          <w:rFonts w:hint="eastAsia"/>
        </w:rPr>
        <w:t>，</w:t>
      </w:r>
      <w:r w:rsidRPr="00207181">
        <w:rPr>
          <w:rStyle w:val="-3"/>
          <w:rFonts w:hint="eastAsia"/>
        </w:rPr>
        <w:t>中文标题字体</w:t>
      </w:r>
      <w:r>
        <w:rPr>
          <w:rFonts w:hint="eastAsia"/>
        </w:rPr>
        <w:t>为</w:t>
      </w:r>
      <w:r w:rsidRPr="00207181">
        <w:rPr>
          <w:rStyle w:val="-3"/>
          <w:rFonts w:hint="eastAsia"/>
        </w:rPr>
        <w:t>黑体</w:t>
      </w:r>
      <w:r>
        <w:rPr>
          <w:rFonts w:hint="eastAsia"/>
        </w:rPr>
        <w:t>、</w:t>
      </w:r>
      <w:r w:rsidR="00207181" w:rsidRPr="00207181">
        <w:rPr>
          <w:rStyle w:val="-3"/>
          <w:rFonts w:hint="eastAsia"/>
        </w:rPr>
        <w:t>中文</w:t>
      </w:r>
      <w:r w:rsidRPr="00207181">
        <w:rPr>
          <w:rStyle w:val="-3"/>
          <w:rFonts w:hint="eastAsia"/>
        </w:rPr>
        <w:t>正文字体</w:t>
      </w:r>
      <w:r>
        <w:rPr>
          <w:rFonts w:hint="eastAsia"/>
        </w:rPr>
        <w:t>为</w:t>
      </w:r>
      <w:r w:rsidRPr="00207181">
        <w:rPr>
          <w:rStyle w:val="-3"/>
          <w:rFonts w:hint="eastAsia"/>
        </w:rPr>
        <w:t>宋体</w:t>
      </w:r>
      <w:r w:rsidR="00B97CCC">
        <w:rPr>
          <w:rFonts w:hint="eastAsia"/>
        </w:rPr>
        <w:t>，</w:t>
      </w:r>
      <w:r>
        <w:rPr>
          <w:rFonts w:hint="eastAsia"/>
        </w:rPr>
        <w:t>自定义主题字体</w:t>
      </w:r>
      <w:r w:rsidRPr="00207181">
        <w:rPr>
          <w:rStyle w:val="-3"/>
          <w:rFonts w:hint="eastAsia"/>
        </w:rPr>
        <w:t>名称</w:t>
      </w:r>
      <w:r>
        <w:rPr>
          <w:rFonts w:hint="eastAsia"/>
        </w:rPr>
        <w:t>为</w:t>
      </w:r>
      <w:r w:rsidRPr="00207181">
        <w:rPr>
          <w:rStyle w:val="-3"/>
          <w:rFonts w:hint="eastAsia"/>
        </w:rPr>
        <w:t>毕业论文</w:t>
      </w:r>
      <w:r w:rsidR="0073235B">
        <w:rPr>
          <w:rFonts w:hint="eastAsia"/>
        </w:rPr>
        <w:t>，</w:t>
      </w:r>
      <w:r>
        <w:rPr>
          <w:rFonts w:hint="eastAsia"/>
        </w:rPr>
        <w:t>保存后</w:t>
      </w:r>
      <w:r w:rsidR="00B97CCC">
        <w:rPr>
          <w:rFonts w:hint="eastAsia"/>
        </w:rPr>
        <w:t>选择</w:t>
      </w:r>
      <w:r w:rsidR="00017DAC" w:rsidRPr="00017DAC">
        <w:rPr>
          <w:rFonts w:hint="eastAsia"/>
        </w:rPr>
        <w:t>其</w:t>
      </w:r>
      <w:r w:rsidR="00B97CCC">
        <w:rPr>
          <w:rFonts w:hint="eastAsia"/>
        </w:rPr>
        <w:t>为文档</w:t>
      </w:r>
      <w:r>
        <w:rPr>
          <w:rFonts w:hint="eastAsia"/>
        </w:rPr>
        <w:t>主题字体。</w:t>
      </w:r>
      <w:r w:rsidR="0073235B">
        <w:rPr>
          <w:rFonts w:hint="eastAsia"/>
        </w:rPr>
        <w:t>正确设置主题</w:t>
      </w:r>
      <w:r w:rsidR="00317D8F">
        <w:rPr>
          <w:rFonts w:hint="eastAsia"/>
        </w:rPr>
        <w:t>字体，</w:t>
      </w:r>
      <w:r w:rsidR="0073235B">
        <w:rPr>
          <w:rFonts w:hint="eastAsia"/>
        </w:rPr>
        <w:t>可以避免继承</w:t>
      </w:r>
      <w:r w:rsidR="00017DAC">
        <w:rPr>
          <w:rFonts w:hint="eastAsia"/>
        </w:rPr>
        <w:t>文档</w:t>
      </w:r>
      <w:r w:rsidR="0073235B">
        <w:rPr>
          <w:rFonts w:hint="eastAsia"/>
        </w:rPr>
        <w:t>主题</w:t>
      </w:r>
      <w:r w:rsidR="00317D8F">
        <w:rPr>
          <w:rFonts w:hint="eastAsia"/>
        </w:rPr>
        <w:t>字体</w:t>
      </w:r>
      <w:r w:rsidR="0073235B">
        <w:rPr>
          <w:rFonts w:hint="eastAsia"/>
        </w:rPr>
        <w:t>的</w:t>
      </w:r>
      <w:r w:rsidR="00317D8F">
        <w:rPr>
          <w:rFonts w:hint="eastAsia"/>
        </w:rPr>
        <w:t>样式</w:t>
      </w:r>
      <w:r w:rsidR="0073235B">
        <w:rPr>
          <w:rFonts w:hint="eastAsia"/>
        </w:rPr>
        <w:t>发生错误</w:t>
      </w:r>
      <w:r w:rsidR="00317D8F">
        <w:rPr>
          <w:rFonts w:hint="eastAsia"/>
        </w:rPr>
        <w:t>；</w:t>
      </w:r>
      <w:r w:rsidR="00B97CCC">
        <w:rPr>
          <w:rFonts w:hint="eastAsia"/>
        </w:rPr>
        <w:t>同时考虑到部分软件未定义或无法自定义主题</w:t>
      </w:r>
      <w:r w:rsidR="00317D8F">
        <w:rPr>
          <w:rFonts w:hint="eastAsia"/>
        </w:rPr>
        <w:t>字体</w:t>
      </w:r>
      <w:r w:rsidR="00B97CCC">
        <w:rPr>
          <w:rFonts w:hint="eastAsia"/>
        </w:rPr>
        <w:t>，模板的字体设置不完全依赖于主题字体。</w:t>
      </w:r>
    </w:p>
    <w:p w14:paraId="2DD8CF47" w14:textId="77777777" w:rsidR="00317D8F" w:rsidRDefault="00317D8F">
      <w:pPr>
        <w:ind w:firstLine="480"/>
      </w:pPr>
      <w:r>
        <w:rPr>
          <w:rFonts w:hint="eastAsia"/>
        </w:rPr>
        <w:t>定义文档主题颜色。在</w:t>
      </w:r>
      <w:r w:rsidRPr="000C2D9C">
        <w:rPr>
          <w:rStyle w:val="-"/>
          <w:rFonts w:hint="eastAsia"/>
        </w:rPr>
        <w:t>设计</w:t>
      </w:r>
      <w:r>
        <w:t>–</w:t>
      </w:r>
      <w:r w:rsidRPr="000C2D9C">
        <w:rPr>
          <w:rStyle w:val="-0"/>
          <w:rFonts w:hint="eastAsia"/>
        </w:rPr>
        <w:t>文档格式</w:t>
      </w:r>
      <w:r>
        <w:t>–</w:t>
      </w:r>
      <w:r>
        <w:rPr>
          <w:rStyle w:val="-2"/>
          <w:rFonts w:hint="eastAsia"/>
        </w:rPr>
        <w:t>颜色</w:t>
      </w:r>
      <w:r>
        <w:rPr>
          <w:rFonts w:hint="eastAsia"/>
        </w:rPr>
        <w:t>中，选择</w:t>
      </w:r>
      <w:r w:rsidRPr="0073235B">
        <w:rPr>
          <w:rStyle w:val="-3"/>
          <w:rFonts w:hint="eastAsia"/>
        </w:rPr>
        <w:t>灰度</w:t>
      </w:r>
      <w:r>
        <w:rPr>
          <w:rFonts w:hint="eastAsia"/>
        </w:rPr>
        <w:t>为文档主题颜色。</w:t>
      </w:r>
    </w:p>
    <w:p w14:paraId="7194A41E" w14:textId="77777777" w:rsidR="001C2119" w:rsidRDefault="00F6143A" w:rsidP="00663A95">
      <w:pPr>
        <w:pStyle w:val="21"/>
      </w:pPr>
      <w:bookmarkStart w:id="164" w:name="_Toc128945937"/>
      <w:r>
        <w:rPr>
          <w:rFonts w:hint="eastAsia"/>
        </w:rPr>
        <w:t xml:space="preserve">　</w:t>
      </w:r>
      <w:bookmarkStart w:id="165" w:name="_Toc129216730"/>
      <w:bookmarkStart w:id="166" w:name="_Toc129261379"/>
      <w:bookmarkStart w:id="167" w:name="_Ref129265841"/>
      <w:bookmarkStart w:id="168" w:name="_Toc129640438"/>
      <w:bookmarkStart w:id="169" w:name="_Toc130413717"/>
      <w:bookmarkStart w:id="170" w:name="_Ref130663113"/>
      <w:bookmarkStart w:id="171" w:name="_Toc130663216"/>
      <w:r>
        <w:rPr>
          <w:rFonts w:hint="eastAsia"/>
        </w:rPr>
        <w:t>样式设置</w:t>
      </w:r>
      <w:bookmarkEnd w:id="164"/>
      <w:bookmarkEnd w:id="165"/>
      <w:bookmarkEnd w:id="166"/>
      <w:bookmarkEnd w:id="167"/>
      <w:bookmarkEnd w:id="168"/>
      <w:bookmarkEnd w:id="169"/>
      <w:bookmarkEnd w:id="170"/>
      <w:bookmarkEnd w:id="171"/>
    </w:p>
    <w:p w14:paraId="6E68FE1E" w14:textId="77777777" w:rsidR="003203D0" w:rsidRDefault="0038098C" w:rsidP="009A21DF">
      <w:pPr>
        <w:ind w:firstLine="480"/>
      </w:pPr>
      <w:r>
        <w:rPr>
          <w:rFonts w:hint="eastAsia"/>
        </w:rPr>
        <w:t>新建</w:t>
      </w:r>
      <w:r w:rsidR="003203D0">
        <w:rPr>
          <w:rFonts w:hint="eastAsia"/>
        </w:rPr>
        <w:t>样式</w:t>
      </w:r>
      <w:r w:rsidR="00570706">
        <w:rPr>
          <w:rFonts w:hint="eastAsia"/>
        </w:rPr>
        <w:t>可以通过</w:t>
      </w:r>
      <w:r w:rsidR="00570706" w:rsidRPr="00570706">
        <w:rPr>
          <w:rStyle w:val="-"/>
          <w:rFonts w:hint="eastAsia"/>
        </w:rPr>
        <w:t>开始</w:t>
      </w:r>
      <w:r w:rsidR="00570706">
        <w:t>–</w:t>
      </w:r>
      <w:r w:rsidR="00570706" w:rsidRPr="00570706">
        <w:rPr>
          <w:rStyle w:val="-0"/>
          <w:rFonts w:hint="eastAsia"/>
        </w:rPr>
        <w:t>样式</w:t>
      </w:r>
      <w:r w:rsidR="00570706">
        <w:t>–</w:t>
      </w:r>
      <w:r w:rsidR="00570706" w:rsidRPr="00570706">
        <w:rPr>
          <w:rStyle w:val="-2"/>
          <w:rFonts w:hint="eastAsia"/>
        </w:rPr>
        <w:t>样式库下拉菜单</w:t>
      </w:r>
      <w:r w:rsidR="00570706">
        <w:t>–</w:t>
      </w:r>
      <w:r w:rsidR="00570706" w:rsidRPr="00570706">
        <w:rPr>
          <w:rStyle w:val="-2"/>
          <w:rFonts w:hint="eastAsia"/>
        </w:rPr>
        <w:t>创建样式</w:t>
      </w:r>
      <w:r w:rsidR="00570706">
        <w:rPr>
          <w:rFonts w:hint="eastAsia"/>
        </w:rPr>
        <w:t>、或</w:t>
      </w:r>
      <w:r w:rsidR="00570706" w:rsidRPr="00570706">
        <w:rPr>
          <w:rStyle w:val="-4"/>
          <w:rFonts w:hint="eastAsia"/>
        </w:rPr>
        <w:t>样式窗格</w:t>
      </w:r>
      <w:r w:rsidR="00570706">
        <w:t>–</w:t>
      </w:r>
      <w:r w:rsidR="00570706" w:rsidRPr="00570706">
        <w:rPr>
          <w:rStyle w:val="-2"/>
          <w:rFonts w:hint="eastAsia"/>
        </w:rPr>
        <w:t>新建样式</w:t>
      </w:r>
      <w:r w:rsidR="00570706">
        <w:rPr>
          <w:rFonts w:hint="eastAsia"/>
        </w:rPr>
        <w:t>、或</w:t>
      </w:r>
      <w:r w:rsidR="00570706" w:rsidRPr="00570706">
        <w:rPr>
          <w:rStyle w:val="-4"/>
          <w:rFonts w:hint="eastAsia"/>
        </w:rPr>
        <w:t>样式窗格</w:t>
      </w:r>
      <w:r w:rsidR="00570706">
        <w:t>–</w:t>
      </w:r>
      <w:r w:rsidR="00570706" w:rsidRPr="004308DE">
        <w:rPr>
          <w:rStyle w:val="-2"/>
          <w:rFonts w:hint="eastAsia"/>
        </w:rPr>
        <w:t>管理样式</w:t>
      </w:r>
      <w:r w:rsidR="00570706">
        <w:t>–</w:t>
      </w:r>
      <w:r w:rsidR="00570706" w:rsidRPr="00373674">
        <w:rPr>
          <w:rStyle w:val="-4"/>
          <w:rFonts w:hint="eastAsia"/>
        </w:rPr>
        <w:t>管理样式窗口</w:t>
      </w:r>
      <w:r w:rsidR="00570706">
        <w:t>–</w:t>
      </w:r>
      <w:r w:rsidR="00570706" w:rsidRPr="00181B65">
        <w:rPr>
          <w:rStyle w:val="-1"/>
        </w:rPr>
        <w:t>编辑</w:t>
      </w:r>
      <w:r w:rsidR="00570706">
        <w:t>–</w:t>
      </w:r>
      <w:r w:rsidR="00570706" w:rsidRPr="00181B65">
        <w:rPr>
          <w:rStyle w:val="-2"/>
        </w:rPr>
        <w:t>新建</w:t>
      </w:r>
      <w:r w:rsidR="00570706" w:rsidRPr="00181B65">
        <w:rPr>
          <w:rStyle w:val="-2"/>
          <w:rFonts w:hint="eastAsia"/>
        </w:rPr>
        <w:t>样式</w:t>
      </w:r>
      <w:r w:rsidR="00570706" w:rsidRPr="00570706">
        <w:rPr>
          <w:rFonts w:hint="eastAsia"/>
        </w:rPr>
        <w:t>。</w:t>
      </w:r>
      <w:r>
        <w:rPr>
          <w:rFonts w:hint="eastAsia"/>
        </w:rPr>
        <w:t>修改</w:t>
      </w:r>
      <w:r w:rsidR="003203D0">
        <w:rPr>
          <w:rFonts w:hint="eastAsia"/>
        </w:rPr>
        <w:t>样式</w:t>
      </w:r>
      <w:r w:rsidR="00570706">
        <w:rPr>
          <w:rFonts w:hint="eastAsia"/>
        </w:rPr>
        <w:t>可以通过样式库</w:t>
      </w:r>
      <w:r w:rsidR="00570706">
        <w:t>–</w:t>
      </w:r>
      <w:r w:rsidR="00570706" w:rsidRPr="00570706">
        <w:rPr>
          <w:rStyle w:val="-2"/>
          <w:rFonts w:hint="eastAsia"/>
        </w:rPr>
        <w:t>样式右键菜单</w:t>
      </w:r>
      <w:r w:rsidR="00570706">
        <w:t>–</w:t>
      </w:r>
      <w:r w:rsidR="00570706" w:rsidRPr="00570706">
        <w:rPr>
          <w:rStyle w:val="-2"/>
          <w:rFonts w:hint="eastAsia"/>
        </w:rPr>
        <w:t>修改</w:t>
      </w:r>
      <w:r w:rsidR="00570706">
        <w:rPr>
          <w:rFonts w:hint="eastAsia"/>
        </w:rPr>
        <w:t>、或</w:t>
      </w:r>
      <w:r w:rsidR="00570706" w:rsidRPr="00570706">
        <w:rPr>
          <w:rStyle w:val="-4"/>
          <w:rFonts w:hint="eastAsia"/>
        </w:rPr>
        <w:t>样式窗格</w:t>
      </w:r>
      <w:r w:rsidR="00570706">
        <w:t>–</w:t>
      </w:r>
      <w:r w:rsidR="00570706" w:rsidRPr="00570706">
        <w:rPr>
          <w:rStyle w:val="-2"/>
          <w:rFonts w:hint="eastAsia"/>
        </w:rPr>
        <w:t>样式右键菜单</w:t>
      </w:r>
      <w:r w:rsidR="00570706">
        <w:t>–</w:t>
      </w:r>
      <w:r w:rsidR="00570706" w:rsidRPr="00570706">
        <w:rPr>
          <w:rStyle w:val="-2"/>
          <w:rFonts w:hint="eastAsia"/>
        </w:rPr>
        <w:t>修改</w:t>
      </w:r>
      <w:r w:rsidR="00570706">
        <w:rPr>
          <w:rFonts w:hint="eastAsia"/>
        </w:rPr>
        <w:t>、或</w:t>
      </w:r>
      <w:r w:rsidR="00570706" w:rsidRPr="009A21DF">
        <w:rPr>
          <w:rStyle w:val="-4"/>
          <w:rFonts w:hint="eastAsia"/>
        </w:rPr>
        <w:t>样式窗格</w:t>
      </w:r>
      <w:r w:rsidR="00570706">
        <w:t>–</w:t>
      </w:r>
      <w:r w:rsidR="00570706" w:rsidRPr="004308DE">
        <w:rPr>
          <w:rStyle w:val="-2"/>
          <w:rFonts w:hint="eastAsia"/>
        </w:rPr>
        <w:t>管理样式</w:t>
      </w:r>
      <w:r w:rsidR="00570706">
        <w:t>–</w:t>
      </w:r>
      <w:r w:rsidR="00570706" w:rsidRPr="00373674">
        <w:rPr>
          <w:rStyle w:val="-4"/>
          <w:rFonts w:hint="eastAsia"/>
        </w:rPr>
        <w:t>管理样式窗口</w:t>
      </w:r>
      <w:r w:rsidR="00570706">
        <w:t>–</w:t>
      </w:r>
      <w:r w:rsidR="00570706" w:rsidRPr="00181B65">
        <w:rPr>
          <w:rStyle w:val="-1"/>
        </w:rPr>
        <w:t>编辑</w:t>
      </w:r>
      <w:r w:rsidR="00570706">
        <w:t>–</w:t>
      </w:r>
      <w:r w:rsidR="00570706">
        <w:rPr>
          <w:rStyle w:val="-2"/>
          <w:rFonts w:hint="eastAsia"/>
        </w:rPr>
        <w:t>修改</w:t>
      </w:r>
      <w:r w:rsidR="00570706" w:rsidRPr="00570706">
        <w:rPr>
          <w:rFonts w:hint="eastAsia"/>
        </w:rPr>
        <w:t>。</w:t>
      </w:r>
    </w:p>
    <w:p w14:paraId="4CE9C267" w14:textId="77777777" w:rsidR="003203D0" w:rsidRPr="003807D6" w:rsidRDefault="009A21DF" w:rsidP="003203D0">
      <w:pPr>
        <w:ind w:firstLine="480"/>
      </w:pPr>
      <w:r>
        <w:rPr>
          <w:rFonts w:hint="eastAsia"/>
        </w:rPr>
        <w:t>新建或修改样式都会调出</w:t>
      </w:r>
      <w:r w:rsidRPr="00181B65">
        <w:rPr>
          <w:rStyle w:val="-4"/>
          <w:rFonts w:hint="eastAsia"/>
        </w:rPr>
        <w:t>修改样式窗口</w:t>
      </w:r>
      <w:r w:rsidR="003203D0">
        <w:rPr>
          <w:rFonts w:hint="eastAsia"/>
        </w:rPr>
        <w:t>，</w:t>
      </w:r>
      <w:r w:rsidRPr="00181B65">
        <w:rPr>
          <w:rStyle w:val="-4"/>
          <w:rFonts w:hint="eastAsia"/>
        </w:rPr>
        <w:t>修改样式窗口</w:t>
      </w:r>
      <w:r w:rsidRPr="009A21DF">
        <w:rPr>
          <w:rFonts w:hint="eastAsia"/>
        </w:rPr>
        <w:t>的</w:t>
      </w:r>
      <w:r>
        <w:rPr>
          <w:rFonts w:hint="eastAsia"/>
        </w:rPr>
        <w:t>设置分样式属性和样式格式两部分。</w:t>
      </w:r>
      <w:r w:rsidR="003203D0">
        <w:rPr>
          <w:rFonts w:hint="eastAsia"/>
        </w:rPr>
        <w:t>后文也将从样式属性和样式格式两方面表述样式的设置。</w:t>
      </w:r>
    </w:p>
    <w:p w14:paraId="3ED3CCD9" w14:textId="77777777" w:rsidR="009A21DF" w:rsidRPr="003203D0" w:rsidRDefault="009A21DF" w:rsidP="009A21DF">
      <w:pPr>
        <w:ind w:firstLine="480"/>
      </w:pPr>
    </w:p>
    <w:p w14:paraId="5E667C18" w14:textId="77777777" w:rsidR="00836DCE" w:rsidRDefault="009A21DF" w:rsidP="003203D0">
      <w:pPr>
        <w:ind w:firstLine="480"/>
      </w:pPr>
      <w:r>
        <w:rPr>
          <w:rFonts w:hint="eastAsia"/>
        </w:rPr>
        <w:t>样式属性包括</w:t>
      </w:r>
      <w:r w:rsidRPr="009A21DF">
        <w:rPr>
          <w:rStyle w:val="-3"/>
          <w:rFonts w:hint="eastAsia"/>
        </w:rPr>
        <w:t>名称</w:t>
      </w:r>
      <w:r>
        <w:rPr>
          <w:rFonts w:hint="eastAsia"/>
        </w:rPr>
        <w:t>、</w:t>
      </w:r>
      <w:r w:rsidRPr="009A21DF">
        <w:rPr>
          <w:rStyle w:val="-3"/>
          <w:rFonts w:hint="eastAsia"/>
        </w:rPr>
        <w:t>样式类型</w:t>
      </w:r>
      <w:r>
        <w:rPr>
          <w:rFonts w:hint="eastAsia"/>
        </w:rPr>
        <w:t>、</w:t>
      </w:r>
      <w:r w:rsidRPr="009A21DF">
        <w:rPr>
          <w:rStyle w:val="-3"/>
          <w:rFonts w:hint="eastAsia"/>
        </w:rPr>
        <w:t>样式基准</w:t>
      </w:r>
      <w:r>
        <w:rPr>
          <w:rFonts w:hint="eastAsia"/>
        </w:rPr>
        <w:t>、</w:t>
      </w:r>
      <w:r w:rsidRPr="009A21DF">
        <w:rPr>
          <w:rStyle w:val="-3"/>
          <w:rFonts w:hint="eastAsia"/>
        </w:rPr>
        <w:t>后续段落样式</w:t>
      </w:r>
      <w:r w:rsidR="001C54F2">
        <w:rPr>
          <w:rFonts w:hint="eastAsia"/>
        </w:rPr>
        <w:t>，其中：</w:t>
      </w:r>
    </w:p>
    <w:p w14:paraId="1CB387B4" w14:textId="77777777" w:rsidR="009A21DF" w:rsidRDefault="009A21DF" w:rsidP="003203D0">
      <w:pPr>
        <w:pStyle w:val="a0"/>
        <w:ind w:left="480" w:hanging="480"/>
      </w:pPr>
      <w:r w:rsidRPr="009A21DF">
        <w:rPr>
          <w:rStyle w:val="-3"/>
          <w:rFonts w:hint="eastAsia"/>
        </w:rPr>
        <w:t>样式类型</w:t>
      </w:r>
      <w:r>
        <w:rPr>
          <w:rFonts w:hint="eastAsia"/>
        </w:rPr>
        <w:t>分为</w:t>
      </w:r>
      <w:r w:rsidRPr="009A21DF">
        <w:rPr>
          <w:rStyle w:val="-3"/>
          <w:rFonts w:hint="eastAsia"/>
        </w:rPr>
        <w:t>段落</w:t>
      </w:r>
      <w:r w:rsidRPr="00BE5B3A">
        <w:rPr>
          <w:rFonts w:hint="eastAsia"/>
        </w:rPr>
        <w:t>、</w:t>
      </w:r>
      <w:r w:rsidRPr="009A21DF">
        <w:rPr>
          <w:rStyle w:val="-3"/>
          <w:rFonts w:hint="eastAsia"/>
        </w:rPr>
        <w:t>字符</w:t>
      </w:r>
      <w:r w:rsidRPr="00BE5B3A">
        <w:rPr>
          <w:rFonts w:hint="eastAsia"/>
        </w:rPr>
        <w:t>、</w:t>
      </w:r>
      <w:r w:rsidRPr="009A21DF">
        <w:rPr>
          <w:rStyle w:val="-3"/>
          <w:rFonts w:hint="eastAsia"/>
        </w:rPr>
        <w:t>链接段落和字符</w:t>
      </w:r>
      <w:r w:rsidRPr="00BE5B3A">
        <w:rPr>
          <w:rFonts w:hint="eastAsia"/>
        </w:rPr>
        <w:t>、</w:t>
      </w:r>
      <w:r w:rsidRPr="009A21DF">
        <w:rPr>
          <w:rStyle w:val="-3"/>
          <w:rFonts w:hint="eastAsia"/>
        </w:rPr>
        <w:t>表格</w:t>
      </w:r>
      <w:r w:rsidRPr="00BE5B3A">
        <w:rPr>
          <w:rFonts w:hint="eastAsia"/>
        </w:rPr>
        <w:t>、</w:t>
      </w:r>
      <w:r w:rsidRPr="009A21DF">
        <w:rPr>
          <w:rStyle w:val="-3"/>
          <w:rFonts w:hint="eastAsia"/>
        </w:rPr>
        <w:t>列表</w:t>
      </w:r>
      <w:r w:rsidRPr="00BE5B3A">
        <w:rPr>
          <w:rFonts w:hint="eastAsia"/>
        </w:rPr>
        <w:t>五种。</w:t>
      </w:r>
      <w:r w:rsidRPr="009009D4">
        <w:rPr>
          <w:rStyle w:val="-3"/>
          <w:rFonts w:hint="eastAsia"/>
        </w:rPr>
        <w:t>段落</w:t>
      </w:r>
      <w:r w:rsidRPr="00BE5B3A">
        <w:rPr>
          <w:rFonts w:hint="eastAsia"/>
        </w:rPr>
        <w:t>类型样式</w:t>
      </w:r>
      <w:r>
        <w:rPr>
          <w:rFonts w:hint="eastAsia"/>
        </w:rPr>
        <w:t>直接</w:t>
      </w:r>
      <w:r w:rsidRPr="00BE5B3A">
        <w:rPr>
          <w:rFonts w:hint="eastAsia"/>
        </w:rPr>
        <w:t>应用于光标所在的段落；</w:t>
      </w:r>
      <w:r w:rsidRPr="009009D4">
        <w:rPr>
          <w:rStyle w:val="-3"/>
          <w:rFonts w:hint="eastAsia"/>
        </w:rPr>
        <w:t>字符</w:t>
      </w:r>
      <w:r w:rsidRPr="00BE5B3A">
        <w:rPr>
          <w:rFonts w:hint="eastAsia"/>
        </w:rPr>
        <w:t>类型样式只可应用于选中的文字；</w:t>
      </w:r>
      <w:r w:rsidRPr="009009D4">
        <w:rPr>
          <w:rStyle w:val="-3"/>
          <w:rFonts w:hint="eastAsia"/>
        </w:rPr>
        <w:t>链接段落和字符</w:t>
      </w:r>
      <w:r w:rsidRPr="00BE5B3A">
        <w:rPr>
          <w:rFonts w:hint="eastAsia"/>
        </w:rPr>
        <w:t>类型样式</w:t>
      </w:r>
      <w:r w:rsidR="009009D4">
        <w:rPr>
          <w:rFonts w:hint="eastAsia"/>
        </w:rPr>
        <w:t>则</w:t>
      </w:r>
      <w:r w:rsidRPr="00BE5B3A">
        <w:rPr>
          <w:rFonts w:hint="eastAsia"/>
        </w:rPr>
        <w:t>兼具了上述二者的特征，光标置于段落内时可以对整个段落应用样式，而选中段落内部分文字时可以仅对选中文字应用样式。</w:t>
      </w:r>
      <w:r w:rsidR="00836DCE" w:rsidRPr="00836DCE">
        <w:rPr>
          <w:rStyle w:val="-3"/>
          <w:rFonts w:hint="eastAsia"/>
        </w:rPr>
        <w:t>表格</w:t>
      </w:r>
      <w:r w:rsidR="00836DCE">
        <w:rPr>
          <w:rFonts w:hint="eastAsia"/>
        </w:rPr>
        <w:t>类型样式应用于表格，</w:t>
      </w:r>
      <w:r w:rsidR="00836DCE" w:rsidRPr="00836DCE">
        <w:rPr>
          <w:rStyle w:val="-3"/>
          <w:rFonts w:hint="eastAsia"/>
        </w:rPr>
        <w:t>列表</w:t>
      </w:r>
      <w:r w:rsidR="00836DCE">
        <w:rPr>
          <w:rFonts w:hint="eastAsia"/>
        </w:rPr>
        <w:t>类型样式应用于多级列表。</w:t>
      </w:r>
    </w:p>
    <w:p w14:paraId="2E69B5D8" w14:textId="77777777" w:rsidR="00EA79D2" w:rsidRPr="00376BCD" w:rsidRDefault="00836DCE" w:rsidP="003203D0">
      <w:pPr>
        <w:pStyle w:val="a0"/>
        <w:ind w:left="480" w:hanging="480"/>
      </w:pPr>
      <w:r w:rsidRPr="00EA79D2">
        <w:rPr>
          <w:rStyle w:val="-3"/>
        </w:rPr>
        <w:t>样式</w:t>
      </w:r>
      <w:r w:rsidRPr="00EA79D2">
        <w:rPr>
          <w:rStyle w:val="-3"/>
          <w:rFonts w:hint="eastAsia"/>
        </w:rPr>
        <w:t>基准</w:t>
      </w:r>
      <w:r>
        <w:rPr>
          <w:rFonts w:hint="eastAsia"/>
        </w:rPr>
        <w:t>指定</w:t>
      </w:r>
      <w:r w:rsidR="00EA79D2">
        <w:rPr>
          <w:rFonts w:hint="eastAsia"/>
        </w:rPr>
        <w:t>当前样式的父级样式，子级样式默认与父级样式保持一致。新建样式时，</w:t>
      </w:r>
      <w:r w:rsidR="00EA79D2" w:rsidRPr="00EA79D2">
        <w:rPr>
          <w:rStyle w:val="-3"/>
        </w:rPr>
        <w:t>样式</w:t>
      </w:r>
      <w:r w:rsidR="00EA79D2" w:rsidRPr="00EA79D2">
        <w:rPr>
          <w:rStyle w:val="-3"/>
          <w:rFonts w:hint="eastAsia"/>
        </w:rPr>
        <w:t>基准</w:t>
      </w:r>
      <w:r w:rsidR="00EA79D2">
        <w:rPr>
          <w:rFonts w:hint="eastAsia"/>
        </w:rPr>
        <w:t>默认为当前样式，因此为了减少不必要的修改，新建样式时光标最好放在父级样式处。</w:t>
      </w:r>
    </w:p>
    <w:p w14:paraId="2871F4D0" w14:textId="77777777" w:rsidR="00153E57" w:rsidRDefault="00153E57" w:rsidP="003203D0">
      <w:pPr>
        <w:pStyle w:val="a0"/>
        <w:ind w:left="480" w:hanging="480"/>
      </w:pPr>
      <w:r w:rsidRPr="009A21DF">
        <w:rPr>
          <w:rStyle w:val="-3"/>
          <w:rFonts w:hint="eastAsia"/>
        </w:rPr>
        <w:t>后续段落样式</w:t>
      </w:r>
      <w:r w:rsidRPr="00153E57">
        <w:rPr>
          <w:rFonts w:hint="eastAsia"/>
        </w:rPr>
        <w:t>指定</w:t>
      </w:r>
      <w:r>
        <w:rPr>
          <w:rFonts w:hint="eastAsia"/>
        </w:rPr>
        <w:t>下一段落的默认样式。修改样式属性时，如果需要修改样式</w:t>
      </w:r>
      <w:r w:rsidRPr="00153E57">
        <w:rPr>
          <w:rStyle w:val="-3"/>
          <w:rFonts w:hint="eastAsia"/>
        </w:rPr>
        <w:t>名称</w:t>
      </w:r>
      <w:r>
        <w:rPr>
          <w:rFonts w:hint="eastAsia"/>
        </w:rPr>
        <w:t>、同时设置</w:t>
      </w:r>
      <w:r w:rsidRPr="00153E57">
        <w:rPr>
          <w:rStyle w:val="-3"/>
          <w:rFonts w:hint="eastAsia"/>
        </w:rPr>
        <w:t>后续段落样式</w:t>
      </w:r>
      <w:r>
        <w:rPr>
          <w:rFonts w:hint="eastAsia"/>
        </w:rPr>
        <w:t>为自身，先修改</w:t>
      </w:r>
      <w:r w:rsidRPr="00153E57">
        <w:rPr>
          <w:rStyle w:val="-3"/>
          <w:rFonts w:hint="eastAsia"/>
        </w:rPr>
        <w:t>名称</w:t>
      </w:r>
      <w:r>
        <w:rPr>
          <w:rFonts w:hint="eastAsia"/>
        </w:rPr>
        <w:t>、后设置</w:t>
      </w:r>
      <w:r w:rsidRPr="00153E57">
        <w:rPr>
          <w:rStyle w:val="-3"/>
          <w:rFonts w:hint="eastAsia"/>
        </w:rPr>
        <w:t>后续段落样式</w:t>
      </w:r>
      <w:r>
        <w:rPr>
          <w:rFonts w:hint="eastAsia"/>
        </w:rPr>
        <w:t>可能导致无法找到对应名称样式，因此最好先设置</w:t>
      </w:r>
      <w:r w:rsidRPr="00153E57">
        <w:rPr>
          <w:rStyle w:val="-3"/>
          <w:rFonts w:hint="eastAsia"/>
        </w:rPr>
        <w:t>后续段落样式</w:t>
      </w:r>
      <w:r>
        <w:rPr>
          <w:rFonts w:hint="eastAsia"/>
        </w:rPr>
        <w:t>为样式旧名称，再修改样式</w:t>
      </w:r>
      <w:r w:rsidRPr="00153E57">
        <w:rPr>
          <w:rStyle w:val="-3"/>
          <w:rFonts w:hint="eastAsia"/>
        </w:rPr>
        <w:t>名称</w:t>
      </w:r>
      <w:r>
        <w:rPr>
          <w:rFonts w:hint="eastAsia"/>
        </w:rPr>
        <w:t>为新名称，确认退出</w:t>
      </w:r>
      <w:r w:rsidRPr="00153E57">
        <w:rPr>
          <w:rStyle w:val="-4"/>
          <w:rFonts w:hint="eastAsia"/>
        </w:rPr>
        <w:t>修改样式窗口</w:t>
      </w:r>
      <w:r>
        <w:rPr>
          <w:rFonts w:hint="eastAsia"/>
        </w:rPr>
        <w:t>后再重新进入。</w:t>
      </w:r>
    </w:p>
    <w:p w14:paraId="36C9A522" w14:textId="77777777" w:rsidR="003203D0" w:rsidRDefault="003203D0" w:rsidP="003203D0">
      <w:pPr>
        <w:ind w:firstLine="480"/>
      </w:pPr>
    </w:p>
    <w:p w14:paraId="70D0CD75" w14:textId="77777777" w:rsidR="009A21DF" w:rsidRDefault="001C54F2" w:rsidP="003203D0">
      <w:pPr>
        <w:ind w:firstLine="480"/>
      </w:pPr>
      <w:r>
        <w:rPr>
          <w:rFonts w:hint="eastAsia"/>
        </w:rPr>
        <w:t>样式格式通过</w:t>
      </w:r>
      <w:r w:rsidR="00EA79D2" w:rsidRPr="00181B65">
        <w:rPr>
          <w:rStyle w:val="-4"/>
          <w:rFonts w:hint="eastAsia"/>
        </w:rPr>
        <w:t>修改样式窗口</w:t>
      </w:r>
      <w:r w:rsidR="00EA79D2" w:rsidRPr="00EA79D2">
        <w:t>–</w:t>
      </w:r>
      <w:r w:rsidR="009A21DF" w:rsidRPr="004308DE">
        <w:rPr>
          <w:rStyle w:val="-2"/>
          <w:rFonts w:hint="eastAsia"/>
        </w:rPr>
        <w:t>格式</w:t>
      </w:r>
      <w:r w:rsidR="009A21DF">
        <w:rPr>
          <w:rFonts w:hint="eastAsia"/>
        </w:rPr>
        <w:t>设置文字、段落、制表位、编号等</w:t>
      </w:r>
      <w:r>
        <w:rPr>
          <w:rFonts w:hint="eastAsia"/>
        </w:rPr>
        <w:t>完整</w:t>
      </w:r>
      <w:r w:rsidR="00153E57">
        <w:rPr>
          <w:rFonts w:hint="eastAsia"/>
        </w:rPr>
        <w:t>属性</w:t>
      </w:r>
      <w:r w:rsidR="009A21DF">
        <w:rPr>
          <w:rFonts w:hint="eastAsia"/>
        </w:rPr>
        <w:t>。</w:t>
      </w:r>
    </w:p>
    <w:p w14:paraId="156705FB" w14:textId="77777777" w:rsidR="00D716F7" w:rsidRDefault="00726353" w:rsidP="00D716F7">
      <w:pPr>
        <w:ind w:firstLine="480"/>
      </w:pPr>
      <w:r>
        <w:rPr>
          <w:rFonts w:hint="eastAsia"/>
        </w:rPr>
        <w:lastRenderedPageBreak/>
        <w:t>《写作指南》规定的主要格式</w:t>
      </w:r>
      <w:r w:rsidR="00D716F7">
        <w:rPr>
          <w:rFonts w:hint="eastAsia"/>
        </w:rPr>
        <w:t>如</w:t>
      </w:r>
      <w:r w:rsidR="00BA6CEC">
        <w:fldChar w:fldCharType="begin"/>
      </w:r>
      <w:r w:rsidR="00BA6CEC">
        <w:instrText xml:space="preserve"> </w:instrText>
      </w:r>
      <w:r w:rsidR="00BA6CEC">
        <w:rPr>
          <w:rFonts w:hint="eastAsia"/>
        </w:rPr>
        <w:instrText>REF _Ref129637350 \h</w:instrText>
      </w:r>
      <w:r w:rsidR="00BA6CEC">
        <w:instrText xml:space="preserve"> </w:instrText>
      </w:r>
      <w:r w:rsidR="00BA6CEC">
        <w:fldChar w:fldCharType="separate"/>
      </w:r>
      <w:r w:rsidR="00232739">
        <w:rPr>
          <w:rFonts w:hint="eastAsia"/>
        </w:rPr>
        <w:t>表</w:t>
      </w:r>
      <w:r w:rsidR="00232739">
        <w:rPr>
          <w:noProof/>
        </w:rPr>
        <w:t>3</w:t>
      </w:r>
      <w:r w:rsidR="00232739">
        <w:t>.</w:t>
      </w:r>
      <w:r w:rsidR="00232739">
        <w:rPr>
          <w:noProof/>
        </w:rPr>
        <w:t>1</w:t>
      </w:r>
      <w:r w:rsidR="00BA6CEC">
        <w:fldChar w:fldCharType="end"/>
      </w:r>
      <w:r w:rsidR="00D716F7">
        <w:rPr>
          <w:rFonts w:hint="eastAsia"/>
        </w:rPr>
        <w:t>所示</w:t>
      </w:r>
      <w:r w:rsidR="00BE5F8C">
        <w:rPr>
          <w:rFonts w:hint="eastAsia"/>
        </w:rPr>
        <w:t>，</w:t>
      </w:r>
      <w:r w:rsidR="00BE5F8C" w:rsidRPr="00461BF5">
        <w:rPr>
          <w:rStyle w:val="-3"/>
          <w:rFonts w:hint="eastAsia"/>
        </w:rPr>
        <w:t>-</w:t>
      </w:r>
      <w:r w:rsidR="00BE5F8C">
        <w:rPr>
          <w:rFonts w:hint="eastAsia"/>
        </w:rPr>
        <w:t>表示未作明确规定</w:t>
      </w:r>
      <w:r w:rsidR="00D716F7">
        <w:rPr>
          <w:rFonts w:hint="eastAsia"/>
        </w:rPr>
        <w:t>。</w:t>
      </w:r>
      <w:r w:rsidR="00BE5F8C">
        <w:rPr>
          <w:rFonts w:hint="eastAsia"/>
        </w:rPr>
        <w:t>模板制作中，</w:t>
      </w:r>
      <w:r w:rsidR="00BA6CEC">
        <w:rPr>
          <w:rFonts w:hint="eastAsia"/>
        </w:rPr>
        <w:t>未作规定的样式参考了</w:t>
      </w:r>
      <w:r w:rsidR="00BE5F8C">
        <w:rPr>
          <w:rFonts w:hint="eastAsia"/>
        </w:rPr>
        <w:t>示例文档、</w:t>
      </w:r>
      <w:r w:rsidR="00BA6CEC">
        <w:rPr>
          <w:rFonts w:hint="eastAsia"/>
        </w:rPr>
        <w:t>格式审查意见、</w:t>
      </w:r>
      <w:r w:rsidR="00BA6CEC">
        <w:rPr>
          <w:rFonts w:hint="eastAsia"/>
        </w:rPr>
        <w:t>ThuThesis</w:t>
      </w:r>
      <w:r w:rsidR="00BA6CEC">
        <w:rPr>
          <w:rFonts w:hint="eastAsia"/>
        </w:rPr>
        <w:t>与《清华大学研究生学位论文写作指南》</w:t>
      </w:r>
      <w:r w:rsidR="00C867A7" w:rsidRPr="00C867A7">
        <w:rPr>
          <w:rStyle w:val="aff8"/>
        </w:rPr>
        <w:fldChar w:fldCharType="begin"/>
      </w:r>
      <w:r w:rsidR="00C867A7" w:rsidRPr="00C867A7">
        <w:rPr>
          <w:rStyle w:val="aff8"/>
        </w:rPr>
        <w:instrText xml:space="preserve"> </w:instrText>
      </w:r>
      <w:r w:rsidR="00C867A7" w:rsidRPr="00C867A7">
        <w:rPr>
          <w:rStyle w:val="aff8"/>
          <w:rFonts w:hint="eastAsia"/>
        </w:rPr>
        <w:instrText>REF _Ref129731357 \r \h</w:instrText>
      </w:r>
      <w:r w:rsidR="00C867A7" w:rsidRPr="00C867A7">
        <w:rPr>
          <w:rStyle w:val="aff8"/>
        </w:rPr>
        <w:instrText xml:space="preserve"> </w:instrText>
      </w:r>
      <w:r w:rsidR="00C867A7">
        <w:rPr>
          <w:rStyle w:val="aff8"/>
        </w:rPr>
        <w:instrText xml:space="preserve"> \* MERGEFORMAT </w:instrText>
      </w:r>
      <w:r w:rsidR="00C867A7" w:rsidRPr="00C867A7">
        <w:rPr>
          <w:rStyle w:val="aff8"/>
        </w:rPr>
      </w:r>
      <w:r w:rsidR="00C867A7" w:rsidRPr="00C867A7">
        <w:rPr>
          <w:rStyle w:val="aff8"/>
        </w:rPr>
        <w:fldChar w:fldCharType="separate"/>
      </w:r>
      <w:r w:rsidR="00232739">
        <w:rPr>
          <w:rStyle w:val="aff8"/>
        </w:rPr>
        <w:t>[4]</w:t>
      </w:r>
      <w:r w:rsidR="00C867A7" w:rsidRPr="00C867A7">
        <w:rPr>
          <w:rStyle w:val="aff8"/>
        </w:rPr>
        <w:fldChar w:fldCharType="end"/>
      </w:r>
      <w:r w:rsidR="00BA6CEC">
        <w:rPr>
          <w:rFonts w:hint="eastAsia"/>
        </w:rPr>
        <w:t>。</w:t>
      </w:r>
    </w:p>
    <w:p w14:paraId="2C5D270E" w14:textId="77777777" w:rsidR="00726353" w:rsidRDefault="00726353" w:rsidP="00AE4033">
      <w:pPr>
        <w:pStyle w:val="afb"/>
      </w:pPr>
      <w:bookmarkStart w:id="172" w:name="_Ref129637350"/>
      <w:bookmarkStart w:id="173" w:name="_Ref129720825"/>
      <w:bookmarkStart w:id="174" w:name="_Toc130663260"/>
      <w:r>
        <w:rPr>
          <w:rFonts w:hint="eastAsia"/>
        </w:rPr>
        <w:t>表</w:t>
      </w:r>
      <w:r w:rsidR="009A38A3">
        <w:fldChar w:fldCharType="begin"/>
      </w:r>
      <w:r w:rsidR="009A38A3">
        <w:instrText xml:space="preserve"> </w:instrText>
      </w:r>
      <w:r w:rsidR="009A38A3">
        <w:rPr>
          <w:rFonts w:hint="eastAsia"/>
        </w:rPr>
        <w:instrText>STYLEREF 1 \s</w:instrText>
      </w:r>
      <w:r w:rsidR="009A38A3">
        <w:instrText xml:space="preserve"> </w:instrText>
      </w:r>
      <w:r w:rsidR="009A38A3">
        <w:fldChar w:fldCharType="separate"/>
      </w:r>
      <w:r w:rsidR="00232739">
        <w:rPr>
          <w:noProof/>
        </w:rPr>
        <w:t>3</w:t>
      </w:r>
      <w:r w:rsidR="009A38A3">
        <w:fldChar w:fldCharType="end"/>
      </w:r>
      <w:r w:rsidR="009A38A3">
        <w:t>.</w:t>
      </w:r>
      <w:r w:rsidR="009A38A3">
        <w:fldChar w:fldCharType="begin"/>
      </w:r>
      <w:r w:rsidR="009A38A3">
        <w:instrText xml:space="preserve"> </w:instrText>
      </w:r>
      <w:r w:rsidR="009A38A3">
        <w:rPr>
          <w:rFonts w:hint="eastAsia"/>
        </w:rPr>
        <w:instrText xml:space="preserve">SEQ </w:instrText>
      </w:r>
      <w:r w:rsidR="009A38A3">
        <w:rPr>
          <w:rFonts w:hint="eastAsia"/>
        </w:rPr>
        <w:instrText>表</w:instrText>
      </w:r>
      <w:r w:rsidR="009A38A3">
        <w:rPr>
          <w:rFonts w:hint="eastAsia"/>
        </w:rPr>
        <w:instrText xml:space="preserve"> \* ARABIC \s 1</w:instrText>
      </w:r>
      <w:r w:rsidR="009A38A3">
        <w:instrText xml:space="preserve"> </w:instrText>
      </w:r>
      <w:r w:rsidR="009A38A3">
        <w:fldChar w:fldCharType="separate"/>
      </w:r>
      <w:r w:rsidR="00232739">
        <w:rPr>
          <w:noProof/>
        </w:rPr>
        <w:t>1</w:t>
      </w:r>
      <w:r w:rsidR="009A38A3">
        <w:fldChar w:fldCharType="end"/>
      </w:r>
      <w:bookmarkEnd w:id="172"/>
      <w:r>
        <w:rPr>
          <w:rFonts w:hint="eastAsia"/>
        </w:rPr>
        <w:t xml:space="preserve">　《写作指南》</w:t>
      </w:r>
      <w:r w:rsidRPr="00726353">
        <w:rPr>
          <w:rFonts w:hint="eastAsia"/>
        </w:rPr>
        <w:t>规定</w:t>
      </w:r>
      <w:r>
        <w:rPr>
          <w:rFonts w:hint="eastAsia"/>
        </w:rPr>
        <w:t>主要</w:t>
      </w:r>
      <w:r w:rsidRPr="00726353">
        <w:rPr>
          <w:rFonts w:hint="eastAsia"/>
        </w:rPr>
        <w:t>格式</w:t>
      </w:r>
      <w:bookmarkEnd w:id="173"/>
      <w:bookmarkEnd w:id="174"/>
    </w:p>
    <w:tbl>
      <w:tblPr>
        <w:tblStyle w:val="aff9"/>
        <w:tblW w:w="5013" w:type="pct"/>
        <w:tblLook w:val="0620" w:firstRow="1" w:lastRow="0" w:firstColumn="0" w:lastColumn="0" w:noHBand="1" w:noVBand="1"/>
      </w:tblPr>
      <w:tblGrid>
        <w:gridCol w:w="1355"/>
        <w:gridCol w:w="1354"/>
        <w:gridCol w:w="1015"/>
        <w:gridCol w:w="1015"/>
        <w:gridCol w:w="1417"/>
        <w:gridCol w:w="1407"/>
        <w:gridCol w:w="850"/>
      </w:tblGrid>
      <w:tr w:rsidR="009A22D5" w:rsidRPr="00AE4033" w14:paraId="6DE80919" w14:textId="77777777" w:rsidTr="009A22D5">
        <w:trPr>
          <w:cnfStyle w:val="100000000000" w:firstRow="1" w:lastRow="0" w:firstColumn="0" w:lastColumn="0" w:oddVBand="0" w:evenVBand="0" w:oddHBand="0" w:evenHBand="0" w:firstRowFirstColumn="0" w:firstRowLastColumn="0" w:lastRowFirstColumn="0" w:lastRowLastColumn="0"/>
          <w:tblHeader/>
        </w:trPr>
        <w:tc>
          <w:tcPr>
            <w:tcW w:w="805" w:type="pct"/>
          </w:tcPr>
          <w:p w14:paraId="0CB018C2" w14:textId="77777777" w:rsidR="00D97BEA" w:rsidRPr="00AE4033" w:rsidRDefault="00D97BEA" w:rsidP="00AE4033">
            <w:pPr>
              <w:pStyle w:val="ae"/>
            </w:pPr>
            <w:r w:rsidRPr="00AE4033">
              <w:rPr>
                <w:rFonts w:hint="eastAsia"/>
              </w:rPr>
              <w:t>名称</w:t>
            </w:r>
          </w:p>
        </w:tc>
        <w:tc>
          <w:tcPr>
            <w:tcW w:w="805" w:type="pct"/>
          </w:tcPr>
          <w:p w14:paraId="5AB287B1" w14:textId="77777777" w:rsidR="00D97BEA" w:rsidRPr="00AE4033" w:rsidRDefault="00D97BEA" w:rsidP="00AE4033">
            <w:pPr>
              <w:pStyle w:val="ae"/>
            </w:pPr>
            <w:r w:rsidRPr="00AE4033">
              <w:t>字体</w:t>
            </w:r>
          </w:p>
        </w:tc>
        <w:tc>
          <w:tcPr>
            <w:tcW w:w="603" w:type="pct"/>
          </w:tcPr>
          <w:p w14:paraId="0E0C7A81" w14:textId="77777777" w:rsidR="00D97BEA" w:rsidRPr="00AE4033" w:rsidRDefault="00D97BEA" w:rsidP="00AE4033">
            <w:pPr>
              <w:pStyle w:val="ae"/>
            </w:pPr>
            <w:r w:rsidRPr="00AE4033">
              <w:t>字号</w:t>
            </w:r>
          </w:p>
        </w:tc>
        <w:tc>
          <w:tcPr>
            <w:tcW w:w="603" w:type="pct"/>
          </w:tcPr>
          <w:p w14:paraId="0FC45B3E" w14:textId="77777777" w:rsidR="00D97BEA" w:rsidRPr="00AE4033" w:rsidRDefault="00D97BEA" w:rsidP="00AE4033">
            <w:pPr>
              <w:pStyle w:val="ae"/>
            </w:pPr>
            <w:r w:rsidRPr="00AE4033">
              <w:rPr>
                <w:rFonts w:hint="eastAsia"/>
              </w:rPr>
              <w:t>对齐</w:t>
            </w:r>
          </w:p>
        </w:tc>
        <w:tc>
          <w:tcPr>
            <w:tcW w:w="842" w:type="pct"/>
          </w:tcPr>
          <w:p w14:paraId="7AED0BB9" w14:textId="77777777" w:rsidR="00D97BEA" w:rsidRPr="00AE4033" w:rsidRDefault="00D97BEA" w:rsidP="00AE4033">
            <w:pPr>
              <w:pStyle w:val="ae"/>
            </w:pPr>
            <w:r w:rsidRPr="00AE4033">
              <w:rPr>
                <w:rFonts w:hint="eastAsia"/>
              </w:rPr>
              <w:t>缩进</w:t>
            </w:r>
          </w:p>
        </w:tc>
        <w:tc>
          <w:tcPr>
            <w:tcW w:w="836" w:type="pct"/>
          </w:tcPr>
          <w:p w14:paraId="72E7ACDE" w14:textId="77777777" w:rsidR="00D97BEA" w:rsidRPr="00AE4033" w:rsidRDefault="00D97BEA" w:rsidP="00AE4033">
            <w:pPr>
              <w:pStyle w:val="ae"/>
            </w:pPr>
            <w:r w:rsidRPr="00AE4033">
              <w:t>段</w:t>
            </w:r>
            <w:r w:rsidR="00A035A5" w:rsidRPr="00AE4033">
              <w:rPr>
                <w:rFonts w:hint="eastAsia"/>
              </w:rPr>
              <w:t>前</w:t>
            </w:r>
            <w:r w:rsidR="00A035A5" w:rsidRPr="00AE4033">
              <w:rPr>
                <w:rFonts w:hint="eastAsia"/>
              </w:rPr>
              <w:t>/</w:t>
            </w:r>
            <w:r w:rsidR="00A035A5" w:rsidRPr="00AE4033">
              <w:rPr>
                <w:rFonts w:hint="eastAsia"/>
              </w:rPr>
              <w:t>后</w:t>
            </w:r>
            <w:r w:rsidRPr="00AE4033">
              <w:t>距</w:t>
            </w:r>
          </w:p>
        </w:tc>
        <w:tc>
          <w:tcPr>
            <w:tcW w:w="505" w:type="pct"/>
          </w:tcPr>
          <w:p w14:paraId="3CDFB9CF" w14:textId="77777777" w:rsidR="00D97BEA" w:rsidRPr="00AE4033" w:rsidRDefault="00D97BEA" w:rsidP="00AE4033">
            <w:pPr>
              <w:pStyle w:val="ae"/>
            </w:pPr>
            <w:r w:rsidRPr="00AE4033">
              <w:t>行距</w:t>
            </w:r>
          </w:p>
        </w:tc>
      </w:tr>
      <w:tr w:rsidR="009A22D5" w:rsidRPr="00AE4033" w14:paraId="6ECD0322" w14:textId="77777777" w:rsidTr="009A22D5">
        <w:tc>
          <w:tcPr>
            <w:tcW w:w="805" w:type="pct"/>
          </w:tcPr>
          <w:p w14:paraId="79B1E82F" w14:textId="77777777" w:rsidR="00D97BEA" w:rsidRPr="00AE4033" w:rsidRDefault="00D97BEA" w:rsidP="00AE4033">
            <w:pPr>
              <w:pStyle w:val="ae"/>
            </w:pPr>
            <w:r w:rsidRPr="00AE4033">
              <w:rPr>
                <w:rFonts w:hint="eastAsia"/>
              </w:rPr>
              <w:t>正文</w:t>
            </w:r>
          </w:p>
        </w:tc>
        <w:tc>
          <w:tcPr>
            <w:tcW w:w="805" w:type="pct"/>
          </w:tcPr>
          <w:p w14:paraId="392546B0" w14:textId="77777777" w:rsidR="00D97BEA" w:rsidRPr="00AE4033" w:rsidRDefault="00D97BEA" w:rsidP="00AE4033">
            <w:pPr>
              <w:pStyle w:val="ae"/>
            </w:pPr>
            <w:r w:rsidRPr="00AE4033">
              <w:rPr>
                <w:rFonts w:hint="eastAsia"/>
              </w:rPr>
              <w:t>衬线</w:t>
            </w:r>
          </w:p>
        </w:tc>
        <w:tc>
          <w:tcPr>
            <w:tcW w:w="603" w:type="pct"/>
          </w:tcPr>
          <w:p w14:paraId="6615B244" w14:textId="77777777" w:rsidR="00D97BEA" w:rsidRPr="00AE4033" w:rsidRDefault="00D97BEA" w:rsidP="00AE4033">
            <w:pPr>
              <w:pStyle w:val="ae"/>
            </w:pPr>
            <w:r w:rsidRPr="00AE4033">
              <w:rPr>
                <w:rFonts w:hint="eastAsia"/>
              </w:rPr>
              <w:t>小四</w:t>
            </w:r>
          </w:p>
        </w:tc>
        <w:tc>
          <w:tcPr>
            <w:tcW w:w="603" w:type="pct"/>
          </w:tcPr>
          <w:p w14:paraId="6964BCDB" w14:textId="77777777" w:rsidR="00D97BEA" w:rsidRPr="00AE4033" w:rsidRDefault="00D97BEA" w:rsidP="00AE4033">
            <w:pPr>
              <w:pStyle w:val="ae"/>
            </w:pPr>
            <w:r w:rsidRPr="00AE4033">
              <w:rPr>
                <w:rFonts w:hint="eastAsia"/>
              </w:rPr>
              <w:t>两端</w:t>
            </w:r>
          </w:p>
        </w:tc>
        <w:tc>
          <w:tcPr>
            <w:tcW w:w="842" w:type="pct"/>
          </w:tcPr>
          <w:p w14:paraId="58AE1BD0" w14:textId="77777777" w:rsidR="00D97BEA" w:rsidRPr="00AE4033" w:rsidRDefault="00D97BEA" w:rsidP="00AE4033">
            <w:pPr>
              <w:pStyle w:val="ae"/>
            </w:pPr>
            <w:r w:rsidRPr="00AE4033">
              <w:rPr>
                <w:rFonts w:hint="eastAsia"/>
              </w:rPr>
              <w:t>首行</w:t>
            </w:r>
            <w:r w:rsidRPr="00AE4033">
              <w:rPr>
                <w:rFonts w:hint="eastAsia"/>
              </w:rPr>
              <w:t>2</w:t>
            </w:r>
            <w:r w:rsidRPr="00AE4033">
              <w:rPr>
                <w:rFonts w:hint="eastAsia"/>
              </w:rPr>
              <w:t>字符</w:t>
            </w:r>
          </w:p>
        </w:tc>
        <w:tc>
          <w:tcPr>
            <w:tcW w:w="836" w:type="pct"/>
          </w:tcPr>
          <w:p w14:paraId="2A6DD6E0" w14:textId="77777777" w:rsidR="00D97BEA" w:rsidRPr="00AE4033" w:rsidRDefault="00D97BEA" w:rsidP="00AE4033">
            <w:pPr>
              <w:pStyle w:val="ae"/>
            </w:pPr>
            <w:r w:rsidRPr="00AE4033">
              <w:rPr>
                <w:rFonts w:hint="eastAsia"/>
              </w:rPr>
              <w:t>0</w:t>
            </w:r>
            <w:r w:rsidR="00A035A5" w:rsidRPr="00AE4033">
              <w:t>磅</w:t>
            </w:r>
            <w:r w:rsidRPr="00AE4033">
              <w:rPr>
                <w:rFonts w:hint="eastAsia"/>
              </w:rPr>
              <w:t>/0</w:t>
            </w:r>
            <w:r w:rsidR="00A035A5" w:rsidRPr="00AE4033">
              <w:rPr>
                <w:rFonts w:hint="eastAsia"/>
              </w:rPr>
              <w:t>磅</w:t>
            </w:r>
          </w:p>
        </w:tc>
        <w:tc>
          <w:tcPr>
            <w:tcW w:w="505" w:type="pct"/>
          </w:tcPr>
          <w:p w14:paraId="52D920D2" w14:textId="77777777" w:rsidR="00D97BEA" w:rsidRPr="00AE4033" w:rsidRDefault="00D97BEA" w:rsidP="00AE4033">
            <w:pPr>
              <w:pStyle w:val="ae"/>
            </w:pPr>
            <w:r w:rsidRPr="00AE4033">
              <w:rPr>
                <w:rFonts w:hint="eastAsia"/>
              </w:rPr>
              <w:t>20</w:t>
            </w:r>
            <w:r w:rsidR="00A035A5" w:rsidRPr="00AE4033">
              <w:rPr>
                <w:rFonts w:hint="eastAsia"/>
              </w:rPr>
              <w:t>磅</w:t>
            </w:r>
          </w:p>
        </w:tc>
      </w:tr>
      <w:tr w:rsidR="00BA6CEC" w:rsidRPr="00AE4033" w14:paraId="4B286770" w14:textId="77777777" w:rsidTr="009A22D5">
        <w:tc>
          <w:tcPr>
            <w:tcW w:w="805" w:type="pct"/>
          </w:tcPr>
          <w:p w14:paraId="49FE304E" w14:textId="77777777" w:rsidR="00A035A5" w:rsidRPr="00AE4033" w:rsidRDefault="00A035A5" w:rsidP="00AE4033">
            <w:pPr>
              <w:pStyle w:val="ae"/>
            </w:pPr>
            <w:r w:rsidRPr="00AE4033">
              <w:rPr>
                <w:rFonts w:hint="eastAsia"/>
              </w:rPr>
              <w:t>1</w:t>
            </w:r>
            <w:r w:rsidRPr="00AE4033">
              <w:rPr>
                <w:rFonts w:hint="eastAsia"/>
              </w:rPr>
              <w:t>级标题</w:t>
            </w:r>
          </w:p>
        </w:tc>
        <w:tc>
          <w:tcPr>
            <w:tcW w:w="805" w:type="pct"/>
          </w:tcPr>
          <w:p w14:paraId="378FEB0A" w14:textId="77777777" w:rsidR="00A035A5" w:rsidRPr="00AE4033" w:rsidRDefault="00A035A5" w:rsidP="00AE4033">
            <w:pPr>
              <w:pStyle w:val="ae"/>
            </w:pPr>
            <w:r w:rsidRPr="00AE4033">
              <w:rPr>
                <w:rFonts w:hint="eastAsia"/>
              </w:rPr>
              <w:t>无衬线</w:t>
            </w:r>
          </w:p>
        </w:tc>
        <w:tc>
          <w:tcPr>
            <w:tcW w:w="603" w:type="pct"/>
          </w:tcPr>
          <w:p w14:paraId="2738BC25" w14:textId="77777777" w:rsidR="00A035A5" w:rsidRPr="00AE4033" w:rsidRDefault="00A035A5" w:rsidP="00AE4033">
            <w:pPr>
              <w:pStyle w:val="ae"/>
            </w:pPr>
            <w:r w:rsidRPr="00AE4033">
              <w:rPr>
                <w:rFonts w:hint="eastAsia"/>
              </w:rPr>
              <w:t>小三</w:t>
            </w:r>
          </w:p>
        </w:tc>
        <w:tc>
          <w:tcPr>
            <w:tcW w:w="603" w:type="pct"/>
          </w:tcPr>
          <w:p w14:paraId="4696A54B" w14:textId="77777777" w:rsidR="00A035A5" w:rsidRPr="00AE4033" w:rsidRDefault="00A035A5" w:rsidP="00AE4033">
            <w:pPr>
              <w:pStyle w:val="ae"/>
            </w:pPr>
            <w:r w:rsidRPr="00AE4033">
              <w:rPr>
                <w:rFonts w:hint="eastAsia"/>
              </w:rPr>
              <w:t>居中</w:t>
            </w:r>
          </w:p>
        </w:tc>
        <w:tc>
          <w:tcPr>
            <w:tcW w:w="842" w:type="pct"/>
          </w:tcPr>
          <w:p w14:paraId="1C4FFD86" w14:textId="77777777" w:rsidR="00A035A5" w:rsidRPr="00AE4033" w:rsidRDefault="003203D0" w:rsidP="00AE4033">
            <w:pPr>
              <w:pStyle w:val="ae"/>
            </w:pPr>
            <w:r w:rsidRPr="00AE4033">
              <w:rPr>
                <w:rFonts w:hint="eastAsia"/>
              </w:rPr>
              <w:t>无</w:t>
            </w:r>
          </w:p>
        </w:tc>
        <w:tc>
          <w:tcPr>
            <w:tcW w:w="836" w:type="pct"/>
          </w:tcPr>
          <w:p w14:paraId="43BDB7E6" w14:textId="77777777" w:rsidR="00A035A5" w:rsidRPr="00AE4033" w:rsidRDefault="00A035A5" w:rsidP="00AE4033">
            <w:pPr>
              <w:pStyle w:val="ae"/>
            </w:pPr>
            <w:r w:rsidRPr="00AE4033">
              <w:rPr>
                <w:rFonts w:hint="eastAsia"/>
              </w:rPr>
              <w:t>30</w:t>
            </w:r>
            <w:r w:rsidRPr="00AE4033">
              <w:rPr>
                <w:rFonts w:hint="eastAsia"/>
              </w:rPr>
              <w:t>磅</w:t>
            </w:r>
            <w:r w:rsidRPr="00AE4033">
              <w:rPr>
                <w:rFonts w:hint="eastAsia"/>
              </w:rPr>
              <w:t>/20</w:t>
            </w:r>
            <w:r w:rsidRPr="00AE4033">
              <w:rPr>
                <w:rFonts w:hint="eastAsia"/>
              </w:rPr>
              <w:t>磅</w:t>
            </w:r>
          </w:p>
        </w:tc>
        <w:tc>
          <w:tcPr>
            <w:tcW w:w="505" w:type="pct"/>
          </w:tcPr>
          <w:p w14:paraId="6044D190" w14:textId="77777777" w:rsidR="00A035A5" w:rsidRPr="00AE4033" w:rsidRDefault="00A035A5" w:rsidP="00AE4033">
            <w:pPr>
              <w:pStyle w:val="ae"/>
            </w:pPr>
            <w:r w:rsidRPr="00AE4033">
              <w:rPr>
                <w:rFonts w:hint="eastAsia"/>
              </w:rPr>
              <w:t>20</w:t>
            </w:r>
            <w:r w:rsidRPr="00AE4033">
              <w:rPr>
                <w:rFonts w:hint="eastAsia"/>
              </w:rPr>
              <w:t>磅</w:t>
            </w:r>
          </w:p>
        </w:tc>
      </w:tr>
      <w:tr w:rsidR="00BA6CEC" w:rsidRPr="00AE4033" w14:paraId="446736CC" w14:textId="77777777" w:rsidTr="009A22D5">
        <w:tc>
          <w:tcPr>
            <w:tcW w:w="805" w:type="pct"/>
          </w:tcPr>
          <w:p w14:paraId="681523A1" w14:textId="77777777" w:rsidR="00A035A5" w:rsidRPr="00AE4033" w:rsidRDefault="00A035A5" w:rsidP="00AE4033">
            <w:pPr>
              <w:pStyle w:val="ae"/>
            </w:pPr>
            <w:r w:rsidRPr="00AE4033">
              <w:rPr>
                <w:rFonts w:hint="eastAsia"/>
              </w:rPr>
              <w:t>2</w:t>
            </w:r>
            <w:r w:rsidRPr="00AE4033">
              <w:rPr>
                <w:rFonts w:hint="eastAsia"/>
              </w:rPr>
              <w:t>级标题</w:t>
            </w:r>
          </w:p>
        </w:tc>
        <w:tc>
          <w:tcPr>
            <w:tcW w:w="805" w:type="pct"/>
          </w:tcPr>
          <w:p w14:paraId="0E04BF91" w14:textId="77777777" w:rsidR="00A035A5" w:rsidRPr="00AE4033" w:rsidRDefault="00A035A5" w:rsidP="00AE4033">
            <w:pPr>
              <w:pStyle w:val="ae"/>
            </w:pPr>
            <w:r w:rsidRPr="00AE4033">
              <w:rPr>
                <w:rFonts w:hint="eastAsia"/>
              </w:rPr>
              <w:t>无衬线</w:t>
            </w:r>
          </w:p>
        </w:tc>
        <w:tc>
          <w:tcPr>
            <w:tcW w:w="603" w:type="pct"/>
          </w:tcPr>
          <w:p w14:paraId="6735DC9D" w14:textId="77777777" w:rsidR="00A035A5" w:rsidRPr="00AE4033" w:rsidRDefault="00A035A5" w:rsidP="00AE4033">
            <w:pPr>
              <w:pStyle w:val="ae"/>
            </w:pPr>
            <w:r w:rsidRPr="00AE4033">
              <w:rPr>
                <w:rFonts w:hint="eastAsia"/>
              </w:rPr>
              <w:t>四号</w:t>
            </w:r>
          </w:p>
        </w:tc>
        <w:tc>
          <w:tcPr>
            <w:tcW w:w="603" w:type="pct"/>
          </w:tcPr>
          <w:p w14:paraId="185D630E" w14:textId="77777777" w:rsidR="00A035A5" w:rsidRPr="00AE4033" w:rsidRDefault="00A035A5" w:rsidP="00AE4033">
            <w:pPr>
              <w:pStyle w:val="ae"/>
            </w:pPr>
            <w:r w:rsidRPr="00AE4033">
              <w:rPr>
                <w:rFonts w:hint="eastAsia"/>
              </w:rPr>
              <w:t>左对齐</w:t>
            </w:r>
          </w:p>
        </w:tc>
        <w:tc>
          <w:tcPr>
            <w:tcW w:w="842" w:type="pct"/>
          </w:tcPr>
          <w:p w14:paraId="51ADD8C4" w14:textId="77777777" w:rsidR="00A035A5" w:rsidRPr="00AE4033" w:rsidRDefault="003203D0" w:rsidP="00AE4033">
            <w:pPr>
              <w:pStyle w:val="ae"/>
            </w:pPr>
            <w:r w:rsidRPr="00AE4033">
              <w:rPr>
                <w:rFonts w:hint="eastAsia"/>
              </w:rPr>
              <w:t>无</w:t>
            </w:r>
          </w:p>
        </w:tc>
        <w:tc>
          <w:tcPr>
            <w:tcW w:w="836" w:type="pct"/>
          </w:tcPr>
          <w:p w14:paraId="1561B863" w14:textId="77777777" w:rsidR="00A035A5" w:rsidRPr="00AE4033" w:rsidRDefault="00A035A5" w:rsidP="00AE4033">
            <w:pPr>
              <w:pStyle w:val="ae"/>
            </w:pPr>
            <w:r w:rsidRPr="00AE4033">
              <w:rPr>
                <w:rFonts w:hint="eastAsia"/>
              </w:rPr>
              <w:t>25</w:t>
            </w:r>
            <w:r w:rsidRPr="00AE4033">
              <w:t>磅</w:t>
            </w:r>
            <w:r w:rsidRPr="00AE4033">
              <w:rPr>
                <w:rFonts w:hint="eastAsia"/>
              </w:rPr>
              <w:t>/12</w:t>
            </w:r>
            <w:r w:rsidRPr="00AE4033">
              <w:rPr>
                <w:rFonts w:hint="eastAsia"/>
              </w:rPr>
              <w:t>磅</w:t>
            </w:r>
          </w:p>
        </w:tc>
        <w:tc>
          <w:tcPr>
            <w:tcW w:w="505" w:type="pct"/>
          </w:tcPr>
          <w:p w14:paraId="60EB77FE" w14:textId="77777777" w:rsidR="00A035A5" w:rsidRPr="00AE4033" w:rsidRDefault="00A035A5" w:rsidP="00AE4033">
            <w:pPr>
              <w:pStyle w:val="ae"/>
            </w:pPr>
            <w:r w:rsidRPr="00AE4033">
              <w:rPr>
                <w:rFonts w:hint="eastAsia"/>
              </w:rPr>
              <w:t>18</w:t>
            </w:r>
            <w:r w:rsidRPr="00AE4033">
              <w:rPr>
                <w:rFonts w:hint="eastAsia"/>
              </w:rPr>
              <w:t>磅</w:t>
            </w:r>
          </w:p>
        </w:tc>
      </w:tr>
      <w:tr w:rsidR="00BA6CEC" w:rsidRPr="00AE4033" w14:paraId="367F3FBC" w14:textId="77777777" w:rsidTr="009A22D5">
        <w:tc>
          <w:tcPr>
            <w:tcW w:w="805" w:type="pct"/>
          </w:tcPr>
          <w:p w14:paraId="46ADFCB0" w14:textId="77777777" w:rsidR="00A035A5" w:rsidRPr="00AE4033" w:rsidRDefault="00A035A5" w:rsidP="00AE4033">
            <w:pPr>
              <w:pStyle w:val="ae"/>
            </w:pPr>
            <w:r w:rsidRPr="00AE4033">
              <w:rPr>
                <w:rFonts w:hint="eastAsia"/>
              </w:rPr>
              <w:t>3</w:t>
            </w:r>
            <w:r w:rsidRPr="00AE4033">
              <w:rPr>
                <w:rFonts w:hint="eastAsia"/>
              </w:rPr>
              <w:t>级标题</w:t>
            </w:r>
          </w:p>
        </w:tc>
        <w:tc>
          <w:tcPr>
            <w:tcW w:w="805" w:type="pct"/>
          </w:tcPr>
          <w:p w14:paraId="1BC3B7D8" w14:textId="77777777" w:rsidR="00A035A5" w:rsidRPr="00AE4033" w:rsidRDefault="00A035A5" w:rsidP="00AE4033">
            <w:pPr>
              <w:pStyle w:val="ae"/>
            </w:pPr>
            <w:r w:rsidRPr="00AE4033">
              <w:rPr>
                <w:rFonts w:hint="eastAsia"/>
              </w:rPr>
              <w:t>无衬线</w:t>
            </w:r>
          </w:p>
        </w:tc>
        <w:tc>
          <w:tcPr>
            <w:tcW w:w="603" w:type="pct"/>
          </w:tcPr>
          <w:p w14:paraId="3E708D05" w14:textId="77777777" w:rsidR="00A035A5" w:rsidRPr="00AE4033" w:rsidRDefault="00A035A5" w:rsidP="00AE4033">
            <w:pPr>
              <w:pStyle w:val="ae"/>
            </w:pPr>
            <w:r w:rsidRPr="00AE4033">
              <w:rPr>
                <w:rFonts w:hint="eastAsia"/>
              </w:rPr>
              <w:t>13</w:t>
            </w:r>
          </w:p>
        </w:tc>
        <w:tc>
          <w:tcPr>
            <w:tcW w:w="603" w:type="pct"/>
          </w:tcPr>
          <w:p w14:paraId="7EDED174" w14:textId="77777777" w:rsidR="00A035A5" w:rsidRPr="00AE4033" w:rsidRDefault="00A035A5" w:rsidP="00AE4033">
            <w:pPr>
              <w:pStyle w:val="ae"/>
            </w:pPr>
            <w:r w:rsidRPr="00AE4033">
              <w:rPr>
                <w:rFonts w:hint="eastAsia"/>
              </w:rPr>
              <w:t>左对齐</w:t>
            </w:r>
          </w:p>
        </w:tc>
        <w:tc>
          <w:tcPr>
            <w:tcW w:w="842" w:type="pct"/>
          </w:tcPr>
          <w:p w14:paraId="45164AC6" w14:textId="77777777" w:rsidR="00A035A5" w:rsidRPr="00AE4033" w:rsidRDefault="003203D0" w:rsidP="00AE4033">
            <w:pPr>
              <w:pStyle w:val="ae"/>
            </w:pPr>
            <w:r w:rsidRPr="00AE4033">
              <w:rPr>
                <w:rFonts w:hint="eastAsia"/>
              </w:rPr>
              <w:t>无</w:t>
            </w:r>
          </w:p>
        </w:tc>
        <w:tc>
          <w:tcPr>
            <w:tcW w:w="836" w:type="pct"/>
          </w:tcPr>
          <w:p w14:paraId="033F5CAF" w14:textId="77777777" w:rsidR="00A035A5" w:rsidRPr="00AE4033" w:rsidRDefault="00A035A5" w:rsidP="00AE4033">
            <w:pPr>
              <w:pStyle w:val="ae"/>
            </w:pPr>
            <w:r w:rsidRPr="00AE4033">
              <w:rPr>
                <w:rFonts w:hint="eastAsia"/>
              </w:rPr>
              <w:t>12</w:t>
            </w:r>
            <w:r w:rsidRPr="00AE4033">
              <w:t>磅</w:t>
            </w:r>
            <w:r w:rsidRPr="00AE4033">
              <w:rPr>
                <w:rFonts w:hint="eastAsia"/>
              </w:rPr>
              <w:t>/6</w:t>
            </w:r>
            <w:r w:rsidRPr="00AE4033">
              <w:rPr>
                <w:rFonts w:hint="eastAsia"/>
              </w:rPr>
              <w:t>磅</w:t>
            </w:r>
          </w:p>
        </w:tc>
        <w:tc>
          <w:tcPr>
            <w:tcW w:w="505" w:type="pct"/>
          </w:tcPr>
          <w:p w14:paraId="30D35561" w14:textId="77777777" w:rsidR="00A035A5" w:rsidRPr="00AE4033" w:rsidRDefault="00A035A5" w:rsidP="00AE4033">
            <w:pPr>
              <w:pStyle w:val="ae"/>
            </w:pPr>
            <w:r w:rsidRPr="00AE4033">
              <w:rPr>
                <w:rFonts w:hint="eastAsia"/>
              </w:rPr>
              <w:t>15</w:t>
            </w:r>
            <w:r w:rsidRPr="00AE4033">
              <w:rPr>
                <w:rFonts w:hint="eastAsia"/>
              </w:rPr>
              <w:t>磅</w:t>
            </w:r>
          </w:p>
        </w:tc>
      </w:tr>
      <w:tr w:rsidR="00BA6CEC" w:rsidRPr="00AE4033" w14:paraId="2B39C41F" w14:textId="77777777" w:rsidTr="009A22D5">
        <w:tc>
          <w:tcPr>
            <w:tcW w:w="805" w:type="pct"/>
          </w:tcPr>
          <w:p w14:paraId="4ABCE371" w14:textId="77777777" w:rsidR="00A035A5" w:rsidRPr="00AE4033" w:rsidRDefault="00A035A5" w:rsidP="00AE4033">
            <w:pPr>
              <w:pStyle w:val="ae"/>
            </w:pPr>
            <w:r w:rsidRPr="00AE4033">
              <w:rPr>
                <w:rFonts w:hint="eastAsia"/>
              </w:rPr>
              <w:t>4</w:t>
            </w:r>
            <w:r w:rsidRPr="00AE4033">
              <w:rPr>
                <w:rFonts w:hint="eastAsia"/>
              </w:rPr>
              <w:t>级标题</w:t>
            </w:r>
          </w:p>
        </w:tc>
        <w:tc>
          <w:tcPr>
            <w:tcW w:w="805" w:type="pct"/>
          </w:tcPr>
          <w:p w14:paraId="4B6E3F37" w14:textId="77777777" w:rsidR="00A035A5" w:rsidRPr="00AE4033" w:rsidRDefault="00A035A5" w:rsidP="00AE4033">
            <w:pPr>
              <w:pStyle w:val="ae"/>
            </w:pPr>
            <w:r w:rsidRPr="00AE4033">
              <w:rPr>
                <w:rFonts w:hint="eastAsia"/>
              </w:rPr>
              <w:t>无衬线</w:t>
            </w:r>
          </w:p>
        </w:tc>
        <w:tc>
          <w:tcPr>
            <w:tcW w:w="603" w:type="pct"/>
          </w:tcPr>
          <w:p w14:paraId="5F7C00AA" w14:textId="77777777" w:rsidR="00A035A5" w:rsidRPr="00AE4033" w:rsidRDefault="00A035A5" w:rsidP="00AE4033">
            <w:pPr>
              <w:pStyle w:val="ae"/>
            </w:pPr>
            <w:r w:rsidRPr="00AE4033">
              <w:rPr>
                <w:rFonts w:hint="eastAsia"/>
              </w:rPr>
              <w:t>小四</w:t>
            </w:r>
          </w:p>
        </w:tc>
        <w:tc>
          <w:tcPr>
            <w:tcW w:w="603" w:type="pct"/>
          </w:tcPr>
          <w:p w14:paraId="333251E0" w14:textId="77777777" w:rsidR="00A035A5" w:rsidRPr="00AE4033" w:rsidRDefault="00A035A5" w:rsidP="00AE4033">
            <w:pPr>
              <w:pStyle w:val="ae"/>
            </w:pPr>
            <w:r w:rsidRPr="00AE4033">
              <w:rPr>
                <w:rFonts w:hint="eastAsia"/>
              </w:rPr>
              <w:t>左对齐</w:t>
            </w:r>
          </w:p>
        </w:tc>
        <w:tc>
          <w:tcPr>
            <w:tcW w:w="842" w:type="pct"/>
          </w:tcPr>
          <w:p w14:paraId="2C7BC93B" w14:textId="77777777" w:rsidR="00A035A5" w:rsidRPr="00AE4033" w:rsidRDefault="003203D0" w:rsidP="00AE4033">
            <w:pPr>
              <w:pStyle w:val="ae"/>
            </w:pPr>
            <w:r w:rsidRPr="00AE4033">
              <w:rPr>
                <w:rFonts w:hint="eastAsia"/>
              </w:rPr>
              <w:t>无</w:t>
            </w:r>
          </w:p>
        </w:tc>
        <w:tc>
          <w:tcPr>
            <w:tcW w:w="836" w:type="pct"/>
          </w:tcPr>
          <w:p w14:paraId="23E3A185" w14:textId="77777777" w:rsidR="00A035A5" w:rsidRPr="00AE4033" w:rsidRDefault="00A035A5" w:rsidP="00AE4033">
            <w:pPr>
              <w:pStyle w:val="ae"/>
            </w:pPr>
            <w:r w:rsidRPr="00AE4033">
              <w:rPr>
                <w:rFonts w:hint="eastAsia"/>
              </w:rPr>
              <w:t>12</w:t>
            </w:r>
            <w:r w:rsidRPr="00AE4033">
              <w:t>磅</w:t>
            </w:r>
            <w:r w:rsidRPr="00AE4033">
              <w:rPr>
                <w:rFonts w:hint="eastAsia"/>
              </w:rPr>
              <w:t>/6</w:t>
            </w:r>
            <w:r w:rsidRPr="00AE4033">
              <w:rPr>
                <w:rFonts w:hint="eastAsia"/>
              </w:rPr>
              <w:t>磅</w:t>
            </w:r>
          </w:p>
        </w:tc>
        <w:tc>
          <w:tcPr>
            <w:tcW w:w="505" w:type="pct"/>
          </w:tcPr>
          <w:p w14:paraId="6EB830EC" w14:textId="77777777" w:rsidR="00A035A5" w:rsidRPr="00AE4033" w:rsidRDefault="009A22D5" w:rsidP="00AE4033">
            <w:pPr>
              <w:pStyle w:val="ae"/>
            </w:pPr>
            <w:r w:rsidRPr="00AE4033">
              <w:rPr>
                <w:rFonts w:hint="eastAsia"/>
              </w:rPr>
              <w:t>-</w:t>
            </w:r>
          </w:p>
        </w:tc>
      </w:tr>
      <w:tr w:rsidR="009A22D5" w:rsidRPr="00AE4033" w14:paraId="02549ABE" w14:textId="77777777" w:rsidTr="009A22D5">
        <w:tc>
          <w:tcPr>
            <w:tcW w:w="805" w:type="pct"/>
          </w:tcPr>
          <w:p w14:paraId="6225B2CD" w14:textId="77777777" w:rsidR="00A035A5" w:rsidRPr="00AE4033" w:rsidRDefault="00A035A5" w:rsidP="00AE4033">
            <w:pPr>
              <w:pStyle w:val="ae"/>
            </w:pPr>
            <w:r w:rsidRPr="00AE4033">
              <w:rPr>
                <w:rFonts w:hint="eastAsia"/>
              </w:rPr>
              <w:t>章标题</w:t>
            </w:r>
          </w:p>
        </w:tc>
        <w:tc>
          <w:tcPr>
            <w:tcW w:w="805" w:type="pct"/>
          </w:tcPr>
          <w:p w14:paraId="5B493EA2" w14:textId="77777777" w:rsidR="00A035A5" w:rsidRPr="00AE4033" w:rsidRDefault="00A035A5" w:rsidP="00AE4033">
            <w:pPr>
              <w:pStyle w:val="ae"/>
            </w:pPr>
            <w:r w:rsidRPr="00AE4033">
              <w:rPr>
                <w:rFonts w:hint="eastAsia"/>
              </w:rPr>
              <w:t>无衬线</w:t>
            </w:r>
          </w:p>
        </w:tc>
        <w:tc>
          <w:tcPr>
            <w:tcW w:w="603" w:type="pct"/>
          </w:tcPr>
          <w:p w14:paraId="23F4B6BA" w14:textId="77777777" w:rsidR="00A035A5" w:rsidRPr="00AE4033" w:rsidRDefault="00A035A5" w:rsidP="00AE4033">
            <w:pPr>
              <w:pStyle w:val="ae"/>
            </w:pPr>
            <w:r w:rsidRPr="00AE4033">
              <w:rPr>
                <w:rFonts w:hint="eastAsia"/>
              </w:rPr>
              <w:t>小三</w:t>
            </w:r>
          </w:p>
        </w:tc>
        <w:tc>
          <w:tcPr>
            <w:tcW w:w="603" w:type="pct"/>
          </w:tcPr>
          <w:p w14:paraId="7E12CA4B" w14:textId="77777777" w:rsidR="00A035A5" w:rsidRPr="00AE4033" w:rsidRDefault="00A035A5" w:rsidP="00AE4033">
            <w:pPr>
              <w:pStyle w:val="ae"/>
            </w:pPr>
            <w:r w:rsidRPr="00AE4033">
              <w:rPr>
                <w:rFonts w:hint="eastAsia"/>
              </w:rPr>
              <w:t>居中</w:t>
            </w:r>
          </w:p>
        </w:tc>
        <w:tc>
          <w:tcPr>
            <w:tcW w:w="842" w:type="pct"/>
          </w:tcPr>
          <w:p w14:paraId="31E79F73" w14:textId="77777777" w:rsidR="00A035A5" w:rsidRPr="00AE4033" w:rsidRDefault="003203D0" w:rsidP="00AE4033">
            <w:pPr>
              <w:pStyle w:val="ae"/>
            </w:pPr>
            <w:r w:rsidRPr="00AE4033">
              <w:rPr>
                <w:rFonts w:hint="eastAsia"/>
              </w:rPr>
              <w:t>无</w:t>
            </w:r>
          </w:p>
        </w:tc>
        <w:tc>
          <w:tcPr>
            <w:tcW w:w="836" w:type="pct"/>
          </w:tcPr>
          <w:p w14:paraId="1DDCD087" w14:textId="77777777" w:rsidR="00A035A5" w:rsidRPr="00AE4033" w:rsidRDefault="00A035A5" w:rsidP="00AE4033">
            <w:pPr>
              <w:pStyle w:val="ae"/>
            </w:pPr>
            <w:r w:rsidRPr="00AE4033">
              <w:rPr>
                <w:rFonts w:hint="eastAsia"/>
              </w:rPr>
              <w:t>40</w:t>
            </w:r>
            <w:r w:rsidRPr="00AE4033">
              <w:t>磅</w:t>
            </w:r>
            <w:r w:rsidRPr="00AE4033">
              <w:rPr>
                <w:rFonts w:hint="eastAsia"/>
              </w:rPr>
              <w:t>/20</w:t>
            </w:r>
            <w:r w:rsidRPr="00AE4033">
              <w:rPr>
                <w:rFonts w:hint="eastAsia"/>
              </w:rPr>
              <w:t>磅</w:t>
            </w:r>
          </w:p>
        </w:tc>
        <w:tc>
          <w:tcPr>
            <w:tcW w:w="505" w:type="pct"/>
          </w:tcPr>
          <w:p w14:paraId="3B38850A"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33EB5224" w14:textId="77777777" w:rsidTr="009A22D5">
        <w:tc>
          <w:tcPr>
            <w:tcW w:w="805" w:type="pct"/>
          </w:tcPr>
          <w:p w14:paraId="02C110CB" w14:textId="77777777" w:rsidR="00726353" w:rsidRPr="00AE4033" w:rsidRDefault="00A035A5" w:rsidP="00AE4033">
            <w:pPr>
              <w:pStyle w:val="ae"/>
            </w:pPr>
            <w:r w:rsidRPr="00AE4033">
              <w:rPr>
                <w:rFonts w:hint="eastAsia"/>
              </w:rPr>
              <w:t>使用授权</w:t>
            </w:r>
          </w:p>
          <w:p w14:paraId="43ADDDD7" w14:textId="77777777" w:rsidR="00A035A5" w:rsidRPr="00AE4033" w:rsidRDefault="00A035A5" w:rsidP="00AE4033">
            <w:pPr>
              <w:pStyle w:val="ae"/>
            </w:pPr>
            <w:r w:rsidRPr="00AE4033">
              <w:rPr>
                <w:rFonts w:hint="eastAsia"/>
              </w:rPr>
              <w:t>说明标题</w:t>
            </w:r>
          </w:p>
        </w:tc>
        <w:tc>
          <w:tcPr>
            <w:tcW w:w="805" w:type="pct"/>
          </w:tcPr>
          <w:p w14:paraId="00246463" w14:textId="77777777" w:rsidR="00A035A5" w:rsidRPr="00AE4033" w:rsidRDefault="00A035A5" w:rsidP="00AE4033">
            <w:pPr>
              <w:pStyle w:val="ae"/>
            </w:pPr>
            <w:r w:rsidRPr="00AE4033">
              <w:rPr>
                <w:rFonts w:hint="eastAsia"/>
              </w:rPr>
              <w:t>无衬线</w:t>
            </w:r>
          </w:p>
        </w:tc>
        <w:tc>
          <w:tcPr>
            <w:tcW w:w="603" w:type="pct"/>
          </w:tcPr>
          <w:p w14:paraId="0F2BC94A" w14:textId="77777777" w:rsidR="00A035A5" w:rsidRPr="00AE4033" w:rsidRDefault="00A035A5" w:rsidP="00AE4033">
            <w:pPr>
              <w:pStyle w:val="ae"/>
            </w:pPr>
            <w:r w:rsidRPr="00AE4033">
              <w:rPr>
                <w:rFonts w:hint="eastAsia"/>
              </w:rPr>
              <w:t>二号</w:t>
            </w:r>
          </w:p>
        </w:tc>
        <w:tc>
          <w:tcPr>
            <w:tcW w:w="603" w:type="pct"/>
          </w:tcPr>
          <w:p w14:paraId="1DD5CC84" w14:textId="77777777" w:rsidR="00A035A5" w:rsidRPr="00AE4033" w:rsidRDefault="00A035A5" w:rsidP="00AE4033">
            <w:pPr>
              <w:pStyle w:val="ae"/>
            </w:pPr>
            <w:r w:rsidRPr="00AE4033">
              <w:rPr>
                <w:rFonts w:hint="eastAsia"/>
              </w:rPr>
              <w:t>居中</w:t>
            </w:r>
          </w:p>
        </w:tc>
        <w:tc>
          <w:tcPr>
            <w:tcW w:w="842" w:type="pct"/>
          </w:tcPr>
          <w:p w14:paraId="2E13A161" w14:textId="77777777" w:rsidR="00A035A5" w:rsidRPr="00AE4033" w:rsidRDefault="003203D0" w:rsidP="00AE4033">
            <w:pPr>
              <w:pStyle w:val="ae"/>
            </w:pPr>
            <w:r w:rsidRPr="00AE4033">
              <w:rPr>
                <w:rFonts w:hint="eastAsia"/>
              </w:rPr>
              <w:t>无</w:t>
            </w:r>
          </w:p>
        </w:tc>
        <w:tc>
          <w:tcPr>
            <w:tcW w:w="836" w:type="pct"/>
          </w:tcPr>
          <w:p w14:paraId="4222BF7C" w14:textId="77777777" w:rsidR="00A035A5" w:rsidRPr="00AE4033" w:rsidRDefault="00A035A5" w:rsidP="00AE4033">
            <w:pPr>
              <w:pStyle w:val="ae"/>
            </w:pPr>
            <w:r w:rsidRPr="00AE4033">
              <w:rPr>
                <w:rFonts w:hint="eastAsia"/>
              </w:rPr>
              <w:t>40</w:t>
            </w:r>
            <w:r w:rsidRPr="00AE4033">
              <w:t>磅</w:t>
            </w:r>
            <w:r w:rsidRPr="00AE4033">
              <w:rPr>
                <w:rFonts w:hint="eastAsia"/>
              </w:rPr>
              <w:t>/20</w:t>
            </w:r>
            <w:r w:rsidRPr="00AE4033">
              <w:rPr>
                <w:rFonts w:hint="eastAsia"/>
              </w:rPr>
              <w:t>磅</w:t>
            </w:r>
          </w:p>
        </w:tc>
        <w:tc>
          <w:tcPr>
            <w:tcW w:w="505" w:type="pct"/>
          </w:tcPr>
          <w:p w14:paraId="4A18C932" w14:textId="77777777" w:rsidR="00A035A5" w:rsidRPr="00AE4033" w:rsidRDefault="00A035A5" w:rsidP="00AE4033">
            <w:pPr>
              <w:pStyle w:val="ae"/>
            </w:pPr>
            <w:r w:rsidRPr="00AE4033">
              <w:rPr>
                <w:rFonts w:hint="eastAsia"/>
              </w:rPr>
              <w:t>20</w:t>
            </w:r>
            <w:r w:rsidRPr="00AE4033">
              <w:rPr>
                <w:rFonts w:hint="eastAsia"/>
              </w:rPr>
              <w:t>磅</w:t>
            </w:r>
          </w:p>
        </w:tc>
      </w:tr>
      <w:tr w:rsidR="00BA6CEC" w:rsidRPr="00AE4033" w14:paraId="5343F15E" w14:textId="77777777" w:rsidTr="009A22D5">
        <w:tc>
          <w:tcPr>
            <w:tcW w:w="805" w:type="pct"/>
          </w:tcPr>
          <w:p w14:paraId="65BAF3C9" w14:textId="77777777" w:rsidR="00A035A5" w:rsidRPr="00AE4033" w:rsidRDefault="00A035A5" w:rsidP="00AE4033">
            <w:pPr>
              <w:pStyle w:val="ae"/>
            </w:pPr>
            <w:r w:rsidRPr="00AE4033">
              <w:rPr>
                <w:rFonts w:hint="eastAsia"/>
              </w:rPr>
              <w:t>附录副标题</w:t>
            </w:r>
          </w:p>
        </w:tc>
        <w:tc>
          <w:tcPr>
            <w:tcW w:w="805" w:type="pct"/>
          </w:tcPr>
          <w:p w14:paraId="50275583" w14:textId="77777777" w:rsidR="00A035A5" w:rsidRPr="00AE4033" w:rsidRDefault="00A035A5" w:rsidP="00AE4033">
            <w:pPr>
              <w:pStyle w:val="ae"/>
            </w:pPr>
            <w:r w:rsidRPr="00AE4033">
              <w:rPr>
                <w:rFonts w:hint="eastAsia"/>
              </w:rPr>
              <w:t>衬线</w:t>
            </w:r>
          </w:p>
        </w:tc>
        <w:tc>
          <w:tcPr>
            <w:tcW w:w="603" w:type="pct"/>
          </w:tcPr>
          <w:p w14:paraId="10086739" w14:textId="77777777" w:rsidR="00A035A5" w:rsidRPr="00AE4033" w:rsidRDefault="00A035A5" w:rsidP="00AE4033">
            <w:pPr>
              <w:pStyle w:val="ae"/>
            </w:pPr>
            <w:r w:rsidRPr="00AE4033">
              <w:rPr>
                <w:rFonts w:hint="eastAsia"/>
              </w:rPr>
              <w:t>小四</w:t>
            </w:r>
          </w:p>
        </w:tc>
        <w:tc>
          <w:tcPr>
            <w:tcW w:w="603" w:type="pct"/>
          </w:tcPr>
          <w:p w14:paraId="2D6CA703" w14:textId="77777777" w:rsidR="00A035A5" w:rsidRPr="00AE4033" w:rsidRDefault="00A035A5" w:rsidP="00AE4033">
            <w:pPr>
              <w:pStyle w:val="ae"/>
            </w:pPr>
            <w:r w:rsidRPr="00AE4033">
              <w:rPr>
                <w:rFonts w:hint="eastAsia"/>
              </w:rPr>
              <w:t>居中</w:t>
            </w:r>
          </w:p>
        </w:tc>
        <w:tc>
          <w:tcPr>
            <w:tcW w:w="842" w:type="pct"/>
          </w:tcPr>
          <w:p w14:paraId="3C4FE57F" w14:textId="77777777" w:rsidR="00A035A5" w:rsidRPr="00AE4033" w:rsidRDefault="003203D0" w:rsidP="00AE4033">
            <w:pPr>
              <w:pStyle w:val="ae"/>
            </w:pPr>
            <w:r w:rsidRPr="00AE4033">
              <w:rPr>
                <w:rFonts w:hint="eastAsia"/>
              </w:rPr>
              <w:t>无</w:t>
            </w:r>
          </w:p>
        </w:tc>
        <w:tc>
          <w:tcPr>
            <w:tcW w:w="836" w:type="pct"/>
          </w:tcPr>
          <w:p w14:paraId="602416F2" w14:textId="77777777" w:rsidR="00A035A5" w:rsidRPr="00AE4033" w:rsidRDefault="00A035A5" w:rsidP="00AE4033">
            <w:pPr>
              <w:pStyle w:val="ae"/>
            </w:pPr>
            <w:r w:rsidRPr="00AE4033">
              <w:rPr>
                <w:rFonts w:hint="eastAsia"/>
              </w:rPr>
              <w:t>20</w:t>
            </w:r>
            <w:r w:rsidRPr="00AE4033">
              <w:t>磅</w:t>
            </w:r>
            <w:r w:rsidRPr="00AE4033">
              <w:rPr>
                <w:rFonts w:hint="eastAsia"/>
              </w:rPr>
              <w:t>/6</w:t>
            </w:r>
            <w:r w:rsidRPr="00AE4033">
              <w:rPr>
                <w:rFonts w:hint="eastAsia"/>
              </w:rPr>
              <w:t>磅</w:t>
            </w:r>
          </w:p>
        </w:tc>
        <w:tc>
          <w:tcPr>
            <w:tcW w:w="505" w:type="pct"/>
          </w:tcPr>
          <w:p w14:paraId="63912BA3"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0FCD1877" w14:textId="77777777" w:rsidTr="009A22D5">
        <w:tc>
          <w:tcPr>
            <w:tcW w:w="805" w:type="pct"/>
          </w:tcPr>
          <w:p w14:paraId="708F853A" w14:textId="77777777" w:rsidR="00A035A5" w:rsidRPr="00AE4033" w:rsidRDefault="00A035A5" w:rsidP="00AE4033">
            <w:pPr>
              <w:pStyle w:val="ae"/>
            </w:pPr>
            <w:r w:rsidRPr="00AE4033">
              <w:rPr>
                <w:rFonts w:hint="eastAsia"/>
              </w:rPr>
              <w:t>题注</w:t>
            </w:r>
          </w:p>
        </w:tc>
        <w:tc>
          <w:tcPr>
            <w:tcW w:w="805" w:type="pct"/>
          </w:tcPr>
          <w:p w14:paraId="4CF6F95B" w14:textId="77777777" w:rsidR="00A035A5" w:rsidRPr="00AE4033" w:rsidRDefault="00A035A5" w:rsidP="00AE4033">
            <w:pPr>
              <w:pStyle w:val="ae"/>
            </w:pPr>
            <w:r w:rsidRPr="00AE4033">
              <w:rPr>
                <w:rFonts w:hint="eastAsia"/>
              </w:rPr>
              <w:t>衬线</w:t>
            </w:r>
          </w:p>
        </w:tc>
        <w:tc>
          <w:tcPr>
            <w:tcW w:w="603" w:type="pct"/>
          </w:tcPr>
          <w:p w14:paraId="39C8F87E" w14:textId="77777777" w:rsidR="00A035A5" w:rsidRPr="00AE4033" w:rsidRDefault="00BA6CEC" w:rsidP="00AE4033">
            <w:pPr>
              <w:pStyle w:val="ae"/>
            </w:pPr>
            <w:r w:rsidRPr="00AE4033">
              <w:rPr>
                <w:rFonts w:hint="eastAsia"/>
              </w:rPr>
              <w:t>11</w:t>
            </w:r>
          </w:p>
        </w:tc>
        <w:tc>
          <w:tcPr>
            <w:tcW w:w="603" w:type="pct"/>
          </w:tcPr>
          <w:p w14:paraId="6DF1CAD8" w14:textId="77777777" w:rsidR="00A035A5" w:rsidRPr="00AE4033" w:rsidRDefault="00A035A5" w:rsidP="00AE4033">
            <w:pPr>
              <w:pStyle w:val="ae"/>
            </w:pPr>
            <w:r w:rsidRPr="00AE4033">
              <w:rPr>
                <w:rFonts w:hint="eastAsia"/>
              </w:rPr>
              <w:t>居中</w:t>
            </w:r>
          </w:p>
        </w:tc>
        <w:tc>
          <w:tcPr>
            <w:tcW w:w="842" w:type="pct"/>
          </w:tcPr>
          <w:p w14:paraId="6FFFAED6" w14:textId="77777777" w:rsidR="00A035A5" w:rsidRPr="00AE4033" w:rsidRDefault="003203D0" w:rsidP="00AE4033">
            <w:pPr>
              <w:pStyle w:val="ae"/>
            </w:pPr>
            <w:r w:rsidRPr="00AE4033">
              <w:rPr>
                <w:rFonts w:hint="eastAsia"/>
              </w:rPr>
              <w:t>无</w:t>
            </w:r>
          </w:p>
        </w:tc>
        <w:tc>
          <w:tcPr>
            <w:tcW w:w="836" w:type="pct"/>
          </w:tcPr>
          <w:p w14:paraId="3EE33703" w14:textId="77777777" w:rsidR="00A035A5" w:rsidRPr="00AE4033" w:rsidRDefault="003203D0" w:rsidP="00AE4033">
            <w:pPr>
              <w:pStyle w:val="ae"/>
            </w:pPr>
            <w:r w:rsidRPr="00AE4033">
              <w:rPr>
                <w:rFonts w:hint="eastAsia"/>
              </w:rPr>
              <w:t>-</w:t>
            </w:r>
          </w:p>
        </w:tc>
        <w:tc>
          <w:tcPr>
            <w:tcW w:w="505" w:type="pct"/>
          </w:tcPr>
          <w:p w14:paraId="2DC23DE4" w14:textId="77777777" w:rsidR="00A035A5" w:rsidRPr="00AE4033" w:rsidRDefault="009A22D5" w:rsidP="00AE4033">
            <w:pPr>
              <w:pStyle w:val="ae"/>
            </w:pPr>
            <w:r w:rsidRPr="00AE4033">
              <w:rPr>
                <w:rFonts w:hint="eastAsia"/>
              </w:rPr>
              <w:t>-</w:t>
            </w:r>
          </w:p>
        </w:tc>
      </w:tr>
      <w:tr w:rsidR="009A22D5" w:rsidRPr="00AE4033" w14:paraId="235DBC2F" w14:textId="77777777" w:rsidTr="009A22D5">
        <w:tc>
          <w:tcPr>
            <w:tcW w:w="805" w:type="pct"/>
          </w:tcPr>
          <w:p w14:paraId="4A304F64" w14:textId="77777777" w:rsidR="00A035A5" w:rsidRPr="00AE4033" w:rsidRDefault="00A035A5" w:rsidP="00AE4033">
            <w:pPr>
              <w:pStyle w:val="ae"/>
            </w:pPr>
            <w:r w:rsidRPr="00AE4033">
              <w:rPr>
                <w:rFonts w:hint="eastAsia"/>
              </w:rPr>
              <w:t>参考文献</w:t>
            </w:r>
          </w:p>
        </w:tc>
        <w:tc>
          <w:tcPr>
            <w:tcW w:w="805" w:type="pct"/>
          </w:tcPr>
          <w:p w14:paraId="3A629814" w14:textId="77777777" w:rsidR="00A035A5" w:rsidRPr="00AE4033" w:rsidRDefault="00A035A5" w:rsidP="00AE4033">
            <w:pPr>
              <w:pStyle w:val="ae"/>
            </w:pPr>
            <w:r w:rsidRPr="00AE4033">
              <w:rPr>
                <w:rFonts w:hint="eastAsia"/>
              </w:rPr>
              <w:t>衬线</w:t>
            </w:r>
          </w:p>
        </w:tc>
        <w:tc>
          <w:tcPr>
            <w:tcW w:w="603" w:type="pct"/>
          </w:tcPr>
          <w:p w14:paraId="73710E8E" w14:textId="77777777" w:rsidR="00A035A5" w:rsidRPr="00AE4033" w:rsidRDefault="00A035A5" w:rsidP="00AE4033">
            <w:pPr>
              <w:pStyle w:val="ae"/>
            </w:pPr>
            <w:r w:rsidRPr="00AE4033">
              <w:rPr>
                <w:rFonts w:hint="eastAsia"/>
              </w:rPr>
              <w:t>五号</w:t>
            </w:r>
          </w:p>
        </w:tc>
        <w:tc>
          <w:tcPr>
            <w:tcW w:w="603" w:type="pct"/>
          </w:tcPr>
          <w:p w14:paraId="53484EE0" w14:textId="77777777" w:rsidR="00A035A5" w:rsidRPr="00AE4033" w:rsidRDefault="00A035A5" w:rsidP="00AE4033">
            <w:pPr>
              <w:pStyle w:val="ae"/>
            </w:pPr>
            <w:r w:rsidRPr="00AE4033">
              <w:rPr>
                <w:rFonts w:hint="eastAsia"/>
              </w:rPr>
              <w:t>两端</w:t>
            </w:r>
          </w:p>
        </w:tc>
        <w:tc>
          <w:tcPr>
            <w:tcW w:w="842" w:type="pct"/>
          </w:tcPr>
          <w:p w14:paraId="1806D9CB" w14:textId="77777777" w:rsidR="00A035A5" w:rsidRPr="00AE4033" w:rsidRDefault="00A035A5" w:rsidP="00AE4033">
            <w:pPr>
              <w:pStyle w:val="ae"/>
            </w:pPr>
            <w:r w:rsidRPr="00AE4033">
              <w:rPr>
                <w:rFonts w:hint="eastAsia"/>
              </w:rPr>
              <w:t>悬挂</w:t>
            </w:r>
            <w:r w:rsidRPr="00AE4033">
              <w:rPr>
                <w:rFonts w:hint="eastAsia"/>
              </w:rPr>
              <w:t>1cm</w:t>
            </w:r>
          </w:p>
        </w:tc>
        <w:tc>
          <w:tcPr>
            <w:tcW w:w="836" w:type="pct"/>
          </w:tcPr>
          <w:p w14:paraId="59DE023B" w14:textId="77777777" w:rsidR="00A035A5" w:rsidRPr="00AE4033" w:rsidRDefault="00A035A5" w:rsidP="00AE4033">
            <w:pPr>
              <w:pStyle w:val="ae"/>
            </w:pPr>
            <w:r w:rsidRPr="00AE4033">
              <w:rPr>
                <w:rFonts w:hint="eastAsia"/>
              </w:rPr>
              <w:t>3</w:t>
            </w:r>
            <w:r w:rsidRPr="00AE4033">
              <w:t>磅</w:t>
            </w:r>
            <w:r w:rsidRPr="00AE4033">
              <w:rPr>
                <w:rFonts w:hint="eastAsia"/>
              </w:rPr>
              <w:t>/3</w:t>
            </w:r>
            <w:r w:rsidRPr="00AE4033">
              <w:rPr>
                <w:rFonts w:hint="eastAsia"/>
              </w:rPr>
              <w:t>磅</w:t>
            </w:r>
          </w:p>
        </w:tc>
        <w:tc>
          <w:tcPr>
            <w:tcW w:w="505" w:type="pct"/>
          </w:tcPr>
          <w:p w14:paraId="35088832" w14:textId="77777777" w:rsidR="00A035A5" w:rsidRPr="00AE4033" w:rsidRDefault="00A035A5" w:rsidP="00AE4033">
            <w:pPr>
              <w:pStyle w:val="ae"/>
            </w:pPr>
            <w:r w:rsidRPr="00AE4033">
              <w:rPr>
                <w:rFonts w:hint="eastAsia"/>
              </w:rPr>
              <w:t>17</w:t>
            </w:r>
            <w:r w:rsidRPr="00AE4033">
              <w:rPr>
                <w:rFonts w:hint="eastAsia"/>
              </w:rPr>
              <w:t>磅</w:t>
            </w:r>
          </w:p>
        </w:tc>
      </w:tr>
      <w:tr w:rsidR="009A22D5" w:rsidRPr="00AE4033" w14:paraId="391EFF41" w14:textId="77777777" w:rsidTr="009A22D5">
        <w:tc>
          <w:tcPr>
            <w:tcW w:w="805" w:type="pct"/>
          </w:tcPr>
          <w:p w14:paraId="5E091EA1" w14:textId="77777777" w:rsidR="00A035A5" w:rsidRPr="00AE4033" w:rsidRDefault="00A63419" w:rsidP="00AE4033">
            <w:pPr>
              <w:pStyle w:val="ae"/>
            </w:pPr>
            <w:r w:rsidRPr="00AE4033">
              <w:rPr>
                <w:rFonts w:hint="eastAsia"/>
              </w:rPr>
              <w:t>1</w:t>
            </w:r>
            <w:r w:rsidR="00A035A5" w:rsidRPr="00AE4033">
              <w:rPr>
                <w:rFonts w:hint="eastAsia"/>
              </w:rPr>
              <w:t>级目录</w:t>
            </w:r>
          </w:p>
        </w:tc>
        <w:tc>
          <w:tcPr>
            <w:tcW w:w="805" w:type="pct"/>
          </w:tcPr>
          <w:p w14:paraId="1EE8F23D" w14:textId="77777777" w:rsidR="00A035A5" w:rsidRPr="00AE4033" w:rsidRDefault="0051085B" w:rsidP="00AE4033">
            <w:pPr>
              <w:pStyle w:val="ae"/>
            </w:pPr>
            <w:r w:rsidRPr="00AE4033">
              <w:rPr>
                <w:rFonts w:hint="eastAsia"/>
              </w:rPr>
              <w:t>无衬线</w:t>
            </w:r>
          </w:p>
        </w:tc>
        <w:tc>
          <w:tcPr>
            <w:tcW w:w="603" w:type="pct"/>
          </w:tcPr>
          <w:p w14:paraId="69A1C947" w14:textId="77777777" w:rsidR="00A035A5" w:rsidRPr="00AE4033" w:rsidRDefault="00A035A5" w:rsidP="00AE4033">
            <w:pPr>
              <w:pStyle w:val="ae"/>
            </w:pPr>
            <w:r w:rsidRPr="00AE4033">
              <w:rPr>
                <w:rFonts w:hint="eastAsia"/>
              </w:rPr>
              <w:t>小四</w:t>
            </w:r>
          </w:p>
        </w:tc>
        <w:tc>
          <w:tcPr>
            <w:tcW w:w="603" w:type="pct"/>
          </w:tcPr>
          <w:p w14:paraId="7EB38EB1" w14:textId="77777777" w:rsidR="00A035A5" w:rsidRPr="00AE4033" w:rsidRDefault="00A035A5" w:rsidP="00AE4033">
            <w:pPr>
              <w:pStyle w:val="ae"/>
            </w:pPr>
            <w:r w:rsidRPr="00AE4033">
              <w:rPr>
                <w:rFonts w:hint="eastAsia"/>
              </w:rPr>
              <w:t>两端</w:t>
            </w:r>
          </w:p>
        </w:tc>
        <w:tc>
          <w:tcPr>
            <w:tcW w:w="842" w:type="pct"/>
          </w:tcPr>
          <w:p w14:paraId="49761DB4" w14:textId="77777777" w:rsidR="00A035A5" w:rsidRPr="00AE4033" w:rsidRDefault="003203D0" w:rsidP="00AE4033">
            <w:pPr>
              <w:pStyle w:val="ae"/>
            </w:pPr>
            <w:r w:rsidRPr="00AE4033">
              <w:rPr>
                <w:rFonts w:hint="eastAsia"/>
              </w:rPr>
              <w:t>无</w:t>
            </w:r>
          </w:p>
        </w:tc>
        <w:tc>
          <w:tcPr>
            <w:tcW w:w="836" w:type="pct"/>
          </w:tcPr>
          <w:p w14:paraId="535E508A" w14:textId="77777777" w:rsidR="00A035A5" w:rsidRPr="00AE4033" w:rsidRDefault="00A035A5" w:rsidP="00AE4033">
            <w:pPr>
              <w:pStyle w:val="ae"/>
            </w:pPr>
            <w:r w:rsidRPr="00AE4033">
              <w:rPr>
                <w:rFonts w:hint="eastAsia"/>
              </w:rPr>
              <w:t>6</w:t>
            </w:r>
            <w:r w:rsidRPr="00AE4033">
              <w:t>磅</w:t>
            </w:r>
            <w:r w:rsidRPr="00AE4033">
              <w:rPr>
                <w:rFonts w:hint="eastAsia"/>
              </w:rPr>
              <w:t>/0</w:t>
            </w:r>
            <w:r w:rsidRPr="00AE4033">
              <w:rPr>
                <w:rFonts w:hint="eastAsia"/>
              </w:rPr>
              <w:t>磅</w:t>
            </w:r>
          </w:p>
        </w:tc>
        <w:tc>
          <w:tcPr>
            <w:tcW w:w="505" w:type="pct"/>
          </w:tcPr>
          <w:p w14:paraId="6444A947"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750725FB" w14:textId="77777777" w:rsidTr="009A22D5">
        <w:tc>
          <w:tcPr>
            <w:tcW w:w="805" w:type="pct"/>
          </w:tcPr>
          <w:p w14:paraId="7533411E" w14:textId="77777777" w:rsidR="00A035A5" w:rsidRPr="00AE4033" w:rsidRDefault="00A63419" w:rsidP="00AE4033">
            <w:pPr>
              <w:pStyle w:val="ae"/>
            </w:pPr>
            <w:r w:rsidRPr="00AE4033">
              <w:rPr>
                <w:rFonts w:hint="eastAsia"/>
              </w:rPr>
              <w:t>2</w:t>
            </w:r>
            <w:r w:rsidR="00A035A5" w:rsidRPr="00AE4033">
              <w:rPr>
                <w:rFonts w:hint="eastAsia"/>
              </w:rPr>
              <w:t>级目录</w:t>
            </w:r>
          </w:p>
        </w:tc>
        <w:tc>
          <w:tcPr>
            <w:tcW w:w="805" w:type="pct"/>
          </w:tcPr>
          <w:p w14:paraId="4A561A4D" w14:textId="77777777" w:rsidR="00A035A5" w:rsidRPr="00AE4033" w:rsidRDefault="00A035A5" w:rsidP="00AE4033">
            <w:pPr>
              <w:pStyle w:val="ae"/>
            </w:pPr>
            <w:r w:rsidRPr="00AE4033">
              <w:rPr>
                <w:rFonts w:hint="eastAsia"/>
              </w:rPr>
              <w:t>衬线</w:t>
            </w:r>
          </w:p>
        </w:tc>
        <w:tc>
          <w:tcPr>
            <w:tcW w:w="603" w:type="pct"/>
          </w:tcPr>
          <w:p w14:paraId="643BE64B" w14:textId="77777777" w:rsidR="00A035A5" w:rsidRPr="00AE4033" w:rsidRDefault="00A035A5" w:rsidP="00AE4033">
            <w:pPr>
              <w:pStyle w:val="ae"/>
            </w:pPr>
            <w:r w:rsidRPr="00AE4033">
              <w:rPr>
                <w:rFonts w:hint="eastAsia"/>
              </w:rPr>
              <w:t>小四</w:t>
            </w:r>
          </w:p>
        </w:tc>
        <w:tc>
          <w:tcPr>
            <w:tcW w:w="603" w:type="pct"/>
          </w:tcPr>
          <w:p w14:paraId="68FEC1C8" w14:textId="77777777" w:rsidR="00A035A5" w:rsidRPr="00AE4033" w:rsidRDefault="00A035A5" w:rsidP="00AE4033">
            <w:pPr>
              <w:pStyle w:val="ae"/>
            </w:pPr>
            <w:r w:rsidRPr="00AE4033">
              <w:rPr>
                <w:rFonts w:hint="eastAsia"/>
              </w:rPr>
              <w:t>两端</w:t>
            </w:r>
          </w:p>
        </w:tc>
        <w:tc>
          <w:tcPr>
            <w:tcW w:w="842" w:type="pct"/>
          </w:tcPr>
          <w:p w14:paraId="105CFD23" w14:textId="77777777" w:rsidR="00A035A5" w:rsidRPr="00AE4033" w:rsidRDefault="00A035A5" w:rsidP="00AE4033">
            <w:pPr>
              <w:pStyle w:val="ae"/>
            </w:pPr>
            <w:r w:rsidRPr="00AE4033">
              <w:rPr>
                <w:rFonts w:hint="eastAsia"/>
              </w:rPr>
              <w:t>左侧</w:t>
            </w:r>
            <w:r w:rsidRPr="00AE4033">
              <w:rPr>
                <w:rFonts w:hint="eastAsia"/>
              </w:rPr>
              <w:t>1</w:t>
            </w:r>
            <w:r w:rsidRPr="00AE4033">
              <w:rPr>
                <w:rFonts w:hint="eastAsia"/>
              </w:rPr>
              <w:t>字符</w:t>
            </w:r>
          </w:p>
        </w:tc>
        <w:tc>
          <w:tcPr>
            <w:tcW w:w="836" w:type="pct"/>
          </w:tcPr>
          <w:p w14:paraId="5A67D545" w14:textId="77777777" w:rsidR="00A035A5" w:rsidRPr="00AE4033" w:rsidRDefault="00A035A5"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5C6DA2B0"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149FFD9B" w14:textId="77777777" w:rsidTr="009A22D5">
        <w:tc>
          <w:tcPr>
            <w:tcW w:w="805" w:type="pct"/>
          </w:tcPr>
          <w:p w14:paraId="2E490B8A" w14:textId="77777777" w:rsidR="00A035A5" w:rsidRPr="00AE4033" w:rsidRDefault="00A63419" w:rsidP="00AE4033">
            <w:pPr>
              <w:pStyle w:val="ae"/>
            </w:pPr>
            <w:r w:rsidRPr="00AE4033">
              <w:rPr>
                <w:rFonts w:hint="eastAsia"/>
              </w:rPr>
              <w:t>3</w:t>
            </w:r>
            <w:r w:rsidR="00A035A5" w:rsidRPr="00AE4033">
              <w:rPr>
                <w:rFonts w:hint="eastAsia"/>
              </w:rPr>
              <w:t>级目录</w:t>
            </w:r>
          </w:p>
        </w:tc>
        <w:tc>
          <w:tcPr>
            <w:tcW w:w="805" w:type="pct"/>
          </w:tcPr>
          <w:p w14:paraId="434C82A0" w14:textId="77777777" w:rsidR="00A035A5" w:rsidRPr="00AE4033" w:rsidRDefault="00A035A5" w:rsidP="00AE4033">
            <w:pPr>
              <w:pStyle w:val="ae"/>
            </w:pPr>
            <w:r w:rsidRPr="00AE4033">
              <w:rPr>
                <w:rFonts w:hint="eastAsia"/>
              </w:rPr>
              <w:t>衬线</w:t>
            </w:r>
          </w:p>
        </w:tc>
        <w:tc>
          <w:tcPr>
            <w:tcW w:w="603" w:type="pct"/>
          </w:tcPr>
          <w:p w14:paraId="693C17A1" w14:textId="77777777" w:rsidR="00A035A5" w:rsidRPr="00AE4033" w:rsidRDefault="00A035A5" w:rsidP="00AE4033">
            <w:pPr>
              <w:pStyle w:val="ae"/>
            </w:pPr>
            <w:r w:rsidRPr="00AE4033">
              <w:rPr>
                <w:rFonts w:hint="eastAsia"/>
              </w:rPr>
              <w:t>小四</w:t>
            </w:r>
          </w:p>
        </w:tc>
        <w:tc>
          <w:tcPr>
            <w:tcW w:w="603" w:type="pct"/>
          </w:tcPr>
          <w:p w14:paraId="41635DB8" w14:textId="77777777" w:rsidR="00A035A5" w:rsidRPr="00AE4033" w:rsidRDefault="00A035A5" w:rsidP="00AE4033">
            <w:pPr>
              <w:pStyle w:val="ae"/>
            </w:pPr>
            <w:r w:rsidRPr="00AE4033">
              <w:rPr>
                <w:rFonts w:hint="eastAsia"/>
              </w:rPr>
              <w:t>两端</w:t>
            </w:r>
          </w:p>
        </w:tc>
        <w:tc>
          <w:tcPr>
            <w:tcW w:w="842" w:type="pct"/>
          </w:tcPr>
          <w:p w14:paraId="1C0F3AB5" w14:textId="77777777" w:rsidR="00A035A5" w:rsidRPr="00AE4033" w:rsidRDefault="00A035A5" w:rsidP="00AE4033">
            <w:pPr>
              <w:pStyle w:val="ae"/>
            </w:pPr>
            <w:r w:rsidRPr="00AE4033">
              <w:rPr>
                <w:rFonts w:hint="eastAsia"/>
              </w:rPr>
              <w:t>左侧</w:t>
            </w:r>
            <w:r w:rsidRPr="00AE4033">
              <w:rPr>
                <w:rFonts w:hint="eastAsia"/>
              </w:rPr>
              <w:t>2</w:t>
            </w:r>
            <w:r w:rsidRPr="00AE4033">
              <w:rPr>
                <w:rFonts w:hint="eastAsia"/>
              </w:rPr>
              <w:t>字符</w:t>
            </w:r>
          </w:p>
        </w:tc>
        <w:tc>
          <w:tcPr>
            <w:tcW w:w="836" w:type="pct"/>
          </w:tcPr>
          <w:p w14:paraId="0F4BE396" w14:textId="77777777" w:rsidR="00A035A5" w:rsidRPr="00AE4033" w:rsidRDefault="00A035A5"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6D669CF3"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620957D2" w14:textId="77777777" w:rsidTr="009A22D5">
        <w:tc>
          <w:tcPr>
            <w:tcW w:w="805" w:type="pct"/>
          </w:tcPr>
          <w:p w14:paraId="58D0E95E" w14:textId="77777777" w:rsidR="00A035A5" w:rsidRPr="00AE4033" w:rsidRDefault="00A035A5" w:rsidP="00AE4033">
            <w:pPr>
              <w:pStyle w:val="ae"/>
            </w:pPr>
            <w:r w:rsidRPr="00AE4033">
              <w:rPr>
                <w:rFonts w:hint="eastAsia"/>
              </w:rPr>
              <w:t>图表目录</w:t>
            </w:r>
          </w:p>
        </w:tc>
        <w:tc>
          <w:tcPr>
            <w:tcW w:w="805" w:type="pct"/>
          </w:tcPr>
          <w:p w14:paraId="61958E9E" w14:textId="77777777" w:rsidR="00A035A5" w:rsidRPr="00AE4033" w:rsidRDefault="00A035A5" w:rsidP="00AE4033">
            <w:pPr>
              <w:pStyle w:val="ae"/>
            </w:pPr>
            <w:r w:rsidRPr="00AE4033">
              <w:rPr>
                <w:rFonts w:hint="eastAsia"/>
              </w:rPr>
              <w:t>衬线</w:t>
            </w:r>
          </w:p>
        </w:tc>
        <w:tc>
          <w:tcPr>
            <w:tcW w:w="603" w:type="pct"/>
          </w:tcPr>
          <w:p w14:paraId="418D2A93" w14:textId="77777777" w:rsidR="00A035A5" w:rsidRPr="00AE4033" w:rsidRDefault="00A035A5" w:rsidP="00AE4033">
            <w:pPr>
              <w:pStyle w:val="ae"/>
            </w:pPr>
            <w:r w:rsidRPr="00AE4033">
              <w:rPr>
                <w:rFonts w:hint="eastAsia"/>
              </w:rPr>
              <w:t>小四</w:t>
            </w:r>
          </w:p>
        </w:tc>
        <w:tc>
          <w:tcPr>
            <w:tcW w:w="603" w:type="pct"/>
          </w:tcPr>
          <w:p w14:paraId="5FA727CF" w14:textId="77777777" w:rsidR="00A035A5" w:rsidRPr="00AE4033" w:rsidRDefault="00A035A5" w:rsidP="00AE4033">
            <w:pPr>
              <w:pStyle w:val="ae"/>
            </w:pPr>
            <w:r w:rsidRPr="00AE4033">
              <w:rPr>
                <w:rFonts w:hint="eastAsia"/>
              </w:rPr>
              <w:t>两端</w:t>
            </w:r>
          </w:p>
        </w:tc>
        <w:tc>
          <w:tcPr>
            <w:tcW w:w="842" w:type="pct"/>
          </w:tcPr>
          <w:p w14:paraId="2AAF2B4F" w14:textId="77777777" w:rsidR="00A035A5" w:rsidRPr="00AE4033" w:rsidRDefault="003203D0" w:rsidP="00AE4033">
            <w:pPr>
              <w:pStyle w:val="ae"/>
            </w:pPr>
            <w:r w:rsidRPr="00AE4033">
              <w:rPr>
                <w:rFonts w:hint="eastAsia"/>
              </w:rPr>
              <w:t>无</w:t>
            </w:r>
          </w:p>
        </w:tc>
        <w:tc>
          <w:tcPr>
            <w:tcW w:w="836" w:type="pct"/>
          </w:tcPr>
          <w:p w14:paraId="1D1D39E3" w14:textId="77777777" w:rsidR="00A035A5" w:rsidRPr="00AE4033" w:rsidRDefault="00A035A5" w:rsidP="00AE4033">
            <w:pPr>
              <w:pStyle w:val="ae"/>
            </w:pPr>
            <w:r w:rsidRPr="00AE4033">
              <w:rPr>
                <w:rFonts w:hint="eastAsia"/>
              </w:rPr>
              <w:t>6</w:t>
            </w:r>
            <w:r w:rsidRPr="00AE4033">
              <w:t>磅</w:t>
            </w:r>
            <w:r w:rsidRPr="00AE4033">
              <w:rPr>
                <w:rFonts w:hint="eastAsia"/>
              </w:rPr>
              <w:t>/0</w:t>
            </w:r>
            <w:r w:rsidRPr="00AE4033">
              <w:rPr>
                <w:rFonts w:hint="eastAsia"/>
              </w:rPr>
              <w:t>磅</w:t>
            </w:r>
          </w:p>
        </w:tc>
        <w:tc>
          <w:tcPr>
            <w:tcW w:w="505" w:type="pct"/>
          </w:tcPr>
          <w:p w14:paraId="0542782F" w14:textId="77777777" w:rsidR="00A035A5" w:rsidRPr="00AE4033" w:rsidRDefault="00A035A5" w:rsidP="00AE4033">
            <w:pPr>
              <w:pStyle w:val="ae"/>
            </w:pPr>
            <w:r w:rsidRPr="00AE4033">
              <w:rPr>
                <w:rFonts w:hint="eastAsia"/>
              </w:rPr>
              <w:t>20</w:t>
            </w:r>
            <w:r w:rsidRPr="00AE4033">
              <w:rPr>
                <w:rFonts w:hint="eastAsia"/>
              </w:rPr>
              <w:t>磅</w:t>
            </w:r>
          </w:p>
        </w:tc>
      </w:tr>
      <w:tr w:rsidR="009A22D5" w:rsidRPr="00AE4033" w14:paraId="3F272D68" w14:textId="77777777" w:rsidTr="009A22D5">
        <w:tc>
          <w:tcPr>
            <w:tcW w:w="805" w:type="pct"/>
          </w:tcPr>
          <w:p w14:paraId="1B7B0EB3" w14:textId="77777777" w:rsidR="00A035A5" w:rsidRPr="00AE4033" w:rsidRDefault="00A035A5" w:rsidP="00AE4033">
            <w:pPr>
              <w:pStyle w:val="ae"/>
            </w:pPr>
            <w:r w:rsidRPr="00AE4033">
              <w:rPr>
                <w:rFonts w:hint="eastAsia"/>
              </w:rPr>
              <w:t>脚注</w:t>
            </w:r>
          </w:p>
        </w:tc>
        <w:tc>
          <w:tcPr>
            <w:tcW w:w="805" w:type="pct"/>
          </w:tcPr>
          <w:p w14:paraId="5AEFA2B9" w14:textId="77777777" w:rsidR="00A035A5" w:rsidRPr="00AE4033" w:rsidRDefault="00A035A5" w:rsidP="00AE4033">
            <w:pPr>
              <w:pStyle w:val="ae"/>
            </w:pPr>
            <w:r w:rsidRPr="00AE4033">
              <w:rPr>
                <w:rFonts w:hint="eastAsia"/>
              </w:rPr>
              <w:t>衬线</w:t>
            </w:r>
          </w:p>
        </w:tc>
        <w:tc>
          <w:tcPr>
            <w:tcW w:w="603" w:type="pct"/>
          </w:tcPr>
          <w:p w14:paraId="364267CD" w14:textId="77777777" w:rsidR="00A035A5" w:rsidRPr="00AE4033" w:rsidRDefault="00A035A5" w:rsidP="00AE4033">
            <w:pPr>
              <w:pStyle w:val="ae"/>
            </w:pPr>
            <w:r w:rsidRPr="00AE4033">
              <w:rPr>
                <w:rFonts w:hint="eastAsia"/>
              </w:rPr>
              <w:t>小五</w:t>
            </w:r>
          </w:p>
        </w:tc>
        <w:tc>
          <w:tcPr>
            <w:tcW w:w="603" w:type="pct"/>
          </w:tcPr>
          <w:p w14:paraId="2C950016" w14:textId="77777777" w:rsidR="00A035A5" w:rsidRPr="00AE4033" w:rsidRDefault="00A035A5" w:rsidP="00AE4033">
            <w:pPr>
              <w:pStyle w:val="ae"/>
            </w:pPr>
            <w:r w:rsidRPr="00AE4033">
              <w:rPr>
                <w:rFonts w:hint="eastAsia"/>
              </w:rPr>
              <w:t>两端</w:t>
            </w:r>
          </w:p>
        </w:tc>
        <w:tc>
          <w:tcPr>
            <w:tcW w:w="842" w:type="pct"/>
          </w:tcPr>
          <w:p w14:paraId="6B3112F2" w14:textId="77777777" w:rsidR="00A035A5" w:rsidRPr="00AE4033" w:rsidRDefault="00A035A5" w:rsidP="00AE4033">
            <w:pPr>
              <w:pStyle w:val="ae"/>
            </w:pPr>
            <w:r w:rsidRPr="00AE4033">
              <w:rPr>
                <w:rFonts w:hint="eastAsia"/>
              </w:rPr>
              <w:t>悬挂</w:t>
            </w:r>
            <w:r w:rsidRPr="00AE4033">
              <w:rPr>
                <w:rFonts w:hint="eastAsia"/>
              </w:rPr>
              <w:t>1</w:t>
            </w:r>
            <w:r w:rsidRPr="00AE4033">
              <w:rPr>
                <w:rFonts w:hint="eastAsia"/>
              </w:rPr>
              <w:t>字符</w:t>
            </w:r>
          </w:p>
        </w:tc>
        <w:tc>
          <w:tcPr>
            <w:tcW w:w="836" w:type="pct"/>
          </w:tcPr>
          <w:p w14:paraId="54B0CEA4" w14:textId="77777777" w:rsidR="00A035A5" w:rsidRPr="00AE4033" w:rsidRDefault="00A035A5"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1DF445D1" w14:textId="77777777" w:rsidR="00A035A5" w:rsidRPr="00AE4033" w:rsidRDefault="00A035A5" w:rsidP="00AE4033">
            <w:pPr>
              <w:pStyle w:val="ae"/>
            </w:pPr>
            <w:r w:rsidRPr="00AE4033">
              <w:rPr>
                <w:rFonts w:hint="eastAsia"/>
              </w:rPr>
              <w:t>单倍</w:t>
            </w:r>
          </w:p>
        </w:tc>
      </w:tr>
      <w:tr w:rsidR="009A22D5" w:rsidRPr="00AE4033" w14:paraId="1ABD5723" w14:textId="77777777" w:rsidTr="009A22D5">
        <w:tc>
          <w:tcPr>
            <w:tcW w:w="805" w:type="pct"/>
          </w:tcPr>
          <w:p w14:paraId="5D05B763" w14:textId="77777777" w:rsidR="00726353" w:rsidRPr="00AE4033" w:rsidRDefault="00726353" w:rsidP="00AE4033">
            <w:pPr>
              <w:pStyle w:val="ae"/>
            </w:pPr>
            <w:r w:rsidRPr="00AE4033">
              <w:rPr>
                <w:rFonts w:hint="eastAsia"/>
              </w:rPr>
              <w:t>主要符号表</w:t>
            </w:r>
          </w:p>
        </w:tc>
        <w:tc>
          <w:tcPr>
            <w:tcW w:w="805" w:type="pct"/>
          </w:tcPr>
          <w:p w14:paraId="3F592B2E" w14:textId="77777777" w:rsidR="00726353" w:rsidRPr="00AE4033" w:rsidRDefault="00726353" w:rsidP="00AE4033">
            <w:pPr>
              <w:pStyle w:val="ae"/>
            </w:pPr>
            <w:r w:rsidRPr="00AE4033">
              <w:rPr>
                <w:rFonts w:hint="eastAsia"/>
              </w:rPr>
              <w:t>衬线</w:t>
            </w:r>
          </w:p>
        </w:tc>
        <w:tc>
          <w:tcPr>
            <w:tcW w:w="603" w:type="pct"/>
          </w:tcPr>
          <w:p w14:paraId="5ADA51DC" w14:textId="77777777" w:rsidR="00726353" w:rsidRPr="00AE4033" w:rsidRDefault="00726353" w:rsidP="00AE4033">
            <w:pPr>
              <w:pStyle w:val="ae"/>
            </w:pPr>
            <w:r w:rsidRPr="00AE4033">
              <w:rPr>
                <w:rFonts w:hint="eastAsia"/>
              </w:rPr>
              <w:t>小四</w:t>
            </w:r>
          </w:p>
        </w:tc>
        <w:tc>
          <w:tcPr>
            <w:tcW w:w="603" w:type="pct"/>
          </w:tcPr>
          <w:p w14:paraId="04835013" w14:textId="77777777" w:rsidR="00726353" w:rsidRPr="00AE4033" w:rsidRDefault="00726353" w:rsidP="00AE4033">
            <w:pPr>
              <w:pStyle w:val="ae"/>
            </w:pPr>
            <w:r w:rsidRPr="00AE4033">
              <w:rPr>
                <w:rFonts w:hint="eastAsia"/>
              </w:rPr>
              <w:t>两端</w:t>
            </w:r>
          </w:p>
        </w:tc>
        <w:tc>
          <w:tcPr>
            <w:tcW w:w="842" w:type="pct"/>
          </w:tcPr>
          <w:p w14:paraId="3CA392A3" w14:textId="77777777" w:rsidR="00726353" w:rsidRPr="00AE4033" w:rsidRDefault="003203D0" w:rsidP="00AE4033">
            <w:pPr>
              <w:pStyle w:val="ae"/>
            </w:pPr>
            <w:r w:rsidRPr="00AE4033">
              <w:rPr>
                <w:rFonts w:hint="eastAsia"/>
              </w:rPr>
              <w:t>无</w:t>
            </w:r>
          </w:p>
        </w:tc>
        <w:tc>
          <w:tcPr>
            <w:tcW w:w="836" w:type="pct"/>
          </w:tcPr>
          <w:p w14:paraId="6A3D57B8" w14:textId="77777777" w:rsidR="00726353" w:rsidRPr="00AE4033" w:rsidRDefault="00726353" w:rsidP="00AE4033">
            <w:pPr>
              <w:pStyle w:val="ae"/>
            </w:pPr>
            <w:r w:rsidRPr="00AE4033">
              <w:rPr>
                <w:rFonts w:hint="eastAsia"/>
              </w:rPr>
              <w:t>0</w:t>
            </w:r>
            <w:r w:rsidRPr="00AE4033">
              <w:t>磅</w:t>
            </w:r>
            <w:r w:rsidRPr="00AE4033">
              <w:rPr>
                <w:rFonts w:hint="eastAsia"/>
              </w:rPr>
              <w:t>/0</w:t>
            </w:r>
            <w:r w:rsidRPr="00AE4033">
              <w:rPr>
                <w:rFonts w:hint="eastAsia"/>
              </w:rPr>
              <w:t>磅</w:t>
            </w:r>
          </w:p>
        </w:tc>
        <w:tc>
          <w:tcPr>
            <w:tcW w:w="505" w:type="pct"/>
          </w:tcPr>
          <w:p w14:paraId="4E5B2C3F" w14:textId="77777777" w:rsidR="00726353" w:rsidRPr="00AE4033" w:rsidRDefault="00726353" w:rsidP="00AE4033">
            <w:pPr>
              <w:pStyle w:val="ae"/>
            </w:pPr>
            <w:r w:rsidRPr="00AE4033">
              <w:rPr>
                <w:rFonts w:hint="eastAsia"/>
              </w:rPr>
              <w:t>20</w:t>
            </w:r>
            <w:r w:rsidRPr="00AE4033">
              <w:rPr>
                <w:rFonts w:hint="eastAsia"/>
              </w:rPr>
              <w:t>磅</w:t>
            </w:r>
          </w:p>
        </w:tc>
      </w:tr>
      <w:tr w:rsidR="009A22D5" w:rsidRPr="00AE4033" w14:paraId="4E5A89D0" w14:textId="77777777" w:rsidTr="009A22D5">
        <w:tc>
          <w:tcPr>
            <w:tcW w:w="805" w:type="pct"/>
          </w:tcPr>
          <w:p w14:paraId="6CC4A2EB" w14:textId="77777777" w:rsidR="009A22D5" w:rsidRPr="00AE4033" w:rsidRDefault="009A22D5" w:rsidP="00AE4033">
            <w:pPr>
              <w:pStyle w:val="ae"/>
            </w:pPr>
            <w:r w:rsidRPr="00AE4033">
              <w:rPr>
                <w:rFonts w:hint="eastAsia"/>
              </w:rPr>
              <w:t>封面</w:t>
            </w:r>
          </w:p>
          <w:p w14:paraId="4EAAFCF8" w14:textId="77777777" w:rsidR="009A22D5" w:rsidRPr="00AE4033" w:rsidRDefault="009A22D5" w:rsidP="00AE4033">
            <w:pPr>
              <w:pStyle w:val="ae"/>
            </w:pPr>
            <w:r w:rsidRPr="00AE4033">
              <w:rPr>
                <w:rFonts w:hint="eastAsia"/>
              </w:rPr>
              <w:t>论文题目</w:t>
            </w:r>
          </w:p>
        </w:tc>
        <w:tc>
          <w:tcPr>
            <w:tcW w:w="805" w:type="pct"/>
          </w:tcPr>
          <w:p w14:paraId="10B789A4" w14:textId="77777777" w:rsidR="009A22D5" w:rsidRPr="00AE4033" w:rsidRDefault="009A22D5" w:rsidP="00AE4033">
            <w:pPr>
              <w:pStyle w:val="ae"/>
            </w:pPr>
            <w:r w:rsidRPr="00AE4033">
              <w:rPr>
                <w:rFonts w:hint="eastAsia"/>
              </w:rPr>
              <w:t>黑体</w:t>
            </w:r>
            <w:r w:rsidRPr="00AE4033">
              <w:rPr>
                <w:rFonts w:hint="eastAsia"/>
              </w:rPr>
              <w:t>+Times</w:t>
            </w:r>
            <w:r w:rsidRPr="00AE4033">
              <w:t xml:space="preserve"> </w:t>
            </w:r>
            <w:r w:rsidRPr="00AE4033">
              <w:rPr>
                <w:rFonts w:hint="eastAsia"/>
              </w:rPr>
              <w:t>New</w:t>
            </w:r>
            <w:r w:rsidRPr="00AE4033">
              <w:t xml:space="preserve"> </w:t>
            </w:r>
            <w:r w:rsidRPr="00AE4033">
              <w:rPr>
                <w:rFonts w:hint="eastAsia"/>
              </w:rPr>
              <w:t>Roman</w:t>
            </w:r>
          </w:p>
        </w:tc>
        <w:tc>
          <w:tcPr>
            <w:tcW w:w="603" w:type="pct"/>
          </w:tcPr>
          <w:p w14:paraId="6C28205B" w14:textId="77777777" w:rsidR="009A22D5" w:rsidRPr="00AE4033" w:rsidRDefault="009A22D5" w:rsidP="00AE4033">
            <w:pPr>
              <w:pStyle w:val="ae"/>
            </w:pPr>
            <w:r w:rsidRPr="00AE4033">
              <w:rPr>
                <w:rFonts w:hint="eastAsia"/>
              </w:rPr>
              <w:t>一号</w:t>
            </w:r>
          </w:p>
        </w:tc>
        <w:tc>
          <w:tcPr>
            <w:tcW w:w="603" w:type="pct"/>
          </w:tcPr>
          <w:p w14:paraId="5A6E43B6" w14:textId="77777777" w:rsidR="009A22D5" w:rsidRPr="00AE4033" w:rsidRDefault="009A22D5" w:rsidP="00AE4033">
            <w:pPr>
              <w:pStyle w:val="ae"/>
            </w:pPr>
            <w:r w:rsidRPr="00AE4033">
              <w:rPr>
                <w:rFonts w:hint="eastAsia"/>
              </w:rPr>
              <w:t>-</w:t>
            </w:r>
          </w:p>
        </w:tc>
        <w:tc>
          <w:tcPr>
            <w:tcW w:w="842" w:type="pct"/>
          </w:tcPr>
          <w:p w14:paraId="5328724F" w14:textId="77777777" w:rsidR="009A22D5" w:rsidRPr="00AE4033" w:rsidRDefault="009A22D5" w:rsidP="00AE4033">
            <w:pPr>
              <w:pStyle w:val="ae"/>
            </w:pPr>
            <w:r w:rsidRPr="00AE4033">
              <w:rPr>
                <w:rFonts w:hint="eastAsia"/>
              </w:rPr>
              <w:t>-</w:t>
            </w:r>
          </w:p>
        </w:tc>
        <w:tc>
          <w:tcPr>
            <w:tcW w:w="836" w:type="pct"/>
          </w:tcPr>
          <w:p w14:paraId="51B62EB1" w14:textId="77777777" w:rsidR="009A22D5" w:rsidRPr="00AE4033" w:rsidRDefault="009A22D5" w:rsidP="00AE4033">
            <w:pPr>
              <w:pStyle w:val="ae"/>
            </w:pPr>
            <w:r w:rsidRPr="00AE4033">
              <w:rPr>
                <w:rFonts w:hint="eastAsia"/>
              </w:rPr>
              <w:t>-</w:t>
            </w:r>
          </w:p>
        </w:tc>
        <w:tc>
          <w:tcPr>
            <w:tcW w:w="505" w:type="pct"/>
          </w:tcPr>
          <w:p w14:paraId="552A2F04" w14:textId="77777777" w:rsidR="009A22D5" w:rsidRPr="00AE4033" w:rsidRDefault="009A22D5" w:rsidP="00AE4033">
            <w:pPr>
              <w:pStyle w:val="ae"/>
            </w:pPr>
            <w:r w:rsidRPr="00AE4033">
              <w:rPr>
                <w:rFonts w:hint="eastAsia"/>
              </w:rPr>
              <w:t>1.2</w:t>
            </w:r>
            <w:r w:rsidRPr="00AE4033">
              <w:rPr>
                <w:rFonts w:hint="eastAsia"/>
              </w:rPr>
              <w:t>倍</w:t>
            </w:r>
          </w:p>
        </w:tc>
      </w:tr>
      <w:tr w:rsidR="009A22D5" w:rsidRPr="00AE4033" w14:paraId="4BF6AE37" w14:textId="77777777" w:rsidTr="009A22D5">
        <w:tc>
          <w:tcPr>
            <w:tcW w:w="805" w:type="pct"/>
          </w:tcPr>
          <w:p w14:paraId="0265D6D8" w14:textId="77777777" w:rsidR="009A22D5" w:rsidRPr="00AE4033" w:rsidRDefault="009A22D5" w:rsidP="00AE4033">
            <w:pPr>
              <w:pStyle w:val="ae"/>
            </w:pPr>
            <w:r w:rsidRPr="00AE4033">
              <w:rPr>
                <w:rFonts w:hint="eastAsia"/>
              </w:rPr>
              <w:t>封面</w:t>
            </w:r>
          </w:p>
          <w:p w14:paraId="17EFCDA0" w14:textId="77777777" w:rsidR="009A22D5" w:rsidRPr="00AE4033" w:rsidRDefault="009A22D5" w:rsidP="00AE4033">
            <w:pPr>
              <w:pStyle w:val="ae"/>
            </w:pPr>
            <w:r w:rsidRPr="00AE4033">
              <w:rPr>
                <w:rFonts w:hint="eastAsia"/>
              </w:rPr>
              <w:t>作者信息</w:t>
            </w:r>
          </w:p>
        </w:tc>
        <w:tc>
          <w:tcPr>
            <w:tcW w:w="805" w:type="pct"/>
          </w:tcPr>
          <w:p w14:paraId="65B02C98" w14:textId="77777777" w:rsidR="009A22D5" w:rsidRPr="00AE4033" w:rsidRDefault="009A22D5" w:rsidP="00AE4033">
            <w:pPr>
              <w:pStyle w:val="ae"/>
            </w:pPr>
            <w:r w:rsidRPr="00AE4033">
              <w:rPr>
                <w:rFonts w:hint="eastAsia"/>
              </w:rPr>
              <w:t>仿宋</w:t>
            </w:r>
          </w:p>
        </w:tc>
        <w:tc>
          <w:tcPr>
            <w:tcW w:w="603" w:type="pct"/>
          </w:tcPr>
          <w:p w14:paraId="32ABC046" w14:textId="77777777" w:rsidR="009A22D5" w:rsidRPr="00AE4033" w:rsidRDefault="009A22D5" w:rsidP="00AE4033">
            <w:pPr>
              <w:pStyle w:val="ae"/>
            </w:pPr>
            <w:r w:rsidRPr="00AE4033">
              <w:rPr>
                <w:rFonts w:hint="eastAsia"/>
              </w:rPr>
              <w:t>三号</w:t>
            </w:r>
          </w:p>
        </w:tc>
        <w:tc>
          <w:tcPr>
            <w:tcW w:w="603" w:type="pct"/>
          </w:tcPr>
          <w:p w14:paraId="01FC1D58" w14:textId="77777777" w:rsidR="009A22D5" w:rsidRPr="00AE4033" w:rsidRDefault="009A22D5" w:rsidP="00AE4033">
            <w:pPr>
              <w:pStyle w:val="ae"/>
            </w:pPr>
            <w:r w:rsidRPr="00AE4033">
              <w:rPr>
                <w:rFonts w:hint="eastAsia"/>
              </w:rPr>
              <w:t>居中</w:t>
            </w:r>
          </w:p>
        </w:tc>
        <w:tc>
          <w:tcPr>
            <w:tcW w:w="842" w:type="pct"/>
          </w:tcPr>
          <w:p w14:paraId="3FFE5943" w14:textId="77777777" w:rsidR="009A22D5" w:rsidRPr="00AE4033" w:rsidRDefault="009A22D5" w:rsidP="00AE4033">
            <w:pPr>
              <w:pStyle w:val="ae"/>
            </w:pPr>
            <w:r w:rsidRPr="00AE4033">
              <w:rPr>
                <w:rFonts w:hint="eastAsia"/>
              </w:rPr>
              <w:t>-</w:t>
            </w:r>
          </w:p>
        </w:tc>
        <w:tc>
          <w:tcPr>
            <w:tcW w:w="836" w:type="pct"/>
          </w:tcPr>
          <w:p w14:paraId="1BB34433" w14:textId="77777777" w:rsidR="009A22D5" w:rsidRPr="00AE4033" w:rsidRDefault="009A22D5" w:rsidP="00AE4033">
            <w:pPr>
              <w:pStyle w:val="ae"/>
            </w:pPr>
            <w:r w:rsidRPr="00AE4033">
              <w:rPr>
                <w:rFonts w:hint="eastAsia"/>
              </w:rPr>
              <w:t>-</w:t>
            </w:r>
          </w:p>
        </w:tc>
        <w:tc>
          <w:tcPr>
            <w:tcW w:w="505" w:type="pct"/>
          </w:tcPr>
          <w:p w14:paraId="474C0F60" w14:textId="77777777" w:rsidR="009A22D5" w:rsidRPr="00AE4033" w:rsidRDefault="009A22D5" w:rsidP="00AE4033">
            <w:pPr>
              <w:pStyle w:val="ae"/>
            </w:pPr>
            <w:r w:rsidRPr="00AE4033">
              <w:rPr>
                <w:rFonts w:hint="eastAsia"/>
              </w:rPr>
              <w:t>-</w:t>
            </w:r>
          </w:p>
        </w:tc>
      </w:tr>
      <w:tr w:rsidR="009A22D5" w:rsidRPr="00AE4033" w14:paraId="05D7CF87" w14:textId="77777777" w:rsidTr="009A22D5">
        <w:tc>
          <w:tcPr>
            <w:tcW w:w="805" w:type="pct"/>
          </w:tcPr>
          <w:p w14:paraId="518653BD" w14:textId="77777777" w:rsidR="009A22D5" w:rsidRPr="00AE4033" w:rsidRDefault="009A22D5" w:rsidP="00AE4033">
            <w:pPr>
              <w:pStyle w:val="ae"/>
            </w:pPr>
            <w:r w:rsidRPr="00AE4033">
              <w:rPr>
                <w:rFonts w:hint="eastAsia"/>
              </w:rPr>
              <w:t>封面</w:t>
            </w:r>
          </w:p>
          <w:p w14:paraId="294758BF" w14:textId="77777777" w:rsidR="009A22D5" w:rsidRPr="00AE4033" w:rsidRDefault="009A22D5" w:rsidP="00AE4033">
            <w:pPr>
              <w:pStyle w:val="ae"/>
            </w:pPr>
            <w:r w:rsidRPr="00AE4033">
              <w:rPr>
                <w:rFonts w:hint="eastAsia"/>
              </w:rPr>
              <w:t>成文日期</w:t>
            </w:r>
          </w:p>
        </w:tc>
        <w:tc>
          <w:tcPr>
            <w:tcW w:w="805" w:type="pct"/>
          </w:tcPr>
          <w:p w14:paraId="31245E1F" w14:textId="77777777" w:rsidR="009A22D5" w:rsidRPr="00AE4033" w:rsidRDefault="009A22D5" w:rsidP="00AE4033">
            <w:pPr>
              <w:pStyle w:val="ae"/>
            </w:pPr>
            <w:r w:rsidRPr="00AE4033">
              <w:rPr>
                <w:rFonts w:hint="eastAsia"/>
              </w:rPr>
              <w:t>宋体</w:t>
            </w:r>
          </w:p>
        </w:tc>
        <w:tc>
          <w:tcPr>
            <w:tcW w:w="603" w:type="pct"/>
          </w:tcPr>
          <w:p w14:paraId="5B3B90B8" w14:textId="77777777" w:rsidR="009A22D5" w:rsidRPr="00AE4033" w:rsidRDefault="009A22D5" w:rsidP="00AE4033">
            <w:pPr>
              <w:pStyle w:val="ae"/>
            </w:pPr>
            <w:r w:rsidRPr="00AE4033">
              <w:rPr>
                <w:rFonts w:hint="eastAsia"/>
              </w:rPr>
              <w:t>小四</w:t>
            </w:r>
          </w:p>
        </w:tc>
        <w:tc>
          <w:tcPr>
            <w:tcW w:w="603" w:type="pct"/>
          </w:tcPr>
          <w:p w14:paraId="172BCB4C" w14:textId="77777777" w:rsidR="009A22D5" w:rsidRPr="00AE4033" w:rsidRDefault="009A22D5" w:rsidP="00AE4033">
            <w:pPr>
              <w:pStyle w:val="ae"/>
            </w:pPr>
            <w:r w:rsidRPr="00AE4033">
              <w:rPr>
                <w:rFonts w:hint="eastAsia"/>
              </w:rPr>
              <w:t>居中</w:t>
            </w:r>
          </w:p>
        </w:tc>
        <w:tc>
          <w:tcPr>
            <w:tcW w:w="842" w:type="pct"/>
          </w:tcPr>
          <w:p w14:paraId="0622DE08" w14:textId="77777777" w:rsidR="009A22D5" w:rsidRPr="00AE4033" w:rsidRDefault="009A22D5" w:rsidP="00AE4033">
            <w:pPr>
              <w:pStyle w:val="ae"/>
            </w:pPr>
            <w:r w:rsidRPr="00AE4033">
              <w:rPr>
                <w:rFonts w:hint="eastAsia"/>
              </w:rPr>
              <w:t>-</w:t>
            </w:r>
          </w:p>
        </w:tc>
        <w:tc>
          <w:tcPr>
            <w:tcW w:w="836" w:type="pct"/>
          </w:tcPr>
          <w:p w14:paraId="02AC8DF6" w14:textId="77777777" w:rsidR="009A22D5" w:rsidRPr="00AE4033" w:rsidRDefault="009A22D5" w:rsidP="00AE4033">
            <w:pPr>
              <w:pStyle w:val="ae"/>
            </w:pPr>
            <w:r w:rsidRPr="00AE4033">
              <w:rPr>
                <w:rFonts w:hint="eastAsia"/>
              </w:rPr>
              <w:t>-</w:t>
            </w:r>
          </w:p>
        </w:tc>
        <w:tc>
          <w:tcPr>
            <w:tcW w:w="505" w:type="pct"/>
          </w:tcPr>
          <w:p w14:paraId="30CEBA8F" w14:textId="77777777" w:rsidR="009A22D5" w:rsidRPr="00AE4033" w:rsidRDefault="009A22D5" w:rsidP="00AE4033">
            <w:pPr>
              <w:pStyle w:val="ae"/>
            </w:pPr>
            <w:r w:rsidRPr="00AE4033">
              <w:rPr>
                <w:rFonts w:hint="eastAsia"/>
              </w:rPr>
              <w:t>-</w:t>
            </w:r>
          </w:p>
        </w:tc>
      </w:tr>
      <w:tr w:rsidR="009A22D5" w:rsidRPr="00AE4033" w14:paraId="61DC918D" w14:textId="77777777" w:rsidTr="009A22D5">
        <w:tc>
          <w:tcPr>
            <w:tcW w:w="805" w:type="pct"/>
          </w:tcPr>
          <w:p w14:paraId="434134C7" w14:textId="77777777" w:rsidR="009A22D5" w:rsidRPr="00AE4033" w:rsidRDefault="009A22D5" w:rsidP="00AE4033">
            <w:pPr>
              <w:pStyle w:val="ae"/>
            </w:pPr>
            <w:r w:rsidRPr="00AE4033">
              <w:rPr>
                <w:rFonts w:hint="eastAsia"/>
              </w:rPr>
              <w:t>封面密级</w:t>
            </w:r>
          </w:p>
        </w:tc>
        <w:tc>
          <w:tcPr>
            <w:tcW w:w="805" w:type="pct"/>
          </w:tcPr>
          <w:p w14:paraId="37927BC1" w14:textId="77777777" w:rsidR="009A22D5" w:rsidRPr="00AE4033" w:rsidRDefault="009A22D5" w:rsidP="00AE4033">
            <w:pPr>
              <w:pStyle w:val="ae"/>
            </w:pPr>
            <w:r w:rsidRPr="00AE4033">
              <w:rPr>
                <w:rFonts w:hint="eastAsia"/>
              </w:rPr>
              <w:t>宋体</w:t>
            </w:r>
          </w:p>
        </w:tc>
        <w:tc>
          <w:tcPr>
            <w:tcW w:w="603" w:type="pct"/>
          </w:tcPr>
          <w:p w14:paraId="09A25D34" w14:textId="77777777" w:rsidR="009A22D5" w:rsidRPr="00AE4033" w:rsidRDefault="009A22D5" w:rsidP="00AE4033">
            <w:pPr>
              <w:pStyle w:val="ae"/>
            </w:pPr>
            <w:r w:rsidRPr="00AE4033">
              <w:rPr>
                <w:rFonts w:hint="eastAsia"/>
              </w:rPr>
              <w:t>小四</w:t>
            </w:r>
          </w:p>
        </w:tc>
        <w:tc>
          <w:tcPr>
            <w:tcW w:w="603" w:type="pct"/>
          </w:tcPr>
          <w:p w14:paraId="34DE4F4F" w14:textId="77777777" w:rsidR="009A22D5" w:rsidRPr="00AE4033" w:rsidRDefault="009A22D5" w:rsidP="00AE4033">
            <w:pPr>
              <w:pStyle w:val="ae"/>
            </w:pPr>
            <w:r w:rsidRPr="00AE4033">
              <w:rPr>
                <w:rFonts w:hint="eastAsia"/>
              </w:rPr>
              <w:t>右对齐</w:t>
            </w:r>
          </w:p>
        </w:tc>
        <w:tc>
          <w:tcPr>
            <w:tcW w:w="842" w:type="pct"/>
          </w:tcPr>
          <w:p w14:paraId="4F95651C" w14:textId="77777777" w:rsidR="009A22D5" w:rsidRPr="00AE4033" w:rsidRDefault="009A22D5" w:rsidP="00AE4033">
            <w:pPr>
              <w:pStyle w:val="ae"/>
            </w:pPr>
            <w:r w:rsidRPr="00AE4033">
              <w:rPr>
                <w:rFonts w:hint="eastAsia"/>
              </w:rPr>
              <w:t>-</w:t>
            </w:r>
          </w:p>
        </w:tc>
        <w:tc>
          <w:tcPr>
            <w:tcW w:w="836" w:type="pct"/>
          </w:tcPr>
          <w:p w14:paraId="3154D417" w14:textId="77777777" w:rsidR="009A22D5" w:rsidRPr="00AE4033" w:rsidRDefault="009A22D5" w:rsidP="00AE4033">
            <w:pPr>
              <w:pStyle w:val="ae"/>
            </w:pPr>
            <w:r w:rsidRPr="00AE4033">
              <w:rPr>
                <w:rFonts w:hint="eastAsia"/>
              </w:rPr>
              <w:t>-</w:t>
            </w:r>
          </w:p>
        </w:tc>
        <w:tc>
          <w:tcPr>
            <w:tcW w:w="505" w:type="pct"/>
          </w:tcPr>
          <w:p w14:paraId="1E5945EF" w14:textId="77777777" w:rsidR="009A22D5" w:rsidRPr="00AE4033" w:rsidRDefault="009A22D5" w:rsidP="00AE4033">
            <w:pPr>
              <w:pStyle w:val="ae"/>
            </w:pPr>
            <w:r w:rsidRPr="00AE4033">
              <w:rPr>
                <w:rFonts w:hint="eastAsia"/>
              </w:rPr>
              <w:t>-</w:t>
            </w:r>
          </w:p>
        </w:tc>
      </w:tr>
    </w:tbl>
    <w:p w14:paraId="65C8C31C" w14:textId="77777777" w:rsidR="00D97BEA" w:rsidRDefault="00FE38B1" w:rsidP="00D97BEA">
      <w:pPr>
        <w:pStyle w:val="a7"/>
        <w:ind w:left="180" w:hanging="180"/>
      </w:pPr>
      <w:r>
        <w:rPr>
          <w:rStyle w:val="aff8"/>
          <w:rFonts w:ascii="宋体" w:hAnsi="宋体" w:cs="宋体" w:hint="eastAsia"/>
        </w:rPr>
        <w:t>①</w:t>
      </w:r>
      <w:r w:rsidR="00B664C3">
        <w:t xml:space="preserve"> </w:t>
      </w:r>
      <w:r w:rsidR="00D97BEA">
        <w:rPr>
          <w:rFonts w:hint="eastAsia"/>
        </w:rPr>
        <w:t>衬线字体指中文字体宋体、</w:t>
      </w:r>
      <w:r w:rsidR="00D97BEA" w:rsidRPr="00D97BEA">
        <w:rPr>
          <w:rFonts w:hint="eastAsia"/>
        </w:rPr>
        <w:t>西文字体</w:t>
      </w:r>
      <w:r w:rsidR="00D97BEA" w:rsidRPr="00D97BEA">
        <w:rPr>
          <w:rFonts w:hint="eastAsia"/>
        </w:rPr>
        <w:t>Times New Roman</w:t>
      </w:r>
      <w:r w:rsidR="00D97BEA">
        <w:rPr>
          <w:rFonts w:hint="eastAsia"/>
        </w:rPr>
        <w:t>，无衬线字体指</w:t>
      </w:r>
      <w:r w:rsidR="00D97BEA" w:rsidRPr="00D97BEA">
        <w:rPr>
          <w:rFonts w:hint="eastAsia"/>
        </w:rPr>
        <w:t>中文字体黑体，西文字体</w:t>
      </w:r>
      <w:r w:rsidR="00D97BEA" w:rsidRPr="00D97BEA">
        <w:rPr>
          <w:rFonts w:hint="eastAsia"/>
        </w:rPr>
        <w:t>Arial</w:t>
      </w:r>
      <w:r w:rsidR="00D97BEA">
        <w:rPr>
          <w:rFonts w:hint="eastAsia"/>
        </w:rPr>
        <w:t>。</w:t>
      </w:r>
    </w:p>
    <w:p w14:paraId="61F1F0CC" w14:textId="77777777" w:rsidR="006F2BAD" w:rsidRDefault="00F6143A" w:rsidP="00663A95">
      <w:pPr>
        <w:pStyle w:val="31"/>
      </w:pPr>
      <w:bookmarkStart w:id="175" w:name="_Toc128945938"/>
      <w:r>
        <w:rPr>
          <w:rFonts w:hint="eastAsia"/>
        </w:rPr>
        <w:t xml:space="preserve">　</w:t>
      </w:r>
      <w:bookmarkStart w:id="176" w:name="_Toc129216731"/>
      <w:bookmarkStart w:id="177" w:name="_Toc129261380"/>
      <w:bookmarkStart w:id="178" w:name="_Toc129640439"/>
      <w:bookmarkStart w:id="179" w:name="_Toc130413720"/>
      <w:bookmarkStart w:id="180" w:name="_Toc130663217"/>
      <w:r>
        <w:rPr>
          <w:rFonts w:hint="eastAsia"/>
        </w:rPr>
        <w:t>正文</w:t>
      </w:r>
      <w:bookmarkEnd w:id="175"/>
      <w:bookmarkEnd w:id="176"/>
      <w:bookmarkEnd w:id="177"/>
      <w:bookmarkEnd w:id="178"/>
      <w:bookmarkEnd w:id="179"/>
      <w:bookmarkEnd w:id="180"/>
    </w:p>
    <w:p w14:paraId="19AFA3F8" w14:textId="77777777" w:rsidR="00B75368" w:rsidRDefault="00CC674E">
      <w:pPr>
        <w:ind w:firstLine="480"/>
      </w:pPr>
      <w:r w:rsidRPr="00CC674E">
        <w:rPr>
          <w:rFonts w:hint="eastAsia"/>
        </w:rPr>
        <w:lastRenderedPageBreak/>
        <w:t>修改</w:t>
      </w:r>
      <w:r w:rsidR="008C6803">
        <w:rPr>
          <w:rFonts w:hint="eastAsia"/>
        </w:rPr>
        <w:t>正文样式，样式名为</w:t>
      </w:r>
      <w:r w:rsidR="00F90CF5" w:rsidRPr="00207181">
        <w:rPr>
          <w:rStyle w:val="-3"/>
          <w:rFonts w:hint="eastAsia"/>
        </w:rPr>
        <w:t>正文</w:t>
      </w:r>
      <w:r w:rsidR="00F90CF5">
        <w:rPr>
          <w:rFonts w:hint="eastAsia"/>
        </w:rPr>
        <w:t>。</w:t>
      </w:r>
    </w:p>
    <w:p w14:paraId="02321D1E" w14:textId="77777777" w:rsidR="00B41164" w:rsidRDefault="00B41164"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高级</w:t>
      </w:r>
      <w:r>
        <w:rPr>
          <w:rFonts w:hint="eastAsia"/>
        </w:rPr>
        <w:t>，取消勾选</w:t>
      </w:r>
      <w:r w:rsidRPr="00207181">
        <w:rPr>
          <w:rStyle w:val="-3"/>
          <w:rFonts w:hint="eastAsia"/>
        </w:rPr>
        <w:t>为字体调整字间距</w:t>
      </w:r>
      <w:r>
        <w:rPr>
          <w:rFonts w:hint="eastAsia"/>
        </w:rPr>
        <w:t>。</w:t>
      </w:r>
    </w:p>
    <w:p w14:paraId="5793A7F7" w14:textId="77777777" w:rsidR="006F2BAD" w:rsidRDefault="004308DE" w:rsidP="00323DAA">
      <w:pPr>
        <w:ind w:firstLine="420"/>
      </w:pPr>
      <w:r w:rsidRPr="004308DE">
        <w:rPr>
          <w:rStyle w:val="-2"/>
          <w:rFonts w:hint="eastAsia"/>
        </w:rPr>
        <w:t>格式</w:t>
      </w:r>
      <w:r>
        <w:t>–</w:t>
      </w:r>
      <w:r w:rsidR="00F90CF5" w:rsidRPr="004308DE">
        <w:rPr>
          <w:rStyle w:val="-2"/>
          <w:rFonts w:hint="eastAsia"/>
        </w:rPr>
        <w:t>段落</w:t>
      </w:r>
      <w:r w:rsidR="00B75368">
        <w:rPr>
          <w:rFonts w:hint="eastAsia"/>
        </w:rPr>
        <w:t>：在</w:t>
      </w:r>
      <w:r w:rsidR="00F90CF5" w:rsidRPr="004308DE">
        <w:rPr>
          <w:rStyle w:val="-1"/>
          <w:rFonts w:hint="eastAsia"/>
        </w:rPr>
        <w:t>缩进和间距</w:t>
      </w:r>
      <w:r w:rsidR="00F90CF5">
        <w:rPr>
          <w:rFonts w:hint="eastAsia"/>
        </w:rPr>
        <w:t>，设置</w:t>
      </w:r>
      <w:r w:rsidR="00B83F59" w:rsidRPr="00B83F59">
        <w:rPr>
          <w:rStyle w:val="-3"/>
          <w:rFonts w:hint="eastAsia"/>
        </w:rPr>
        <w:t>特殊</w:t>
      </w:r>
      <w:r w:rsidR="00B435C8" w:rsidRPr="00B83F59">
        <w:rPr>
          <w:rFonts w:hint="eastAsia"/>
        </w:rPr>
        <w:t>缩进</w:t>
      </w:r>
      <w:r w:rsidR="00B83F59">
        <w:rPr>
          <w:rFonts w:hint="eastAsia"/>
        </w:rPr>
        <w:t>为</w:t>
      </w:r>
      <w:r w:rsidR="00F90CF5" w:rsidRPr="00207181">
        <w:rPr>
          <w:rStyle w:val="-3"/>
          <w:rFonts w:hint="eastAsia"/>
        </w:rPr>
        <w:t>首行</w:t>
      </w:r>
      <w:r w:rsidR="00F90CF5" w:rsidRPr="00207181">
        <w:rPr>
          <w:rFonts w:hint="eastAsia"/>
        </w:rPr>
        <w:t>2</w:t>
      </w:r>
      <w:r w:rsidR="00F90CF5" w:rsidRPr="00207181">
        <w:rPr>
          <w:rFonts w:hint="eastAsia"/>
        </w:rPr>
        <w:t>字符</w:t>
      </w:r>
      <w:r w:rsidR="00726B07" w:rsidRPr="005B582A">
        <w:rPr>
          <w:rStyle w:val="a9"/>
        </w:rPr>
        <w:footnoteReference w:id="13"/>
      </w:r>
      <w:r w:rsidR="00F90CF5">
        <w:rPr>
          <w:rFonts w:hint="eastAsia"/>
        </w:rPr>
        <w:t>；在</w:t>
      </w:r>
      <w:r w:rsidR="00F90CF5" w:rsidRPr="004308DE">
        <w:rPr>
          <w:rStyle w:val="-1"/>
          <w:rFonts w:hint="eastAsia"/>
        </w:rPr>
        <w:t>换行和分页</w:t>
      </w:r>
      <w:r w:rsidR="00F90CF5">
        <w:rPr>
          <w:rFonts w:hint="eastAsia"/>
        </w:rPr>
        <w:t>，取消勾选</w:t>
      </w:r>
      <w:r w:rsidR="00F90CF5" w:rsidRPr="00207181">
        <w:rPr>
          <w:rStyle w:val="-3"/>
          <w:rFonts w:hint="eastAsia"/>
        </w:rPr>
        <w:t>孤行控制</w:t>
      </w:r>
      <w:r w:rsidR="00207181">
        <w:rPr>
          <w:rFonts w:hint="eastAsia"/>
        </w:rPr>
        <w:t>、</w:t>
      </w:r>
      <w:r w:rsidR="00207181" w:rsidRPr="00207181">
        <w:rPr>
          <w:rStyle w:val="-3"/>
          <w:rFonts w:hint="eastAsia"/>
        </w:rPr>
        <w:t>与下段同页</w:t>
      </w:r>
      <w:r w:rsidR="00207181">
        <w:rPr>
          <w:rFonts w:hint="eastAsia"/>
        </w:rPr>
        <w:t>、</w:t>
      </w:r>
      <w:r w:rsidR="00207181" w:rsidRPr="00207181">
        <w:rPr>
          <w:rStyle w:val="-3"/>
          <w:rFonts w:hint="eastAsia"/>
        </w:rPr>
        <w:t>段中不分页</w:t>
      </w:r>
      <w:r w:rsidR="00207181">
        <w:rPr>
          <w:rFonts w:hint="eastAsia"/>
        </w:rPr>
        <w:t>、</w:t>
      </w:r>
      <w:r w:rsidR="00207181" w:rsidRPr="00207181">
        <w:rPr>
          <w:rStyle w:val="-3"/>
          <w:rFonts w:hint="eastAsia"/>
        </w:rPr>
        <w:t>段前分页</w:t>
      </w:r>
      <w:r w:rsidR="00F90CF5">
        <w:rPr>
          <w:rFonts w:hint="eastAsia"/>
        </w:rPr>
        <w:t>。</w:t>
      </w:r>
    </w:p>
    <w:p w14:paraId="569FA50B" w14:textId="77777777" w:rsidR="004010F9" w:rsidRPr="004010F9" w:rsidRDefault="004010F9">
      <w:pPr>
        <w:ind w:firstLine="480"/>
      </w:pPr>
    </w:p>
    <w:p w14:paraId="458B8092" w14:textId="77777777" w:rsidR="00B75368" w:rsidRDefault="00CC674E">
      <w:pPr>
        <w:ind w:firstLine="480"/>
      </w:pPr>
      <w:r>
        <w:rPr>
          <w:rFonts w:hint="eastAsia"/>
        </w:rPr>
        <w:t>修改</w:t>
      </w:r>
      <w:r w:rsidR="008C6803">
        <w:rPr>
          <w:rFonts w:hint="eastAsia"/>
        </w:rPr>
        <w:t>无缩进正文样式，样式名为</w:t>
      </w:r>
      <w:r w:rsidR="00F90CF5" w:rsidRPr="00207181">
        <w:rPr>
          <w:rStyle w:val="-3"/>
          <w:rFonts w:hint="eastAsia"/>
        </w:rPr>
        <w:t>列表段落</w:t>
      </w:r>
      <w:r w:rsidR="00F90CF5">
        <w:rPr>
          <w:rFonts w:hint="eastAsia"/>
        </w:rPr>
        <w:t>。</w:t>
      </w:r>
    </w:p>
    <w:p w14:paraId="13D03842" w14:textId="77777777" w:rsidR="00B75368" w:rsidRDefault="00B75368"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sidR="00F90CF5">
        <w:rPr>
          <w:rFonts w:hint="eastAsia"/>
        </w:rPr>
        <w:t>，设置</w:t>
      </w:r>
      <w:r w:rsidR="00B435C8">
        <w:rPr>
          <w:rFonts w:hint="eastAsia"/>
        </w:rPr>
        <w:t>特殊</w:t>
      </w:r>
      <w:r w:rsidR="00F90CF5" w:rsidRPr="00207181">
        <w:rPr>
          <w:rStyle w:val="-3"/>
          <w:rFonts w:hint="eastAsia"/>
        </w:rPr>
        <w:t>缩进</w:t>
      </w:r>
      <w:r w:rsidR="00F90CF5">
        <w:rPr>
          <w:rFonts w:hint="eastAsia"/>
        </w:rPr>
        <w:t>为</w:t>
      </w:r>
      <w:r w:rsidR="00F90CF5" w:rsidRPr="00207181">
        <w:rPr>
          <w:rStyle w:val="-3"/>
          <w:rFonts w:hint="eastAsia"/>
        </w:rPr>
        <w:t>无</w:t>
      </w:r>
      <w:r w:rsidR="00F90CF5">
        <w:rPr>
          <w:rFonts w:hint="eastAsia"/>
        </w:rPr>
        <w:t>。</w:t>
      </w:r>
    </w:p>
    <w:p w14:paraId="360AFFF0" w14:textId="77777777" w:rsidR="00B75368" w:rsidRDefault="00F6143A" w:rsidP="000D430C">
      <w:pPr>
        <w:pStyle w:val="31"/>
      </w:pPr>
      <w:bookmarkStart w:id="181" w:name="_Toc128945939"/>
      <w:r>
        <w:rPr>
          <w:rFonts w:hint="eastAsia"/>
        </w:rPr>
        <w:t xml:space="preserve">　</w:t>
      </w:r>
      <w:bookmarkStart w:id="182" w:name="_Toc129216732"/>
      <w:bookmarkStart w:id="183" w:name="_Toc129261381"/>
      <w:bookmarkStart w:id="184" w:name="_Toc129640440"/>
      <w:bookmarkStart w:id="185" w:name="_Toc130413721"/>
      <w:bookmarkStart w:id="186" w:name="_Toc130663218"/>
      <w:r w:rsidR="00FE38B1">
        <w:rPr>
          <w:rFonts w:hint="eastAsia"/>
        </w:rPr>
        <w:t>序号</w:t>
      </w:r>
      <w:r>
        <w:rPr>
          <w:rFonts w:hint="eastAsia"/>
        </w:rPr>
        <w:t>标题</w:t>
      </w:r>
      <w:bookmarkEnd w:id="181"/>
      <w:bookmarkEnd w:id="182"/>
      <w:bookmarkEnd w:id="183"/>
      <w:bookmarkEnd w:id="184"/>
      <w:bookmarkEnd w:id="185"/>
      <w:bookmarkEnd w:id="186"/>
    </w:p>
    <w:p w14:paraId="5F096A5C" w14:textId="77777777" w:rsidR="00B75368" w:rsidRDefault="00CC674E">
      <w:pPr>
        <w:ind w:firstLine="480"/>
      </w:pPr>
      <w:r>
        <w:rPr>
          <w:rFonts w:hint="eastAsia"/>
        </w:rPr>
        <w:t>修改</w:t>
      </w:r>
      <w:r w:rsidR="008C6803">
        <w:rPr>
          <w:rFonts w:hint="eastAsia"/>
        </w:rPr>
        <w:t>1</w:t>
      </w:r>
      <w:r w:rsidR="008C6803">
        <w:rPr>
          <w:rFonts w:hint="eastAsia"/>
        </w:rPr>
        <w:t>级标题样式，样式名为</w:t>
      </w:r>
      <w:r w:rsidR="00B41B49" w:rsidRPr="00207181">
        <w:rPr>
          <w:rStyle w:val="-3"/>
          <w:rFonts w:hint="eastAsia"/>
        </w:rPr>
        <w:t>标题</w:t>
      </w:r>
      <w:r w:rsidR="00B41B49" w:rsidRPr="00207181">
        <w:rPr>
          <w:rStyle w:val="-3"/>
          <w:rFonts w:hint="eastAsia"/>
        </w:rPr>
        <w:t>1</w:t>
      </w:r>
      <w:r w:rsidR="00B41B49">
        <w:rPr>
          <w:rFonts w:hint="eastAsia"/>
        </w:rPr>
        <w:t>。</w:t>
      </w:r>
    </w:p>
    <w:p w14:paraId="074232E7" w14:textId="77777777" w:rsidR="00D53A05" w:rsidRDefault="004D3585" w:rsidP="00323DAA">
      <w:pPr>
        <w:ind w:firstLine="480"/>
      </w:pPr>
      <w:r>
        <w:rPr>
          <w:rFonts w:hint="eastAsia"/>
        </w:rPr>
        <w:t>样式属性：</w:t>
      </w:r>
      <w:r w:rsidR="00D53A05">
        <w:rPr>
          <w:rFonts w:hint="eastAsia"/>
        </w:rPr>
        <w:t>修改</w:t>
      </w:r>
      <w:r w:rsidR="00D53A05" w:rsidRPr="00207181">
        <w:rPr>
          <w:rStyle w:val="-3"/>
          <w:rFonts w:hint="eastAsia"/>
        </w:rPr>
        <w:t>样式基准</w:t>
      </w:r>
      <w:r w:rsidR="00D53A05">
        <w:rPr>
          <w:rFonts w:hint="eastAsia"/>
        </w:rPr>
        <w:t>为无。</w:t>
      </w:r>
    </w:p>
    <w:p w14:paraId="11A7757A" w14:textId="77777777" w:rsidR="00D53A05" w:rsidRDefault="00D53A05"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sidRPr="00207181">
        <w:rPr>
          <w:rStyle w:val="-3"/>
          <w:rFonts w:hint="eastAsia"/>
        </w:rPr>
        <w:t>黑体</w:t>
      </w:r>
      <w:r>
        <w:rPr>
          <w:rFonts w:hint="eastAsia"/>
        </w:rPr>
        <w:t>，</w:t>
      </w:r>
      <w:r w:rsidRPr="00207181">
        <w:rPr>
          <w:rStyle w:val="-3"/>
          <w:rFonts w:hint="eastAsia"/>
        </w:rPr>
        <w:t>西文字体</w:t>
      </w:r>
      <w:r>
        <w:rPr>
          <w:rFonts w:hint="eastAsia"/>
        </w:rPr>
        <w:t>为</w:t>
      </w:r>
      <w:r w:rsidRPr="00207181">
        <w:rPr>
          <w:rStyle w:val="-3"/>
          <w:rFonts w:hint="eastAsia"/>
        </w:rPr>
        <w:t>Arial</w:t>
      </w:r>
      <w:r>
        <w:rPr>
          <w:rFonts w:hint="eastAsia"/>
        </w:rPr>
        <w:t>，</w:t>
      </w:r>
      <w:r w:rsidR="008369A8" w:rsidRPr="00207181">
        <w:rPr>
          <w:rStyle w:val="-3"/>
          <w:rFonts w:hint="eastAsia"/>
        </w:rPr>
        <w:t>字形</w:t>
      </w:r>
      <w:r w:rsidR="008369A8">
        <w:rPr>
          <w:rFonts w:hint="eastAsia"/>
        </w:rPr>
        <w:t>为</w:t>
      </w:r>
      <w:r w:rsidR="008369A8" w:rsidRPr="00207181">
        <w:rPr>
          <w:rStyle w:val="-3"/>
          <w:rFonts w:hint="eastAsia"/>
        </w:rPr>
        <w:t>常规</w:t>
      </w:r>
      <w:r w:rsidR="008369A8">
        <w:rPr>
          <w:rFonts w:hint="eastAsia"/>
        </w:rPr>
        <w:t>，</w:t>
      </w:r>
      <w:r w:rsidR="00B41164" w:rsidRPr="00207181">
        <w:rPr>
          <w:rStyle w:val="-3"/>
          <w:rFonts w:hint="eastAsia"/>
        </w:rPr>
        <w:t>字号</w:t>
      </w:r>
      <w:r w:rsidR="00B41164">
        <w:rPr>
          <w:rFonts w:hint="eastAsia"/>
        </w:rPr>
        <w:t>为</w:t>
      </w:r>
      <w:r w:rsidR="00B41164" w:rsidRPr="00207181">
        <w:rPr>
          <w:rStyle w:val="-3"/>
          <w:rFonts w:hint="eastAsia"/>
        </w:rPr>
        <w:t>小三</w:t>
      </w:r>
      <w:r w:rsidR="00B41164">
        <w:rPr>
          <w:rFonts w:hint="eastAsia"/>
        </w:rPr>
        <w:t>；在</w:t>
      </w:r>
      <w:r w:rsidR="00B41164" w:rsidRPr="00B41164">
        <w:rPr>
          <w:rStyle w:val="-1"/>
          <w:rFonts w:hint="eastAsia"/>
        </w:rPr>
        <w:t>高级</w:t>
      </w:r>
      <w:r w:rsidR="00B41164">
        <w:rPr>
          <w:rFonts w:hint="eastAsia"/>
        </w:rPr>
        <w:t>，取消勾选</w:t>
      </w:r>
      <w:r w:rsidR="00B41164" w:rsidRPr="00207181">
        <w:rPr>
          <w:rStyle w:val="-3"/>
          <w:rFonts w:hint="eastAsia"/>
        </w:rPr>
        <w:t>为字体调整字间距</w:t>
      </w:r>
      <w:r w:rsidR="00B41164">
        <w:rPr>
          <w:rFonts w:hint="eastAsia"/>
        </w:rPr>
        <w:t>。</w:t>
      </w:r>
    </w:p>
    <w:p w14:paraId="60528D94" w14:textId="77777777" w:rsidR="00B41164" w:rsidRDefault="00B41164"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207181">
        <w:rPr>
          <w:rStyle w:val="-3"/>
          <w:rFonts w:hint="eastAsia"/>
        </w:rPr>
        <w:t>对齐方式</w:t>
      </w:r>
      <w:r>
        <w:rPr>
          <w:rFonts w:hint="eastAsia"/>
        </w:rPr>
        <w:t>为</w:t>
      </w:r>
      <w:r w:rsidRPr="00207181">
        <w:rPr>
          <w:rStyle w:val="-3"/>
          <w:rFonts w:hint="eastAsia"/>
        </w:rPr>
        <w:t>居中</w:t>
      </w:r>
      <w:r>
        <w:rPr>
          <w:rFonts w:hint="eastAsia"/>
        </w:rPr>
        <w:t>，</w:t>
      </w:r>
      <w:r w:rsidRPr="00207181">
        <w:rPr>
          <w:rStyle w:val="-3"/>
          <w:rFonts w:hint="eastAsia"/>
        </w:rPr>
        <w:t>段前距</w:t>
      </w:r>
      <w:r>
        <w:rPr>
          <w:rFonts w:hint="eastAsia"/>
        </w:rPr>
        <w:t>为</w:t>
      </w:r>
      <w:r>
        <w:rPr>
          <w:rFonts w:hint="eastAsia"/>
        </w:rPr>
        <w:t>30</w:t>
      </w:r>
      <w:r>
        <w:rPr>
          <w:rFonts w:hint="eastAsia"/>
        </w:rPr>
        <w:t>磅，</w:t>
      </w:r>
      <w:r w:rsidRPr="00207181">
        <w:rPr>
          <w:rStyle w:val="-3"/>
          <w:rFonts w:hint="eastAsia"/>
        </w:rPr>
        <w:t>段后距</w:t>
      </w:r>
      <w:r>
        <w:rPr>
          <w:rFonts w:hint="eastAsia"/>
        </w:rPr>
        <w:t>为</w:t>
      </w:r>
      <w:r>
        <w:rPr>
          <w:rFonts w:hint="eastAsia"/>
        </w:rPr>
        <w:t>20</w:t>
      </w:r>
      <w:r>
        <w:rPr>
          <w:rFonts w:hint="eastAsia"/>
        </w:rPr>
        <w:t>磅，</w:t>
      </w:r>
      <w:r w:rsidRPr="00207181">
        <w:rPr>
          <w:rStyle w:val="-3"/>
          <w:rFonts w:hint="eastAsia"/>
        </w:rPr>
        <w:t>行距</w:t>
      </w:r>
      <w:r>
        <w:rPr>
          <w:rFonts w:hint="eastAsia"/>
        </w:rPr>
        <w:t>为</w:t>
      </w:r>
      <w:r w:rsidR="00B83F05">
        <w:rPr>
          <w:rStyle w:val="-3"/>
          <w:rFonts w:hint="eastAsia"/>
        </w:rPr>
        <w:t>固定</w:t>
      </w:r>
      <w:r w:rsidRPr="00207181">
        <w:rPr>
          <w:rStyle w:val="-3"/>
          <w:rFonts w:hint="eastAsia"/>
        </w:rPr>
        <w:t>值</w:t>
      </w:r>
      <w:r>
        <w:rPr>
          <w:rFonts w:hint="eastAsia"/>
        </w:rPr>
        <w:t>20</w:t>
      </w:r>
      <w:r>
        <w:rPr>
          <w:rFonts w:hint="eastAsia"/>
        </w:rPr>
        <w:t>磅；在</w:t>
      </w:r>
      <w:r w:rsidRPr="004308DE">
        <w:rPr>
          <w:rStyle w:val="-1"/>
          <w:rFonts w:hint="eastAsia"/>
        </w:rPr>
        <w:t>换行和分页</w:t>
      </w:r>
      <w:r>
        <w:rPr>
          <w:rFonts w:hint="eastAsia"/>
        </w:rPr>
        <w:t>，</w:t>
      </w:r>
      <w:r w:rsidR="00697A04">
        <w:rPr>
          <w:rFonts w:hint="eastAsia"/>
        </w:rPr>
        <w:t>取消</w:t>
      </w:r>
      <w:r>
        <w:rPr>
          <w:rFonts w:hint="eastAsia"/>
        </w:rPr>
        <w:t>勾选</w:t>
      </w:r>
      <w:r w:rsidRPr="00207181">
        <w:rPr>
          <w:rStyle w:val="-3"/>
          <w:rFonts w:hint="eastAsia"/>
        </w:rPr>
        <w:t>孤行控制</w:t>
      </w:r>
      <w:r>
        <w:rPr>
          <w:rFonts w:hint="eastAsia"/>
        </w:rPr>
        <w:t>、</w:t>
      </w:r>
      <w:r w:rsidRPr="00207181">
        <w:rPr>
          <w:rStyle w:val="-3"/>
          <w:rFonts w:hint="eastAsia"/>
        </w:rPr>
        <w:t>与</w:t>
      </w:r>
      <w:r w:rsidR="00E83069" w:rsidRPr="00207181">
        <w:rPr>
          <w:rStyle w:val="-3"/>
          <w:rFonts w:hint="eastAsia"/>
        </w:rPr>
        <w:t>下段同页</w:t>
      </w:r>
      <w:r w:rsidR="00697A04">
        <w:rPr>
          <w:rFonts w:hint="eastAsia"/>
        </w:rPr>
        <w:t>，勾选</w:t>
      </w:r>
      <w:r w:rsidR="00E83069" w:rsidRPr="00207181">
        <w:rPr>
          <w:rStyle w:val="-3"/>
          <w:rFonts w:hint="eastAsia"/>
        </w:rPr>
        <w:t>段中不分页</w:t>
      </w:r>
      <w:r w:rsidR="00E83069">
        <w:rPr>
          <w:rFonts w:hint="eastAsia"/>
        </w:rPr>
        <w:t>、</w:t>
      </w:r>
      <w:r w:rsidR="00E83069" w:rsidRPr="00207181">
        <w:rPr>
          <w:rStyle w:val="-3"/>
          <w:rFonts w:hint="eastAsia"/>
        </w:rPr>
        <w:t>段前分页</w:t>
      </w:r>
      <w:r>
        <w:rPr>
          <w:rFonts w:hint="eastAsia"/>
        </w:rPr>
        <w:t>。</w:t>
      </w:r>
    </w:p>
    <w:p w14:paraId="5A0E52D0" w14:textId="77777777" w:rsidR="008369A8" w:rsidRDefault="008369A8" w:rsidP="008369A8">
      <w:pPr>
        <w:ind w:firstLine="480"/>
      </w:pPr>
    </w:p>
    <w:p w14:paraId="728BCC8D" w14:textId="77777777" w:rsidR="00EA11A9" w:rsidRDefault="00EA11A9" w:rsidP="00EA11A9">
      <w:pPr>
        <w:ind w:firstLine="480"/>
      </w:pPr>
      <w:r>
        <w:rPr>
          <w:rFonts w:hint="eastAsia"/>
        </w:rPr>
        <w:t>修改</w:t>
      </w:r>
      <w:r>
        <w:rPr>
          <w:rFonts w:hint="eastAsia"/>
        </w:rPr>
        <w:t>2</w:t>
      </w:r>
      <w:r>
        <w:rPr>
          <w:rFonts w:hint="eastAsia"/>
        </w:rPr>
        <w:t>级标题样式，样式名为</w:t>
      </w:r>
      <w:r w:rsidRPr="00207181">
        <w:rPr>
          <w:rStyle w:val="-3"/>
          <w:rFonts w:hint="eastAsia"/>
        </w:rPr>
        <w:t>标题</w:t>
      </w:r>
      <w:r>
        <w:rPr>
          <w:rStyle w:val="-3"/>
          <w:rFonts w:hint="eastAsia"/>
        </w:rPr>
        <w:t>2</w:t>
      </w:r>
      <w:r>
        <w:rPr>
          <w:rFonts w:hint="eastAsia"/>
        </w:rPr>
        <w:t>。</w:t>
      </w:r>
    </w:p>
    <w:p w14:paraId="78333900" w14:textId="77777777" w:rsidR="008369A8" w:rsidRDefault="004D3585" w:rsidP="00323DAA">
      <w:pPr>
        <w:ind w:firstLine="480"/>
      </w:pPr>
      <w:r>
        <w:rPr>
          <w:rFonts w:hint="eastAsia"/>
        </w:rPr>
        <w:t>样式属性：</w:t>
      </w:r>
      <w:r w:rsidR="008369A8">
        <w:rPr>
          <w:rFonts w:hint="eastAsia"/>
        </w:rPr>
        <w:t>修改</w:t>
      </w:r>
      <w:r w:rsidR="008369A8" w:rsidRPr="00D71C0E">
        <w:rPr>
          <w:rStyle w:val="-3"/>
          <w:rFonts w:hint="eastAsia"/>
        </w:rPr>
        <w:t>样式基准</w:t>
      </w:r>
      <w:r w:rsidR="008369A8">
        <w:rPr>
          <w:rFonts w:hint="eastAsia"/>
        </w:rPr>
        <w:t>为</w:t>
      </w:r>
      <w:r w:rsidR="00697A04" w:rsidRPr="00D71C0E">
        <w:rPr>
          <w:rStyle w:val="-3"/>
          <w:rFonts w:hint="eastAsia"/>
        </w:rPr>
        <w:t>标题</w:t>
      </w:r>
      <w:r w:rsidR="00697A04" w:rsidRPr="00D71C0E">
        <w:rPr>
          <w:rStyle w:val="-3"/>
          <w:rFonts w:hint="eastAsia"/>
        </w:rPr>
        <w:t>1</w:t>
      </w:r>
      <w:r w:rsidR="008369A8">
        <w:rPr>
          <w:rFonts w:hint="eastAsia"/>
        </w:rPr>
        <w:t>。</w:t>
      </w:r>
    </w:p>
    <w:p w14:paraId="601EB7E6" w14:textId="77777777" w:rsidR="008369A8" w:rsidRDefault="008369A8"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sidRPr="00D71C0E">
        <w:rPr>
          <w:rStyle w:val="-3"/>
          <w:rFonts w:hint="eastAsia"/>
        </w:rPr>
        <w:t>黑体</w:t>
      </w:r>
      <w:r>
        <w:rPr>
          <w:rFonts w:hint="eastAsia"/>
        </w:rPr>
        <w:t>，</w:t>
      </w:r>
      <w:r w:rsidRPr="00D71C0E">
        <w:rPr>
          <w:rStyle w:val="-3"/>
          <w:rFonts w:hint="eastAsia"/>
        </w:rPr>
        <w:t>西文字体</w:t>
      </w:r>
      <w:r>
        <w:rPr>
          <w:rFonts w:hint="eastAsia"/>
        </w:rPr>
        <w:t>为</w:t>
      </w:r>
      <w:r w:rsidRPr="00D71C0E">
        <w:rPr>
          <w:rStyle w:val="-3"/>
          <w:rFonts w:hint="eastAsia"/>
        </w:rPr>
        <w:t>Arial</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00697A04" w:rsidRPr="00D71C0E">
        <w:rPr>
          <w:rStyle w:val="-3"/>
          <w:rFonts w:hint="eastAsia"/>
        </w:rPr>
        <w:t>四号</w:t>
      </w:r>
      <w:r>
        <w:rPr>
          <w:rFonts w:hint="eastAsia"/>
        </w:rPr>
        <w:t>。</w:t>
      </w:r>
    </w:p>
    <w:p w14:paraId="1581D8FC" w14:textId="77777777" w:rsidR="008369A8" w:rsidRDefault="008369A8"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00697A04" w:rsidRPr="00D71C0E">
        <w:rPr>
          <w:rStyle w:val="-3"/>
          <w:rFonts w:hint="eastAsia"/>
        </w:rPr>
        <w:t>左对齐</w:t>
      </w:r>
      <w:r>
        <w:rPr>
          <w:rFonts w:hint="eastAsia"/>
        </w:rPr>
        <w:t>，</w:t>
      </w:r>
      <w:r w:rsidRPr="00D71C0E">
        <w:rPr>
          <w:rStyle w:val="-3"/>
          <w:rFonts w:hint="eastAsia"/>
        </w:rPr>
        <w:t>段前距</w:t>
      </w:r>
      <w:r>
        <w:rPr>
          <w:rFonts w:hint="eastAsia"/>
        </w:rPr>
        <w:t>为</w:t>
      </w:r>
      <w:r w:rsidR="00697A04">
        <w:rPr>
          <w:rFonts w:hint="eastAsia"/>
        </w:rPr>
        <w:t>25</w:t>
      </w:r>
      <w:r>
        <w:rPr>
          <w:rFonts w:hint="eastAsia"/>
        </w:rPr>
        <w:t>磅，</w:t>
      </w:r>
      <w:r w:rsidRPr="00D71C0E">
        <w:rPr>
          <w:rStyle w:val="-3"/>
          <w:rFonts w:hint="eastAsia"/>
        </w:rPr>
        <w:t>段后距</w:t>
      </w:r>
      <w:r>
        <w:rPr>
          <w:rFonts w:hint="eastAsia"/>
        </w:rPr>
        <w:t>为</w:t>
      </w:r>
      <w:r w:rsidR="00697A04">
        <w:rPr>
          <w:rFonts w:hint="eastAsia"/>
        </w:rPr>
        <w:t>12</w:t>
      </w:r>
      <w:r w:rsidR="00697A04">
        <w:rPr>
          <w:rFonts w:hint="eastAsia"/>
        </w:rPr>
        <w:t>磅</w:t>
      </w:r>
      <w:r>
        <w:rPr>
          <w:rFonts w:hint="eastAsia"/>
        </w:rPr>
        <w:t>，</w:t>
      </w:r>
      <w:r w:rsidRPr="00D71C0E">
        <w:rPr>
          <w:rStyle w:val="-3"/>
          <w:rFonts w:hint="eastAsia"/>
        </w:rPr>
        <w:t>行距</w:t>
      </w:r>
      <w:r>
        <w:rPr>
          <w:rFonts w:hint="eastAsia"/>
        </w:rPr>
        <w:t>为</w:t>
      </w:r>
      <w:r w:rsidR="00B83F05">
        <w:rPr>
          <w:rStyle w:val="-3"/>
          <w:rFonts w:hint="eastAsia"/>
        </w:rPr>
        <w:t>固定</w:t>
      </w:r>
      <w:r w:rsidRPr="00D71C0E">
        <w:rPr>
          <w:rStyle w:val="-3"/>
          <w:rFonts w:hint="eastAsia"/>
        </w:rPr>
        <w:t>值</w:t>
      </w:r>
      <w:r w:rsidR="00697A04">
        <w:rPr>
          <w:rFonts w:hint="eastAsia"/>
        </w:rPr>
        <w:t>18</w:t>
      </w:r>
      <w:r>
        <w:rPr>
          <w:rFonts w:hint="eastAsia"/>
        </w:rPr>
        <w:t>磅</w:t>
      </w:r>
      <w:r w:rsidR="008C60A6">
        <w:rPr>
          <w:rFonts w:hint="eastAsia"/>
        </w:rPr>
        <w:t>；在</w:t>
      </w:r>
      <w:r w:rsidR="008C60A6" w:rsidRPr="004308DE">
        <w:rPr>
          <w:rStyle w:val="-1"/>
          <w:rFonts w:hint="eastAsia"/>
        </w:rPr>
        <w:t>换行和分页</w:t>
      </w:r>
      <w:r w:rsidR="008C60A6">
        <w:rPr>
          <w:rFonts w:hint="eastAsia"/>
        </w:rPr>
        <w:t>，取消勾选</w:t>
      </w:r>
      <w:r w:rsidR="008C60A6" w:rsidRPr="00D71C0E">
        <w:rPr>
          <w:rStyle w:val="-3"/>
          <w:rFonts w:hint="eastAsia"/>
        </w:rPr>
        <w:t>孤行控制</w:t>
      </w:r>
      <w:r w:rsidR="008C60A6">
        <w:rPr>
          <w:rFonts w:hint="eastAsia"/>
        </w:rPr>
        <w:t>、</w:t>
      </w:r>
      <w:r w:rsidR="008C60A6" w:rsidRPr="00D71C0E">
        <w:rPr>
          <w:rStyle w:val="-3"/>
          <w:rFonts w:hint="eastAsia"/>
        </w:rPr>
        <w:t>与下段同页</w:t>
      </w:r>
      <w:r w:rsidR="008C60A6">
        <w:rPr>
          <w:rFonts w:hint="eastAsia"/>
        </w:rPr>
        <w:t>、</w:t>
      </w:r>
      <w:r w:rsidR="008C60A6" w:rsidRPr="00D71C0E">
        <w:rPr>
          <w:rStyle w:val="-3"/>
          <w:rFonts w:hint="eastAsia"/>
        </w:rPr>
        <w:t>段前分页</w:t>
      </w:r>
      <w:r w:rsidR="008C60A6">
        <w:rPr>
          <w:rFonts w:hint="eastAsia"/>
        </w:rPr>
        <w:t>，勾选</w:t>
      </w:r>
      <w:r w:rsidR="008C60A6" w:rsidRPr="00D71C0E">
        <w:rPr>
          <w:rStyle w:val="-3"/>
          <w:rFonts w:hint="eastAsia"/>
        </w:rPr>
        <w:t>段中不分页</w:t>
      </w:r>
      <w:r>
        <w:rPr>
          <w:rFonts w:hint="eastAsia"/>
        </w:rPr>
        <w:t>。</w:t>
      </w:r>
    </w:p>
    <w:p w14:paraId="316DFAA3" w14:textId="77777777" w:rsidR="00697A04" w:rsidRDefault="00697A04" w:rsidP="008369A8">
      <w:pPr>
        <w:ind w:firstLine="480"/>
      </w:pPr>
    </w:p>
    <w:p w14:paraId="633516CE" w14:textId="77777777" w:rsidR="00EA11A9" w:rsidRDefault="00EA11A9" w:rsidP="00EA11A9">
      <w:pPr>
        <w:ind w:firstLine="480"/>
      </w:pPr>
      <w:r>
        <w:rPr>
          <w:rFonts w:hint="eastAsia"/>
        </w:rPr>
        <w:t>修改</w:t>
      </w:r>
      <w:r>
        <w:rPr>
          <w:rFonts w:hint="eastAsia"/>
        </w:rPr>
        <w:t>3</w:t>
      </w:r>
      <w:r>
        <w:rPr>
          <w:rFonts w:hint="eastAsia"/>
        </w:rPr>
        <w:t>级标题样式，样式名为</w:t>
      </w:r>
      <w:r w:rsidRPr="00207181">
        <w:rPr>
          <w:rStyle w:val="-3"/>
          <w:rFonts w:hint="eastAsia"/>
        </w:rPr>
        <w:t>标题</w:t>
      </w:r>
      <w:r>
        <w:rPr>
          <w:rStyle w:val="-3"/>
          <w:rFonts w:hint="eastAsia"/>
        </w:rPr>
        <w:t>3</w:t>
      </w:r>
      <w:r>
        <w:rPr>
          <w:rFonts w:hint="eastAsia"/>
        </w:rPr>
        <w:t>。</w:t>
      </w:r>
    </w:p>
    <w:p w14:paraId="06B8C3A4" w14:textId="77777777" w:rsidR="00697A04" w:rsidRDefault="004D3585" w:rsidP="00323DAA">
      <w:pPr>
        <w:ind w:firstLine="480"/>
      </w:pPr>
      <w:r>
        <w:rPr>
          <w:rFonts w:hint="eastAsia"/>
        </w:rPr>
        <w:t>样式属性：</w:t>
      </w:r>
      <w:r w:rsidR="00697A04">
        <w:rPr>
          <w:rFonts w:hint="eastAsia"/>
        </w:rPr>
        <w:t>修改</w:t>
      </w:r>
      <w:r w:rsidR="00697A04" w:rsidRPr="00D71C0E">
        <w:rPr>
          <w:rStyle w:val="-3"/>
          <w:rFonts w:hint="eastAsia"/>
        </w:rPr>
        <w:t>样式基准</w:t>
      </w:r>
      <w:r w:rsidR="00697A04">
        <w:rPr>
          <w:rFonts w:hint="eastAsia"/>
        </w:rPr>
        <w:t>为</w:t>
      </w:r>
      <w:r w:rsidR="00697A04" w:rsidRPr="00D71C0E">
        <w:rPr>
          <w:rStyle w:val="-3"/>
          <w:rFonts w:hint="eastAsia"/>
        </w:rPr>
        <w:t>标题</w:t>
      </w:r>
      <w:r w:rsidR="00697A04" w:rsidRPr="00D71C0E">
        <w:rPr>
          <w:rStyle w:val="-3"/>
        </w:rPr>
        <w:t>2</w:t>
      </w:r>
      <w:r w:rsidR="00697A04">
        <w:rPr>
          <w:rFonts w:hint="eastAsia"/>
        </w:rPr>
        <w:t>。</w:t>
      </w:r>
    </w:p>
    <w:p w14:paraId="79362625" w14:textId="77777777" w:rsidR="00697A04" w:rsidRDefault="00697A04"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sidRPr="00D71C0E">
        <w:rPr>
          <w:rStyle w:val="-3"/>
          <w:rFonts w:hint="eastAsia"/>
        </w:rPr>
        <w:t>黑体</w:t>
      </w:r>
      <w:r>
        <w:rPr>
          <w:rFonts w:hint="eastAsia"/>
        </w:rPr>
        <w:t>，</w:t>
      </w:r>
      <w:r w:rsidRPr="00D71C0E">
        <w:rPr>
          <w:rStyle w:val="-3"/>
          <w:rFonts w:hint="eastAsia"/>
        </w:rPr>
        <w:t>西文字体</w:t>
      </w:r>
      <w:r>
        <w:rPr>
          <w:rFonts w:hint="eastAsia"/>
        </w:rPr>
        <w:t>为</w:t>
      </w:r>
      <w:r w:rsidRPr="00D71C0E">
        <w:rPr>
          <w:rStyle w:val="-3"/>
          <w:rFonts w:hint="eastAsia"/>
        </w:rPr>
        <w:t>Arial</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Pr="00D71C0E">
        <w:rPr>
          <w:rStyle w:val="-3"/>
          <w:rFonts w:hint="eastAsia"/>
        </w:rPr>
        <w:t>1</w:t>
      </w:r>
      <w:r w:rsidRPr="00D71C0E">
        <w:rPr>
          <w:rStyle w:val="-3"/>
        </w:rPr>
        <w:t>3</w:t>
      </w:r>
      <w:r w:rsidR="008F1BA1" w:rsidRPr="005B582A">
        <w:rPr>
          <w:rStyle w:val="a9"/>
        </w:rPr>
        <w:footnoteReference w:id="14"/>
      </w:r>
      <w:r>
        <w:rPr>
          <w:rFonts w:hint="eastAsia"/>
        </w:rPr>
        <w:t>。</w:t>
      </w:r>
    </w:p>
    <w:p w14:paraId="2D6242CB" w14:textId="77777777" w:rsidR="00697A04" w:rsidRDefault="00697A04"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D71C0E">
        <w:rPr>
          <w:rStyle w:val="-3"/>
          <w:rFonts w:hint="eastAsia"/>
        </w:rPr>
        <w:t>左对齐</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w:t>
      </w:r>
      <w:r w:rsidRPr="00D71C0E">
        <w:rPr>
          <w:rStyle w:val="-3"/>
          <w:rFonts w:hint="eastAsia"/>
        </w:rPr>
        <w:lastRenderedPageBreak/>
        <w:t>距</w:t>
      </w:r>
      <w:r>
        <w:rPr>
          <w:rFonts w:hint="eastAsia"/>
        </w:rPr>
        <w:t>为</w:t>
      </w:r>
      <w:r>
        <w:rPr>
          <w:rFonts w:hint="eastAsia"/>
        </w:rPr>
        <w:t>6</w:t>
      </w:r>
      <w:r>
        <w:rPr>
          <w:rFonts w:hint="eastAsia"/>
        </w:rPr>
        <w:t>磅，</w:t>
      </w:r>
      <w:r w:rsidRPr="00D71C0E">
        <w:rPr>
          <w:rStyle w:val="-3"/>
          <w:rFonts w:hint="eastAsia"/>
        </w:rPr>
        <w:t>行距</w:t>
      </w:r>
      <w:r>
        <w:rPr>
          <w:rFonts w:hint="eastAsia"/>
        </w:rPr>
        <w:t>为</w:t>
      </w:r>
      <w:r w:rsidR="00B83F05">
        <w:rPr>
          <w:rStyle w:val="-3"/>
          <w:rFonts w:hint="eastAsia"/>
        </w:rPr>
        <w:t>固定</w:t>
      </w:r>
      <w:r w:rsidRPr="00D71C0E">
        <w:rPr>
          <w:rStyle w:val="-3"/>
          <w:rFonts w:hint="eastAsia"/>
        </w:rPr>
        <w:t>值</w:t>
      </w:r>
      <w:r>
        <w:rPr>
          <w:rFonts w:hint="eastAsia"/>
        </w:rPr>
        <w:t>15</w:t>
      </w:r>
      <w:r>
        <w:rPr>
          <w:rFonts w:hint="eastAsia"/>
        </w:rPr>
        <w:t>磅</w:t>
      </w:r>
      <w:r w:rsidR="008C60A6">
        <w:rPr>
          <w:rFonts w:hint="eastAsia"/>
        </w:rPr>
        <w:t>；在</w:t>
      </w:r>
      <w:r w:rsidR="008C60A6" w:rsidRPr="004308DE">
        <w:rPr>
          <w:rStyle w:val="-1"/>
          <w:rFonts w:hint="eastAsia"/>
        </w:rPr>
        <w:t>换行和分页</w:t>
      </w:r>
      <w:r w:rsidR="008C60A6">
        <w:rPr>
          <w:rFonts w:hint="eastAsia"/>
        </w:rPr>
        <w:t>，取消勾选</w:t>
      </w:r>
      <w:r w:rsidR="008C60A6" w:rsidRPr="00D71C0E">
        <w:rPr>
          <w:rStyle w:val="-3"/>
          <w:rFonts w:hint="eastAsia"/>
        </w:rPr>
        <w:t>孤行控制</w:t>
      </w:r>
      <w:r w:rsidR="008C60A6">
        <w:rPr>
          <w:rFonts w:hint="eastAsia"/>
        </w:rPr>
        <w:t>、</w:t>
      </w:r>
      <w:r w:rsidR="008C60A6" w:rsidRPr="00D71C0E">
        <w:rPr>
          <w:rStyle w:val="-3"/>
          <w:rFonts w:hint="eastAsia"/>
        </w:rPr>
        <w:t>与下段同页</w:t>
      </w:r>
      <w:r w:rsidR="008C60A6">
        <w:rPr>
          <w:rFonts w:hint="eastAsia"/>
        </w:rPr>
        <w:t>、</w:t>
      </w:r>
      <w:r w:rsidR="008C60A6" w:rsidRPr="00D71C0E">
        <w:rPr>
          <w:rStyle w:val="-3"/>
          <w:rFonts w:hint="eastAsia"/>
        </w:rPr>
        <w:t>段前分页</w:t>
      </w:r>
      <w:r w:rsidR="008C60A6">
        <w:rPr>
          <w:rFonts w:hint="eastAsia"/>
        </w:rPr>
        <w:t>，勾选</w:t>
      </w:r>
      <w:r w:rsidR="008C60A6" w:rsidRPr="00D71C0E">
        <w:rPr>
          <w:rStyle w:val="-3"/>
          <w:rFonts w:hint="eastAsia"/>
        </w:rPr>
        <w:t>段中不分页</w:t>
      </w:r>
      <w:r w:rsidR="008C60A6">
        <w:rPr>
          <w:rFonts w:hint="eastAsia"/>
        </w:rPr>
        <w:t>。</w:t>
      </w:r>
    </w:p>
    <w:p w14:paraId="2DA92835" w14:textId="77777777" w:rsidR="00697A04" w:rsidRPr="004010F9" w:rsidRDefault="00697A04" w:rsidP="00697A04">
      <w:pPr>
        <w:ind w:firstLine="480"/>
      </w:pPr>
    </w:p>
    <w:p w14:paraId="4D785783" w14:textId="77777777" w:rsidR="00EA11A9" w:rsidRDefault="00EA11A9" w:rsidP="00EA11A9">
      <w:pPr>
        <w:ind w:firstLine="480"/>
      </w:pPr>
      <w:r>
        <w:rPr>
          <w:rFonts w:hint="eastAsia"/>
        </w:rPr>
        <w:t>修改</w:t>
      </w:r>
      <w:r>
        <w:rPr>
          <w:rFonts w:hint="eastAsia"/>
        </w:rPr>
        <w:t>4</w:t>
      </w:r>
      <w:r>
        <w:rPr>
          <w:rFonts w:hint="eastAsia"/>
        </w:rPr>
        <w:t>级标题样式，样式名为</w:t>
      </w:r>
      <w:r w:rsidRPr="00207181">
        <w:rPr>
          <w:rStyle w:val="-3"/>
          <w:rFonts w:hint="eastAsia"/>
        </w:rPr>
        <w:t>标题</w:t>
      </w:r>
      <w:r>
        <w:rPr>
          <w:rStyle w:val="-3"/>
          <w:rFonts w:hint="eastAsia"/>
        </w:rPr>
        <w:t>4</w:t>
      </w:r>
      <w:r>
        <w:rPr>
          <w:rFonts w:hint="eastAsia"/>
        </w:rPr>
        <w:t>。</w:t>
      </w:r>
    </w:p>
    <w:p w14:paraId="1CC229C3" w14:textId="77777777" w:rsidR="00697A04" w:rsidRDefault="004D3585" w:rsidP="00323DAA">
      <w:pPr>
        <w:ind w:firstLine="480"/>
      </w:pPr>
      <w:r>
        <w:rPr>
          <w:rFonts w:hint="eastAsia"/>
        </w:rPr>
        <w:t>样式属性：</w:t>
      </w:r>
      <w:r w:rsidR="00697A04">
        <w:rPr>
          <w:rFonts w:hint="eastAsia"/>
        </w:rPr>
        <w:t>修改</w:t>
      </w:r>
      <w:r w:rsidR="00697A04" w:rsidRPr="00D71C0E">
        <w:rPr>
          <w:rStyle w:val="-3"/>
          <w:rFonts w:hint="eastAsia"/>
        </w:rPr>
        <w:t>样式基准</w:t>
      </w:r>
      <w:r w:rsidR="00697A04">
        <w:rPr>
          <w:rFonts w:hint="eastAsia"/>
        </w:rPr>
        <w:t>为</w:t>
      </w:r>
      <w:r w:rsidR="00697A04" w:rsidRPr="00D71C0E">
        <w:rPr>
          <w:rStyle w:val="-3"/>
          <w:rFonts w:hint="eastAsia"/>
        </w:rPr>
        <w:t>标题</w:t>
      </w:r>
      <w:r w:rsidR="00697A04" w:rsidRPr="00D71C0E">
        <w:rPr>
          <w:rStyle w:val="-3"/>
        </w:rPr>
        <w:t>3</w:t>
      </w:r>
      <w:r w:rsidR="00697A04">
        <w:rPr>
          <w:rFonts w:hint="eastAsia"/>
        </w:rPr>
        <w:t>。</w:t>
      </w:r>
    </w:p>
    <w:p w14:paraId="5FC8EA44" w14:textId="77777777" w:rsidR="00697A04" w:rsidRDefault="00697A04" w:rsidP="00323DAA">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sidRPr="00D71C0E">
        <w:rPr>
          <w:rStyle w:val="-3"/>
          <w:rFonts w:hint="eastAsia"/>
        </w:rPr>
        <w:t>黑体</w:t>
      </w:r>
      <w:r>
        <w:rPr>
          <w:rFonts w:hint="eastAsia"/>
        </w:rPr>
        <w:t>，</w:t>
      </w:r>
      <w:r w:rsidRPr="00D71C0E">
        <w:rPr>
          <w:rStyle w:val="-3"/>
          <w:rFonts w:hint="eastAsia"/>
        </w:rPr>
        <w:t>西文字体</w:t>
      </w:r>
      <w:r>
        <w:rPr>
          <w:rFonts w:hint="eastAsia"/>
        </w:rPr>
        <w:t>为</w:t>
      </w:r>
      <w:r w:rsidRPr="00D71C0E">
        <w:rPr>
          <w:rStyle w:val="-3"/>
          <w:rFonts w:hint="eastAsia"/>
        </w:rPr>
        <w:t>Arial</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Pr="00D71C0E">
        <w:rPr>
          <w:rStyle w:val="-3"/>
        </w:rPr>
        <w:t>小四</w:t>
      </w:r>
      <w:r>
        <w:rPr>
          <w:rFonts w:hint="eastAsia"/>
        </w:rPr>
        <w:t>。</w:t>
      </w:r>
    </w:p>
    <w:p w14:paraId="39D01708" w14:textId="77777777" w:rsidR="00697A04" w:rsidRDefault="00697A04" w:rsidP="00323DAA">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D71C0E">
        <w:rPr>
          <w:rStyle w:val="-3"/>
          <w:rFonts w:hint="eastAsia"/>
        </w:rPr>
        <w:t>左对齐</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段后距</w:t>
      </w:r>
      <w:r>
        <w:rPr>
          <w:rFonts w:hint="eastAsia"/>
        </w:rPr>
        <w:t>为</w:t>
      </w:r>
      <w:r>
        <w:rPr>
          <w:rFonts w:hint="eastAsia"/>
        </w:rPr>
        <w:t>6</w:t>
      </w:r>
      <w:r>
        <w:rPr>
          <w:rFonts w:hint="eastAsia"/>
        </w:rPr>
        <w:t>磅，</w:t>
      </w:r>
      <w:r w:rsidRPr="00D71C0E">
        <w:rPr>
          <w:rStyle w:val="-3"/>
          <w:rFonts w:hint="eastAsia"/>
        </w:rPr>
        <w:t>行距</w:t>
      </w:r>
      <w:r>
        <w:rPr>
          <w:rFonts w:hint="eastAsia"/>
        </w:rPr>
        <w:t>为</w:t>
      </w:r>
      <w:r w:rsidR="00B83F05">
        <w:rPr>
          <w:rStyle w:val="-3"/>
          <w:rFonts w:hint="eastAsia"/>
        </w:rPr>
        <w:t>固定</w:t>
      </w:r>
      <w:r w:rsidRPr="00D71C0E">
        <w:rPr>
          <w:rStyle w:val="-3"/>
          <w:rFonts w:hint="eastAsia"/>
        </w:rPr>
        <w:t>值</w:t>
      </w:r>
      <w:r>
        <w:rPr>
          <w:rFonts w:hint="eastAsia"/>
        </w:rPr>
        <w:t>15</w:t>
      </w:r>
      <w:r>
        <w:rPr>
          <w:rFonts w:hint="eastAsia"/>
        </w:rPr>
        <w:t>磅</w:t>
      </w:r>
      <w:r w:rsidR="008C60A6">
        <w:rPr>
          <w:rFonts w:hint="eastAsia"/>
        </w:rPr>
        <w:t>；在</w:t>
      </w:r>
      <w:r w:rsidR="008C60A6" w:rsidRPr="004308DE">
        <w:rPr>
          <w:rStyle w:val="-1"/>
          <w:rFonts w:hint="eastAsia"/>
        </w:rPr>
        <w:t>换行和分页</w:t>
      </w:r>
      <w:r w:rsidR="008C60A6">
        <w:rPr>
          <w:rFonts w:hint="eastAsia"/>
        </w:rPr>
        <w:t>，取消勾选</w:t>
      </w:r>
      <w:r w:rsidR="008C60A6" w:rsidRPr="00D71C0E">
        <w:rPr>
          <w:rStyle w:val="-3"/>
          <w:rFonts w:hint="eastAsia"/>
        </w:rPr>
        <w:t>孤行控制</w:t>
      </w:r>
      <w:r w:rsidR="008C60A6">
        <w:rPr>
          <w:rFonts w:hint="eastAsia"/>
        </w:rPr>
        <w:t>、</w:t>
      </w:r>
      <w:r w:rsidR="008C60A6" w:rsidRPr="00D71C0E">
        <w:rPr>
          <w:rStyle w:val="-3"/>
          <w:rFonts w:hint="eastAsia"/>
        </w:rPr>
        <w:t>与下段同页</w:t>
      </w:r>
      <w:r w:rsidR="008C60A6">
        <w:rPr>
          <w:rFonts w:hint="eastAsia"/>
        </w:rPr>
        <w:t>、</w:t>
      </w:r>
      <w:r w:rsidR="008C60A6" w:rsidRPr="00D71C0E">
        <w:rPr>
          <w:rStyle w:val="-3"/>
          <w:rFonts w:hint="eastAsia"/>
        </w:rPr>
        <w:t>段前分页</w:t>
      </w:r>
      <w:r w:rsidR="008C60A6">
        <w:rPr>
          <w:rFonts w:hint="eastAsia"/>
        </w:rPr>
        <w:t>，勾选</w:t>
      </w:r>
      <w:r w:rsidR="008C60A6" w:rsidRPr="00D71C0E">
        <w:rPr>
          <w:rStyle w:val="-3"/>
          <w:rFonts w:hint="eastAsia"/>
        </w:rPr>
        <w:t>段中不分页</w:t>
      </w:r>
      <w:r w:rsidR="008C60A6">
        <w:rPr>
          <w:rFonts w:hint="eastAsia"/>
        </w:rPr>
        <w:t>。</w:t>
      </w:r>
    </w:p>
    <w:p w14:paraId="7F10700F" w14:textId="77777777" w:rsidR="00697A04" w:rsidRDefault="00697A04" w:rsidP="00697A04">
      <w:pPr>
        <w:ind w:firstLine="480"/>
      </w:pPr>
    </w:p>
    <w:p w14:paraId="34A7EDB4" w14:textId="77777777" w:rsidR="00487E68" w:rsidRDefault="00487E68" w:rsidP="00487E68">
      <w:pPr>
        <w:ind w:firstLine="480"/>
      </w:pPr>
      <w:r>
        <w:rPr>
          <w:rFonts w:hint="eastAsia"/>
        </w:rPr>
        <w:t>此外，还要修改章节标题</w:t>
      </w:r>
      <w:r w:rsidR="00FE38B1">
        <w:rPr>
          <w:rFonts w:hint="eastAsia"/>
        </w:rPr>
        <w:t>序号</w:t>
      </w:r>
      <w:r w:rsidR="00EA11A9">
        <w:rPr>
          <w:rFonts w:hint="eastAsia"/>
        </w:rPr>
        <w:t>，样式名为</w:t>
      </w:r>
      <w:r w:rsidRPr="00D71C0E">
        <w:rPr>
          <w:rStyle w:val="-3"/>
        </w:rPr>
        <w:t>1 / 1.1 / 1.1.1</w:t>
      </w:r>
      <w:r w:rsidR="00937CCC">
        <w:rPr>
          <w:rFonts w:hint="eastAsia"/>
        </w:rPr>
        <w:t>（</w:t>
      </w:r>
      <w:r w:rsidR="00370FE2">
        <w:rPr>
          <w:rFonts w:hint="eastAsia"/>
        </w:rPr>
        <w:t>模板</w:t>
      </w:r>
      <w:r w:rsidR="00A23FBB">
        <w:rPr>
          <w:rFonts w:hint="eastAsia"/>
        </w:rPr>
        <w:t>尽可能修改内置样式而不新建样式</w:t>
      </w:r>
      <w:r w:rsidR="009264A4">
        <w:rPr>
          <w:rFonts w:hint="eastAsia"/>
        </w:rPr>
        <w:t>，后文同</w:t>
      </w:r>
      <w:r w:rsidR="00A23FBB" w:rsidRPr="00A23FBB">
        <w:t>）</w:t>
      </w:r>
      <w:r w:rsidR="00937CCC" w:rsidRPr="00937CCC">
        <w:t>。</w:t>
      </w:r>
    </w:p>
    <w:p w14:paraId="2956EEC7" w14:textId="77777777" w:rsidR="00487E68" w:rsidRDefault="004D3585" w:rsidP="00487E68">
      <w:pPr>
        <w:ind w:firstLine="480"/>
      </w:pPr>
      <w:r>
        <w:rPr>
          <w:rFonts w:hint="eastAsia"/>
        </w:rPr>
        <w:t>样式属性：</w:t>
      </w:r>
      <w:r w:rsidR="00487E68">
        <w:rPr>
          <w:rFonts w:hint="eastAsia"/>
        </w:rPr>
        <w:t>修改</w:t>
      </w:r>
      <w:r w:rsidR="00487E68" w:rsidRPr="00D71C0E">
        <w:rPr>
          <w:rStyle w:val="-3"/>
          <w:rFonts w:hint="eastAsia"/>
        </w:rPr>
        <w:t>名称</w:t>
      </w:r>
      <w:r w:rsidR="00487E68">
        <w:rPr>
          <w:rFonts w:hint="eastAsia"/>
        </w:rPr>
        <w:t>为</w:t>
      </w:r>
      <w:r w:rsidR="00487E68" w:rsidRPr="00D71C0E">
        <w:rPr>
          <w:rStyle w:val="-3"/>
          <w:rFonts w:hint="eastAsia"/>
        </w:rPr>
        <w:t>章节编号</w:t>
      </w:r>
      <w:r w:rsidR="00487E68">
        <w:rPr>
          <w:rFonts w:hint="eastAsia"/>
        </w:rPr>
        <w:t>。</w:t>
      </w:r>
    </w:p>
    <w:p w14:paraId="071320B6" w14:textId="77777777" w:rsidR="00487E68" w:rsidRDefault="00487E68" w:rsidP="00713DD3">
      <w:pPr>
        <w:ind w:firstLine="480"/>
      </w:pPr>
      <w:r>
        <w:rPr>
          <w:rFonts w:hint="eastAsia"/>
        </w:rPr>
        <w:t>在</w:t>
      </w:r>
      <w:r w:rsidRPr="00487E68">
        <w:rPr>
          <w:rStyle w:val="-2"/>
          <w:rFonts w:hint="eastAsia"/>
        </w:rPr>
        <w:t>格式</w:t>
      </w:r>
      <w:r>
        <w:t>–</w:t>
      </w:r>
      <w:r w:rsidRPr="00487E68">
        <w:rPr>
          <w:rStyle w:val="-2"/>
          <w:rFonts w:hint="eastAsia"/>
        </w:rPr>
        <w:t>编号</w:t>
      </w:r>
      <w:r w:rsidR="00323DAA" w:rsidRPr="00323DAA">
        <w:t>–</w:t>
      </w:r>
      <w:r w:rsidR="00323DAA" w:rsidRPr="00323DAA">
        <w:rPr>
          <w:rStyle w:val="-4"/>
        </w:rPr>
        <w:t>修改多级列表窗口</w:t>
      </w:r>
      <w:r w:rsidR="00323DAA">
        <w:rPr>
          <w:rFonts w:hint="eastAsia"/>
        </w:rPr>
        <w:t>中</w:t>
      </w:r>
      <w:r w:rsidR="008C60A6">
        <w:rPr>
          <w:rFonts w:hint="eastAsia"/>
        </w:rPr>
        <w:t>，</w:t>
      </w:r>
      <w:r>
        <w:rPr>
          <w:rFonts w:hint="eastAsia"/>
        </w:rPr>
        <w:t>点击</w:t>
      </w:r>
      <w:r w:rsidRPr="00487E68">
        <w:rPr>
          <w:rStyle w:val="-2"/>
          <w:rFonts w:hint="eastAsia"/>
        </w:rPr>
        <w:t>更多</w:t>
      </w:r>
      <w:r w:rsidR="008C60A6">
        <w:rPr>
          <w:rFonts w:hint="eastAsia"/>
        </w:rPr>
        <w:t>。</w:t>
      </w:r>
      <w:r w:rsidR="00323DAA">
        <w:rPr>
          <w:rFonts w:hint="eastAsia"/>
        </w:rPr>
        <w:t>为修改</w:t>
      </w:r>
      <w:r w:rsidR="00323DAA">
        <w:rPr>
          <w:rFonts w:hint="eastAsia"/>
        </w:rPr>
        <w:t>1</w:t>
      </w:r>
      <w:r w:rsidR="00323DAA">
        <w:rPr>
          <w:rFonts w:hint="eastAsia"/>
        </w:rPr>
        <w:t>级标题</w:t>
      </w:r>
      <w:r w:rsidR="00FE38B1">
        <w:rPr>
          <w:rFonts w:hint="eastAsia"/>
        </w:rPr>
        <w:t>序号</w:t>
      </w:r>
      <w:r w:rsidR="00323DAA">
        <w:rPr>
          <w:rFonts w:hint="eastAsia"/>
        </w:rPr>
        <w:t>：选择</w:t>
      </w:r>
      <w:r w:rsidR="00323DAA" w:rsidRPr="00323DAA">
        <w:rPr>
          <w:rStyle w:val="-3"/>
          <w:rFonts w:hint="eastAsia"/>
        </w:rPr>
        <w:t>单击要修改的级别</w:t>
      </w:r>
      <w:r w:rsidR="00323DAA">
        <w:rPr>
          <w:rFonts w:hint="eastAsia"/>
        </w:rPr>
        <w:t>为</w:t>
      </w:r>
      <w:r w:rsidR="00323DAA" w:rsidRPr="00323DAA">
        <w:rPr>
          <w:rStyle w:val="-3"/>
          <w:rFonts w:hint="eastAsia"/>
        </w:rPr>
        <w:t>1</w:t>
      </w:r>
      <w:r w:rsidR="00323DAA">
        <w:rPr>
          <w:rFonts w:hint="eastAsia"/>
        </w:rPr>
        <w:t>，</w:t>
      </w:r>
      <w:r w:rsidR="00FB36D4">
        <w:rPr>
          <w:rFonts w:hint="eastAsia"/>
        </w:rPr>
        <w:t>设置</w:t>
      </w:r>
      <w:r w:rsidR="00FB36D4" w:rsidRPr="00D71C0E">
        <w:rPr>
          <w:rStyle w:val="-3"/>
          <w:rFonts w:hint="eastAsia"/>
        </w:rPr>
        <w:t>将级别链接</w:t>
      </w:r>
      <w:r w:rsidR="008C60A6" w:rsidRPr="00D71C0E">
        <w:rPr>
          <w:rStyle w:val="-3"/>
          <w:rFonts w:hint="eastAsia"/>
        </w:rPr>
        <w:t>到</w:t>
      </w:r>
      <w:r w:rsidR="00FB36D4" w:rsidRPr="00D71C0E">
        <w:rPr>
          <w:rStyle w:val="-3"/>
          <w:rFonts w:hint="eastAsia"/>
        </w:rPr>
        <w:t>样式</w:t>
      </w:r>
      <w:r w:rsidR="00FB36D4">
        <w:rPr>
          <w:rFonts w:hint="eastAsia"/>
        </w:rPr>
        <w:t>为</w:t>
      </w:r>
      <w:r w:rsidR="00FB36D4" w:rsidRPr="00D71C0E">
        <w:rPr>
          <w:rStyle w:val="-3"/>
          <w:rFonts w:hint="eastAsia"/>
        </w:rPr>
        <w:t>标题</w:t>
      </w:r>
      <w:r w:rsidR="00FB36D4" w:rsidRPr="00D71C0E">
        <w:rPr>
          <w:rStyle w:val="-3"/>
          <w:rFonts w:hint="eastAsia"/>
        </w:rPr>
        <w:t>1</w:t>
      </w:r>
      <w:r w:rsidR="00323DAA">
        <w:rPr>
          <w:rFonts w:hint="eastAsia"/>
        </w:rPr>
        <w:t>；设置</w:t>
      </w:r>
      <w:r w:rsidR="00FB36D4" w:rsidRPr="00D71C0E">
        <w:rPr>
          <w:rStyle w:val="-3"/>
          <w:rFonts w:hint="eastAsia"/>
        </w:rPr>
        <w:t>编号格式</w:t>
      </w:r>
      <w:r w:rsidR="00FB36D4">
        <w:rPr>
          <w:rFonts w:hint="eastAsia"/>
        </w:rPr>
        <w:t>形如</w:t>
      </w:r>
      <w:r w:rsidR="00FB36D4" w:rsidRPr="00D71C0E">
        <w:rPr>
          <w:rStyle w:val="-3"/>
          <w:rFonts w:hint="eastAsia"/>
        </w:rPr>
        <w:t>第</w:t>
      </w:r>
      <w:r w:rsidR="00FB36D4" w:rsidRPr="00D71C0E">
        <w:rPr>
          <w:rStyle w:val="-3"/>
          <w:rFonts w:hint="eastAsia"/>
        </w:rPr>
        <w:t>1</w:t>
      </w:r>
      <w:r w:rsidR="00FB36D4" w:rsidRPr="00D71C0E">
        <w:rPr>
          <w:rStyle w:val="-3"/>
          <w:rFonts w:hint="eastAsia"/>
        </w:rPr>
        <w:t>章</w:t>
      </w:r>
      <w:r w:rsidR="0051085B" w:rsidRPr="005B582A">
        <w:rPr>
          <w:rStyle w:val="a9"/>
        </w:rPr>
        <w:footnoteReference w:id="15"/>
      </w:r>
      <w:r w:rsidR="00FB36D4">
        <w:rPr>
          <w:rFonts w:hint="eastAsia"/>
        </w:rPr>
        <w:t>（注意</w:t>
      </w:r>
      <w:r w:rsidR="0092291D">
        <w:rPr>
          <w:rFonts w:hint="eastAsia"/>
        </w:rPr>
        <w:t>：</w:t>
      </w:r>
      <w:r w:rsidR="00FB36D4">
        <w:rPr>
          <w:rFonts w:hint="eastAsia"/>
        </w:rPr>
        <w:t>输入框里有深色底纹的数字是占位序号，不可删除），</w:t>
      </w:r>
      <w:r w:rsidR="001C5B9E" w:rsidRPr="001C5B9E">
        <w:rPr>
          <w:rStyle w:val="-3"/>
          <w:rFonts w:hint="eastAsia"/>
        </w:rPr>
        <w:t>此级别的</w:t>
      </w:r>
      <w:r w:rsidR="001C5B9E" w:rsidRPr="00D71C0E">
        <w:rPr>
          <w:rStyle w:val="-3"/>
          <w:rFonts w:hint="eastAsia"/>
        </w:rPr>
        <w:t>编号样式</w:t>
      </w:r>
      <w:r w:rsidR="00FB36D4">
        <w:rPr>
          <w:rFonts w:hint="eastAsia"/>
        </w:rPr>
        <w:t>为阿拉伯数字，</w:t>
      </w:r>
      <w:r w:rsidR="00FB36D4" w:rsidRPr="00D71C0E">
        <w:rPr>
          <w:rStyle w:val="-3"/>
          <w:rFonts w:hint="eastAsia"/>
        </w:rPr>
        <w:t>起始编号</w:t>
      </w:r>
      <w:r w:rsidR="00FB36D4">
        <w:rPr>
          <w:rFonts w:hint="eastAsia"/>
        </w:rPr>
        <w:t>为</w:t>
      </w:r>
      <w:r w:rsidR="00FB36D4">
        <w:rPr>
          <w:rFonts w:hint="eastAsia"/>
        </w:rPr>
        <w:t>1</w:t>
      </w:r>
      <w:r w:rsidR="00323DAA">
        <w:rPr>
          <w:rFonts w:hint="eastAsia"/>
        </w:rPr>
        <w:t>；设置</w:t>
      </w:r>
      <w:r w:rsidR="00FB36D4" w:rsidRPr="00D71C0E">
        <w:rPr>
          <w:rStyle w:val="-3"/>
          <w:rFonts w:hint="eastAsia"/>
        </w:rPr>
        <w:t>编号对齐方式</w:t>
      </w:r>
      <w:r w:rsidR="00FB36D4">
        <w:rPr>
          <w:rFonts w:hint="eastAsia"/>
        </w:rPr>
        <w:t>为</w:t>
      </w:r>
      <w:r w:rsidR="00FB36D4" w:rsidRPr="00D71C0E">
        <w:rPr>
          <w:rStyle w:val="-3"/>
          <w:rFonts w:hint="eastAsia"/>
        </w:rPr>
        <w:t>左对齐</w:t>
      </w:r>
      <w:r w:rsidR="00FB36D4">
        <w:rPr>
          <w:rFonts w:hint="eastAsia"/>
        </w:rPr>
        <w:t>（尽管</w:t>
      </w:r>
      <w:r w:rsidR="00FB36D4">
        <w:rPr>
          <w:rFonts w:hint="eastAsia"/>
        </w:rPr>
        <w:t>1</w:t>
      </w:r>
      <w:r w:rsidR="00FB36D4">
        <w:rPr>
          <w:rFonts w:hint="eastAsia"/>
        </w:rPr>
        <w:t>级标题居中），</w:t>
      </w:r>
      <w:r w:rsidR="00323DAA" w:rsidRPr="00323DAA">
        <w:rPr>
          <w:rStyle w:val="-3"/>
          <w:rFonts w:hint="eastAsia"/>
        </w:rPr>
        <w:t>对齐位置</w:t>
      </w:r>
      <w:r w:rsidR="00323DAA" w:rsidRPr="00323DAA">
        <w:rPr>
          <w:rFonts w:hint="eastAsia"/>
        </w:rPr>
        <w:t>和</w:t>
      </w:r>
      <w:r w:rsidR="00323DAA">
        <w:rPr>
          <w:rStyle w:val="-3"/>
          <w:rFonts w:hint="eastAsia"/>
        </w:rPr>
        <w:t>文本缩进位置</w:t>
      </w:r>
      <w:r w:rsidR="00323DAA">
        <w:rPr>
          <w:rFonts w:hint="eastAsia"/>
        </w:rPr>
        <w:t>为</w:t>
      </w:r>
      <w:r w:rsidR="00323DAA">
        <w:rPr>
          <w:rFonts w:hint="eastAsia"/>
        </w:rPr>
        <w:t>0</w:t>
      </w:r>
      <w:r w:rsidR="00323DAA">
        <w:rPr>
          <w:rFonts w:hint="eastAsia"/>
        </w:rPr>
        <w:t>，</w:t>
      </w:r>
      <w:r w:rsidR="00FB36D4" w:rsidRPr="00D71C0E">
        <w:rPr>
          <w:rStyle w:val="-3"/>
          <w:rFonts w:hint="eastAsia"/>
        </w:rPr>
        <w:t>编号之后格式</w:t>
      </w:r>
      <w:r w:rsidR="00FB36D4">
        <w:rPr>
          <w:rFonts w:hint="eastAsia"/>
        </w:rPr>
        <w:t>为</w:t>
      </w:r>
      <w:r w:rsidR="00FB36D4" w:rsidRPr="00D71C0E">
        <w:rPr>
          <w:rStyle w:val="-3"/>
          <w:rFonts w:hint="eastAsia"/>
        </w:rPr>
        <w:t>不特别标注</w:t>
      </w:r>
      <w:r w:rsidR="00FB36D4">
        <w:rPr>
          <w:rFonts w:hint="eastAsia"/>
        </w:rPr>
        <w:t>；点击</w:t>
      </w:r>
      <w:r w:rsidR="00FB36D4" w:rsidRPr="00FB36D4">
        <w:rPr>
          <w:rStyle w:val="-2"/>
          <w:rFonts w:hint="eastAsia"/>
        </w:rPr>
        <w:t>设置所有级别</w:t>
      </w:r>
      <w:r w:rsidR="00323DAA" w:rsidRPr="00323DAA">
        <w:rPr>
          <w:rFonts w:hint="eastAsia"/>
        </w:rPr>
        <w:t>调出</w:t>
      </w:r>
      <w:r w:rsidR="00323DAA" w:rsidRPr="00323DAA">
        <w:rPr>
          <w:rStyle w:val="-4"/>
          <w:rFonts w:hint="eastAsia"/>
        </w:rPr>
        <w:t>设置所有级别窗口</w:t>
      </w:r>
      <w:r w:rsidR="00FB36D4">
        <w:rPr>
          <w:rFonts w:hint="eastAsia"/>
        </w:rPr>
        <w:t>，设置</w:t>
      </w:r>
      <w:r w:rsidR="00FB36D4" w:rsidRPr="00D71C0E">
        <w:rPr>
          <w:rStyle w:val="-3"/>
          <w:rFonts w:hint="eastAsia"/>
        </w:rPr>
        <w:t>第一级编号位置</w:t>
      </w:r>
      <w:r w:rsidR="00FB36D4">
        <w:rPr>
          <w:rFonts w:hint="eastAsia"/>
        </w:rPr>
        <w:t>、</w:t>
      </w:r>
      <w:r w:rsidR="00FB36D4" w:rsidRPr="00D71C0E">
        <w:rPr>
          <w:rStyle w:val="-3"/>
          <w:rFonts w:hint="eastAsia"/>
        </w:rPr>
        <w:t>第一级文字位置</w:t>
      </w:r>
      <w:r w:rsidR="00FB36D4">
        <w:rPr>
          <w:rFonts w:hint="eastAsia"/>
        </w:rPr>
        <w:t>、</w:t>
      </w:r>
      <w:r w:rsidR="00FB36D4" w:rsidRPr="00D71C0E">
        <w:rPr>
          <w:rStyle w:val="-3"/>
          <w:rFonts w:hint="eastAsia"/>
        </w:rPr>
        <w:t>每一级附加缩进量</w:t>
      </w:r>
      <w:r w:rsidR="00FB36D4">
        <w:rPr>
          <w:rFonts w:hint="eastAsia"/>
        </w:rPr>
        <w:t>均为</w:t>
      </w:r>
      <w:r w:rsidR="00FB36D4">
        <w:rPr>
          <w:rFonts w:hint="eastAsia"/>
        </w:rPr>
        <w:t>0</w:t>
      </w:r>
      <w:r w:rsidR="008C60A6">
        <w:rPr>
          <w:rFonts w:hint="eastAsia"/>
        </w:rPr>
        <w:t>并确定</w:t>
      </w:r>
      <w:r w:rsidR="00FB36D4">
        <w:rPr>
          <w:rFonts w:hint="eastAsia"/>
        </w:rPr>
        <w:t>。</w:t>
      </w:r>
      <w:r w:rsidR="00323DAA">
        <w:rPr>
          <w:rFonts w:hint="eastAsia"/>
        </w:rPr>
        <w:t>修改</w:t>
      </w:r>
      <w:r w:rsidR="008C60A6">
        <w:rPr>
          <w:rFonts w:hint="eastAsia"/>
        </w:rPr>
        <w:t>2~4</w:t>
      </w:r>
      <w:r w:rsidR="008C60A6">
        <w:rPr>
          <w:rFonts w:hint="eastAsia"/>
        </w:rPr>
        <w:t>级标题</w:t>
      </w:r>
      <w:r w:rsidR="00FE38B1">
        <w:rPr>
          <w:rFonts w:hint="eastAsia"/>
        </w:rPr>
        <w:t>序号</w:t>
      </w:r>
      <w:r w:rsidR="00323DAA">
        <w:rPr>
          <w:rFonts w:hint="eastAsia"/>
        </w:rPr>
        <w:t>同理</w:t>
      </w:r>
      <w:r w:rsidR="008C60A6">
        <w:rPr>
          <w:rFonts w:hint="eastAsia"/>
        </w:rPr>
        <w:t>：依次</w:t>
      </w:r>
      <w:r w:rsidR="00323DAA">
        <w:rPr>
          <w:rFonts w:hint="eastAsia"/>
        </w:rPr>
        <w:t>选择</w:t>
      </w:r>
      <w:r w:rsidR="00323DAA" w:rsidRPr="00323DAA">
        <w:rPr>
          <w:rStyle w:val="-3"/>
          <w:rFonts w:hint="eastAsia"/>
        </w:rPr>
        <w:t>单击要修改的级别</w:t>
      </w:r>
      <w:r w:rsidR="00323DAA">
        <w:rPr>
          <w:rFonts w:hint="eastAsia"/>
        </w:rPr>
        <w:t>为</w:t>
      </w:r>
      <w:r w:rsidR="00323DAA">
        <w:rPr>
          <w:rStyle w:val="-3"/>
          <w:rFonts w:hint="eastAsia"/>
        </w:rPr>
        <w:t>2</w:t>
      </w:r>
      <w:r w:rsidR="00323DAA" w:rsidRPr="00323DAA">
        <w:rPr>
          <w:rFonts w:hint="eastAsia"/>
        </w:rPr>
        <w:t>~</w:t>
      </w:r>
      <w:r w:rsidR="00323DAA">
        <w:rPr>
          <w:rStyle w:val="-3"/>
          <w:rFonts w:hint="eastAsia"/>
        </w:rPr>
        <w:t>4</w:t>
      </w:r>
      <w:r w:rsidR="00323DAA" w:rsidRPr="00323DAA">
        <w:rPr>
          <w:rFonts w:hint="eastAsia"/>
        </w:rPr>
        <w:t>，</w:t>
      </w:r>
      <w:r w:rsidR="008C60A6">
        <w:rPr>
          <w:rFonts w:hint="eastAsia"/>
        </w:rPr>
        <w:t>设置</w:t>
      </w:r>
      <w:r w:rsidR="008C60A6" w:rsidRPr="00D71C0E">
        <w:rPr>
          <w:rStyle w:val="-3"/>
          <w:rFonts w:hint="eastAsia"/>
        </w:rPr>
        <w:t>将级别链接到样式</w:t>
      </w:r>
      <w:r w:rsidR="008C60A6">
        <w:rPr>
          <w:rFonts w:hint="eastAsia"/>
        </w:rPr>
        <w:t>为</w:t>
      </w:r>
      <w:r w:rsidR="008C60A6" w:rsidRPr="00D71C0E">
        <w:rPr>
          <w:rStyle w:val="-3"/>
          <w:rFonts w:hint="eastAsia"/>
        </w:rPr>
        <w:t>标题</w:t>
      </w:r>
      <w:r w:rsidR="008C60A6" w:rsidRPr="00D71C0E">
        <w:rPr>
          <w:rStyle w:val="-3"/>
          <w:rFonts w:hint="eastAsia"/>
        </w:rPr>
        <w:t>2</w:t>
      </w:r>
      <w:r w:rsidR="008C60A6">
        <w:rPr>
          <w:rFonts w:hint="eastAsia"/>
        </w:rPr>
        <w:t>~</w:t>
      </w:r>
      <w:r w:rsidR="008C60A6" w:rsidRPr="00D71C0E">
        <w:rPr>
          <w:rStyle w:val="-3"/>
          <w:rFonts w:hint="eastAsia"/>
        </w:rPr>
        <w:t>标题</w:t>
      </w:r>
      <w:r w:rsidR="008C60A6" w:rsidRPr="00D71C0E">
        <w:rPr>
          <w:rStyle w:val="-3"/>
          <w:rFonts w:hint="eastAsia"/>
        </w:rPr>
        <w:t>4</w:t>
      </w:r>
      <w:r w:rsidR="008C60A6">
        <w:rPr>
          <w:rFonts w:hint="eastAsia"/>
        </w:rPr>
        <w:t>；依次设置</w:t>
      </w:r>
      <w:r w:rsidR="008C60A6" w:rsidRPr="00D71C0E">
        <w:rPr>
          <w:rStyle w:val="-3"/>
          <w:rFonts w:hint="eastAsia"/>
        </w:rPr>
        <w:t>编号格式</w:t>
      </w:r>
      <w:r w:rsidR="008C60A6">
        <w:rPr>
          <w:rFonts w:hint="eastAsia"/>
        </w:rPr>
        <w:t>形如</w:t>
      </w:r>
      <w:r w:rsidR="008C60A6" w:rsidRPr="00D71C0E">
        <w:rPr>
          <w:rStyle w:val="-3"/>
          <w:rFonts w:hint="eastAsia"/>
        </w:rPr>
        <w:t>1</w:t>
      </w:r>
      <w:r w:rsidR="008C60A6" w:rsidRPr="00D71C0E">
        <w:rPr>
          <w:rStyle w:val="-3"/>
        </w:rPr>
        <w:t>.1</w:t>
      </w:r>
      <w:r w:rsidR="008C60A6">
        <w:rPr>
          <w:rFonts w:hint="eastAsia"/>
        </w:rPr>
        <w:t>、</w:t>
      </w:r>
      <w:r w:rsidR="008C60A6" w:rsidRPr="00D71C0E">
        <w:rPr>
          <w:rStyle w:val="-3"/>
        </w:rPr>
        <w:t>1.1.1</w:t>
      </w:r>
      <w:r w:rsidR="008C60A6">
        <w:rPr>
          <w:rFonts w:hint="eastAsia"/>
        </w:rPr>
        <w:t>、</w:t>
      </w:r>
      <w:r w:rsidR="008C60A6" w:rsidRPr="00D71C0E">
        <w:rPr>
          <w:rStyle w:val="-3"/>
        </w:rPr>
        <w:t>1.1.1.1</w:t>
      </w:r>
      <w:r w:rsidR="001C5B9E">
        <w:rPr>
          <w:rFonts w:hint="eastAsia"/>
        </w:rPr>
        <w:t>，</w:t>
      </w:r>
      <w:r w:rsidR="00323DAA">
        <w:rPr>
          <w:rFonts w:hint="eastAsia"/>
        </w:rPr>
        <w:t>其他设置相同</w:t>
      </w:r>
      <w:r w:rsidR="008C60A6">
        <w:rPr>
          <w:rFonts w:hint="eastAsia"/>
        </w:rPr>
        <w:t>。</w:t>
      </w:r>
    </w:p>
    <w:p w14:paraId="03DAA67C" w14:textId="77777777" w:rsidR="00747546" w:rsidRDefault="00937CCC">
      <w:pPr>
        <w:ind w:firstLine="480"/>
      </w:pPr>
      <w:r>
        <w:rPr>
          <w:rFonts w:hint="eastAsia"/>
        </w:rPr>
        <w:t>这一过程实际上就是</w:t>
      </w:r>
      <w:r w:rsidRPr="00ED4E30">
        <w:rPr>
          <w:rStyle w:val="-"/>
          <w:rFonts w:hint="eastAsia"/>
        </w:rPr>
        <w:t>开始</w:t>
      </w:r>
      <w:r>
        <w:t>–</w:t>
      </w:r>
      <w:r w:rsidRPr="00ED4E30">
        <w:rPr>
          <w:rStyle w:val="-0"/>
          <w:rFonts w:hint="eastAsia"/>
        </w:rPr>
        <w:t>段落</w:t>
      </w:r>
      <w:r>
        <w:t>–</w:t>
      </w:r>
      <w:r w:rsidRPr="00ED4E30">
        <w:rPr>
          <w:rStyle w:val="-2"/>
          <w:rFonts w:hint="eastAsia"/>
        </w:rPr>
        <w:t>多级列表</w:t>
      </w:r>
      <w:r>
        <w:t>–</w:t>
      </w:r>
      <w:r w:rsidRPr="00ED4E30">
        <w:rPr>
          <w:rStyle w:val="-2"/>
          <w:rFonts w:hint="eastAsia"/>
        </w:rPr>
        <w:t>定义新的列表样式</w:t>
      </w:r>
      <w:r>
        <w:rPr>
          <w:rFonts w:hint="eastAsia"/>
        </w:rPr>
        <w:t>的修改过程。</w:t>
      </w:r>
    </w:p>
    <w:p w14:paraId="763197A5" w14:textId="77777777" w:rsidR="00937CCC" w:rsidRDefault="00937CCC">
      <w:pPr>
        <w:ind w:firstLine="480"/>
      </w:pPr>
    </w:p>
    <w:p w14:paraId="67938269" w14:textId="77777777" w:rsidR="00CC674E" w:rsidRDefault="00ED4E30">
      <w:pPr>
        <w:ind w:firstLine="480"/>
      </w:pPr>
      <w:r>
        <w:rPr>
          <w:rFonts w:hint="eastAsia"/>
        </w:rPr>
        <w:t>新建</w:t>
      </w:r>
      <w:r w:rsidR="00EA11A9">
        <w:rPr>
          <w:rFonts w:hint="eastAsia"/>
        </w:rPr>
        <w:t>附录</w:t>
      </w:r>
      <w:r w:rsidR="00EA11A9">
        <w:rPr>
          <w:rFonts w:hint="eastAsia"/>
        </w:rPr>
        <w:t>1</w:t>
      </w:r>
      <w:r w:rsidR="00EA11A9">
        <w:rPr>
          <w:rFonts w:hint="eastAsia"/>
        </w:rPr>
        <w:t>级标题样式</w:t>
      </w:r>
      <w:r>
        <w:rPr>
          <w:rFonts w:hint="eastAsia"/>
        </w:rPr>
        <w:t>。</w:t>
      </w:r>
    </w:p>
    <w:p w14:paraId="20FEDE86" w14:textId="77777777" w:rsidR="00ED4E30" w:rsidRDefault="004D3585">
      <w:pPr>
        <w:ind w:firstLine="480"/>
      </w:pPr>
      <w:r>
        <w:rPr>
          <w:rFonts w:hint="eastAsia"/>
        </w:rPr>
        <w:t>样式属性：</w:t>
      </w:r>
      <w:r w:rsidR="00EA11A9">
        <w:rPr>
          <w:rFonts w:hint="eastAsia"/>
        </w:rPr>
        <w:t>修改</w:t>
      </w:r>
      <w:r w:rsidR="00EA11A9" w:rsidRPr="00D71C0E">
        <w:rPr>
          <w:rStyle w:val="-3"/>
          <w:rFonts w:hint="eastAsia"/>
        </w:rPr>
        <w:t>名称</w:t>
      </w:r>
      <w:r w:rsidR="00EA11A9">
        <w:rPr>
          <w:rFonts w:hint="eastAsia"/>
        </w:rPr>
        <w:t>为</w:t>
      </w:r>
      <w:r w:rsidR="00EA11A9" w:rsidRPr="00ED4E30">
        <w:rPr>
          <w:rStyle w:val="-3"/>
          <w:rFonts w:hint="eastAsia"/>
        </w:rPr>
        <w:t>附录标题</w:t>
      </w:r>
      <w:r w:rsidR="00EA11A9" w:rsidRPr="00ED4E30">
        <w:rPr>
          <w:rStyle w:val="-3"/>
          <w:rFonts w:hint="eastAsia"/>
        </w:rPr>
        <w:t>1</w:t>
      </w:r>
      <w:r w:rsidR="00EA11A9" w:rsidRPr="00EA11A9">
        <w:rPr>
          <w:rFonts w:hint="eastAsia"/>
        </w:rPr>
        <w:t>，</w:t>
      </w:r>
      <w:r w:rsidR="00ED4E30">
        <w:rPr>
          <w:rFonts w:hint="eastAsia"/>
        </w:rPr>
        <w:t>修改</w:t>
      </w:r>
      <w:r w:rsidR="00ED4E30" w:rsidRPr="00D71C0E">
        <w:rPr>
          <w:rStyle w:val="-3"/>
          <w:rFonts w:hint="eastAsia"/>
        </w:rPr>
        <w:t>样式类型</w:t>
      </w:r>
      <w:r w:rsidR="00ED4E30">
        <w:rPr>
          <w:rFonts w:hint="eastAsia"/>
        </w:rPr>
        <w:t>为</w:t>
      </w:r>
      <w:r w:rsidR="00ED4E30" w:rsidRPr="00D71C0E">
        <w:rPr>
          <w:rStyle w:val="-3"/>
          <w:rFonts w:hint="eastAsia"/>
        </w:rPr>
        <w:t>链接段落和字符</w:t>
      </w:r>
      <w:r w:rsidR="00ED4E30">
        <w:rPr>
          <w:rFonts w:hint="eastAsia"/>
        </w:rPr>
        <w:t>，</w:t>
      </w:r>
      <w:r w:rsidR="00ED4E30" w:rsidRPr="00D71C0E">
        <w:rPr>
          <w:rStyle w:val="-3"/>
          <w:rFonts w:hint="eastAsia"/>
        </w:rPr>
        <w:t>样式基准</w:t>
      </w:r>
      <w:r w:rsidR="00ED4E30">
        <w:rPr>
          <w:rFonts w:hint="eastAsia"/>
        </w:rPr>
        <w:t>为</w:t>
      </w:r>
      <w:r w:rsidR="00ED4E30" w:rsidRPr="00D71C0E">
        <w:rPr>
          <w:rStyle w:val="-3"/>
          <w:rFonts w:hint="eastAsia"/>
        </w:rPr>
        <w:t>标题</w:t>
      </w:r>
      <w:r w:rsidR="00ED4E30" w:rsidRPr="00D71C0E">
        <w:rPr>
          <w:rStyle w:val="-3"/>
          <w:rFonts w:hint="eastAsia"/>
        </w:rPr>
        <w:t>1</w:t>
      </w:r>
      <w:r w:rsidR="00ED4E30">
        <w:rPr>
          <w:rFonts w:hint="eastAsia"/>
        </w:rPr>
        <w:t>，</w:t>
      </w:r>
      <w:r w:rsidR="00ED4E30" w:rsidRPr="00D71C0E">
        <w:rPr>
          <w:rStyle w:val="-3"/>
          <w:rFonts w:hint="eastAsia"/>
        </w:rPr>
        <w:t>后续段落样式</w:t>
      </w:r>
      <w:r w:rsidR="00ED4E30">
        <w:rPr>
          <w:rFonts w:hint="eastAsia"/>
        </w:rPr>
        <w:t>为</w:t>
      </w:r>
      <w:r w:rsidR="00ED4E30" w:rsidRPr="00D71C0E">
        <w:rPr>
          <w:rStyle w:val="-3"/>
          <w:rFonts w:hint="eastAsia"/>
        </w:rPr>
        <w:t>正文</w:t>
      </w:r>
      <w:r w:rsidR="00ED4E30">
        <w:rPr>
          <w:rFonts w:hint="eastAsia"/>
        </w:rPr>
        <w:t>。</w:t>
      </w:r>
    </w:p>
    <w:p w14:paraId="6CAB6F21" w14:textId="77777777" w:rsidR="00ED4E30" w:rsidRDefault="00ED4E30">
      <w:pPr>
        <w:ind w:firstLine="480"/>
      </w:pPr>
    </w:p>
    <w:p w14:paraId="07D32487" w14:textId="77777777" w:rsidR="00ED4E30" w:rsidRDefault="00ED4E30">
      <w:pPr>
        <w:ind w:firstLine="480"/>
      </w:pPr>
      <w:r>
        <w:rPr>
          <w:rFonts w:hint="eastAsia"/>
        </w:rPr>
        <w:t>新建附录</w:t>
      </w:r>
      <w:r>
        <w:rPr>
          <w:rFonts w:hint="eastAsia"/>
        </w:rPr>
        <w:t>2~4</w:t>
      </w:r>
      <w:r>
        <w:rPr>
          <w:rFonts w:hint="eastAsia"/>
        </w:rPr>
        <w:t>级标题样式</w:t>
      </w:r>
      <w:r w:rsidR="00EA11A9">
        <w:rPr>
          <w:rFonts w:hint="eastAsia"/>
        </w:rPr>
        <w:t>。</w:t>
      </w:r>
    </w:p>
    <w:p w14:paraId="4A2CF2EF" w14:textId="77777777" w:rsidR="00ED4E30" w:rsidRDefault="004D3585">
      <w:pPr>
        <w:ind w:firstLine="480"/>
      </w:pPr>
      <w:r>
        <w:rPr>
          <w:rFonts w:hint="eastAsia"/>
        </w:rPr>
        <w:lastRenderedPageBreak/>
        <w:t>样式属性：</w:t>
      </w:r>
      <w:r w:rsidR="00EA11A9">
        <w:rPr>
          <w:rFonts w:hint="eastAsia"/>
        </w:rPr>
        <w:t>修改</w:t>
      </w:r>
      <w:r w:rsidR="00EA11A9" w:rsidRPr="00D71C0E">
        <w:rPr>
          <w:rStyle w:val="-3"/>
          <w:rFonts w:hint="eastAsia"/>
        </w:rPr>
        <w:t>名称</w:t>
      </w:r>
      <w:r w:rsidR="00EA11A9">
        <w:rPr>
          <w:rFonts w:hint="eastAsia"/>
        </w:rPr>
        <w:t>依次为</w:t>
      </w:r>
      <w:r w:rsidR="00EA11A9" w:rsidRPr="00ED4E30">
        <w:rPr>
          <w:rStyle w:val="-3"/>
        </w:rPr>
        <w:t>附录标题</w:t>
      </w:r>
      <w:r w:rsidR="00EA11A9" w:rsidRPr="00ED4E30">
        <w:rPr>
          <w:rStyle w:val="-3"/>
        </w:rPr>
        <w:t>2</w:t>
      </w:r>
      <w:r w:rsidR="00EA11A9">
        <w:rPr>
          <w:rFonts w:hint="eastAsia"/>
        </w:rPr>
        <w:t>~</w:t>
      </w:r>
      <w:r w:rsidR="00EA11A9" w:rsidRPr="00ED4E30">
        <w:rPr>
          <w:rStyle w:val="-3"/>
          <w:rFonts w:hint="eastAsia"/>
        </w:rPr>
        <w:t>附录标题</w:t>
      </w:r>
      <w:r w:rsidR="00EA11A9" w:rsidRPr="00ED4E30">
        <w:rPr>
          <w:rStyle w:val="-3"/>
          <w:rFonts w:hint="eastAsia"/>
        </w:rPr>
        <w:t>4</w:t>
      </w:r>
      <w:r w:rsidR="00EA11A9">
        <w:rPr>
          <w:rFonts w:hint="eastAsia"/>
        </w:rPr>
        <w:t>，</w:t>
      </w:r>
      <w:r w:rsidR="00EA11A9" w:rsidRPr="00EA11A9">
        <w:rPr>
          <w:rFonts w:hint="eastAsia"/>
        </w:rPr>
        <w:t>修改</w:t>
      </w:r>
      <w:r w:rsidR="00ED4E30" w:rsidRPr="00D71C0E">
        <w:rPr>
          <w:rStyle w:val="-3"/>
          <w:rFonts w:hint="eastAsia"/>
        </w:rPr>
        <w:t>样式类型</w:t>
      </w:r>
      <w:r w:rsidR="00ED4E30">
        <w:rPr>
          <w:rFonts w:hint="eastAsia"/>
        </w:rPr>
        <w:t>为</w:t>
      </w:r>
      <w:r w:rsidR="00ED4E30" w:rsidRPr="00D71C0E">
        <w:rPr>
          <w:rStyle w:val="-3"/>
          <w:rFonts w:hint="eastAsia"/>
        </w:rPr>
        <w:t>链接段落和字符</w:t>
      </w:r>
      <w:r w:rsidR="00ED4E30">
        <w:rPr>
          <w:rFonts w:hint="eastAsia"/>
        </w:rPr>
        <w:t>，</w:t>
      </w:r>
      <w:r w:rsidR="00ED4E30" w:rsidRPr="00D71C0E">
        <w:rPr>
          <w:rStyle w:val="-3"/>
          <w:rFonts w:hint="eastAsia"/>
        </w:rPr>
        <w:t>样式基准</w:t>
      </w:r>
      <w:r w:rsidR="00EA11A9" w:rsidRPr="00EA11A9">
        <w:rPr>
          <w:rFonts w:hint="eastAsia"/>
        </w:rPr>
        <w:t>依次</w:t>
      </w:r>
      <w:r w:rsidR="00ED4E30">
        <w:rPr>
          <w:rFonts w:hint="eastAsia"/>
        </w:rPr>
        <w:t>为</w:t>
      </w:r>
      <w:r w:rsidR="00ED4E30" w:rsidRPr="00D71C0E">
        <w:rPr>
          <w:rStyle w:val="-3"/>
          <w:rFonts w:hint="eastAsia"/>
        </w:rPr>
        <w:t>标题</w:t>
      </w:r>
      <w:r w:rsidR="00ED4E30">
        <w:rPr>
          <w:rStyle w:val="-3"/>
        </w:rPr>
        <w:t>2</w:t>
      </w:r>
      <w:r w:rsidR="00ED4E30" w:rsidRPr="00ED4E30">
        <w:t>~</w:t>
      </w:r>
      <w:r w:rsidR="00ED4E30">
        <w:rPr>
          <w:rStyle w:val="-3"/>
          <w:rFonts w:hint="eastAsia"/>
        </w:rPr>
        <w:t>标题</w:t>
      </w:r>
      <w:r w:rsidR="00ED4E30">
        <w:rPr>
          <w:rStyle w:val="-3"/>
        </w:rPr>
        <w:t>4</w:t>
      </w:r>
      <w:r w:rsidR="00ED4E30">
        <w:rPr>
          <w:rFonts w:hint="eastAsia"/>
        </w:rPr>
        <w:t>，</w:t>
      </w:r>
      <w:r w:rsidR="00ED4E30" w:rsidRPr="00D71C0E">
        <w:rPr>
          <w:rStyle w:val="-3"/>
          <w:rFonts w:hint="eastAsia"/>
        </w:rPr>
        <w:t>后续段落样式</w:t>
      </w:r>
      <w:r w:rsidR="00ED4E30">
        <w:rPr>
          <w:rFonts w:hint="eastAsia"/>
        </w:rPr>
        <w:t>为</w:t>
      </w:r>
      <w:r w:rsidR="00ED4E30" w:rsidRPr="00D71C0E">
        <w:rPr>
          <w:rStyle w:val="-3"/>
          <w:rFonts w:hint="eastAsia"/>
        </w:rPr>
        <w:t>正文</w:t>
      </w:r>
      <w:r w:rsidR="00ED4E30">
        <w:rPr>
          <w:rFonts w:hint="eastAsia"/>
        </w:rPr>
        <w:t>。</w:t>
      </w:r>
    </w:p>
    <w:p w14:paraId="397094E4" w14:textId="77777777" w:rsidR="00ED4E30" w:rsidRDefault="00ED4E30" w:rsidP="00ED4E30">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大纲级别</w:t>
      </w:r>
      <w:r>
        <w:rPr>
          <w:rFonts w:hint="eastAsia"/>
        </w:rPr>
        <w:t>为</w:t>
      </w:r>
      <w:r w:rsidRPr="00D71C0E">
        <w:rPr>
          <w:rStyle w:val="-3"/>
          <w:rFonts w:hint="eastAsia"/>
        </w:rPr>
        <w:t>正文文本</w:t>
      </w:r>
      <w:r>
        <w:rPr>
          <w:rFonts w:hint="eastAsia"/>
        </w:rPr>
        <w:t>。</w:t>
      </w:r>
    </w:p>
    <w:p w14:paraId="2F0CAF0B" w14:textId="77777777" w:rsidR="00ED4E30" w:rsidRPr="00E23E7F" w:rsidRDefault="00ED4E30">
      <w:pPr>
        <w:ind w:firstLine="480"/>
      </w:pPr>
    </w:p>
    <w:p w14:paraId="14A40606" w14:textId="77777777" w:rsidR="00E23E7F" w:rsidRDefault="00E23E7F" w:rsidP="00E23E7F">
      <w:pPr>
        <w:ind w:firstLine="480"/>
      </w:pPr>
      <w:r>
        <w:rPr>
          <w:rFonts w:hint="eastAsia"/>
        </w:rPr>
        <w:t>此外，还要修改</w:t>
      </w:r>
      <w:r w:rsidR="00EA11A9">
        <w:rPr>
          <w:rFonts w:hint="eastAsia"/>
        </w:rPr>
        <w:t>附录</w:t>
      </w:r>
      <w:r>
        <w:rPr>
          <w:rFonts w:hint="eastAsia"/>
        </w:rPr>
        <w:t>章节标题</w:t>
      </w:r>
      <w:r w:rsidR="00FE38B1">
        <w:rPr>
          <w:rFonts w:hint="eastAsia"/>
        </w:rPr>
        <w:t>序号</w:t>
      </w:r>
      <w:r w:rsidR="00EA11A9">
        <w:rPr>
          <w:rFonts w:hint="eastAsia"/>
        </w:rPr>
        <w:t>，样式名为</w:t>
      </w:r>
      <w:r w:rsidRPr="00D71C0E">
        <w:rPr>
          <w:rStyle w:val="-3"/>
        </w:rPr>
        <w:t>1 / 1.1 / 1.1.1</w:t>
      </w:r>
      <w:r>
        <w:rPr>
          <w:rStyle w:val="-3"/>
        </w:rPr>
        <w:t>(</w:t>
      </w:r>
      <w:r>
        <w:rPr>
          <w:rStyle w:val="-3"/>
          <w:rFonts w:hint="eastAsia"/>
        </w:rPr>
        <w:t>缩进</w:t>
      </w:r>
      <w:r>
        <w:rPr>
          <w:rStyle w:val="-3"/>
        </w:rPr>
        <w:t>)</w:t>
      </w:r>
      <w:r>
        <w:rPr>
          <w:rFonts w:hint="eastAsia"/>
        </w:rPr>
        <w:t>。</w:t>
      </w:r>
    </w:p>
    <w:p w14:paraId="7387E387" w14:textId="77777777" w:rsidR="00E23E7F" w:rsidRDefault="004D3585" w:rsidP="00E23E7F">
      <w:pPr>
        <w:ind w:firstLine="480"/>
      </w:pPr>
      <w:r>
        <w:rPr>
          <w:rFonts w:hint="eastAsia"/>
        </w:rPr>
        <w:t>样式属性：</w:t>
      </w:r>
      <w:r w:rsidR="00E23E7F">
        <w:rPr>
          <w:rFonts w:hint="eastAsia"/>
        </w:rPr>
        <w:t>修改</w:t>
      </w:r>
      <w:r w:rsidR="00E23E7F" w:rsidRPr="00D71C0E">
        <w:rPr>
          <w:rStyle w:val="-3"/>
          <w:rFonts w:hint="eastAsia"/>
        </w:rPr>
        <w:t>名称</w:t>
      </w:r>
      <w:r w:rsidR="00E23E7F">
        <w:rPr>
          <w:rFonts w:hint="eastAsia"/>
        </w:rPr>
        <w:t>为</w:t>
      </w:r>
      <w:r w:rsidR="00E23E7F">
        <w:rPr>
          <w:rStyle w:val="-3"/>
          <w:rFonts w:hint="eastAsia"/>
        </w:rPr>
        <w:t>附录</w:t>
      </w:r>
      <w:r w:rsidR="00E23E7F" w:rsidRPr="00D71C0E">
        <w:rPr>
          <w:rStyle w:val="-3"/>
          <w:rFonts w:hint="eastAsia"/>
        </w:rPr>
        <w:t>编号</w:t>
      </w:r>
      <w:r w:rsidR="00E23E7F">
        <w:rPr>
          <w:rFonts w:hint="eastAsia"/>
        </w:rPr>
        <w:t>。</w:t>
      </w:r>
    </w:p>
    <w:p w14:paraId="3F309998" w14:textId="77777777" w:rsidR="00E23E7F" w:rsidRDefault="00323DAA" w:rsidP="00E23E7F">
      <w:pPr>
        <w:ind w:firstLine="480"/>
      </w:pPr>
      <w:r>
        <w:rPr>
          <w:rFonts w:hint="eastAsia"/>
        </w:rPr>
        <w:t>在</w:t>
      </w:r>
      <w:r w:rsidRPr="00487E68">
        <w:rPr>
          <w:rStyle w:val="-2"/>
          <w:rFonts w:hint="eastAsia"/>
        </w:rPr>
        <w:t>格式</w:t>
      </w:r>
      <w:r>
        <w:t>–</w:t>
      </w:r>
      <w:r w:rsidRPr="00487E68">
        <w:rPr>
          <w:rStyle w:val="-2"/>
          <w:rFonts w:hint="eastAsia"/>
        </w:rPr>
        <w:t>编号</w:t>
      </w:r>
      <w:r w:rsidRPr="00323DAA">
        <w:t>–</w:t>
      </w:r>
      <w:r w:rsidRPr="00323DAA">
        <w:rPr>
          <w:rStyle w:val="-4"/>
        </w:rPr>
        <w:t>修改多级列表窗口</w:t>
      </w:r>
      <w:r>
        <w:rPr>
          <w:rFonts w:hint="eastAsia"/>
        </w:rPr>
        <w:t>中，点击</w:t>
      </w:r>
      <w:r w:rsidRPr="00487E68">
        <w:rPr>
          <w:rStyle w:val="-2"/>
          <w:rFonts w:hint="eastAsia"/>
        </w:rPr>
        <w:t>更多</w:t>
      </w:r>
      <w:r>
        <w:rPr>
          <w:rFonts w:hint="eastAsia"/>
        </w:rPr>
        <w:t>。为修改附录</w:t>
      </w:r>
      <w:r>
        <w:rPr>
          <w:rFonts w:hint="eastAsia"/>
        </w:rPr>
        <w:t>1</w:t>
      </w:r>
      <w:r>
        <w:rPr>
          <w:rFonts w:hint="eastAsia"/>
        </w:rPr>
        <w:t>级标题编号</w:t>
      </w:r>
      <w:r w:rsidR="00E23E7F">
        <w:rPr>
          <w:rFonts w:hint="eastAsia"/>
        </w:rPr>
        <w:t>：</w:t>
      </w:r>
      <w:r>
        <w:rPr>
          <w:rFonts w:hint="eastAsia"/>
        </w:rPr>
        <w:t>选择</w:t>
      </w:r>
      <w:r w:rsidRPr="00323DAA">
        <w:rPr>
          <w:rStyle w:val="-3"/>
          <w:rFonts w:hint="eastAsia"/>
        </w:rPr>
        <w:t>单击要修改的级别</w:t>
      </w:r>
      <w:r>
        <w:rPr>
          <w:rFonts w:hint="eastAsia"/>
        </w:rPr>
        <w:t>为</w:t>
      </w:r>
      <w:r w:rsidRPr="00323DAA">
        <w:rPr>
          <w:rStyle w:val="-3"/>
          <w:rFonts w:hint="eastAsia"/>
        </w:rPr>
        <w:t>1</w:t>
      </w:r>
      <w:r>
        <w:rPr>
          <w:rFonts w:hint="eastAsia"/>
        </w:rPr>
        <w:t>，</w:t>
      </w:r>
      <w:r w:rsidR="00E23E7F">
        <w:rPr>
          <w:rFonts w:hint="eastAsia"/>
        </w:rPr>
        <w:t>设置</w:t>
      </w:r>
      <w:r w:rsidR="00E23E7F" w:rsidRPr="00D71C0E">
        <w:rPr>
          <w:rStyle w:val="-3"/>
          <w:rFonts w:hint="eastAsia"/>
        </w:rPr>
        <w:t>将级别链接到样式</w:t>
      </w:r>
      <w:r w:rsidR="00E23E7F">
        <w:rPr>
          <w:rFonts w:hint="eastAsia"/>
        </w:rPr>
        <w:t>为</w:t>
      </w:r>
      <w:r w:rsidR="00E23E7F" w:rsidRPr="00E23E7F">
        <w:rPr>
          <w:rStyle w:val="-3"/>
          <w:rFonts w:hint="eastAsia"/>
        </w:rPr>
        <w:t>附录</w:t>
      </w:r>
      <w:r w:rsidR="00E23E7F" w:rsidRPr="00D71C0E">
        <w:rPr>
          <w:rStyle w:val="-3"/>
          <w:rFonts w:hint="eastAsia"/>
        </w:rPr>
        <w:t>标题</w:t>
      </w:r>
      <w:r w:rsidR="00E23E7F" w:rsidRPr="00D71C0E">
        <w:rPr>
          <w:rStyle w:val="-3"/>
          <w:rFonts w:hint="eastAsia"/>
        </w:rPr>
        <w:t>1</w:t>
      </w:r>
      <w:r w:rsidR="00E23E7F">
        <w:rPr>
          <w:rFonts w:hint="eastAsia"/>
        </w:rPr>
        <w:t>；设置</w:t>
      </w:r>
      <w:r w:rsidR="00E23E7F" w:rsidRPr="00D71C0E">
        <w:rPr>
          <w:rStyle w:val="-3"/>
          <w:rFonts w:hint="eastAsia"/>
        </w:rPr>
        <w:t>编号格式</w:t>
      </w:r>
      <w:r w:rsidR="00E23E7F">
        <w:rPr>
          <w:rFonts w:hint="eastAsia"/>
        </w:rPr>
        <w:t>形如</w:t>
      </w:r>
      <w:r w:rsidR="00E23E7F">
        <w:rPr>
          <w:rStyle w:val="-3"/>
          <w:rFonts w:hint="eastAsia"/>
        </w:rPr>
        <w:t>附录</w:t>
      </w:r>
      <w:r w:rsidR="00E23E7F">
        <w:rPr>
          <w:rStyle w:val="-3"/>
          <w:rFonts w:hint="eastAsia"/>
        </w:rPr>
        <w:t>A</w:t>
      </w:r>
      <w:r w:rsidR="00E23E7F">
        <w:rPr>
          <w:rFonts w:hint="eastAsia"/>
        </w:rPr>
        <w:t>，</w:t>
      </w:r>
      <w:r w:rsidR="001C5B9E" w:rsidRPr="001C5B9E">
        <w:rPr>
          <w:rStyle w:val="-3"/>
          <w:rFonts w:hint="eastAsia"/>
        </w:rPr>
        <w:t>此级别的</w:t>
      </w:r>
      <w:r w:rsidR="00E23E7F" w:rsidRPr="00D71C0E">
        <w:rPr>
          <w:rStyle w:val="-3"/>
          <w:rFonts w:hint="eastAsia"/>
        </w:rPr>
        <w:t>编号样式</w:t>
      </w:r>
      <w:r w:rsidR="00E23E7F">
        <w:rPr>
          <w:rFonts w:hint="eastAsia"/>
        </w:rPr>
        <w:t>为大写英文字母，</w:t>
      </w:r>
      <w:r w:rsidR="00E23E7F" w:rsidRPr="00D71C0E">
        <w:rPr>
          <w:rStyle w:val="-3"/>
          <w:rFonts w:hint="eastAsia"/>
        </w:rPr>
        <w:t>起始编号</w:t>
      </w:r>
      <w:r w:rsidR="00E23E7F">
        <w:rPr>
          <w:rFonts w:hint="eastAsia"/>
        </w:rPr>
        <w:t>为</w:t>
      </w:r>
      <w:r w:rsidR="00E23E7F">
        <w:rPr>
          <w:rFonts w:hint="eastAsia"/>
        </w:rPr>
        <w:t>A</w:t>
      </w:r>
      <w:r w:rsidR="00E23E7F">
        <w:rPr>
          <w:rFonts w:hint="eastAsia"/>
        </w:rPr>
        <w:t>；设置</w:t>
      </w:r>
      <w:r w:rsidR="00E23E7F" w:rsidRPr="00D71C0E">
        <w:rPr>
          <w:rStyle w:val="-3"/>
          <w:rFonts w:hint="eastAsia"/>
        </w:rPr>
        <w:t>编号对齐方式</w:t>
      </w:r>
      <w:r w:rsidR="00E23E7F">
        <w:rPr>
          <w:rFonts w:hint="eastAsia"/>
        </w:rPr>
        <w:t>为</w:t>
      </w:r>
      <w:r w:rsidR="00E23E7F" w:rsidRPr="00D71C0E">
        <w:rPr>
          <w:rStyle w:val="-3"/>
          <w:rFonts w:hint="eastAsia"/>
        </w:rPr>
        <w:t>左对齐</w:t>
      </w:r>
      <w:r w:rsidR="00E23E7F">
        <w:rPr>
          <w:rFonts w:hint="eastAsia"/>
        </w:rPr>
        <w:t>，</w:t>
      </w:r>
      <w:r w:rsidRPr="00323DAA">
        <w:rPr>
          <w:rStyle w:val="-3"/>
          <w:rFonts w:hint="eastAsia"/>
        </w:rPr>
        <w:t>对齐位置</w:t>
      </w:r>
      <w:r w:rsidRPr="00323DAA">
        <w:rPr>
          <w:rFonts w:hint="eastAsia"/>
        </w:rPr>
        <w:t>和</w:t>
      </w:r>
      <w:r>
        <w:rPr>
          <w:rStyle w:val="-3"/>
          <w:rFonts w:hint="eastAsia"/>
        </w:rPr>
        <w:t>文本缩进位置</w:t>
      </w:r>
      <w:r>
        <w:rPr>
          <w:rFonts w:hint="eastAsia"/>
        </w:rPr>
        <w:t>为</w:t>
      </w:r>
      <w:r>
        <w:rPr>
          <w:rFonts w:hint="eastAsia"/>
        </w:rPr>
        <w:t>0</w:t>
      </w:r>
      <w:r>
        <w:rPr>
          <w:rFonts w:hint="eastAsia"/>
        </w:rPr>
        <w:t>，</w:t>
      </w:r>
      <w:r w:rsidR="00E23E7F" w:rsidRPr="00D71C0E">
        <w:rPr>
          <w:rStyle w:val="-3"/>
          <w:rFonts w:hint="eastAsia"/>
        </w:rPr>
        <w:t>编号之后格式</w:t>
      </w:r>
      <w:r w:rsidR="00E23E7F">
        <w:rPr>
          <w:rFonts w:hint="eastAsia"/>
        </w:rPr>
        <w:t>为</w:t>
      </w:r>
      <w:r w:rsidR="00E23E7F" w:rsidRPr="00D71C0E">
        <w:rPr>
          <w:rStyle w:val="-3"/>
          <w:rFonts w:hint="eastAsia"/>
        </w:rPr>
        <w:t>不特别标注</w:t>
      </w:r>
      <w:r w:rsidR="00E23E7F">
        <w:rPr>
          <w:rFonts w:hint="eastAsia"/>
        </w:rPr>
        <w:t>；点击</w:t>
      </w:r>
      <w:r w:rsidR="00E23E7F" w:rsidRPr="00FB36D4">
        <w:rPr>
          <w:rStyle w:val="-2"/>
          <w:rFonts w:hint="eastAsia"/>
        </w:rPr>
        <w:t>设置所有级别</w:t>
      </w:r>
      <w:r w:rsidRPr="00323DAA">
        <w:rPr>
          <w:rFonts w:hint="eastAsia"/>
        </w:rPr>
        <w:t>调出</w:t>
      </w:r>
      <w:r w:rsidRPr="00323DAA">
        <w:rPr>
          <w:rStyle w:val="-4"/>
          <w:rFonts w:hint="eastAsia"/>
        </w:rPr>
        <w:t>设置所有级别窗口</w:t>
      </w:r>
      <w:r w:rsidR="00E23E7F">
        <w:rPr>
          <w:rFonts w:hint="eastAsia"/>
        </w:rPr>
        <w:t>，设置</w:t>
      </w:r>
      <w:r w:rsidR="00E23E7F" w:rsidRPr="00D71C0E">
        <w:rPr>
          <w:rStyle w:val="-3"/>
          <w:rFonts w:hint="eastAsia"/>
        </w:rPr>
        <w:t>第一级编号位置</w:t>
      </w:r>
      <w:r w:rsidR="00E23E7F">
        <w:rPr>
          <w:rFonts w:hint="eastAsia"/>
        </w:rPr>
        <w:t>、</w:t>
      </w:r>
      <w:r w:rsidR="00E23E7F" w:rsidRPr="00D71C0E">
        <w:rPr>
          <w:rStyle w:val="-3"/>
          <w:rFonts w:hint="eastAsia"/>
        </w:rPr>
        <w:t>第一级文字位置</w:t>
      </w:r>
      <w:r w:rsidR="00E23E7F">
        <w:rPr>
          <w:rFonts w:hint="eastAsia"/>
        </w:rPr>
        <w:t>、</w:t>
      </w:r>
      <w:r w:rsidR="00E23E7F" w:rsidRPr="00D71C0E">
        <w:rPr>
          <w:rStyle w:val="-3"/>
          <w:rFonts w:hint="eastAsia"/>
        </w:rPr>
        <w:t>每一级附加缩进量</w:t>
      </w:r>
      <w:r w:rsidR="00E23E7F">
        <w:rPr>
          <w:rFonts w:hint="eastAsia"/>
        </w:rPr>
        <w:t>均为</w:t>
      </w:r>
      <w:r w:rsidR="00E23E7F">
        <w:rPr>
          <w:rFonts w:hint="eastAsia"/>
        </w:rPr>
        <w:t>0</w:t>
      </w:r>
      <w:r w:rsidR="00E23E7F">
        <w:rPr>
          <w:rFonts w:hint="eastAsia"/>
        </w:rPr>
        <w:t>并确定。</w:t>
      </w:r>
      <w:r>
        <w:rPr>
          <w:rFonts w:hint="eastAsia"/>
        </w:rPr>
        <w:t>修改附录</w:t>
      </w:r>
      <w:r>
        <w:rPr>
          <w:rFonts w:hint="eastAsia"/>
        </w:rPr>
        <w:t>2~4</w:t>
      </w:r>
      <w:r>
        <w:rPr>
          <w:rFonts w:hint="eastAsia"/>
        </w:rPr>
        <w:t>级标题</w:t>
      </w:r>
      <w:r w:rsidR="00FE38B1">
        <w:rPr>
          <w:rFonts w:hint="eastAsia"/>
        </w:rPr>
        <w:t>序号</w:t>
      </w:r>
      <w:r>
        <w:rPr>
          <w:rFonts w:hint="eastAsia"/>
        </w:rPr>
        <w:t>同理</w:t>
      </w:r>
      <w:r w:rsidR="00E23E7F">
        <w:rPr>
          <w:rFonts w:hint="eastAsia"/>
        </w:rPr>
        <w:t>：</w:t>
      </w:r>
      <w:r>
        <w:rPr>
          <w:rFonts w:hint="eastAsia"/>
        </w:rPr>
        <w:t>依次选择</w:t>
      </w:r>
      <w:r w:rsidRPr="00323DAA">
        <w:rPr>
          <w:rStyle w:val="-3"/>
          <w:rFonts w:hint="eastAsia"/>
        </w:rPr>
        <w:t>单击要修改的级别</w:t>
      </w:r>
      <w:r>
        <w:rPr>
          <w:rFonts w:hint="eastAsia"/>
        </w:rPr>
        <w:t>为</w:t>
      </w:r>
      <w:r>
        <w:rPr>
          <w:rStyle w:val="-3"/>
          <w:rFonts w:hint="eastAsia"/>
        </w:rPr>
        <w:t>2</w:t>
      </w:r>
      <w:r w:rsidRPr="00323DAA">
        <w:rPr>
          <w:rFonts w:hint="eastAsia"/>
        </w:rPr>
        <w:t>~</w:t>
      </w:r>
      <w:r>
        <w:rPr>
          <w:rStyle w:val="-3"/>
          <w:rFonts w:hint="eastAsia"/>
        </w:rPr>
        <w:t>4</w:t>
      </w:r>
      <w:r w:rsidRPr="00323DAA">
        <w:rPr>
          <w:rFonts w:hint="eastAsia"/>
        </w:rPr>
        <w:t>，</w:t>
      </w:r>
      <w:r w:rsidR="00E23E7F">
        <w:rPr>
          <w:rFonts w:hint="eastAsia"/>
        </w:rPr>
        <w:t>设置</w:t>
      </w:r>
      <w:r w:rsidR="00E23E7F" w:rsidRPr="00D71C0E">
        <w:rPr>
          <w:rStyle w:val="-3"/>
          <w:rFonts w:hint="eastAsia"/>
        </w:rPr>
        <w:t>将级别链接到样式</w:t>
      </w:r>
      <w:r w:rsidR="00E23E7F">
        <w:rPr>
          <w:rFonts w:hint="eastAsia"/>
        </w:rPr>
        <w:t>为</w:t>
      </w:r>
      <w:r w:rsidR="001C5B9E" w:rsidRPr="001C5B9E">
        <w:rPr>
          <w:rStyle w:val="-3"/>
          <w:rFonts w:hint="eastAsia"/>
        </w:rPr>
        <w:t>附录</w:t>
      </w:r>
      <w:r w:rsidR="00E23E7F" w:rsidRPr="00D71C0E">
        <w:rPr>
          <w:rStyle w:val="-3"/>
          <w:rFonts w:hint="eastAsia"/>
        </w:rPr>
        <w:t>标题</w:t>
      </w:r>
      <w:r w:rsidR="00E23E7F" w:rsidRPr="00D71C0E">
        <w:rPr>
          <w:rStyle w:val="-3"/>
          <w:rFonts w:hint="eastAsia"/>
        </w:rPr>
        <w:t>2</w:t>
      </w:r>
      <w:r w:rsidR="00E23E7F">
        <w:rPr>
          <w:rFonts w:hint="eastAsia"/>
        </w:rPr>
        <w:t>~</w:t>
      </w:r>
      <w:r w:rsidR="001C5B9E" w:rsidRPr="001C5B9E">
        <w:rPr>
          <w:rStyle w:val="-3"/>
          <w:rFonts w:hint="eastAsia"/>
        </w:rPr>
        <w:t>附录</w:t>
      </w:r>
      <w:r w:rsidR="00E23E7F" w:rsidRPr="00D71C0E">
        <w:rPr>
          <w:rStyle w:val="-3"/>
          <w:rFonts w:hint="eastAsia"/>
        </w:rPr>
        <w:t>标题</w:t>
      </w:r>
      <w:r w:rsidR="00E23E7F" w:rsidRPr="00D71C0E">
        <w:rPr>
          <w:rStyle w:val="-3"/>
          <w:rFonts w:hint="eastAsia"/>
        </w:rPr>
        <w:t>4</w:t>
      </w:r>
      <w:r w:rsidR="00E23E7F">
        <w:rPr>
          <w:rFonts w:hint="eastAsia"/>
        </w:rPr>
        <w:t>；依次设置</w:t>
      </w:r>
      <w:r w:rsidR="00E23E7F" w:rsidRPr="00D71C0E">
        <w:rPr>
          <w:rStyle w:val="-3"/>
          <w:rFonts w:hint="eastAsia"/>
        </w:rPr>
        <w:t>编号格式</w:t>
      </w:r>
      <w:r w:rsidR="00E23E7F">
        <w:rPr>
          <w:rFonts w:hint="eastAsia"/>
        </w:rPr>
        <w:t>形如</w:t>
      </w:r>
      <w:r w:rsidR="001C5B9E">
        <w:rPr>
          <w:rStyle w:val="-3"/>
        </w:rPr>
        <w:t>A</w:t>
      </w:r>
      <w:r w:rsidR="00E23E7F" w:rsidRPr="00D71C0E">
        <w:rPr>
          <w:rStyle w:val="-3"/>
        </w:rPr>
        <w:t>.1</w:t>
      </w:r>
      <w:r w:rsidR="00E23E7F">
        <w:rPr>
          <w:rFonts w:hint="eastAsia"/>
        </w:rPr>
        <w:t>、</w:t>
      </w:r>
      <w:r w:rsidR="001C5B9E">
        <w:rPr>
          <w:rStyle w:val="-3"/>
        </w:rPr>
        <w:t>A</w:t>
      </w:r>
      <w:r w:rsidR="00E23E7F" w:rsidRPr="00D71C0E">
        <w:rPr>
          <w:rStyle w:val="-3"/>
        </w:rPr>
        <w:t>.1.1</w:t>
      </w:r>
      <w:r w:rsidR="00E23E7F">
        <w:rPr>
          <w:rFonts w:hint="eastAsia"/>
        </w:rPr>
        <w:t>、</w:t>
      </w:r>
      <w:r w:rsidR="001C5B9E">
        <w:rPr>
          <w:rStyle w:val="-3"/>
        </w:rPr>
        <w:t>A</w:t>
      </w:r>
      <w:r w:rsidR="00E23E7F" w:rsidRPr="00D71C0E">
        <w:rPr>
          <w:rStyle w:val="-3"/>
        </w:rPr>
        <w:t>.1.1.1</w:t>
      </w:r>
      <w:r>
        <w:rPr>
          <w:rFonts w:hint="eastAsia"/>
        </w:rPr>
        <w:t>，其他设置相同</w:t>
      </w:r>
      <w:r w:rsidR="00E23E7F">
        <w:rPr>
          <w:rFonts w:hint="eastAsia"/>
        </w:rPr>
        <w:t>。</w:t>
      </w:r>
    </w:p>
    <w:p w14:paraId="46813742" w14:textId="77777777" w:rsidR="00B75368" w:rsidRDefault="00F6143A" w:rsidP="000D430C">
      <w:pPr>
        <w:pStyle w:val="31"/>
      </w:pPr>
      <w:bookmarkStart w:id="187" w:name="_Toc128945940"/>
      <w:r>
        <w:rPr>
          <w:rFonts w:hint="eastAsia"/>
        </w:rPr>
        <w:t xml:space="preserve">　</w:t>
      </w:r>
      <w:bookmarkStart w:id="188" w:name="_Toc129216733"/>
      <w:bookmarkStart w:id="189" w:name="_Toc129261382"/>
      <w:bookmarkStart w:id="190" w:name="_Toc129640441"/>
      <w:bookmarkStart w:id="191" w:name="_Toc130413722"/>
      <w:bookmarkStart w:id="192" w:name="_Toc130663219"/>
      <w:r>
        <w:rPr>
          <w:rFonts w:hint="eastAsia"/>
        </w:rPr>
        <w:t>无</w:t>
      </w:r>
      <w:r w:rsidR="00FE38B1">
        <w:rPr>
          <w:rFonts w:hint="eastAsia"/>
        </w:rPr>
        <w:t>序号</w:t>
      </w:r>
      <w:r>
        <w:rPr>
          <w:rFonts w:hint="eastAsia"/>
        </w:rPr>
        <w:t>标题</w:t>
      </w:r>
      <w:bookmarkEnd w:id="187"/>
      <w:bookmarkEnd w:id="188"/>
      <w:bookmarkEnd w:id="189"/>
      <w:bookmarkEnd w:id="190"/>
      <w:bookmarkEnd w:id="191"/>
      <w:bookmarkEnd w:id="192"/>
    </w:p>
    <w:p w14:paraId="6631AD0D" w14:textId="77777777" w:rsidR="00386E31" w:rsidRDefault="000D430C" w:rsidP="000D430C">
      <w:pPr>
        <w:ind w:firstLine="480"/>
      </w:pPr>
      <w:r>
        <w:rPr>
          <w:rFonts w:hint="eastAsia"/>
        </w:rPr>
        <w:t>新建</w:t>
      </w:r>
      <w:r w:rsidR="00110AA1">
        <w:rPr>
          <w:rFonts w:hint="eastAsia"/>
        </w:rPr>
        <w:t>章标题</w:t>
      </w:r>
      <w:r>
        <w:rPr>
          <w:rFonts w:hint="eastAsia"/>
        </w:rPr>
        <w:t>样式</w:t>
      </w:r>
      <w:r w:rsidR="00386E31">
        <w:rPr>
          <w:rFonts w:hint="eastAsia"/>
        </w:rPr>
        <w:t>。</w:t>
      </w:r>
    </w:p>
    <w:p w14:paraId="1AC8AFE8" w14:textId="77777777" w:rsidR="001C2119" w:rsidRDefault="004D3585" w:rsidP="000D430C">
      <w:pPr>
        <w:ind w:firstLine="480"/>
      </w:pPr>
      <w:r>
        <w:rPr>
          <w:rFonts w:hint="eastAsia"/>
        </w:rPr>
        <w:t>样式属性：</w:t>
      </w:r>
      <w:r w:rsidR="00386E31">
        <w:rPr>
          <w:rFonts w:hint="eastAsia"/>
        </w:rPr>
        <w:t>修改</w:t>
      </w:r>
      <w:r w:rsidR="00386E31" w:rsidRPr="00D71C0E">
        <w:rPr>
          <w:rStyle w:val="-3"/>
          <w:rFonts w:hint="eastAsia"/>
        </w:rPr>
        <w:t>名称</w:t>
      </w:r>
      <w:r w:rsidR="000D430C">
        <w:rPr>
          <w:rFonts w:hint="eastAsia"/>
        </w:rPr>
        <w:t>为</w:t>
      </w:r>
      <w:r w:rsidR="000D430C" w:rsidRPr="00D71C0E">
        <w:rPr>
          <w:rStyle w:val="-3"/>
          <w:rFonts w:hint="eastAsia"/>
        </w:rPr>
        <w:t>章标题</w:t>
      </w:r>
      <w:r w:rsidR="000D430C">
        <w:rPr>
          <w:rFonts w:hint="eastAsia"/>
        </w:rPr>
        <w:t>，</w:t>
      </w:r>
      <w:r w:rsidR="00386E31" w:rsidRPr="00D71C0E">
        <w:rPr>
          <w:rStyle w:val="-3"/>
          <w:rFonts w:hint="eastAsia"/>
        </w:rPr>
        <w:t>样式类型</w:t>
      </w:r>
      <w:r w:rsidR="00386E31">
        <w:rPr>
          <w:rFonts w:hint="eastAsia"/>
        </w:rPr>
        <w:t>为</w:t>
      </w:r>
      <w:r w:rsidR="00386E31" w:rsidRPr="00D71C0E">
        <w:rPr>
          <w:rStyle w:val="-3"/>
          <w:rFonts w:hint="eastAsia"/>
        </w:rPr>
        <w:t>链接段落和字符</w:t>
      </w:r>
      <w:r w:rsidR="00386E31">
        <w:rPr>
          <w:rFonts w:hint="eastAsia"/>
        </w:rPr>
        <w:t>，</w:t>
      </w:r>
      <w:r w:rsidR="00386E31" w:rsidRPr="00D71C0E">
        <w:rPr>
          <w:rStyle w:val="-3"/>
          <w:rFonts w:hint="eastAsia"/>
        </w:rPr>
        <w:t>样式基准</w:t>
      </w:r>
      <w:r w:rsidR="00386E31">
        <w:rPr>
          <w:rFonts w:hint="eastAsia"/>
        </w:rPr>
        <w:t>为</w:t>
      </w:r>
      <w:r w:rsidR="00386E31" w:rsidRPr="00D71C0E">
        <w:rPr>
          <w:rStyle w:val="-3"/>
          <w:rFonts w:hint="eastAsia"/>
        </w:rPr>
        <w:t>标题</w:t>
      </w:r>
      <w:r w:rsidR="00386E31" w:rsidRPr="00D71C0E">
        <w:rPr>
          <w:rStyle w:val="-3"/>
          <w:rFonts w:hint="eastAsia"/>
        </w:rPr>
        <w:t>1</w:t>
      </w:r>
      <w:r w:rsidR="00386E31">
        <w:rPr>
          <w:rFonts w:hint="eastAsia"/>
        </w:rPr>
        <w:t>，</w:t>
      </w:r>
      <w:r w:rsidR="00386E31" w:rsidRPr="00D71C0E">
        <w:rPr>
          <w:rStyle w:val="-3"/>
          <w:rFonts w:hint="eastAsia"/>
        </w:rPr>
        <w:t>后续段落样式</w:t>
      </w:r>
      <w:r w:rsidR="00386E31">
        <w:rPr>
          <w:rFonts w:hint="eastAsia"/>
        </w:rPr>
        <w:t>为</w:t>
      </w:r>
      <w:r w:rsidR="00386E31" w:rsidRPr="00D71C0E">
        <w:rPr>
          <w:rStyle w:val="-3"/>
          <w:rFonts w:hint="eastAsia"/>
        </w:rPr>
        <w:t>正文</w:t>
      </w:r>
      <w:r w:rsidR="00386E31">
        <w:rPr>
          <w:rFonts w:hint="eastAsia"/>
        </w:rPr>
        <w:t>。</w:t>
      </w:r>
    </w:p>
    <w:p w14:paraId="20110524" w14:textId="77777777" w:rsidR="00386E31" w:rsidRDefault="00386E31" w:rsidP="00386E31">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段前距</w:t>
      </w:r>
      <w:r>
        <w:rPr>
          <w:rFonts w:hint="eastAsia"/>
        </w:rPr>
        <w:t>为</w:t>
      </w:r>
      <w:r>
        <w:rPr>
          <w:rFonts w:hint="eastAsia"/>
        </w:rPr>
        <w:t>40</w:t>
      </w:r>
      <w:r>
        <w:rPr>
          <w:rFonts w:hint="eastAsia"/>
        </w:rPr>
        <w:t>磅。</w:t>
      </w:r>
    </w:p>
    <w:p w14:paraId="47FEEFD9" w14:textId="77777777" w:rsidR="00386E31" w:rsidRPr="00386E31" w:rsidRDefault="00386E31" w:rsidP="00386E31">
      <w:pPr>
        <w:ind w:firstLine="420"/>
      </w:pPr>
      <w:r w:rsidRPr="004308DE">
        <w:rPr>
          <w:rStyle w:val="-2"/>
          <w:rFonts w:hint="eastAsia"/>
        </w:rPr>
        <w:t>格式</w:t>
      </w:r>
      <w:r>
        <w:t>–</w:t>
      </w:r>
      <w:r>
        <w:rPr>
          <w:rStyle w:val="-2"/>
          <w:rFonts w:hint="eastAsia"/>
        </w:rPr>
        <w:t>编号</w:t>
      </w:r>
      <w:r>
        <w:rPr>
          <w:rFonts w:hint="eastAsia"/>
        </w:rPr>
        <w:t>：在</w:t>
      </w:r>
      <w:r>
        <w:rPr>
          <w:rStyle w:val="-1"/>
          <w:rFonts w:hint="eastAsia"/>
        </w:rPr>
        <w:t>编号</w:t>
      </w:r>
      <w:r>
        <w:rPr>
          <w:rFonts w:hint="eastAsia"/>
        </w:rPr>
        <w:t>，设置编号为无。</w:t>
      </w:r>
    </w:p>
    <w:p w14:paraId="1A443366" w14:textId="77777777" w:rsidR="000C313F" w:rsidRDefault="000C313F">
      <w:pPr>
        <w:ind w:firstLine="480"/>
      </w:pPr>
    </w:p>
    <w:p w14:paraId="4574822F" w14:textId="77777777" w:rsidR="00386E31" w:rsidRDefault="00376BCD">
      <w:pPr>
        <w:ind w:firstLine="480"/>
      </w:pPr>
      <w:r>
        <w:rPr>
          <w:rFonts w:hint="eastAsia"/>
        </w:rPr>
        <w:t>新建</w:t>
      </w:r>
      <w:r w:rsidR="00110AA1">
        <w:rPr>
          <w:rFonts w:hint="eastAsia"/>
        </w:rPr>
        <w:t>无大纲级别章标题</w:t>
      </w:r>
      <w:r>
        <w:rPr>
          <w:rFonts w:hint="eastAsia"/>
        </w:rPr>
        <w:t>样式。</w:t>
      </w:r>
    </w:p>
    <w:p w14:paraId="21B30C68" w14:textId="77777777" w:rsidR="00376BCD" w:rsidRDefault="004D3585" w:rsidP="00376BCD">
      <w:pPr>
        <w:ind w:firstLine="480"/>
      </w:pPr>
      <w:r>
        <w:rPr>
          <w:rFonts w:hint="eastAsia"/>
        </w:rPr>
        <w:t>样式属性：</w:t>
      </w:r>
      <w:r w:rsidR="00376BCD">
        <w:rPr>
          <w:rFonts w:hint="eastAsia"/>
        </w:rPr>
        <w:t>修改</w:t>
      </w:r>
      <w:r w:rsidR="00376BCD" w:rsidRPr="00D71C0E">
        <w:rPr>
          <w:rStyle w:val="-3"/>
          <w:rFonts w:hint="eastAsia"/>
        </w:rPr>
        <w:t>名称</w:t>
      </w:r>
      <w:r w:rsidR="00376BCD">
        <w:rPr>
          <w:rFonts w:hint="eastAsia"/>
        </w:rPr>
        <w:t>为</w:t>
      </w:r>
      <w:r w:rsidR="00376BCD" w:rsidRPr="00D71C0E">
        <w:rPr>
          <w:rStyle w:val="-3"/>
          <w:rFonts w:hint="eastAsia"/>
        </w:rPr>
        <w:t>章标题无大纲级别</w:t>
      </w:r>
      <w:r w:rsidR="00376BCD">
        <w:rPr>
          <w:rFonts w:hint="eastAsia"/>
        </w:rPr>
        <w:t>，</w:t>
      </w:r>
      <w:r w:rsidR="00376BCD" w:rsidRPr="00D71C0E">
        <w:rPr>
          <w:rStyle w:val="-3"/>
          <w:rFonts w:hint="eastAsia"/>
        </w:rPr>
        <w:t>样式类型</w:t>
      </w:r>
      <w:r w:rsidR="00376BCD">
        <w:rPr>
          <w:rFonts w:hint="eastAsia"/>
        </w:rPr>
        <w:t>为</w:t>
      </w:r>
      <w:r w:rsidR="00376BCD" w:rsidRPr="00D71C0E">
        <w:rPr>
          <w:rStyle w:val="-3"/>
          <w:rFonts w:hint="eastAsia"/>
        </w:rPr>
        <w:t>链接段落和字符</w:t>
      </w:r>
      <w:r w:rsidR="00376BCD">
        <w:rPr>
          <w:rFonts w:hint="eastAsia"/>
        </w:rPr>
        <w:t>，</w:t>
      </w:r>
      <w:r w:rsidR="00376BCD" w:rsidRPr="00D71C0E">
        <w:rPr>
          <w:rStyle w:val="-3"/>
          <w:rFonts w:hint="eastAsia"/>
        </w:rPr>
        <w:t>样式基准</w:t>
      </w:r>
      <w:r w:rsidR="00376BCD">
        <w:rPr>
          <w:rFonts w:hint="eastAsia"/>
        </w:rPr>
        <w:t>为</w:t>
      </w:r>
      <w:r w:rsidR="00376BCD" w:rsidRPr="00D71C0E">
        <w:rPr>
          <w:rStyle w:val="-3"/>
          <w:rFonts w:hint="eastAsia"/>
        </w:rPr>
        <w:t>章标题</w:t>
      </w:r>
      <w:r w:rsidR="00376BCD">
        <w:rPr>
          <w:rFonts w:hint="eastAsia"/>
        </w:rPr>
        <w:t>，</w:t>
      </w:r>
      <w:r w:rsidR="00376BCD" w:rsidRPr="00D71C0E">
        <w:rPr>
          <w:rStyle w:val="-3"/>
          <w:rFonts w:hint="eastAsia"/>
        </w:rPr>
        <w:t>后续段落样式</w:t>
      </w:r>
      <w:r w:rsidR="00376BCD">
        <w:rPr>
          <w:rFonts w:hint="eastAsia"/>
        </w:rPr>
        <w:t>为</w:t>
      </w:r>
      <w:r w:rsidR="00376BCD" w:rsidRPr="00D71C0E">
        <w:rPr>
          <w:rStyle w:val="-3"/>
          <w:rFonts w:hint="eastAsia"/>
        </w:rPr>
        <w:t>正文</w:t>
      </w:r>
      <w:r w:rsidR="00376BCD">
        <w:rPr>
          <w:rFonts w:hint="eastAsia"/>
        </w:rPr>
        <w:t>。</w:t>
      </w:r>
    </w:p>
    <w:p w14:paraId="6CEFC89F" w14:textId="77777777" w:rsidR="00376BCD" w:rsidRDefault="00376BCD" w:rsidP="00376BCD">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大纲级别</w:t>
      </w:r>
      <w:r>
        <w:rPr>
          <w:rFonts w:hint="eastAsia"/>
        </w:rPr>
        <w:t>为</w:t>
      </w:r>
      <w:r w:rsidRPr="00D71C0E">
        <w:rPr>
          <w:rStyle w:val="-3"/>
          <w:rFonts w:hint="eastAsia"/>
        </w:rPr>
        <w:t>正文文本</w:t>
      </w:r>
      <w:r>
        <w:rPr>
          <w:rFonts w:hint="eastAsia"/>
        </w:rPr>
        <w:t>。</w:t>
      </w:r>
    </w:p>
    <w:p w14:paraId="45F0699B" w14:textId="77777777" w:rsidR="00C07339" w:rsidRPr="00376BCD" w:rsidRDefault="00C07339" w:rsidP="00C07339">
      <w:pPr>
        <w:ind w:firstLine="480"/>
      </w:pPr>
    </w:p>
    <w:p w14:paraId="3310443D" w14:textId="77777777" w:rsidR="00C07339" w:rsidRDefault="00C07339" w:rsidP="00C07339">
      <w:pPr>
        <w:ind w:firstLine="480"/>
      </w:pPr>
      <w:r>
        <w:rPr>
          <w:rFonts w:hint="eastAsia"/>
        </w:rPr>
        <w:t>新建附录副标题样式。</w:t>
      </w:r>
    </w:p>
    <w:p w14:paraId="1216A557" w14:textId="77777777" w:rsidR="00C07339" w:rsidRDefault="00C07339" w:rsidP="00C07339">
      <w:pPr>
        <w:ind w:firstLine="480"/>
      </w:pPr>
      <w:r>
        <w:rPr>
          <w:rFonts w:hint="eastAsia"/>
        </w:rPr>
        <w:t>样式属性：修改</w:t>
      </w:r>
      <w:r w:rsidRPr="00ED4E30">
        <w:rPr>
          <w:rStyle w:val="-3"/>
          <w:rFonts w:hint="eastAsia"/>
        </w:rPr>
        <w:t>名称</w:t>
      </w:r>
      <w:r>
        <w:rPr>
          <w:rFonts w:hint="eastAsia"/>
        </w:rPr>
        <w:t>为</w:t>
      </w:r>
      <w:r w:rsidRPr="00ED4E30">
        <w:rPr>
          <w:rStyle w:val="-3"/>
          <w:rFonts w:hint="eastAsia"/>
        </w:rPr>
        <w:t>附录</w:t>
      </w:r>
      <w:r>
        <w:rPr>
          <w:rStyle w:val="-3"/>
          <w:rFonts w:hint="eastAsia"/>
        </w:rPr>
        <w:t>副标题</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sidRPr="00D71C0E">
        <w:rPr>
          <w:rStyle w:val="-3"/>
          <w:rFonts w:hint="eastAsia"/>
        </w:rPr>
        <w:t>正文</w:t>
      </w:r>
      <w:r>
        <w:rPr>
          <w:rFonts w:hint="eastAsia"/>
        </w:rPr>
        <w:t>。</w:t>
      </w:r>
    </w:p>
    <w:p w14:paraId="09D1B188" w14:textId="77777777" w:rsidR="00C07339" w:rsidRDefault="00C07339" w:rsidP="00C07339">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大纲级别</w:t>
      </w:r>
      <w:r>
        <w:rPr>
          <w:rFonts w:hint="eastAsia"/>
        </w:rPr>
        <w:t>为</w:t>
      </w:r>
      <w:r w:rsidRPr="00D71C0E">
        <w:rPr>
          <w:rStyle w:val="-3"/>
          <w:rFonts w:hint="eastAsia"/>
        </w:rPr>
        <w:t>正文文本</w:t>
      </w:r>
      <w:r w:rsidRPr="00231B64">
        <w:rPr>
          <w:rFonts w:hint="eastAsia"/>
        </w:rPr>
        <w:t>，</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20</w:t>
      </w:r>
      <w:r>
        <w:rPr>
          <w:rFonts w:hint="eastAsia"/>
        </w:rPr>
        <w:t>磅，</w:t>
      </w:r>
      <w:r w:rsidRPr="00D71C0E">
        <w:rPr>
          <w:rStyle w:val="-3"/>
          <w:rFonts w:hint="eastAsia"/>
        </w:rPr>
        <w:t>段后距</w:t>
      </w:r>
      <w:r>
        <w:rPr>
          <w:rFonts w:hint="eastAsia"/>
        </w:rPr>
        <w:t>为</w:t>
      </w:r>
      <w:r>
        <w:rPr>
          <w:rFonts w:hint="eastAsia"/>
        </w:rPr>
        <w:t>6</w:t>
      </w:r>
      <w:r>
        <w:rPr>
          <w:rFonts w:hint="eastAsia"/>
        </w:rPr>
        <w:t>磅，</w:t>
      </w:r>
      <w:r w:rsidRPr="00D71C0E">
        <w:rPr>
          <w:rStyle w:val="-3"/>
          <w:rFonts w:hint="eastAsia"/>
        </w:rPr>
        <w:t>行距</w:t>
      </w:r>
      <w:r>
        <w:rPr>
          <w:rFonts w:hint="eastAsia"/>
        </w:rPr>
        <w:t>为</w:t>
      </w:r>
      <w:r>
        <w:rPr>
          <w:rStyle w:val="-3"/>
          <w:rFonts w:hint="eastAsia"/>
        </w:rPr>
        <w:t>固定</w:t>
      </w:r>
      <w:r w:rsidRPr="00D71C0E">
        <w:rPr>
          <w:rStyle w:val="-3"/>
          <w:rFonts w:hint="eastAsia"/>
        </w:rPr>
        <w:t>值</w:t>
      </w:r>
      <w:r>
        <w:rPr>
          <w:rFonts w:hint="eastAsia"/>
        </w:rPr>
        <w:t>20</w:t>
      </w:r>
      <w:r>
        <w:rPr>
          <w:rFonts w:hint="eastAsia"/>
        </w:rPr>
        <w:t>磅；在</w:t>
      </w:r>
      <w:r w:rsidRPr="004308DE">
        <w:rPr>
          <w:rStyle w:val="-1"/>
          <w:rFonts w:hint="eastAsia"/>
        </w:rPr>
        <w:t>换行和分页</w:t>
      </w:r>
      <w:r>
        <w:rPr>
          <w:rFonts w:hint="eastAsia"/>
        </w:rPr>
        <w:t>，取消勾选</w:t>
      </w:r>
      <w:r w:rsidRPr="00D71C0E">
        <w:rPr>
          <w:rStyle w:val="-3"/>
          <w:rFonts w:hint="eastAsia"/>
        </w:rPr>
        <w:t>孤行</w:t>
      </w:r>
      <w:r w:rsidRPr="00D71C0E">
        <w:rPr>
          <w:rStyle w:val="-3"/>
          <w:rFonts w:hint="eastAsia"/>
        </w:rPr>
        <w:lastRenderedPageBreak/>
        <w:t>控制</w:t>
      </w:r>
      <w:r>
        <w:rPr>
          <w:rFonts w:hint="eastAsia"/>
        </w:rPr>
        <w:t>、</w:t>
      </w:r>
      <w:r w:rsidRPr="00D71C0E">
        <w:rPr>
          <w:rStyle w:val="-3"/>
          <w:rFonts w:hint="eastAsia"/>
        </w:rPr>
        <w:t>与下段同页</w:t>
      </w:r>
      <w:r>
        <w:rPr>
          <w:rFonts w:hint="eastAsia"/>
        </w:rPr>
        <w:t>、</w:t>
      </w:r>
      <w:r w:rsidRPr="00D71C0E">
        <w:rPr>
          <w:rStyle w:val="-3"/>
          <w:rFonts w:hint="eastAsia"/>
        </w:rPr>
        <w:t>段前分页</w:t>
      </w:r>
      <w:r>
        <w:rPr>
          <w:rFonts w:hint="eastAsia"/>
        </w:rPr>
        <w:t>，勾选</w:t>
      </w:r>
      <w:r w:rsidRPr="00D71C0E">
        <w:rPr>
          <w:rStyle w:val="-3"/>
          <w:rFonts w:hint="eastAsia"/>
        </w:rPr>
        <w:t>段中不分页</w:t>
      </w:r>
      <w:r>
        <w:rPr>
          <w:rFonts w:hint="eastAsia"/>
        </w:rPr>
        <w:t>。</w:t>
      </w:r>
    </w:p>
    <w:p w14:paraId="4C94675A" w14:textId="77777777" w:rsidR="00376BCD" w:rsidRDefault="00376BCD" w:rsidP="00376BCD">
      <w:pPr>
        <w:ind w:firstLine="480"/>
      </w:pPr>
    </w:p>
    <w:p w14:paraId="744DC354" w14:textId="77777777" w:rsidR="00376BCD" w:rsidRDefault="00376BCD" w:rsidP="00376BCD">
      <w:pPr>
        <w:ind w:firstLine="480"/>
      </w:pPr>
      <w:r>
        <w:rPr>
          <w:rFonts w:hint="eastAsia"/>
        </w:rPr>
        <w:t>新建</w:t>
      </w:r>
      <w:r w:rsidR="00110AA1" w:rsidRPr="00376BCD">
        <w:rPr>
          <w:rFonts w:hint="eastAsia"/>
        </w:rPr>
        <w:t>使用授权说明标题</w:t>
      </w:r>
      <w:r>
        <w:rPr>
          <w:rFonts w:hint="eastAsia"/>
        </w:rPr>
        <w:t>样式。</w:t>
      </w:r>
    </w:p>
    <w:p w14:paraId="664B7356" w14:textId="77777777" w:rsidR="00376BCD" w:rsidRDefault="004D3585" w:rsidP="00376BCD">
      <w:pPr>
        <w:ind w:firstLine="480"/>
      </w:pPr>
      <w:r>
        <w:rPr>
          <w:rFonts w:hint="eastAsia"/>
        </w:rPr>
        <w:t>样式属性：</w:t>
      </w:r>
      <w:r w:rsidR="00376BCD">
        <w:rPr>
          <w:rFonts w:hint="eastAsia"/>
        </w:rPr>
        <w:t>修改</w:t>
      </w:r>
      <w:r w:rsidR="00376BCD" w:rsidRPr="00D71C0E">
        <w:rPr>
          <w:rStyle w:val="-3"/>
          <w:rFonts w:hint="eastAsia"/>
        </w:rPr>
        <w:t>名称</w:t>
      </w:r>
      <w:r w:rsidR="00376BCD">
        <w:rPr>
          <w:rFonts w:hint="eastAsia"/>
        </w:rPr>
        <w:t>为</w:t>
      </w:r>
      <w:r w:rsidR="00376BCD" w:rsidRPr="00D71C0E">
        <w:rPr>
          <w:rStyle w:val="-3"/>
          <w:rFonts w:hint="eastAsia"/>
        </w:rPr>
        <w:t>使用授权说明标题</w:t>
      </w:r>
      <w:r w:rsidR="00376BCD">
        <w:rPr>
          <w:rFonts w:hint="eastAsia"/>
        </w:rPr>
        <w:t>，</w:t>
      </w:r>
      <w:r w:rsidR="00376BCD" w:rsidRPr="00D71C0E">
        <w:rPr>
          <w:rStyle w:val="-3"/>
          <w:rFonts w:hint="eastAsia"/>
        </w:rPr>
        <w:t>样式类型</w:t>
      </w:r>
      <w:r w:rsidR="00376BCD">
        <w:rPr>
          <w:rFonts w:hint="eastAsia"/>
        </w:rPr>
        <w:t>为</w:t>
      </w:r>
      <w:r w:rsidR="00376BCD" w:rsidRPr="00D71C0E">
        <w:rPr>
          <w:rStyle w:val="-3"/>
          <w:rFonts w:hint="eastAsia"/>
        </w:rPr>
        <w:t>链接段落和字符</w:t>
      </w:r>
      <w:r w:rsidR="00376BCD">
        <w:rPr>
          <w:rFonts w:hint="eastAsia"/>
        </w:rPr>
        <w:t>，</w:t>
      </w:r>
      <w:r w:rsidR="00376BCD" w:rsidRPr="00D71C0E">
        <w:rPr>
          <w:rStyle w:val="-3"/>
          <w:rFonts w:hint="eastAsia"/>
        </w:rPr>
        <w:t>样式基准</w:t>
      </w:r>
      <w:r w:rsidR="00376BCD">
        <w:rPr>
          <w:rFonts w:hint="eastAsia"/>
        </w:rPr>
        <w:t>为</w:t>
      </w:r>
      <w:r w:rsidR="00376BCD" w:rsidRPr="00D71C0E">
        <w:rPr>
          <w:rStyle w:val="-3"/>
          <w:rFonts w:hint="eastAsia"/>
        </w:rPr>
        <w:t>章标题无大纲级别</w:t>
      </w:r>
      <w:r w:rsidR="00376BCD">
        <w:rPr>
          <w:rFonts w:hint="eastAsia"/>
        </w:rPr>
        <w:t>，</w:t>
      </w:r>
      <w:r w:rsidR="00376BCD" w:rsidRPr="00D71C0E">
        <w:rPr>
          <w:rStyle w:val="-3"/>
          <w:rFonts w:hint="eastAsia"/>
        </w:rPr>
        <w:t>后续段落样式</w:t>
      </w:r>
      <w:r w:rsidR="00376BCD">
        <w:rPr>
          <w:rFonts w:hint="eastAsia"/>
        </w:rPr>
        <w:t>为</w:t>
      </w:r>
      <w:r w:rsidR="00376BCD" w:rsidRPr="00D71C0E">
        <w:rPr>
          <w:rStyle w:val="-3"/>
          <w:rFonts w:hint="eastAsia"/>
        </w:rPr>
        <w:t>正文</w:t>
      </w:r>
      <w:r w:rsidR="00376BCD">
        <w:rPr>
          <w:rFonts w:hint="eastAsia"/>
        </w:rPr>
        <w:t>。</w:t>
      </w:r>
    </w:p>
    <w:p w14:paraId="779493F7" w14:textId="77777777" w:rsidR="00376BCD" w:rsidRDefault="00376BCD" w:rsidP="00376BCD">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字号</w:t>
      </w:r>
      <w:r>
        <w:rPr>
          <w:rFonts w:hint="eastAsia"/>
        </w:rPr>
        <w:t>为</w:t>
      </w:r>
      <w:r w:rsidRPr="00D71C0E">
        <w:rPr>
          <w:rStyle w:val="-3"/>
          <w:rFonts w:hint="eastAsia"/>
        </w:rPr>
        <w:t>二号</w:t>
      </w:r>
      <w:r>
        <w:rPr>
          <w:rFonts w:hint="eastAsia"/>
        </w:rPr>
        <w:t>。</w:t>
      </w:r>
    </w:p>
    <w:p w14:paraId="19FD4FE3" w14:textId="77777777" w:rsidR="00B85939" w:rsidRDefault="00F6143A" w:rsidP="00B85939">
      <w:pPr>
        <w:pStyle w:val="31"/>
      </w:pPr>
      <w:r>
        <w:rPr>
          <w:rFonts w:hint="eastAsia"/>
        </w:rPr>
        <w:t xml:space="preserve">　</w:t>
      </w:r>
      <w:bookmarkStart w:id="193" w:name="_Toc129216734"/>
      <w:bookmarkStart w:id="194" w:name="_Toc129261383"/>
      <w:bookmarkStart w:id="195" w:name="_Toc129640442"/>
      <w:bookmarkStart w:id="196" w:name="_Toc130413723"/>
      <w:bookmarkStart w:id="197" w:name="_Toc130663220"/>
      <w:r>
        <w:rPr>
          <w:rFonts w:hint="eastAsia"/>
        </w:rPr>
        <w:t>图片</w:t>
      </w:r>
      <w:bookmarkEnd w:id="193"/>
      <w:bookmarkEnd w:id="194"/>
      <w:bookmarkEnd w:id="195"/>
      <w:bookmarkEnd w:id="196"/>
      <w:bookmarkEnd w:id="197"/>
    </w:p>
    <w:p w14:paraId="25EE7356" w14:textId="77777777" w:rsidR="00B85939" w:rsidRDefault="00B85939" w:rsidP="00B85939">
      <w:pPr>
        <w:ind w:firstLine="480"/>
      </w:pPr>
      <w:r>
        <w:rPr>
          <w:rFonts w:hint="eastAsia"/>
        </w:rPr>
        <w:t>新建图片样式。</w:t>
      </w:r>
    </w:p>
    <w:p w14:paraId="47CB62BD" w14:textId="77777777" w:rsidR="0029223C" w:rsidRDefault="0029223C" w:rsidP="00B85939">
      <w:pPr>
        <w:ind w:firstLine="480"/>
      </w:pPr>
      <w:r>
        <w:rPr>
          <w:rFonts w:hint="eastAsia"/>
        </w:rPr>
        <w:t>样式属性：修改</w:t>
      </w:r>
      <w:r w:rsidRPr="00ED4E30">
        <w:rPr>
          <w:rStyle w:val="-3"/>
          <w:rFonts w:hint="eastAsia"/>
        </w:rPr>
        <w:t>名称</w:t>
      </w:r>
      <w:r>
        <w:rPr>
          <w:rFonts w:hint="eastAsia"/>
        </w:rPr>
        <w:t>为</w:t>
      </w:r>
      <w:r>
        <w:rPr>
          <w:rStyle w:val="-3"/>
          <w:rFonts w:hint="eastAsia"/>
        </w:rPr>
        <w:t>图片</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题注</w:t>
      </w:r>
      <w:r>
        <w:rPr>
          <w:rFonts w:hint="eastAsia"/>
        </w:rPr>
        <w:t>。</w:t>
      </w:r>
    </w:p>
    <w:p w14:paraId="6097C4D9" w14:textId="77777777" w:rsidR="0029223C" w:rsidRDefault="0029223C" w:rsidP="0029223C">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12</w:t>
      </w:r>
      <w:r>
        <w:rPr>
          <w:rFonts w:hint="eastAsia"/>
        </w:rPr>
        <w:t>磅</w:t>
      </w:r>
      <w:r w:rsidR="00750C3F">
        <w:rPr>
          <w:rFonts w:hint="eastAsia"/>
        </w:rPr>
        <w:t>，</w:t>
      </w:r>
      <w:r w:rsidR="00750C3F" w:rsidRPr="00D71C0E">
        <w:rPr>
          <w:rStyle w:val="-3"/>
          <w:rFonts w:hint="eastAsia"/>
        </w:rPr>
        <w:t>段</w:t>
      </w:r>
      <w:r w:rsidR="00750C3F">
        <w:rPr>
          <w:rStyle w:val="-3"/>
          <w:rFonts w:hint="eastAsia"/>
        </w:rPr>
        <w:t>后</w:t>
      </w:r>
      <w:r w:rsidR="00750C3F" w:rsidRPr="00D71C0E">
        <w:rPr>
          <w:rStyle w:val="-3"/>
          <w:rFonts w:hint="eastAsia"/>
        </w:rPr>
        <w:t>距</w:t>
      </w:r>
      <w:r w:rsidR="00750C3F">
        <w:rPr>
          <w:rFonts w:hint="eastAsia"/>
        </w:rPr>
        <w:t>为</w:t>
      </w:r>
      <w:r w:rsidR="002B4AF6">
        <w:rPr>
          <w:rFonts w:hint="eastAsia"/>
        </w:rPr>
        <w:t>0</w:t>
      </w:r>
      <w:r w:rsidR="00B83F05">
        <w:rPr>
          <w:rFonts w:hint="eastAsia"/>
        </w:rPr>
        <w:t>，</w:t>
      </w:r>
      <w:r w:rsidR="00B83F05" w:rsidRPr="00B83F05">
        <w:rPr>
          <w:rStyle w:val="-3"/>
          <w:rFonts w:hint="eastAsia"/>
        </w:rPr>
        <w:t>行距</w:t>
      </w:r>
      <w:r w:rsidR="00B83F05">
        <w:rPr>
          <w:rFonts w:hint="eastAsia"/>
        </w:rPr>
        <w:t>为</w:t>
      </w:r>
      <w:r w:rsidR="00B83F05" w:rsidRPr="00B83F05">
        <w:rPr>
          <w:rStyle w:val="-3"/>
          <w:rFonts w:hint="eastAsia"/>
        </w:rPr>
        <w:t>最小值</w:t>
      </w:r>
      <w:r w:rsidR="00B83F05">
        <w:rPr>
          <w:rFonts w:hint="eastAsia"/>
        </w:rPr>
        <w:t>20</w:t>
      </w:r>
      <w:r w:rsidR="00B83F05">
        <w:rPr>
          <w:rFonts w:hint="eastAsia"/>
        </w:rPr>
        <w:t>磅</w:t>
      </w:r>
      <w:r>
        <w:rPr>
          <w:rFonts w:hint="eastAsia"/>
        </w:rPr>
        <w:t>；在</w:t>
      </w:r>
      <w:r w:rsidRPr="004308DE">
        <w:rPr>
          <w:rStyle w:val="-1"/>
          <w:rFonts w:hint="eastAsia"/>
        </w:rPr>
        <w:t>换行和分页</w:t>
      </w:r>
      <w:r>
        <w:rPr>
          <w:rFonts w:hint="eastAsia"/>
        </w:rPr>
        <w:t>，取消勾选</w:t>
      </w:r>
      <w:r w:rsidRPr="00D71C0E">
        <w:rPr>
          <w:rStyle w:val="-3"/>
          <w:rFonts w:hint="eastAsia"/>
        </w:rPr>
        <w:t>孤行控制</w:t>
      </w:r>
      <w:r>
        <w:rPr>
          <w:rFonts w:hint="eastAsia"/>
        </w:rPr>
        <w:t>、</w:t>
      </w:r>
      <w:r w:rsidRPr="00D71C0E">
        <w:rPr>
          <w:rStyle w:val="-3"/>
          <w:rFonts w:hint="eastAsia"/>
        </w:rPr>
        <w:t>段中不分页</w:t>
      </w:r>
      <w:r>
        <w:rPr>
          <w:rFonts w:hint="eastAsia"/>
        </w:rPr>
        <w:t>、</w:t>
      </w:r>
      <w:r w:rsidRPr="00D71C0E">
        <w:rPr>
          <w:rStyle w:val="-3"/>
          <w:rFonts w:hint="eastAsia"/>
        </w:rPr>
        <w:t>段前分页</w:t>
      </w:r>
      <w:r>
        <w:rPr>
          <w:rFonts w:hint="eastAsia"/>
        </w:rPr>
        <w:t>，勾选</w:t>
      </w:r>
      <w:r w:rsidRPr="00D71C0E">
        <w:rPr>
          <w:rStyle w:val="-3"/>
          <w:rFonts w:hint="eastAsia"/>
        </w:rPr>
        <w:t>与下段同页</w:t>
      </w:r>
      <w:r>
        <w:rPr>
          <w:rFonts w:hint="eastAsia"/>
        </w:rPr>
        <w:t>。</w:t>
      </w:r>
    </w:p>
    <w:p w14:paraId="3967B105" w14:textId="77777777" w:rsidR="007B4135" w:rsidRDefault="007B4135" w:rsidP="0029223C">
      <w:pPr>
        <w:ind w:firstLine="480"/>
      </w:pPr>
      <w:bookmarkStart w:id="198" w:name="_Hlk130063086"/>
      <w:r>
        <w:rPr>
          <w:rFonts w:hint="eastAsia"/>
        </w:rPr>
        <w:t>将</w:t>
      </w:r>
      <w:r w:rsidRPr="007B4135">
        <w:rPr>
          <w:rStyle w:val="-3"/>
        </w:rPr>
        <w:t>行距</w:t>
      </w:r>
      <w:r>
        <w:rPr>
          <w:rFonts w:hint="eastAsia"/>
        </w:rPr>
        <w:t>由</w:t>
      </w:r>
      <w:r w:rsidRPr="007B4135">
        <w:rPr>
          <w:rStyle w:val="-3"/>
          <w:rFonts w:hint="eastAsia"/>
        </w:rPr>
        <w:t>固定值</w:t>
      </w:r>
      <w:r>
        <w:rPr>
          <w:rFonts w:hint="eastAsia"/>
        </w:rPr>
        <w:t>改为</w:t>
      </w:r>
      <w:r w:rsidRPr="007B4135">
        <w:rPr>
          <w:rStyle w:val="-3"/>
          <w:rFonts w:hint="eastAsia"/>
        </w:rPr>
        <w:t>最小值</w:t>
      </w:r>
      <w:r>
        <w:rPr>
          <w:rFonts w:hint="eastAsia"/>
        </w:rPr>
        <w:t>，可以在行高超出设置值时自动拉伸垂直间距。</w:t>
      </w:r>
      <w:bookmarkEnd w:id="198"/>
    </w:p>
    <w:p w14:paraId="59FECDC7" w14:textId="77777777" w:rsidR="0029223C" w:rsidRDefault="00F6143A" w:rsidP="0029223C">
      <w:pPr>
        <w:pStyle w:val="31"/>
      </w:pPr>
      <w:r>
        <w:rPr>
          <w:rFonts w:hint="eastAsia"/>
        </w:rPr>
        <w:t xml:space="preserve">　</w:t>
      </w:r>
      <w:bookmarkStart w:id="199" w:name="_Toc129216735"/>
      <w:bookmarkStart w:id="200" w:name="_Toc129261384"/>
      <w:bookmarkStart w:id="201" w:name="_Toc129640443"/>
      <w:bookmarkStart w:id="202" w:name="_Toc130413724"/>
      <w:bookmarkStart w:id="203" w:name="_Toc130663221"/>
      <w:r>
        <w:rPr>
          <w:rFonts w:hint="eastAsia"/>
        </w:rPr>
        <w:t>表格</w:t>
      </w:r>
      <w:bookmarkEnd w:id="199"/>
      <w:bookmarkEnd w:id="200"/>
      <w:bookmarkEnd w:id="201"/>
      <w:bookmarkEnd w:id="202"/>
      <w:bookmarkEnd w:id="203"/>
    </w:p>
    <w:p w14:paraId="1F2937A4" w14:textId="77777777" w:rsidR="00623D6A" w:rsidRDefault="00E81F7B" w:rsidP="00623D6A">
      <w:pPr>
        <w:ind w:firstLine="480"/>
      </w:pPr>
      <w:r>
        <w:rPr>
          <w:rFonts w:hint="eastAsia"/>
        </w:rPr>
        <w:t>修改普通全框线表格样式，样式名为</w:t>
      </w:r>
      <w:r w:rsidRPr="00E75C20">
        <w:rPr>
          <w:rStyle w:val="-3"/>
          <w:rFonts w:hint="eastAsia"/>
        </w:rPr>
        <w:t>网格型</w:t>
      </w:r>
      <w:r>
        <w:rPr>
          <w:rFonts w:hint="eastAsia"/>
        </w:rPr>
        <w:t>。</w:t>
      </w:r>
    </w:p>
    <w:p w14:paraId="0B485B15" w14:textId="77777777" w:rsidR="00E75C20" w:rsidRDefault="00E75C20" w:rsidP="00E75C20">
      <w:pPr>
        <w:ind w:firstLine="480"/>
      </w:pPr>
      <w:r>
        <w:rPr>
          <w:rFonts w:hint="eastAsia"/>
        </w:rPr>
        <w:t>样式属性：修改</w:t>
      </w:r>
      <w:r w:rsidRPr="00E75C20">
        <w:rPr>
          <w:rStyle w:val="-3"/>
          <w:rFonts w:hint="eastAsia"/>
        </w:rPr>
        <w:t>样式基准</w:t>
      </w:r>
      <w:r>
        <w:rPr>
          <w:rFonts w:hint="eastAsia"/>
        </w:rPr>
        <w:t>为</w:t>
      </w:r>
      <w:r w:rsidRPr="00E75C20">
        <w:rPr>
          <w:rStyle w:val="-3"/>
          <w:rFonts w:hint="eastAsia"/>
        </w:rPr>
        <w:t>普通表格</w:t>
      </w:r>
      <w:r w:rsidRPr="00E75C20">
        <w:rPr>
          <w:rFonts w:hint="eastAsia"/>
        </w:rPr>
        <w:t>。</w:t>
      </w:r>
    </w:p>
    <w:p w14:paraId="71DAF98F" w14:textId="77777777" w:rsidR="00E75C20" w:rsidRDefault="00E75C20" w:rsidP="00E75C20">
      <w:pPr>
        <w:ind w:firstLine="480"/>
      </w:pPr>
      <w:r>
        <w:rPr>
          <w:rFonts w:hint="eastAsia"/>
        </w:rPr>
        <w:t>切换</w:t>
      </w:r>
      <w:r w:rsidRPr="00E75C20">
        <w:rPr>
          <w:rStyle w:val="-3"/>
          <w:rFonts w:hint="eastAsia"/>
        </w:rPr>
        <w:t>将格式应用于</w:t>
      </w:r>
      <w:r>
        <w:rPr>
          <w:rFonts w:hint="eastAsia"/>
        </w:rPr>
        <w:t>为</w:t>
      </w:r>
      <w:r w:rsidRPr="00E75C20">
        <w:rPr>
          <w:rStyle w:val="-3"/>
          <w:rFonts w:hint="eastAsia"/>
        </w:rPr>
        <w:t>整个表格</w:t>
      </w:r>
      <w:r>
        <w:rPr>
          <w:rFonts w:hint="eastAsia"/>
        </w:rPr>
        <w:t>。</w:t>
      </w:r>
    </w:p>
    <w:p w14:paraId="78A4E758" w14:textId="77777777" w:rsidR="00E75C20" w:rsidRDefault="00E75C20" w:rsidP="00E75C20">
      <w:pPr>
        <w:ind w:firstLine="420"/>
      </w:pPr>
      <w:r w:rsidRPr="00E75C20">
        <w:rPr>
          <w:rStyle w:val="-2"/>
          <w:rFonts w:hint="eastAsia"/>
        </w:rPr>
        <w:t>格式</w:t>
      </w:r>
      <w:r>
        <w:t>–</w:t>
      </w:r>
      <w:r w:rsidRPr="00E75C20">
        <w:rPr>
          <w:rStyle w:val="-2"/>
          <w:rFonts w:hint="eastAsia"/>
        </w:rPr>
        <w:t>表格属性</w:t>
      </w:r>
      <w:r>
        <w:rPr>
          <w:rFonts w:hint="eastAsia"/>
        </w:rPr>
        <w:t>：在</w:t>
      </w:r>
      <w:r w:rsidRPr="00E75C20">
        <w:rPr>
          <w:rStyle w:val="-1"/>
          <w:rFonts w:hint="eastAsia"/>
        </w:rPr>
        <w:t>表格</w:t>
      </w:r>
      <w:r>
        <w:rPr>
          <w:rFonts w:hint="eastAsia"/>
        </w:rPr>
        <w:t>，设置</w:t>
      </w:r>
      <w:r w:rsidRPr="00E75C20">
        <w:rPr>
          <w:rStyle w:val="-3"/>
          <w:rFonts w:hint="eastAsia"/>
        </w:rPr>
        <w:t>对齐方式</w:t>
      </w:r>
      <w:r>
        <w:rPr>
          <w:rFonts w:hint="eastAsia"/>
        </w:rPr>
        <w:t>为</w:t>
      </w:r>
      <w:r w:rsidRPr="00E75C20">
        <w:rPr>
          <w:rStyle w:val="-3"/>
          <w:rFonts w:hint="eastAsia"/>
        </w:rPr>
        <w:t>居中</w:t>
      </w:r>
      <w:r>
        <w:rPr>
          <w:rFonts w:hint="eastAsia"/>
        </w:rPr>
        <w:t>，</w:t>
      </w:r>
      <w:r w:rsidRPr="00E75C20">
        <w:rPr>
          <w:rStyle w:val="-3"/>
          <w:rFonts w:hint="eastAsia"/>
        </w:rPr>
        <w:t>文字环绕</w:t>
      </w:r>
      <w:r>
        <w:rPr>
          <w:rFonts w:hint="eastAsia"/>
        </w:rPr>
        <w:t>为</w:t>
      </w:r>
      <w:r w:rsidRPr="00E75C20">
        <w:rPr>
          <w:rStyle w:val="-3"/>
          <w:rFonts w:hint="eastAsia"/>
        </w:rPr>
        <w:t>无</w:t>
      </w:r>
      <w:r>
        <w:rPr>
          <w:rFonts w:hint="eastAsia"/>
        </w:rPr>
        <w:t>，点击</w:t>
      </w:r>
      <w:r w:rsidRPr="00E75C20">
        <w:rPr>
          <w:rStyle w:val="-2"/>
          <w:rFonts w:hint="eastAsia"/>
        </w:rPr>
        <w:t>选项</w:t>
      </w:r>
      <w:r w:rsidR="00935868" w:rsidRPr="00935868">
        <w:rPr>
          <w:rFonts w:hint="eastAsia"/>
        </w:rPr>
        <w:t>调出</w:t>
      </w:r>
      <w:r w:rsidR="00935868" w:rsidRPr="00935868">
        <w:rPr>
          <w:rStyle w:val="-4"/>
          <w:rFonts w:hint="eastAsia"/>
        </w:rPr>
        <w:t>表格选项窗口</w:t>
      </w:r>
      <w:r>
        <w:rPr>
          <w:rFonts w:hint="eastAsia"/>
        </w:rPr>
        <w:t>，设置单元格</w:t>
      </w:r>
      <w:r w:rsidRPr="00935868">
        <w:rPr>
          <w:rStyle w:val="-3"/>
          <w:rFonts w:hint="eastAsia"/>
        </w:rPr>
        <w:t>上下左右</w:t>
      </w:r>
      <w:r>
        <w:rPr>
          <w:rFonts w:hint="eastAsia"/>
        </w:rPr>
        <w:t>边距均为</w:t>
      </w:r>
      <w:r>
        <w:rPr>
          <w:rFonts w:hint="eastAsia"/>
        </w:rPr>
        <w:t>0</w:t>
      </w:r>
      <w:r>
        <w:rPr>
          <w:rFonts w:hint="eastAsia"/>
        </w:rPr>
        <w:t>；</w:t>
      </w:r>
      <w:r w:rsidR="0097557B">
        <w:rPr>
          <w:rFonts w:hint="eastAsia"/>
        </w:rPr>
        <w:t>在</w:t>
      </w:r>
      <w:r w:rsidRPr="00E75C20">
        <w:rPr>
          <w:rStyle w:val="-1"/>
          <w:rFonts w:hint="eastAsia"/>
        </w:rPr>
        <w:t>行</w:t>
      </w:r>
      <w:r>
        <w:rPr>
          <w:rFonts w:hint="eastAsia"/>
        </w:rPr>
        <w:t>，</w:t>
      </w:r>
      <w:r w:rsidR="009A22D5">
        <w:rPr>
          <w:rFonts w:hint="eastAsia"/>
        </w:rPr>
        <w:t>不</w:t>
      </w:r>
      <w:r>
        <w:rPr>
          <w:rFonts w:hint="eastAsia"/>
        </w:rPr>
        <w:t>勾选</w:t>
      </w:r>
      <w:r w:rsidRPr="00E75C20">
        <w:rPr>
          <w:rStyle w:val="-3"/>
          <w:rFonts w:hint="eastAsia"/>
        </w:rPr>
        <w:t>允许跨页断行</w:t>
      </w:r>
      <w:r w:rsidR="00D16B83">
        <w:rPr>
          <w:rFonts w:hint="eastAsia"/>
        </w:rPr>
        <w:t>、</w:t>
      </w:r>
      <w:r w:rsidRPr="00E75C20">
        <w:rPr>
          <w:rStyle w:val="-3"/>
          <w:rFonts w:hint="eastAsia"/>
        </w:rPr>
        <w:t>在各页顶端以标题行形式重复出现</w:t>
      </w:r>
      <w:r w:rsidR="0097557B" w:rsidRPr="0097557B">
        <w:rPr>
          <w:rFonts w:hint="eastAsia"/>
        </w:rPr>
        <w:t>；在</w:t>
      </w:r>
      <w:r w:rsidR="0097557B" w:rsidRPr="0097557B">
        <w:rPr>
          <w:rStyle w:val="-1"/>
          <w:rFonts w:hint="eastAsia"/>
        </w:rPr>
        <w:t>单元格</w:t>
      </w:r>
      <w:r w:rsidR="0097557B" w:rsidRPr="0097557B">
        <w:rPr>
          <w:rFonts w:hint="eastAsia"/>
        </w:rPr>
        <w:t>，选择</w:t>
      </w:r>
      <w:r w:rsidR="0097557B" w:rsidRPr="0097557B">
        <w:rPr>
          <w:rStyle w:val="-3"/>
          <w:rFonts w:hint="eastAsia"/>
        </w:rPr>
        <w:t>垂直对齐方式</w:t>
      </w:r>
      <w:r w:rsidR="0097557B" w:rsidRPr="0097557B">
        <w:rPr>
          <w:rFonts w:hint="eastAsia"/>
        </w:rPr>
        <w:t>为</w:t>
      </w:r>
      <w:r w:rsidR="0097557B" w:rsidRPr="0097557B">
        <w:rPr>
          <w:rStyle w:val="-3"/>
          <w:rFonts w:hint="eastAsia"/>
        </w:rPr>
        <w:t>居中</w:t>
      </w:r>
      <w:r>
        <w:rPr>
          <w:rFonts w:hint="eastAsia"/>
        </w:rPr>
        <w:t>。</w:t>
      </w:r>
    </w:p>
    <w:p w14:paraId="694C19AC" w14:textId="77777777" w:rsidR="00E75C20" w:rsidRDefault="00E75C20" w:rsidP="00E75C20">
      <w:pPr>
        <w:ind w:firstLine="420"/>
      </w:pPr>
      <w:r w:rsidRPr="00E75C20">
        <w:rPr>
          <w:rStyle w:val="-2"/>
          <w:rFonts w:hint="eastAsia"/>
        </w:rPr>
        <w:t>格式</w:t>
      </w:r>
      <w:r>
        <w:t>–</w:t>
      </w:r>
      <w:r w:rsidRPr="00E75C20">
        <w:rPr>
          <w:rStyle w:val="-2"/>
          <w:rFonts w:hint="eastAsia"/>
        </w:rPr>
        <w:t>字体</w:t>
      </w:r>
      <w:r>
        <w:rPr>
          <w:rFonts w:hint="eastAsia"/>
        </w:rPr>
        <w:t>：设置</w:t>
      </w:r>
      <w:r w:rsidRPr="00E75C20">
        <w:rPr>
          <w:rStyle w:val="-3"/>
          <w:rFonts w:hint="eastAsia"/>
        </w:rPr>
        <w:t>字号</w:t>
      </w:r>
      <w:r>
        <w:rPr>
          <w:rFonts w:hint="eastAsia"/>
        </w:rPr>
        <w:t>为</w:t>
      </w:r>
      <w:r>
        <w:rPr>
          <w:rFonts w:hint="eastAsia"/>
        </w:rPr>
        <w:t>11</w:t>
      </w:r>
      <w:r>
        <w:rPr>
          <w:rFonts w:hint="eastAsia"/>
        </w:rPr>
        <w:t>。</w:t>
      </w:r>
    </w:p>
    <w:p w14:paraId="2781BB52" w14:textId="77777777" w:rsidR="004010F9" w:rsidRDefault="00E75C20" w:rsidP="00E75C20">
      <w:pPr>
        <w:ind w:firstLine="420"/>
      </w:pPr>
      <w:r w:rsidRPr="00E75C20">
        <w:rPr>
          <w:rStyle w:val="-2"/>
          <w:rFonts w:hint="eastAsia"/>
        </w:rPr>
        <w:t>格式</w:t>
      </w:r>
      <w:r>
        <w:t>–</w:t>
      </w:r>
      <w:r w:rsidRPr="00E75C20">
        <w:rPr>
          <w:rStyle w:val="-2"/>
          <w:rFonts w:hint="eastAsia"/>
        </w:rPr>
        <w:t>段落</w:t>
      </w:r>
      <w:r>
        <w:rPr>
          <w:rFonts w:hint="eastAsia"/>
        </w:rPr>
        <w:t>：</w:t>
      </w:r>
      <w:r w:rsidR="002B4AF6">
        <w:rPr>
          <w:rFonts w:hint="eastAsia"/>
        </w:rPr>
        <w:t>设置</w:t>
      </w:r>
      <w:r w:rsidR="002B4AF6" w:rsidRPr="00AE6378">
        <w:rPr>
          <w:rStyle w:val="-3"/>
          <w:rFonts w:hint="eastAsia"/>
        </w:rPr>
        <w:t>对齐方式</w:t>
      </w:r>
      <w:r w:rsidR="002B4AF6">
        <w:rPr>
          <w:rFonts w:hint="eastAsia"/>
        </w:rPr>
        <w:t>为</w:t>
      </w:r>
      <w:r w:rsidR="002B4AF6" w:rsidRPr="00AE6378">
        <w:rPr>
          <w:rStyle w:val="-3"/>
          <w:rFonts w:hint="eastAsia"/>
        </w:rPr>
        <w:t>居中</w:t>
      </w:r>
      <w:r w:rsidR="002B4AF6">
        <w:rPr>
          <w:rFonts w:hint="eastAsia"/>
        </w:rPr>
        <w:t>，</w:t>
      </w:r>
      <w:r w:rsidRPr="00E75C20">
        <w:rPr>
          <w:rStyle w:val="-3"/>
          <w:rFonts w:hint="eastAsia"/>
        </w:rPr>
        <w:t>段前距</w:t>
      </w:r>
      <w:r>
        <w:rPr>
          <w:rFonts w:hint="eastAsia"/>
        </w:rPr>
        <w:t>为</w:t>
      </w:r>
      <w:r>
        <w:rPr>
          <w:rFonts w:hint="eastAsia"/>
        </w:rPr>
        <w:t>3</w:t>
      </w:r>
      <w:r>
        <w:rPr>
          <w:rFonts w:hint="eastAsia"/>
        </w:rPr>
        <w:t>磅，</w:t>
      </w:r>
      <w:r w:rsidRPr="00E75C20">
        <w:rPr>
          <w:rStyle w:val="-3"/>
          <w:rFonts w:hint="eastAsia"/>
        </w:rPr>
        <w:t>段后距</w:t>
      </w:r>
      <w:r>
        <w:rPr>
          <w:rFonts w:hint="eastAsia"/>
        </w:rPr>
        <w:t>为</w:t>
      </w:r>
      <w:r>
        <w:rPr>
          <w:rFonts w:hint="eastAsia"/>
        </w:rPr>
        <w:t>3</w:t>
      </w:r>
      <w:r>
        <w:rPr>
          <w:rFonts w:hint="eastAsia"/>
        </w:rPr>
        <w:t>磅，</w:t>
      </w:r>
      <w:r w:rsidRPr="00E75C20">
        <w:rPr>
          <w:rStyle w:val="-3"/>
          <w:rFonts w:hint="eastAsia"/>
        </w:rPr>
        <w:t>行距</w:t>
      </w:r>
      <w:r>
        <w:rPr>
          <w:rFonts w:hint="eastAsia"/>
        </w:rPr>
        <w:t>为</w:t>
      </w:r>
      <w:r w:rsidRPr="00E75C20">
        <w:rPr>
          <w:rStyle w:val="-3"/>
          <w:rFonts w:hint="eastAsia"/>
        </w:rPr>
        <w:t>单倍行距</w:t>
      </w:r>
      <w:r>
        <w:rPr>
          <w:rFonts w:hint="eastAsia"/>
        </w:rPr>
        <w:t>。</w:t>
      </w:r>
    </w:p>
    <w:p w14:paraId="36FBF87B" w14:textId="77777777" w:rsidR="00E75C20" w:rsidRDefault="00E75C20" w:rsidP="00E75C20">
      <w:pPr>
        <w:ind w:firstLine="480"/>
      </w:pPr>
    </w:p>
    <w:p w14:paraId="7B78494B" w14:textId="77777777" w:rsidR="00E75C20" w:rsidRDefault="00E75C20" w:rsidP="00E75C20">
      <w:pPr>
        <w:ind w:firstLine="480"/>
      </w:pPr>
      <w:r>
        <w:rPr>
          <w:rFonts w:hint="eastAsia"/>
        </w:rPr>
        <w:t>新建三线表样式。</w:t>
      </w:r>
    </w:p>
    <w:p w14:paraId="50A0AE71" w14:textId="77777777" w:rsidR="00E75C20" w:rsidRDefault="00E75C20" w:rsidP="00E75C20">
      <w:pPr>
        <w:ind w:firstLine="480"/>
      </w:pPr>
      <w:r>
        <w:rPr>
          <w:rFonts w:hint="eastAsia"/>
        </w:rPr>
        <w:t>样式属性：修改</w:t>
      </w:r>
      <w:r w:rsidRPr="00E75C20">
        <w:rPr>
          <w:rStyle w:val="-3"/>
          <w:rFonts w:hint="eastAsia"/>
        </w:rPr>
        <w:t>名称</w:t>
      </w:r>
      <w:r>
        <w:rPr>
          <w:rFonts w:hint="eastAsia"/>
        </w:rPr>
        <w:t>为</w:t>
      </w:r>
      <w:r w:rsidRPr="00E75C20">
        <w:rPr>
          <w:rStyle w:val="-3"/>
          <w:rFonts w:hint="eastAsia"/>
        </w:rPr>
        <w:t>三线表</w:t>
      </w:r>
      <w:r>
        <w:rPr>
          <w:rFonts w:hint="eastAsia"/>
        </w:rPr>
        <w:t>，</w:t>
      </w:r>
      <w:r w:rsidRPr="00D71C0E">
        <w:rPr>
          <w:rStyle w:val="-3"/>
          <w:rFonts w:hint="eastAsia"/>
        </w:rPr>
        <w:t>样式类型</w:t>
      </w:r>
      <w:r>
        <w:rPr>
          <w:rFonts w:hint="eastAsia"/>
        </w:rPr>
        <w:t>为</w:t>
      </w:r>
      <w:r w:rsidRPr="00E75C20">
        <w:rPr>
          <w:rStyle w:val="-3"/>
          <w:rFonts w:hint="eastAsia"/>
        </w:rPr>
        <w:t>表格</w:t>
      </w:r>
      <w:r>
        <w:rPr>
          <w:rFonts w:hint="eastAsia"/>
        </w:rPr>
        <w:t>，</w:t>
      </w:r>
      <w:r w:rsidRPr="00E75C20">
        <w:rPr>
          <w:rStyle w:val="-3"/>
          <w:rFonts w:hint="eastAsia"/>
        </w:rPr>
        <w:t>样式基准</w:t>
      </w:r>
      <w:r>
        <w:rPr>
          <w:rFonts w:hint="eastAsia"/>
        </w:rPr>
        <w:t>为</w:t>
      </w:r>
      <w:r w:rsidRPr="00E75C20">
        <w:rPr>
          <w:rStyle w:val="-3"/>
          <w:rFonts w:hint="eastAsia"/>
        </w:rPr>
        <w:t>网格型</w:t>
      </w:r>
      <w:r w:rsidRPr="00E75C20">
        <w:rPr>
          <w:rFonts w:hint="eastAsia"/>
        </w:rPr>
        <w:t>。</w:t>
      </w:r>
    </w:p>
    <w:p w14:paraId="3F5109FB" w14:textId="77777777" w:rsidR="00AE6378" w:rsidRDefault="00AE6378" w:rsidP="00AE6378">
      <w:pPr>
        <w:ind w:firstLine="480"/>
      </w:pPr>
      <w:r>
        <w:rPr>
          <w:rFonts w:hint="eastAsia"/>
        </w:rPr>
        <w:t>切换</w:t>
      </w:r>
      <w:r w:rsidRPr="00AE6378">
        <w:rPr>
          <w:rStyle w:val="-3"/>
          <w:rFonts w:hint="eastAsia"/>
        </w:rPr>
        <w:t>将格式应用于</w:t>
      </w:r>
      <w:r>
        <w:rPr>
          <w:rFonts w:hint="eastAsia"/>
        </w:rPr>
        <w:t>为</w:t>
      </w:r>
      <w:r w:rsidRPr="00AE6378">
        <w:rPr>
          <w:rStyle w:val="-3"/>
          <w:rFonts w:hint="eastAsia"/>
        </w:rPr>
        <w:t>整个表格</w:t>
      </w:r>
      <w:r>
        <w:rPr>
          <w:rFonts w:hint="eastAsia"/>
        </w:rPr>
        <w:t>。</w:t>
      </w:r>
    </w:p>
    <w:p w14:paraId="22F8AF5D" w14:textId="77777777" w:rsidR="00AE6378" w:rsidRDefault="00AE6378" w:rsidP="00AE6378">
      <w:pPr>
        <w:ind w:firstLine="420"/>
      </w:pPr>
      <w:r w:rsidRPr="00AE6378">
        <w:rPr>
          <w:rStyle w:val="-2"/>
          <w:rFonts w:hint="eastAsia"/>
        </w:rPr>
        <w:t>格式</w:t>
      </w:r>
      <w:r>
        <w:t>–</w:t>
      </w:r>
      <w:r w:rsidRPr="00AE6378">
        <w:rPr>
          <w:rStyle w:val="-2"/>
          <w:rFonts w:hint="eastAsia"/>
        </w:rPr>
        <w:t>边框和底纹</w:t>
      </w:r>
      <w:r>
        <w:rPr>
          <w:rFonts w:hint="eastAsia"/>
        </w:rPr>
        <w:t>：</w:t>
      </w:r>
      <w:r w:rsidR="0097557B">
        <w:rPr>
          <w:rFonts w:hint="eastAsia"/>
        </w:rPr>
        <w:t>在</w:t>
      </w:r>
      <w:r w:rsidRPr="00AE6378">
        <w:rPr>
          <w:rStyle w:val="-1"/>
          <w:rFonts w:hint="eastAsia"/>
        </w:rPr>
        <w:t>边框</w:t>
      </w:r>
      <w:r>
        <w:rPr>
          <w:rFonts w:hint="eastAsia"/>
        </w:rPr>
        <w:t>，先</w:t>
      </w:r>
      <w:r w:rsidRPr="00AE6378">
        <w:rPr>
          <w:rStyle w:val="-3"/>
          <w:rFonts w:hint="eastAsia"/>
        </w:rPr>
        <w:t>设置</w:t>
      </w:r>
      <w:r>
        <w:rPr>
          <w:rFonts w:hint="eastAsia"/>
        </w:rPr>
        <w:t>框线为</w:t>
      </w:r>
      <w:r w:rsidRPr="00AE6378">
        <w:rPr>
          <w:rStyle w:val="-3"/>
          <w:rFonts w:hint="eastAsia"/>
        </w:rPr>
        <w:t>无</w:t>
      </w:r>
      <w:r>
        <w:rPr>
          <w:rFonts w:hint="eastAsia"/>
        </w:rPr>
        <w:t>；选择框线</w:t>
      </w:r>
      <w:r w:rsidRPr="00AE6378">
        <w:rPr>
          <w:rStyle w:val="-3"/>
          <w:rFonts w:hint="eastAsia"/>
        </w:rPr>
        <w:t>样式</w:t>
      </w:r>
      <w:r>
        <w:rPr>
          <w:rFonts w:hint="eastAsia"/>
        </w:rPr>
        <w:t>为单直线，</w:t>
      </w:r>
      <w:r w:rsidRPr="00AE6378">
        <w:rPr>
          <w:rStyle w:val="-3"/>
          <w:rFonts w:hint="eastAsia"/>
        </w:rPr>
        <w:t>宽度</w:t>
      </w:r>
      <w:r>
        <w:rPr>
          <w:rFonts w:hint="eastAsia"/>
        </w:rPr>
        <w:t>为</w:t>
      </w:r>
      <w:r w:rsidRPr="00AE6378">
        <w:rPr>
          <w:rStyle w:val="-3"/>
          <w:rFonts w:hint="eastAsia"/>
        </w:rPr>
        <w:t>1.5</w:t>
      </w:r>
      <w:r w:rsidRPr="00AE6378">
        <w:rPr>
          <w:rStyle w:val="-3"/>
          <w:rFonts w:hint="eastAsia"/>
        </w:rPr>
        <w:t>磅</w:t>
      </w:r>
      <w:r>
        <w:rPr>
          <w:rFonts w:hint="eastAsia"/>
        </w:rPr>
        <w:t>，点击上框线、下框线按钮以应用。</w:t>
      </w:r>
    </w:p>
    <w:p w14:paraId="396C39B5" w14:textId="77777777" w:rsidR="00AE6378" w:rsidRDefault="00AE6378" w:rsidP="00AE6378">
      <w:pPr>
        <w:ind w:firstLine="480"/>
      </w:pPr>
      <w:r>
        <w:rPr>
          <w:rFonts w:hint="eastAsia"/>
        </w:rPr>
        <w:lastRenderedPageBreak/>
        <w:t>切换</w:t>
      </w:r>
      <w:r w:rsidRPr="00AE6378">
        <w:rPr>
          <w:rStyle w:val="-3"/>
          <w:rFonts w:hint="eastAsia"/>
        </w:rPr>
        <w:t>将格式应用于</w:t>
      </w:r>
      <w:r>
        <w:rPr>
          <w:rFonts w:hint="eastAsia"/>
        </w:rPr>
        <w:t>为</w:t>
      </w:r>
      <w:r w:rsidRPr="00AE6378">
        <w:rPr>
          <w:rStyle w:val="-3"/>
          <w:rFonts w:hint="eastAsia"/>
        </w:rPr>
        <w:t>标题行</w:t>
      </w:r>
      <w:r>
        <w:rPr>
          <w:rFonts w:hint="eastAsia"/>
        </w:rPr>
        <w:t>。</w:t>
      </w:r>
    </w:p>
    <w:p w14:paraId="07EEB411" w14:textId="77777777" w:rsidR="00E75C20" w:rsidRDefault="00AE6378" w:rsidP="00AE6378">
      <w:pPr>
        <w:ind w:firstLine="420"/>
      </w:pPr>
      <w:r w:rsidRPr="00AE6378">
        <w:rPr>
          <w:rStyle w:val="-2"/>
          <w:rFonts w:hint="eastAsia"/>
        </w:rPr>
        <w:t>格式</w:t>
      </w:r>
      <w:r>
        <w:t>–</w:t>
      </w:r>
      <w:r w:rsidRPr="00AE6378">
        <w:rPr>
          <w:rStyle w:val="-2"/>
          <w:rFonts w:hint="eastAsia"/>
        </w:rPr>
        <w:t>边框和底纹</w:t>
      </w:r>
      <w:r>
        <w:rPr>
          <w:rFonts w:hint="eastAsia"/>
        </w:rPr>
        <w:t>：</w:t>
      </w:r>
      <w:r w:rsidR="0097557B">
        <w:rPr>
          <w:rFonts w:hint="eastAsia"/>
        </w:rPr>
        <w:t>在</w:t>
      </w:r>
      <w:r w:rsidRPr="00AE6378">
        <w:rPr>
          <w:rStyle w:val="-1"/>
          <w:rFonts w:hint="eastAsia"/>
        </w:rPr>
        <w:t>边框</w:t>
      </w:r>
      <w:r>
        <w:rPr>
          <w:rFonts w:hint="eastAsia"/>
        </w:rPr>
        <w:t>，选择框线</w:t>
      </w:r>
      <w:r w:rsidRPr="00AE6378">
        <w:rPr>
          <w:rStyle w:val="-3"/>
          <w:rFonts w:hint="eastAsia"/>
        </w:rPr>
        <w:t>样式</w:t>
      </w:r>
      <w:r>
        <w:rPr>
          <w:rFonts w:hint="eastAsia"/>
        </w:rPr>
        <w:t>为单直线，</w:t>
      </w:r>
      <w:r w:rsidRPr="00AE6378">
        <w:rPr>
          <w:rStyle w:val="-3"/>
          <w:rFonts w:hint="eastAsia"/>
        </w:rPr>
        <w:t>宽度</w:t>
      </w:r>
      <w:r>
        <w:rPr>
          <w:rFonts w:hint="eastAsia"/>
        </w:rPr>
        <w:t>为</w:t>
      </w:r>
      <w:r w:rsidRPr="00AE6378">
        <w:rPr>
          <w:rStyle w:val="-3"/>
          <w:rFonts w:hint="eastAsia"/>
        </w:rPr>
        <w:t>1.5</w:t>
      </w:r>
      <w:r w:rsidRPr="00AE6378">
        <w:rPr>
          <w:rStyle w:val="-3"/>
          <w:rFonts w:hint="eastAsia"/>
        </w:rPr>
        <w:t>磅</w:t>
      </w:r>
      <w:r>
        <w:rPr>
          <w:rFonts w:hint="eastAsia"/>
        </w:rPr>
        <w:t>，点击上框线按钮以应用；选择框线</w:t>
      </w:r>
      <w:r w:rsidRPr="00AE6378">
        <w:rPr>
          <w:rStyle w:val="-3"/>
          <w:rFonts w:hint="eastAsia"/>
        </w:rPr>
        <w:t>样式</w:t>
      </w:r>
      <w:r>
        <w:rPr>
          <w:rFonts w:hint="eastAsia"/>
        </w:rPr>
        <w:t>为单直线，</w:t>
      </w:r>
      <w:r w:rsidRPr="00AE6378">
        <w:rPr>
          <w:rStyle w:val="-3"/>
          <w:rFonts w:hint="eastAsia"/>
        </w:rPr>
        <w:t>宽度</w:t>
      </w:r>
      <w:r>
        <w:rPr>
          <w:rFonts w:hint="eastAsia"/>
        </w:rPr>
        <w:t>为</w:t>
      </w:r>
      <w:r w:rsidRPr="00AE6378">
        <w:rPr>
          <w:rStyle w:val="-3"/>
          <w:rFonts w:hint="eastAsia"/>
        </w:rPr>
        <w:t>1.0</w:t>
      </w:r>
      <w:r w:rsidRPr="00AE6378">
        <w:rPr>
          <w:rStyle w:val="-3"/>
          <w:rFonts w:hint="eastAsia"/>
        </w:rPr>
        <w:t>磅</w:t>
      </w:r>
      <w:r>
        <w:rPr>
          <w:rFonts w:hint="eastAsia"/>
        </w:rPr>
        <w:t>，点击下框线按钮以应用。</w:t>
      </w:r>
    </w:p>
    <w:p w14:paraId="6B7EA573" w14:textId="77777777" w:rsidR="00CE289B" w:rsidRDefault="00F6143A" w:rsidP="00CE289B">
      <w:pPr>
        <w:pStyle w:val="31"/>
      </w:pPr>
      <w:r>
        <w:rPr>
          <w:rFonts w:hint="eastAsia"/>
        </w:rPr>
        <w:t xml:space="preserve">　</w:t>
      </w:r>
      <w:bookmarkStart w:id="204" w:name="_Toc129216736"/>
      <w:bookmarkStart w:id="205" w:name="_Toc129261385"/>
      <w:bookmarkStart w:id="206" w:name="_Toc129640444"/>
      <w:bookmarkStart w:id="207" w:name="_Toc130413725"/>
      <w:bookmarkStart w:id="208" w:name="_Toc130663222"/>
      <w:r>
        <w:rPr>
          <w:rFonts w:hint="eastAsia"/>
        </w:rPr>
        <w:t>公式</w:t>
      </w:r>
      <w:bookmarkEnd w:id="204"/>
      <w:bookmarkEnd w:id="205"/>
      <w:bookmarkEnd w:id="206"/>
      <w:bookmarkEnd w:id="207"/>
      <w:bookmarkEnd w:id="208"/>
    </w:p>
    <w:p w14:paraId="749E0C3C" w14:textId="77777777" w:rsidR="00CE289B" w:rsidRDefault="00CE289B" w:rsidP="00CE289B">
      <w:pPr>
        <w:ind w:firstLine="480"/>
      </w:pPr>
      <w:r>
        <w:rPr>
          <w:rFonts w:hint="eastAsia"/>
        </w:rPr>
        <w:t>新建公式样式。</w:t>
      </w:r>
    </w:p>
    <w:p w14:paraId="6E484385" w14:textId="77777777" w:rsidR="00CE289B" w:rsidRDefault="00CE289B" w:rsidP="00CE289B">
      <w:pPr>
        <w:ind w:firstLine="480"/>
      </w:pPr>
      <w:r>
        <w:rPr>
          <w:rFonts w:hint="eastAsia"/>
        </w:rPr>
        <w:t>样式属性：修改</w:t>
      </w:r>
      <w:r w:rsidRPr="00ED4E30">
        <w:rPr>
          <w:rStyle w:val="-3"/>
          <w:rFonts w:hint="eastAsia"/>
        </w:rPr>
        <w:t>名称</w:t>
      </w:r>
      <w:r>
        <w:rPr>
          <w:rFonts w:hint="eastAsia"/>
        </w:rPr>
        <w:t>为</w:t>
      </w:r>
      <w:r>
        <w:rPr>
          <w:rStyle w:val="-3"/>
          <w:rFonts w:hint="eastAsia"/>
        </w:rPr>
        <w:t>公式</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正文</w:t>
      </w:r>
      <w:r>
        <w:rPr>
          <w:rFonts w:hint="eastAsia"/>
        </w:rPr>
        <w:t>。</w:t>
      </w:r>
    </w:p>
    <w:p w14:paraId="65532A8B" w14:textId="77777777" w:rsidR="00CE289B" w:rsidRDefault="00CE289B" w:rsidP="00CE289B">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Pr>
          <w:rStyle w:val="-3"/>
          <w:rFonts w:hint="eastAsia"/>
        </w:rPr>
        <w:t>宋体</w:t>
      </w:r>
      <w:r>
        <w:rPr>
          <w:rFonts w:hint="eastAsia"/>
        </w:rPr>
        <w:t>，</w:t>
      </w:r>
      <w:r w:rsidRPr="00D71C0E">
        <w:rPr>
          <w:rStyle w:val="-3"/>
          <w:rFonts w:hint="eastAsia"/>
        </w:rPr>
        <w:t>西文字体</w:t>
      </w:r>
      <w:r>
        <w:rPr>
          <w:rFonts w:hint="eastAsia"/>
        </w:rPr>
        <w:t>为</w:t>
      </w:r>
      <w:r>
        <w:rPr>
          <w:rStyle w:val="-3"/>
          <w:rFonts w:hint="eastAsia"/>
        </w:rPr>
        <w:t>XITS</w:t>
      </w:r>
      <w:r>
        <w:rPr>
          <w:rStyle w:val="-3"/>
        </w:rPr>
        <w:t xml:space="preserve"> Math</w:t>
      </w:r>
      <w:r>
        <w:rPr>
          <w:rFonts w:hint="eastAsia"/>
        </w:rPr>
        <w:t>。</w:t>
      </w:r>
    </w:p>
    <w:p w14:paraId="4293FF9F" w14:textId="77777777" w:rsidR="00CE289B" w:rsidRDefault="00CE289B" w:rsidP="00CE289B">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段后距</w:t>
      </w:r>
      <w:r>
        <w:rPr>
          <w:rFonts w:hint="eastAsia"/>
        </w:rPr>
        <w:t>为</w:t>
      </w:r>
      <w:r>
        <w:rPr>
          <w:rFonts w:hint="eastAsia"/>
        </w:rPr>
        <w:t>12</w:t>
      </w:r>
      <w:r>
        <w:rPr>
          <w:rFonts w:hint="eastAsia"/>
        </w:rPr>
        <w:t>磅</w:t>
      </w:r>
      <w:r w:rsidR="007B4135">
        <w:rPr>
          <w:rFonts w:hint="eastAsia"/>
        </w:rPr>
        <w:t>，行距为</w:t>
      </w:r>
      <w:r w:rsidR="007B4135" w:rsidRPr="00725B80">
        <w:rPr>
          <w:rStyle w:val="-3"/>
          <w:rFonts w:hint="eastAsia"/>
        </w:rPr>
        <w:t>最小值</w:t>
      </w:r>
      <w:r w:rsidR="007B4135">
        <w:rPr>
          <w:rFonts w:hint="eastAsia"/>
        </w:rPr>
        <w:t>20</w:t>
      </w:r>
      <w:r w:rsidR="007B4135">
        <w:rPr>
          <w:rFonts w:hint="eastAsia"/>
        </w:rPr>
        <w:t>磅</w:t>
      </w:r>
      <w:r>
        <w:rPr>
          <w:rFonts w:hint="eastAsia"/>
        </w:rPr>
        <w:t>。</w:t>
      </w:r>
    </w:p>
    <w:p w14:paraId="42C24A88" w14:textId="77777777" w:rsidR="006D3F00" w:rsidRDefault="00F6143A" w:rsidP="006D3F00">
      <w:pPr>
        <w:pStyle w:val="31"/>
      </w:pPr>
      <w:r>
        <w:rPr>
          <w:rFonts w:hint="eastAsia"/>
        </w:rPr>
        <w:t xml:space="preserve">　</w:t>
      </w:r>
      <w:bookmarkStart w:id="209" w:name="_Toc129216737"/>
      <w:bookmarkStart w:id="210" w:name="_Toc129261386"/>
      <w:bookmarkStart w:id="211" w:name="_Toc129640445"/>
      <w:bookmarkStart w:id="212" w:name="_Toc130413726"/>
      <w:bookmarkStart w:id="213" w:name="_Toc130663223"/>
      <w:r>
        <w:rPr>
          <w:rFonts w:hint="eastAsia"/>
        </w:rPr>
        <w:t>题注</w:t>
      </w:r>
      <w:bookmarkEnd w:id="209"/>
      <w:bookmarkEnd w:id="210"/>
      <w:bookmarkEnd w:id="211"/>
      <w:bookmarkEnd w:id="212"/>
      <w:bookmarkEnd w:id="213"/>
    </w:p>
    <w:p w14:paraId="32B22018" w14:textId="77777777" w:rsidR="006D3F00" w:rsidRDefault="006D3F00" w:rsidP="006D3F00">
      <w:pPr>
        <w:ind w:firstLine="480"/>
      </w:pPr>
      <w:r>
        <w:rPr>
          <w:rFonts w:hint="eastAsia"/>
        </w:rPr>
        <w:t>修改题注样式，样式名为</w:t>
      </w:r>
      <w:r w:rsidRPr="00F40FD4">
        <w:rPr>
          <w:rStyle w:val="-3"/>
          <w:rFonts w:hint="eastAsia"/>
        </w:rPr>
        <w:t>题注</w:t>
      </w:r>
      <w:r>
        <w:rPr>
          <w:rFonts w:hint="eastAsia"/>
        </w:rPr>
        <w:t>。</w:t>
      </w:r>
    </w:p>
    <w:p w14:paraId="768606A4" w14:textId="77777777" w:rsidR="006D3F00" w:rsidRDefault="006D3F00" w:rsidP="006D3F00">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正文</w:t>
      </w:r>
      <w:r>
        <w:rPr>
          <w:rFonts w:hint="eastAsia"/>
        </w:rPr>
        <w:t>。</w:t>
      </w:r>
    </w:p>
    <w:p w14:paraId="0EB9BE30" w14:textId="77777777" w:rsidR="006D3F00" w:rsidRDefault="006D3F00" w:rsidP="006D3F00">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Pr>
          <w:rStyle w:val="-3"/>
          <w:rFonts w:hint="eastAsia"/>
        </w:rPr>
        <w:t>宋体</w:t>
      </w:r>
      <w:r>
        <w:rPr>
          <w:rFonts w:hint="eastAsia"/>
        </w:rPr>
        <w:t>，</w:t>
      </w:r>
      <w:r w:rsidRPr="00D71C0E">
        <w:rPr>
          <w:rStyle w:val="-3"/>
          <w:rFonts w:hint="eastAsia"/>
        </w:rPr>
        <w:t>西文字体</w:t>
      </w:r>
      <w:r>
        <w:rPr>
          <w:rFonts w:hint="eastAsia"/>
        </w:rPr>
        <w:t>为</w:t>
      </w:r>
      <w:r>
        <w:rPr>
          <w:rStyle w:val="-3"/>
          <w:rFonts w:hint="eastAsia"/>
        </w:rPr>
        <w:t>Times</w:t>
      </w:r>
      <w:r>
        <w:rPr>
          <w:rStyle w:val="-3"/>
        </w:rPr>
        <w:t xml:space="preserve"> New Roman</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sidR="00F07258" w:rsidRPr="00F07258">
        <w:rPr>
          <w:rFonts w:hint="eastAsia"/>
        </w:rPr>
        <w:t>11</w:t>
      </w:r>
      <w:r w:rsidRPr="005B582A">
        <w:rPr>
          <w:rStyle w:val="a9"/>
        </w:rPr>
        <w:footnoteReference w:id="16"/>
      </w:r>
      <w:r>
        <w:rPr>
          <w:rFonts w:hint="eastAsia"/>
        </w:rPr>
        <w:t>。</w:t>
      </w:r>
    </w:p>
    <w:p w14:paraId="06C1ED9D" w14:textId="77777777" w:rsidR="006D3F00" w:rsidRDefault="006D3F00" w:rsidP="006D3F00">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12</w:t>
      </w:r>
      <w:r>
        <w:rPr>
          <w:rFonts w:hint="eastAsia"/>
        </w:rPr>
        <w:t>磅，</w:t>
      </w:r>
      <w:r w:rsidRPr="00D71C0E">
        <w:rPr>
          <w:rStyle w:val="-3"/>
          <w:rFonts w:hint="eastAsia"/>
        </w:rPr>
        <w:t>段后距</w:t>
      </w:r>
      <w:r>
        <w:rPr>
          <w:rFonts w:hint="eastAsia"/>
        </w:rPr>
        <w:t>为</w:t>
      </w:r>
      <w:r>
        <w:rPr>
          <w:rFonts w:hint="eastAsia"/>
        </w:rPr>
        <w:t>12</w:t>
      </w:r>
      <w:r>
        <w:rPr>
          <w:rFonts w:hint="eastAsia"/>
        </w:rPr>
        <w:t>磅，</w:t>
      </w:r>
      <w:r w:rsidRPr="00D71C0E">
        <w:rPr>
          <w:rStyle w:val="-3"/>
          <w:rFonts w:hint="eastAsia"/>
        </w:rPr>
        <w:t>行距</w:t>
      </w:r>
      <w:r>
        <w:rPr>
          <w:rFonts w:hint="eastAsia"/>
        </w:rPr>
        <w:t>为</w:t>
      </w:r>
      <w:r>
        <w:rPr>
          <w:rStyle w:val="-3"/>
          <w:rFonts w:hint="eastAsia"/>
        </w:rPr>
        <w:t>单倍行距</w:t>
      </w:r>
      <w:r>
        <w:rPr>
          <w:rFonts w:hint="eastAsia"/>
        </w:rPr>
        <w:t>；在</w:t>
      </w:r>
      <w:r w:rsidRPr="004308DE">
        <w:rPr>
          <w:rStyle w:val="-1"/>
          <w:rFonts w:hint="eastAsia"/>
        </w:rPr>
        <w:t>换行和分页</w:t>
      </w:r>
      <w:r>
        <w:rPr>
          <w:rFonts w:hint="eastAsia"/>
        </w:rPr>
        <w:t>，取消勾选</w:t>
      </w:r>
      <w:r w:rsidRPr="00D71C0E">
        <w:rPr>
          <w:rStyle w:val="-3"/>
          <w:rFonts w:hint="eastAsia"/>
        </w:rPr>
        <w:t>孤行控制</w:t>
      </w:r>
      <w:r>
        <w:rPr>
          <w:rFonts w:hint="eastAsia"/>
        </w:rPr>
        <w:t>、</w:t>
      </w:r>
      <w:r w:rsidRPr="00D71C0E">
        <w:rPr>
          <w:rStyle w:val="-3"/>
          <w:rFonts w:hint="eastAsia"/>
        </w:rPr>
        <w:t>与下段同页</w:t>
      </w:r>
      <w:r>
        <w:rPr>
          <w:rFonts w:hint="eastAsia"/>
        </w:rPr>
        <w:t>、</w:t>
      </w:r>
      <w:r w:rsidRPr="00D71C0E">
        <w:rPr>
          <w:rStyle w:val="-3"/>
          <w:rFonts w:hint="eastAsia"/>
        </w:rPr>
        <w:t>段前分页</w:t>
      </w:r>
      <w:r>
        <w:rPr>
          <w:rFonts w:hint="eastAsia"/>
        </w:rPr>
        <w:t>，勾选</w:t>
      </w:r>
      <w:r w:rsidRPr="00D71C0E">
        <w:rPr>
          <w:rStyle w:val="-3"/>
          <w:rFonts w:hint="eastAsia"/>
        </w:rPr>
        <w:t>段中不分页</w:t>
      </w:r>
      <w:r>
        <w:rPr>
          <w:rFonts w:hint="eastAsia"/>
        </w:rPr>
        <w:t>。</w:t>
      </w:r>
    </w:p>
    <w:p w14:paraId="58C56006" w14:textId="77777777" w:rsidR="006D3F00" w:rsidRDefault="006D3F00" w:rsidP="006D3F00">
      <w:pPr>
        <w:ind w:firstLine="480"/>
      </w:pPr>
    </w:p>
    <w:p w14:paraId="2701A4AB" w14:textId="77777777" w:rsidR="006D3F00" w:rsidRDefault="006D3F00" w:rsidP="006D3F00">
      <w:pPr>
        <w:ind w:firstLine="480"/>
      </w:pPr>
      <w:r>
        <w:rPr>
          <w:rFonts w:hint="eastAsia"/>
        </w:rPr>
        <w:t>新建子题注样式。</w:t>
      </w:r>
    </w:p>
    <w:p w14:paraId="0516E979" w14:textId="77777777" w:rsidR="006D3F00" w:rsidRDefault="006D3F00" w:rsidP="006D3F00">
      <w:pPr>
        <w:ind w:firstLine="480"/>
      </w:pPr>
      <w:r>
        <w:rPr>
          <w:rFonts w:hint="eastAsia"/>
        </w:rPr>
        <w:t>样式属性：修改</w:t>
      </w:r>
      <w:r w:rsidRPr="006D3F00">
        <w:rPr>
          <w:rStyle w:val="-3"/>
          <w:rFonts w:hint="eastAsia"/>
        </w:rPr>
        <w:t>名称</w:t>
      </w:r>
      <w:r>
        <w:rPr>
          <w:rFonts w:hint="eastAsia"/>
        </w:rPr>
        <w:t>为</w:t>
      </w:r>
      <w:r w:rsidRPr="006D3F00">
        <w:rPr>
          <w:rStyle w:val="-3"/>
          <w:rFonts w:hint="eastAsia"/>
        </w:rPr>
        <w:t>子题注</w:t>
      </w:r>
      <w:r>
        <w:rPr>
          <w:rFonts w:hint="eastAsia"/>
        </w:rPr>
        <w:t>，</w:t>
      </w:r>
      <w:r w:rsidRPr="00D71C0E">
        <w:rPr>
          <w:rStyle w:val="-3"/>
          <w:rFonts w:hint="eastAsia"/>
        </w:rPr>
        <w:t>样式基准</w:t>
      </w:r>
      <w:r>
        <w:rPr>
          <w:rFonts w:hint="eastAsia"/>
        </w:rPr>
        <w:t>为</w:t>
      </w:r>
      <w:r>
        <w:rPr>
          <w:rStyle w:val="-3"/>
          <w:rFonts w:hint="eastAsia"/>
        </w:rPr>
        <w:t>题注</w:t>
      </w:r>
      <w:r>
        <w:rPr>
          <w:rFonts w:hint="eastAsia"/>
        </w:rPr>
        <w:t>，</w:t>
      </w:r>
      <w:r w:rsidRPr="00D71C0E">
        <w:rPr>
          <w:rStyle w:val="-3"/>
          <w:rFonts w:hint="eastAsia"/>
        </w:rPr>
        <w:t>后续段落样式</w:t>
      </w:r>
      <w:r>
        <w:rPr>
          <w:rFonts w:hint="eastAsia"/>
        </w:rPr>
        <w:t>为</w:t>
      </w:r>
      <w:r>
        <w:rPr>
          <w:rStyle w:val="-3"/>
          <w:rFonts w:hint="eastAsia"/>
        </w:rPr>
        <w:t>子题注</w:t>
      </w:r>
      <w:r>
        <w:rPr>
          <w:rFonts w:hint="eastAsia"/>
        </w:rPr>
        <w:t>。</w:t>
      </w:r>
    </w:p>
    <w:p w14:paraId="5B078705" w14:textId="77777777" w:rsidR="006D3F00" w:rsidRDefault="006D3F00" w:rsidP="006D3F00">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92291D" w:rsidRPr="00D71C0E">
        <w:rPr>
          <w:rStyle w:val="-3"/>
          <w:rFonts w:hint="eastAsia"/>
        </w:rPr>
        <w:t>段前距</w:t>
      </w:r>
      <w:r w:rsidR="0092291D">
        <w:rPr>
          <w:rFonts w:hint="eastAsia"/>
        </w:rPr>
        <w:t>为</w:t>
      </w:r>
      <w:r w:rsidR="0092291D">
        <w:rPr>
          <w:rFonts w:hint="eastAsia"/>
        </w:rPr>
        <w:t>12</w:t>
      </w:r>
      <w:r w:rsidR="0092291D">
        <w:rPr>
          <w:rFonts w:hint="eastAsia"/>
        </w:rPr>
        <w:t>磅，</w:t>
      </w:r>
      <w:r w:rsidRPr="00D71C0E">
        <w:rPr>
          <w:rStyle w:val="-3"/>
          <w:rFonts w:hint="eastAsia"/>
        </w:rPr>
        <w:t>段后距</w:t>
      </w:r>
      <w:r>
        <w:rPr>
          <w:rFonts w:hint="eastAsia"/>
        </w:rPr>
        <w:t>为</w:t>
      </w:r>
      <w:r>
        <w:rPr>
          <w:rFonts w:hint="eastAsia"/>
        </w:rPr>
        <w:t>0</w:t>
      </w:r>
      <w:r>
        <w:rPr>
          <w:rFonts w:hint="eastAsia"/>
        </w:rPr>
        <w:t>。</w:t>
      </w:r>
    </w:p>
    <w:p w14:paraId="4AD3B045" w14:textId="77777777" w:rsidR="00446945" w:rsidRDefault="00F6143A" w:rsidP="00686F2D">
      <w:pPr>
        <w:pStyle w:val="31"/>
      </w:pPr>
      <w:r>
        <w:rPr>
          <w:rFonts w:hint="eastAsia"/>
        </w:rPr>
        <w:t xml:space="preserve">　</w:t>
      </w:r>
      <w:bookmarkStart w:id="214" w:name="_Toc129216738"/>
      <w:bookmarkStart w:id="215" w:name="_Toc129261387"/>
      <w:bookmarkStart w:id="216" w:name="_Toc129640446"/>
      <w:bookmarkStart w:id="217" w:name="_Ref129726507"/>
      <w:bookmarkStart w:id="218" w:name="_Toc130413727"/>
      <w:bookmarkStart w:id="219" w:name="_Toc130663224"/>
      <w:r>
        <w:rPr>
          <w:rFonts w:hint="eastAsia"/>
        </w:rPr>
        <w:t>列表与参考文献</w:t>
      </w:r>
      <w:bookmarkEnd w:id="214"/>
      <w:bookmarkEnd w:id="215"/>
      <w:bookmarkEnd w:id="216"/>
      <w:bookmarkEnd w:id="217"/>
      <w:bookmarkEnd w:id="218"/>
      <w:bookmarkEnd w:id="219"/>
    </w:p>
    <w:p w14:paraId="361E1EA9" w14:textId="77777777" w:rsidR="00857BCB" w:rsidRDefault="00CA4783" w:rsidP="00686F2D">
      <w:pPr>
        <w:ind w:firstLine="480"/>
      </w:pPr>
      <w:r>
        <w:rPr>
          <w:rFonts w:hint="eastAsia"/>
        </w:rPr>
        <w:t>修改</w:t>
      </w:r>
      <w:r w:rsidR="00A95583">
        <w:rPr>
          <w:rFonts w:hint="eastAsia"/>
        </w:rPr>
        <w:t>编号</w:t>
      </w:r>
      <w:r>
        <w:rPr>
          <w:rFonts w:hint="eastAsia"/>
        </w:rPr>
        <w:t>列表样式，样式名为</w:t>
      </w:r>
      <w:r w:rsidRPr="00157122">
        <w:rPr>
          <w:rStyle w:val="-3"/>
          <w:rFonts w:hint="eastAsia"/>
        </w:rPr>
        <w:t>列表编号</w:t>
      </w:r>
      <w:r>
        <w:rPr>
          <w:rFonts w:hint="eastAsia"/>
        </w:rPr>
        <w:t>。</w:t>
      </w:r>
    </w:p>
    <w:p w14:paraId="3C8AF9D5" w14:textId="77777777" w:rsidR="00CA4783" w:rsidRDefault="00CA4783" w:rsidP="00686F2D">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p>
    <w:p w14:paraId="3A9F4250" w14:textId="77777777" w:rsidR="00B83F59" w:rsidRPr="00386E31" w:rsidRDefault="00B83F59" w:rsidP="002E2419">
      <w:pPr>
        <w:ind w:firstLine="420"/>
      </w:pPr>
      <w:r w:rsidRPr="004308DE">
        <w:rPr>
          <w:rStyle w:val="-2"/>
          <w:rFonts w:hint="eastAsia"/>
        </w:rPr>
        <w:t>格式</w:t>
      </w:r>
      <w:r>
        <w:t>–</w:t>
      </w:r>
      <w:r>
        <w:rPr>
          <w:rStyle w:val="-2"/>
          <w:rFonts w:hint="eastAsia"/>
        </w:rPr>
        <w:t>编号</w:t>
      </w:r>
      <w:r>
        <w:rPr>
          <w:rFonts w:hint="eastAsia"/>
        </w:rPr>
        <w:t>：在</w:t>
      </w:r>
      <w:r>
        <w:rPr>
          <w:rStyle w:val="-1"/>
          <w:rFonts w:hint="eastAsia"/>
        </w:rPr>
        <w:t>编号</w:t>
      </w:r>
      <w:r>
        <w:rPr>
          <w:rFonts w:hint="eastAsia"/>
        </w:rPr>
        <w:t>，点击</w:t>
      </w:r>
      <w:r w:rsidRPr="00157122">
        <w:rPr>
          <w:rStyle w:val="-2"/>
          <w:rFonts w:hint="eastAsia"/>
        </w:rPr>
        <w:t>定义新编号格式</w:t>
      </w:r>
      <w:r w:rsidR="00935868" w:rsidRPr="00935868">
        <w:rPr>
          <w:rFonts w:hint="eastAsia"/>
        </w:rPr>
        <w:t>调出</w:t>
      </w:r>
      <w:r w:rsidR="00935868" w:rsidRPr="00935868">
        <w:rPr>
          <w:rStyle w:val="-4"/>
          <w:rFonts w:hint="eastAsia"/>
        </w:rPr>
        <w:t>定义新编号格式窗口</w:t>
      </w:r>
      <w:r>
        <w:rPr>
          <w:rFonts w:hint="eastAsia"/>
        </w:rPr>
        <w:t>，选择</w:t>
      </w:r>
      <w:r w:rsidRPr="00157122">
        <w:rPr>
          <w:rStyle w:val="-3"/>
          <w:rFonts w:hint="eastAsia"/>
        </w:rPr>
        <w:t>编号样式</w:t>
      </w:r>
      <w:r>
        <w:rPr>
          <w:rFonts w:hint="eastAsia"/>
        </w:rPr>
        <w:t>为阿拉伯数字，设置</w:t>
      </w:r>
      <w:r w:rsidRPr="00157122">
        <w:rPr>
          <w:rStyle w:val="-3"/>
          <w:rFonts w:hint="eastAsia"/>
        </w:rPr>
        <w:t>编号格式</w:t>
      </w:r>
      <w:r>
        <w:rPr>
          <w:rFonts w:hint="eastAsia"/>
        </w:rPr>
        <w:t>为形如</w:t>
      </w:r>
      <w:r w:rsidRPr="00B83F59">
        <w:rPr>
          <w:rStyle w:val="-3"/>
          <w:rFonts w:hint="eastAsia"/>
        </w:rPr>
        <w:t>1.</w:t>
      </w:r>
      <w:r>
        <w:rPr>
          <w:rFonts w:hint="eastAsia"/>
        </w:rPr>
        <w:t>，</w:t>
      </w:r>
      <w:r w:rsidRPr="00157122">
        <w:rPr>
          <w:rStyle w:val="-3"/>
          <w:rFonts w:hint="eastAsia"/>
        </w:rPr>
        <w:t>对齐方式</w:t>
      </w:r>
      <w:r>
        <w:rPr>
          <w:rFonts w:hint="eastAsia"/>
        </w:rPr>
        <w:t>为</w:t>
      </w:r>
      <w:r w:rsidRPr="00157122">
        <w:rPr>
          <w:rStyle w:val="-3"/>
          <w:rFonts w:hint="eastAsia"/>
        </w:rPr>
        <w:t>左对齐</w:t>
      </w:r>
      <w:r>
        <w:rPr>
          <w:rFonts w:hint="eastAsia"/>
        </w:rPr>
        <w:t>，</w:t>
      </w:r>
      <w:r w:rsidR="00157122">
        <w:rPr>
          <w:rFonts w:hint="eastAsia"/>
        </w:rPr>
        <w:t>确定</w:t>
      </w:r>
      <w:r w:rsidR="00935868">
        <w:rPr>
          <w:rFonts w:hint="eastAsia"/>
        </w:rPr>
        <w:t>返回上一窗口</w:t>
      </w:r>
      <w:r w:rsidR="00157122">
        <w:rPr>
          <w:rFonts w:hint="eastAsia"/>
        </w:rPr>
        <w:t>；在</w:t>
      </w:r>
      <w:r w:rsidR="00157122" w:rsidRPr="00DB475E">
        <w:rPr>
          <w:rStyle w:val="-3"/>
          <w:rFonts w:hint="eastAsia"/>
        </w:rPr>
        <w:t>编号库</w:t>
      </w:r>
      <w:r w:rsidR="00157122">
        <w:rPr>
          <w:rFonts w:hint="eastAsia"/>
        </w:rPr>
        <w:t>中，选择刚刚新建的编号格式。</w:t>
      </w:r>
    </w:p>
    <w:p w14:paraId="0ABFBA0D" w14:textId="77777777" w:rsidR="00CA4783" w:rsidRDefault="00CA4783" w:rsidP="002E2419">
      <w:pPr>
        <w:ind w:firstLine="420"/>
      </w:pPr>
      <w:r w:rsidRPr="004308DE">
        <w:rPr>
          <w:rStyle w:val="-2"/>
          <w:rFonts w:hint="eastAsia"/>
        </w:rPr>
        <w:lastRenderedPageBreak/>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B83F59" w:rsidRPr="00B83F59">
        <w:rPr>
          <w:rStyle w:val="-3"/>
          <w:rFonts w:hint="eastAsia"/>
        </w:rPr>
        <w:t>左侧</w:t>
      </w:r>
      <w:r w:rsidR="00D67ED6" w:rsidRPr="00B83F59">
        <w:rPr>
          <w:rFonts w:hint="eastAsia"/>
        </w:rPr>
        <w:t>缩进</w:t>
      </w:r>
      <w:r w:rsidR="00B83F59">
        <w:rPr>
          <w:rFonts w:hint="eastAsia"/>
        </w:rPr>
        <w:t>为</w:t>
      </w:r>
      <w:r w:rsidR="00B83F59">
        <w:rPr>
          <w:rFonts w:hint="eastAsia"/>
        </w:rPr>
        <w:t>0</w:t>
      </w:r>
      <w:r w:rsidR="00B83F59">
        <w:rPr>
          <w:rFonts w:hint="eastAsia"/>
        </w:rPr>
        <w:t>，</w:t>
      </w:r>
      <w:r w:rsidR="00B83F59" w:rsidRPr="00B83F59">
        <w:rPr>
          <w:rStyle w:val="-3"/>
          <w:rFonts w:hint="eastAsia"/>
        </w:rPr>
        <w:t>特殊</w:t>
      </w:r>
      <w:r w:rsidR="00D67ED6" w:rsidRPr="00B83F59">
        <w:rPr>
          <w:rFonts w:hint="eastAsia"/>
        </w:rPr>
        <w:t>缩进</w:t>
      </w:r>
      <w:r>
        <w:rPr>
          <w:rFonts w:hint="eastAsia"/>
        </w:rPr>
        <w:t>为</w:t>
      </w:r>
      <w:r w:rsidR="00B83F59">
        <w:rPr>
          <w:rStyle w:val="-3"/>
          <w:rFonts w:hint="eastAsia"/>
        </w:rPr>
        <w:t>悬挂</w:t>
      </w:r>
      <w:r>
        <w:rPr>
          <w:rFonts w:hint="eastAsia"/>
        </w:rPr>
        <w:t>2</w:t>
      </w:r>
      <w:r w:rsidR="00B83F59">
        <w:rPr>
          <w:rFonts w:hint="eastAsia"/>
        </w:rPr>
        <w:t>字符</w:t>
      </w:r>
      <w:r>
        <w:rPr>
          <w:rFonts w:hint="eastAsia"/>
        </w:rPr>
        <w:t>。</w:t>
      </w:r>
    </w:p>
    <w:p w14:paraId="78514708" w14:textId="77777777" w:rsidR="00B83F59" w:rsidRDefault="00B83F59" w:rsidP="002E2419">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611EF497" w14:textId="77777777" w:rsidR="00B83F59" w:rsidRPr="00B83F59" w:rsidRDefault="00B83F59" w:rsidP="00B83F59">
      <w:pPr>
        <w:ind w:firstLine="480"/>
      </w:pPr>
    </w:p>
    <w:p w14:paraId="7B9A3A44" w14:textId="77777777" w:rsidR="00157122" w:rsidRDefault="00157122" w:rsidP="00686F2D">
      <w:pPr>
        <w:ind w:firstLine="480"/>
      </w:pPr>
      <w:r>
        <w:rPr>
          <w:rFonts w:hint="eastAsia"/>
        </w:rPr>
        <w:t>仿照上述步骤修改其他</w:t>
      </w:r>
      <w:r w:rsidR="00A95583">
        <w:rPr>
          <w:rFonts w:hint="eastAsia"/>
        </w:rPr>
        <w:t>编号</w:t>
      </w:r>
      <w:r>
        <w:rPr>
          <w:rFonts w:hint="eastAsia"/>
        </w:rPr>
        <w:t>列表样式，样式名为</w:t>
      </w:r>
      <w:r w:rsidRPr="00011A0D">
        <w:rPr>
          <w:rStyle w:val="-3"/>
        </w:rPr>
        <w:t>列表编号</w:t>
      </w:r>
      <w:r w:rsidRPr="00011A0D">
        <w:rPr>
          <w:rStyle w:val="-3"/>
        </w:rPr>
        <w:t>2</w:t>
      </w:r>
      <w:r>
        <w:rPr>
          <w:rFonts w:hint="eastAsia"/>
        </w:rPr>
        <w:t>~</w:t>
      </w:r>
      <w:r w:rsidRPr="00011A0D">
        <w:rPr>
          <w:rStyle w:val="-3"/>
        </w:rPr>
        <w:t>列表编号</w:t>
      </w:r>
      <w:r w:rsidRPr="00011A0D">
        <w:rPr>
          <w:rStyle w:val="-3"/>
        </w:rPr>
        <w:t>5</w:t>
      </w:r>
      <w:r>
        <w:rPr>
          <w:rFonts w:hint="eastAsia"/>
        </w:rPr>
        <w:t>。</w:t>
      </w:r>
    </w:p>
    <w:p w14:paraId="66BA34BE" w14:textId="77777777" w:rsidR="00157122" w:rsidRDefault="00157122" w:rsidP="00157122">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列表编号</w:t>
      </w:r>
      <w:r>
        <w:rPr>
          <w:rFonts w:hint="eastAsia"/>
        </w:rPr>
        <w:t>。</w:t>
      </w:r>
    </w:p>
    <w:p w14:paraId="1086488C" w14:textId="77777777" w:rsidR="00157122" w:rsidRPr="00386E31" w:rsidRDefault="00157122" w:rsidP="00157122">
      <w:pPr>
        <w:ind w:firstLine="420"/>
      </w:pPr>
      <w:r w:rsidRPr="004308DE">
        <w:rPr>
          <w:rStyle w:val="-2"/>
          <w:rFonts w:hint="eastAsia"/>
        </w:rPr>
        <w:t>格式</w:t>
      </w:r>
      <w:r>
        <w:t>–</w:t>
      </w:r>
      <w:r>
        <w:rPr>
          <w:rStyle w:val="-2"/>
          <w:rFonts w:hint="eastAsia"/>
        </w:rPr>
        <w:t>编号</w:t>
      </w:r>
      <w:r>
        <w:rPr>
          <w:rFonts w:hint="eastAsia"/>
        </w:rPr>
        <w:t>：设置</w:t>
      </w:r>
      <w:r w:rsidRPr="00157122">
        <w:rPr>
          <w:rStyle w:val="-3"/>
          <w:rFonts w:hint="eastAsia"/>
        </w:rPr>
        <w:t>编号格式</w:t>
      </w:r>
      <w:r w:rsidRPr="00157122">
        <w:rPr>
          <w:rFonts w:hint="eastAsia"/>
        </w:rPr>
        <w:t>依次</w:t>
      </w:r>
      <w:r>
        <w:rPr>
          <w:rFonts w:hint="eastAsia"/>
        </w:rPr>
        <w:t>为形如</w:t>
      </w:r>
      <w:r w:rsidRPr="002E2419">
        <w:rPr>
          <w:rStyle w:val="-3"/>
          <w:rFonts w:hint="eastAsia"/>
        </w:rPr>
        <w:t>(</w:t>
      </w:r>
      <w:r w:rsidRPr="002E2419">
        <w:rPr>
          <w:rStyle w:val="-3"/>
        </w:rPr>
        <w:t>1)</w:t>
      </w:r>
      <w:r>
        <w:rPr>
          <w:rFonts w:hint="eastAsia"/>
        </w:rPr>
        <w:t>、</w:t>
      </w:r>
      <w:r w:rsidRPr="002E2419">
        <w:rPr>
          <w:rStyle w:val="-3"/>
          <w:rFonts w:hint="eastAsia"/>
        </w:rPr>
        <w:t>a</w:t>
      </w:r>
      <w:r w:rsidRPr="002E2419">
        <w:rPr>
          <w:rStyle w:val="-3"/>
        </w:rPr>
        <w:t>.</w:t>
      </w:r>
      <w:r w:rsidR="002E2419">
        <w:rPr>
          <w:rFonts w:hint="eastAsia"/>
        </w:rPr>
        <w:t>、</w:t>
      </w:r>
      <w:r w:rsidR="002E2419" w:rsidRPr="002E2419">
        <w:rPr>
          <w:rStyle w:val="-3"/>
          <w:rFonts w:hint="eastAsia"/>
        </w:rPr>
        <w:t>一、</w:t>
      </w:r>
      <w:r>
        <w:rPr>
          <w:rFonts w:hint="eastAsia"/>
        </w:rPr>
        <w:t>、</w:t>
      </w:r>
      <w:r w:rsidR="002E2419" w:rsidRPr="002E2419">
        <w:rPr>
          <w:rStyle w:val="-3"/>
          <w:rFonts w:hint="eastAsia"/>
        </w:rPr>
        <w:t>I</w:t>
      </w:r>
      <w:r>
        <w:rPr>
          <w:rFonts w:hint="eastAsia"/>
        </w:rPr>
        <w:t>。</w:t>
      </w:r>
      <w:r w:rsidR="00011A0D">
        <w:rPr>
          <w:rFonts w:hint="eastAsia"/>
        </w:rPr>
        <w:t>其余设置同上。</w:t>
      </w:r>
    </w:p>
    <w:p w14:paraId="0A99EF71" w14:textId="77777777" w:rsidR="002E2419" w:rsidRDefault="002E2419" w:rsidP="002E2419">
      <w:pPr>
        <w:ind w:firstLine="420"/>
      </w:pPr>
      <w:r w:rsidRPr="004308DE">
        <w:rPr>
          <w:rStyle w:val="-2"/>
          <w:rFonts w:hint="eastAsia"/>
        </w:rPr>
        <w:t>格式</w:t>
      </w:r>
      <w:r>
        <w:t>–</w:t>
      </w:r>
      <w:r w:rsidRPr="004308DE">
        <w:rPr>
          <w:rStyle w:val="-2"/>
          <w:rFonts w:hint="eastAsia"/>
        </w:rPr>
        <w:t>段落</w:t>
      </w:r>
      <w:r>
        <w:rPr>
          <w:rFonts w:hint="eastAsia"/>
        </w:rPr>
        <w:t>：</w:t>
      </w:r>
      <w:r w:rsidR="00011A0D">
        <w:rPr>
          <w:rFonts w:hint="eastAsia"/>
        </w:rPr>
        <w:t>设置同上，可以手动添加左侧缩进距离</w:t>
      </w:r>
      <w:r>
        <w:rPr>
          <w:rFonts w:hint="eastAsia"/>
        </w:rPr>
        <w:t>。</w:t>
      </w:r>
    </w:p>
    <w:p w14:paraId="4E836797" w14:textId="77777777" w:rsidR="002E2419" w:rsidRDefault="002E2419" w:rsidP="002E2419">
      <w:pPr>
        <w:ind w:firstLine="420"/>
      </w:pPr>
      <w:r w:rsidRPr="00B41164">
        <w:rPr>
          <w:rStyle w:val="-2"/>
          <w:rFonts w:hint="eastAsia"/>
        </w:rPr>
        <w:t>格式</w:t>
      </w:r>
      <w:r>
        <w:t>–</w:t>
      </w:r>
      <w:r>
        <w:rPr>
          <w:rStyle w:val="-2"/>
          <w:rFonts w:hint="eastAsia"/>
        </w:rPr>
        <w:t>制表位</w:t>
      </w:r>
      <w:r>
        <w:rPr>
          <w:rFonts w:hint="eastAsia"/>
        </w:rPr>
        <w:t>：</w:t>
      </w:r>
      <w:r w:rsidR="00011A0D">
        <w:rPr>
          <w:rFonts w:hint="eastAsia"/>
        </w:rPr>
        <w:t>设置同上</w:t>
      </w:r>
      <w:r>
        <w:rPr>
          <w:rFonts w:hint="eastAsia"/>
        </w:rPr>
        <w:t>。</w:t>
      </w:r>
    </w:p>
    <w:p w14:paraId="2229E5C6" w14:textId="77777777" w:rsidR="002E2419" w:rsidRDefault="002E2419" w:rsidP="00686F2D">
      <w:pPr>
        <w:ind w:firstLine="480"/>
      </w:pPr>
    </w:p>
    <w:p w14:paraId="3C608F35" w14:textId="77777777" w:rsidR="002E2419" w:rsidRDefault="002E2419" w:rsidP="00686F2D">
      <w:pPr>
        <w:ind w:firstLine="480"/>
      </w:pPr>
      <w:r>
        <w:rPr>
          <w:rFonts w:hint="eastAsia"/>
        </w:rPr>
        <w:t>修改</w:t>
      </w:r>
      <w:r w:rsidR="00A95583">
        <w:rPr>
          <w:rFonts w:hint="eastAsia"/>
        </w:rPr>
        <w:t>符号</w:t>
      </w:r>
      <w:r>
        <w:rPr>
          <w:rFonts w:hint="eastAsia"/>
        </w:rPr>
        <w:t>列表样式，样式名为</w:t>
      </w:r>
      <w:r w:rsidRPr="00011A0D">
        <w:rPr>
          <w:rStyle w:val="-3"/>
          <w:rFonts w:hint="eastAsia"/>
        </w:rPr>
        <w:t>列表项目符号</w:t>
      </w:r>
      <w:r>
        <w:rPr>
          <w:rFonts w:hint="eastAsia"/>
        </w:rPr>
        <w:t>。</w:t>
      </w:r>
    </w:p>
    <w:p w14:paraId="5F62B985" w14:textId="77777777" w:rsidR="00DB475E" w:rsidRDefault="00DB475E" w:rsidP="00DB475E">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p>
    <w:p w14:paraId="69741847" w14:textId="77777777" w:rsidR="00DB475E" w:rsidRPr="00386E31" w:rsidRDefault="00DB475E" w:rsidP="00DB475E">
      <w:pPr>
        <w:ind w:firstLine="420"/>
      </w:pPr>
      <w:r w:rsidRPr="004308DE">
        <w:rPr>
          <w:rStyle w:val="-2"/>
          <w:rFonts w:hint="eastAsia"/>
        </w:rPr>
        <w:t>格式</w:t>
      </w:r>
      <w:r>
        <w:t>–</w:t>
      </w:r>
      <w:r>
        <w:rPr>
          <w:rStyle w:val="-2"/>
          <w:rFonts w:hint="eastAsia"/>
        </w:rPr>
        <w:t>编号</w:t>
      </w:r>
      <w:r>
        <w:rPr>
          <w:rFonts w:hint="eastAsia"/>
        </w:rPr>
        <w:t>：</w:t>
      </w:r>
      <w:r w:rsidR="00935868">
        <w:rPr>
          <w:rFonts w:hint="eastAsia"/>
        </w:rPr>
        <w:t>在</w:t>
      </w:r>
      <w:r>
        <w:rPr>
          <w:rStyle w:val="-1"/>
          <w:rFonts w:hint="eastAsia"/>
        </w:rPr>
        <w:t>项目符号</w:t>
      </w:r>
      <w:r w:rsidR="00935868" w:rsidRPr="00935868">
        <w:rPr>
          <w:rFonts w:hint="eastAsia"/>
        </w:rPr>
        <w:t>，</w:t>
      </w:r>
      <w:r w:rsidR="00935868">
        <w:rPr>
          <w:rFonts w:hint="eastAsia"/>
        </w:rPr>
        <w:t>点击</w:t>
      </w:r>
      <w:r w:rsidRPr="00157122">
        <w:rPr>
          <w:rStyle w:val="-2"/>
          <w:rFonts w:hint="eastAsia"/>
        </w:rPr>
        <w:t>定义新</w:t>
      </w:r>
      <w:r>
        <w:rPr>
          <w:rStyle w:val="-2"/>
          <w:rFonts w:hint="eastAsia"/>
        </w:rPr>
        <w:t>项目符号</w:t>
      </w:r>
      <w:r>
        <w:rPr>
          <w:rFonts w:hint="eastAsia"/>
        </w:rPr>
        <w:t>调出</w:t>
      </w:r>
      <w:r w:rsidRPr="00935868">
        <w:rPr>
          <w:rStyle w:val="-4"/>
          <w:rFonts w:hint="eastAsia"/>
        </w:rPr>
        <w:t>定义新项目符号窗口</w:t>
      </w:r>
      <w:r>
        <w:rPr>
          <w:rFonts w:hint="eastAsia"/>
        </w:rPr>
        <w:t>；点击</w:t>
      </w:r>
      <w:r w:rsidRPr="00DB475E">
        <w:rPr>
          <w:rStyle w:val="-2"/>
          <w:rFonts w:hint="eastAsia"/>
        </w:rPr>
        <w:t>符号</w:t>
      </w:r>
      <w:r>
        <w:rPr>
          <w:rFonts w:hint="eastAsia"/>
        </w:rPr>
        <w:t>调出</w:t>
      </w:r>
      <w:r w:rsidRPr="00935868">
        <w:rPr>
          <w:rStyle w:val="-4"/>
          <w:rFonts w:hint="eastAsia"/>
        </w:rPr>
        <w:t>符号窗口</w:t>
      </w:r>
      <w:r>
        <w:rPr>
          <w:rFonts w:hint="eastAsia"/>
        </w:rPr>
        <w:t>，选择</w:t>
      </w:r>
      <w:r w:rsidRPr="00DB475E">
        <w:rPr>
          <w:rStyle w:val="-3"/>
          <w:rFonts w:hint="eastAsia"/>
        </w:rPr>
        <w:t>字体</w:t>
      </w:r>
      <w:r>
        <w:rPr>
          <w:rFonts w:hint="eastAsia"/>
        </w:rPr>
        <w:t>为</w:t>
      </w:r>
      <w:r w:rsidRPr="00DB475E">
        <w:rPr>
          <w:rStyle w:val="-3"/>
          <w:rFonts w:hint="eastAsia"/>
        </w:rPr>
        <w:t>Times</w:t>
      </w:r>
      <w:r w:rsidRPr="00DB475E">
        <w:rPr>
          <w:rStyle w:val="-3"/>
        </w:rPr>
        <w:t xml:space="preserve"> New Roman</w:t>
      </w:r>
      <w:r>
        <w:rPr>
          <w:rFonts w:hint="eastAsia"/>
        </w:rPr>
        <w:t>，在字符编码</w:t>
      </w:r>
      <w:r w:rsidRPr="00DB475E">
        <w:rPr>
          <w:rStyle w:val="-3"/>
          <w:rFonts w:hint="eastAsia"/>
        </w:rPr>
        <w:t>来自</w:t>
      </w:r>
      <w:r>
        <w:rPr>
          <w:rFonts w:hint="eastAsia"/>
        </w:rPr>
        <w:t>为</w:t>
      </w:r>
      <w:r w:rsidRPr="00DB475E">
        <w:rPr>
          <w:rStyle w:val="-3"/>
          <w:rFonts w:hint="eastAsia"/>
        </w:rPr>
        <w:t>Unicode</w:t>
      </w:r>
      <w:r w:rsidRPr="00DB475E">
        <w:rPr>
          <w:rStyle w:val="-3"/>
        </w:rPr>
        <w:t>(</w:t>
      </w:r>
      <w:r w:rsidRPr="00DB475E">
        <w:rPr>
          <w:rStyle w:val="-3"/>
        </w:rPr>
        <w:t>十六进制</w:t>
      </w:r>
      <w:r w:rsidRPr="00DB475E">
        <w:rPr>
          <w:rStyle w:val="-3"/>
        </w:rPr>
        <w:t>)</w:t>
      </w:r>
      <w:r>
        <w:rPr>
          <w:rFonts w:hint="eastAsia"/>
        </w:rPr>
        <w:t>下，输入</w:t>
      </w:r>
      <w:r w:rsidRPr="00DB475E">
        <w:rPr>
          <w:rStyle w:val="-3"/>
          <w:rFonts w:hint="eastAsia"/>
        </w:rPr>
        <w:t>字符代码</w:t>
      </w:r>
      <w:r>
        <w:rPr>
          <w:rFonts w:hint="eastAsia"/>
        </w:rPr>
        <w:t>为</w:t>
      </w:r>
      <w:r>
        <w:rPr>
          <w:rFonts w:hint="eastAsia"/>
        </w:rPr>
        <w:t>2022</w:t>
      </w:r>
      <w:r>
        <w:rPr>
          <w:rFonts w:hint="eastAsia"/>
        </w:rPr>
        <w:t>，得到加重</w:t>
      </w:r>
      <w:r w:rsidRPr="00011A0D">
        <w:rPr>
          <w:rFonts w:hint="eastAsia"/>
        </w:rPr>
        <w:t>号</w:t>
      </w:r>
      <w:r w:rsidRPr="00A859FF">
        <w:rPr>
          <w:rStyle w:val="-3"/>
          <w:rFonts w:ascii="微软雅黑" w:eastAsia="微软雅黑" w:hAnsi="微软雅黑" w:cs="微软雅黑" w:hint="eastAsia"/>
        </w:rPr>
        <w:t>•</w:t>
      </w:r>
      <w:r>
        <w:rPr>
          <w:rFonts w:hint="eastAsia"/>
        </w:rPr>
        <w:t>，确定</w:t>
      </w:r>
      <w:r w:rsidR="00935868">
        <w:rPr>
          <w:rFonts w:hint="eastAsia"/>
        </w:rPr>
        <w:t>返回上一窗口</w:t>
      </w:r>
      <w:r>
        <w:rPr>
          <w:rFonts w:hint="eastAsia"/>
        </w:rPr>
        <w:t>；设置</w:t>
      </w:r>
      <w:r w:rsidRPr="00157122">
        <w:rPr>
          <w:rStyle w:val="-3"/>
          <w:rFonts w:hint="eastAsia"/>
        </w:rPr>
        <w:t>对齐方式</w:t>
      </w:r>
      <w:r>
        <w:rPr>
          <w:rFonts w:hint="eastAsia"/>
        </w:rPr>
        <w:t>为</w:t>
      </w:r>
      <w:r w:rsidRPr="00157122">
        <w:rPr>
          <w:rStyle w:val="-3"/>
          <w:rFonts w:hint="eastAsia"/>
        </w:rPr>
        <w:t>左对齐</w:t>
      </w:r>
      <w:r>
        <w:rPr>
          <w:rFonts w:hint="eastAsia"/>
        </w:rPr>
        <w:t>，确定</w:t>
      </w:r>
      <w:r w:rsidR="00935868">
        <w:rPr>
          <w:rFonts w:hint="eastAsia"/>
        </w:rPr>
        <w:t>返回上一窗口</w:t>
      </w:r>
      <w:r>
        <w:rPr>
          <w:rFonts w:hint="eastAsia"/>
        </w:rPr>
        <w:t>；在</w:t>
      </w:r>
      <w:r w:rsidRPr="00DB475E">
        <w:rPr>
          <w:rStyle w:val="-3"/>
          <w:rFonts w:hint="eastAsia"/>
        </w:rPr>
        <w:t>项目符号库</w:t>
      </w:r>
      <w:r>
        <w:rPr>
          <w:rFonts w:hint="eastAsia"/>
        </w:rPr>
        <w:t>中，选择刚刚新建的项目符号。</w:t>
      </w:r>
    </w:p>
    <w:p w14:paraId="25D44A64" w14:textId="77777777" w:rsidR="00DB475E" w:rsidRDefault="00DB475E" w:rsidP="00DB475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B83F59">
        <w:rPr>
          <w:rStyle w:val="-3"/>
          <w:rFonts w:hint="eastAsia"/>
        </w:rPr>
        <w:t>左侧</w:t>
      </w:r>
      <w:r w:rsidR="00D67ED6" w:rsidRPr="00B83F59">
        <w:rPr>
          <w:rFonts w:hint="eastAsia"/>
        </w:rPr>
        <w:t>缩进</w:t>
      </w:r>
      <w:r>
        <w:rPr>
          <w:rFonts w:hint="eastAsia"/>
        </w:rPr>
        <w:t>为</w:t>
      </w:r>
      <w:r>
        <w:rPr>
          <w:rFonts w:hint="eastAsia"/>
        </w:rPr>
        <w:t>0</w:t>
      </w:r>
      <w:r>
        <w:rPr>
          <w:rFonts w:hint="eastAsia"/>
        </w:rPr>
        <w:t>，</w:t>
      </w:r>
      <w:r w:rsidRPr="00B83F59">
        <w:rPr>
          <w:rStyle w:val="-3"/>
          <w:rFonts w:hint="eastAsia"/>
        </w:rPr>
        <w:t>特殊</w:t>
      </w:r>
      <w:r w:rsidR="00D67ED6" w:rsidRPr="00B83F59">
        <w:rPr>
          <w:rFonts w:hint="eastAsia"/>
        </w:rPr>
        <w:t>缩进</w:t>
      </w:r>
      <w:r>
        <w:rPr>
          <w:rFonts w:hint="eastAsia"/>
        </w:rPr>
        <w:t>为</w:t>
      </w:r>
      <w:r>
        <w:rPr>
          <w:rStyle w:val="-3"/>
          <w:rFonts w:hint="eastAsia"/>
        </w:rPr>
        <w:t>悬挂</w:t>
      </w:r>
      <w:r>
        <w:rPr>
          <w:rFonts w:hint="eastAsia"/>
        </w:rPr>
        <w:t>2</w:t>
      </w:r>
      <w:r>
        <w:rPr>
          <w:rFonts w:hint="eastAsia"/>
        </w:rPr>
        <w:t>字符。</w:t>
      </w:r>
    </w:p>
    <w:p w14:paraId="5C3695B3" w14:textId="77777777" w:rsidR="00DB475E" w:rsidRDefault="00DB475E" w:rsidP="00DB475E">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3519D6C9" w14:textId="77777777" w:rsidR="002E2419" w:rsidRPr="00DB475E" w:rsidRDefault="002E2419" w:rsidP="00686F2D">
      <w:pPr>
        <w:ind w:firstLine="480"/>
      </w:pPr>
    </w:p>
    <w:p w14:paraId="3B519FEE" w14:textId="77777777" w:rsidR="00011A0D" w:rsidRDefault="00011A0D" w:rsidP="00011A0D">
      <w:pPr>
        <w:ind w:firstLine="480"/>
      </w:pPr>
      <w:r>
        <w:rPr>
          <w:rFonts w:hint="eastAsia"/>
        </w:rPr>
        <w:t>仿照上述步骤修改其他</w:t>
      </w:r>
      <w:r w:rsidR="00A95583">
        <w:rPr>
          <w:rFonts w:hint="eastAsia"/>
        </w:rPr>
        <w:t>符号</w:t>
      </w:r>
      <w:r>
        <w:rPr>
          <w:rFonts w:hint="eastAsia"/>
        </w:rPr>
        <w:t>列表样式，样式名为</w:t>
      </w:r>
      <w:r w:rsidRPr="00011A0D">
        <w:rPr>
          <w:rStyle w:val="-3"/>
        </w:rPr>
        <w:t>列表</w:t>
      </w:r>
      <w:r>
        <w:rPr>
          <w:rStyle w:val="-3"/>
          <w:rFonts w:hint="eastAsia"/>
        </w:rPr>
        <w:t>项目符号</w:t>
      </w:r>
      <w:r w:rsidRPr="00011A0D">
        <w:rPr>
          <w:rStyle w:val="-3"/>
        </w:rPr>
        <w:t>2</w:t>
      </w:r>
      <w:r>
        <w:rPr>
          <w:rFonts w:hint="eastAsia"/>
        </w:rPr>
        <w:t>~</w:t>
      </w:r>
      <w:r w:rsidRPr="00011A0D">
        <w:rPr>
          <w:rStyle w:val="-3"/>
        </w:rPr>
        <w:t>列表</w:t>
      </w:r>
      <w:r>
        <w:rPr>
          <w:rStyle w:val="-3"/>
          <w:rFonts w:hint="eastAsia"/>
        </w:rPr>
        <w:t>项目符号</w:t>
      </w:r>
      <w:r w:rsidRPr="00011A0D">
        <w:rPr>
          <w:rStyle w:val="-3"/>
        </w:rPr>
        <w:t>5</w:t>
      </w:r>
      <w:r>
        <w:rPr>
          <w:rFonts w:hint="eastAsia"/>
        </w:rPr>
        <w:t>。</w:t>
      </w:r>
    </w:p>
    <w:p w14:paraId="45714F2B" w14:textId="77777777" w:rsidR="00011A0D" w:rsidRDefault="00011A0D" w:rsidP="00011A0D">
      <w:pPr>
        <w:ind w:firstLine="480"/>
      </w:pPr>
      <w:r>
        <w:rPr>
          <w:rFonts w:hint="eastAsia"/>
        </w:rPr>
        <w:t>样式属性：修改</w:t>
      </w:r>
      <w:r w:rsidRPr="00D71C0E">
        <w:rPr>
          <w:rStyle w:val="-3"/>
          <w:rFonts w:hint="eastAsia"/>
        </w:rPr>
        <w:t>样式基准</w:t>
      </w:r>
      <w:r>
        <w:rPr>
          <w:rFonts w:hint="eastAsia"/>
        </w:rPr>
        <w:t>为</w:t>
      </w:r>
      <w:r w:rsidRPr="00011A0D">
        <w:rPr>
          <w:rStyle w:val="-3"/>
          <w:rFonts w:hint="eastAsia"/>
        </w:rPr>
        <w:t>列表项目符号</w:t>
      </w:r>
      <w:r>
        <w:rPr>
          <w:rFonts w:hint="eastAsia"/>
        </w:rPr>
        <w:t>。</w:t>
      </w:r>
    </w:p>
    <w:p w14:paraId="26F6F911" w14:textId="77777777" w:rsidR="00011A0D" w:rsidRPr="00386E31" w:rsidRDefault="00011A0D" w:rsidP="00011A0D">
      <w:pPr>
        <w:ind w:firstLine="420"/>
      </w:pPr>
      <w:r w:rsidRPr="004308DE">
        <w:rPr>
          <w:rStyle w:val="-2"/>
          <w:rFonts w:hint="eastAsia"/>
        </w:rPr>
        <w:t>格式</w:t>
      </w:r>
      <w:r>
        <w:t>–</w:t>
      </w:r>
      <w:r>
        <w:rPr>
          <w:rStyle w:val="-2"/>
          <w:rFonts w:hint="eastAsia"/>
        </w:rPr>
        <w:t>编号</w:t>
      </w:r>
      <w:r>
        <w:rPr>
          <w:rFonts w:hint="eastAsia"/>
        </w:rPr>
        <w:t>：设置</w:t>
      </w:r>
      <w:r>
        <w:rPr>
          <w:rStyle w:val="-3"/>
          <w:rFonts w:hint="eastAsia"/>
        </w:rPr>
        <w:t>项目符号</w:t>
      </w:r>
      <w:r w:rsidRPr="00157122">
        <w:rPr>
          <w:rFonts w:hint="eastAsia"/>
        </w:rPr>
        <w:t>依次</w:t>
      </w:r>
      <w:r>
        <w:rPr>
          <w:rFonts w:hint="eastAsia"/>
        </w:rPr>
        <w:t>为空心</w:t>
      </w:r>
      <w:r w:rsidRPr="00011A0D">
        <w:rPr>
          <w:rFonts w:hint="eastAsia"/>
        </w:rPr>
        <w:t>加重号</w:t>
      </w:r>
      <w:r w:rsidRPr="00A859FF">
        <w:rPr>
          <w:rStyle w:val="-3"/>
        </w:rPr>
        <w:t>◦</w:t>
      </w:r>
      <w:r w:rsidRPr="00011A0D">
        <w:t>（</w:t>
      </w:r>
      <w:r w:rsidRPr="00A859FF">
        <w:rPr>
          <w:rStyle w:val="-3"/>
          <w:rFonts w:hint="eastAsia"/>
        </w:rPr>
        <w:t>字符代码</w:t>
      </w:r>
      <w:r w:rsidRPr="00011A0D">
        <w:rPr>
          <w:rFonts w:hint="eastAsia"/>
        </w:rPr>
        <w:t>25E6</w:t>
      </w:r>
      <w:r w:rsidRPr="00011A0D">
        <w:t>）</w:t>
      </w:r>
      <w:r w:rsidRPr="00011A0D">
        <w:rPr>
          <w:rFonts w:hint="eastAsia"/>
        </w:rPr>
        <w:t>、实心小型方形</w:t>
      </w:r>
      <w:r w:rsidRPr="00A859FF">
        <w:rPr>
          <w:rStyle w:val="-3"/>
        </w:rPr>
        <w:t>▪</w:t>
      </w:r>
      <w:r w:rsidRPr="00011A0D">
        <w:t>（</w:t>
      </w:r>
      <w:r w:rsidRPr="00A859FF">
        <w:rPr>
          <w:rStyle w:val="-3"/>
          <w:rFonts w:hint="eastAsia"/>
        </w:rPr>
        <w:t>字符代码</w:t>
      </w:r>
      <w:r w:rsidRPr="00011A0D">
        <w:rPr>
          <w:rFonts w:hint="eastAsia"/>
        </w:rPr>
        <w:t>25AA</w:t>
      </w:r>
      <w:r w:rsidRPr="00011A0D">
        <w:t>）</w:t>
      </w:r>
      <w:r w:rsidR="009A4389">
        <w:rPr>
          <w:rFonts w:hint="eastAsia"/>
        </w:rPr>
        <w:t>、</w:t>
      </w:r>
      <w:r w:rsidRPr="00011A0D">
        <w:rPr>
          <w:rFonts w:hint="eastAsia"/>
        </w:rPr>
        <w:t>空心小型方形</w:t>
      </w:r>
      <w:r w:rsidRPr="00A859FF">
        <w:rPr>
          <w:rStyle w:val="-3"/>
        </w:rPr>
        <w:t>▫</w:t>
      </w:r>
      <w:r w:rsidRPr="00011A0D">
        <w:t>（</w:t>
      </w:r>
      <w:r w:rsidRPr="00A859FF">
        <w:rPr>
          <w:rStyle w:val="-3"/>
          <w:rFonts w:hint="eastAsia"/>
        </w:rPr>
        <w:t>字符代码</w:t>
      </w:r>
      <w:r w:rsidRPr="00011A0D">
        <w:rPr>
          <w:rFonts w:hint="eastAsia"/>
        </w:rPr>
        <w:t>25AB</w:t>
      </w:r>
      <w:r w:rsidRPr="00011A0D">
        <w:t>）</w:t>
      </w:r>
      <w:r w:rsidR="009A4389">
        <w:rPr>
          <w:rFonts w:hint="eastAsia"/>
        </w:rPr>
        <w:t>、</w:t>
      </w:r>
      <w:r w:rsidRPr="00011A0D">
        <w:rPr>
          <w:rFonts w:hint="eastAsia"/>
        </w:rPr>
        <w:t>黑色圆</w:t>
      </w:r>
      <w:r w:rsidRPr="00A859FF">
        <w:rPr>
          <w:rStyle w:val="-3"/>
        </w:rPr>
        <w:t>●</w:t>
      </w:r>
      <w:r w:rsidRPr="00011A0D">
        <w:t>（</w:t>
      </w:r>
      <w:r w:rsidRPr="00A859FF">
        <w:rPr>
          <w:rStyle w:val="-3"/>
          <w:rFonts w:hint="eastAsia"/>
        </w:rPr>
        <w:t>字符代码</w:t>
      </w:r>
      <w:r w:rsidRPr="00011A0D">
        <w:rPr>
          <w:rFonts w:hint="eastAsia"/>
        </w:rPr>
        <w:t>25CF</w:t>
      </w:r>
      <w:r w:rsidRPr="00011A0D">
        <w:t>）</w:t>
      </w:r>
      <w:r w:rsidRPr="00011A0D">
        <w:rPr>
          <w:rFonts w:hint="eastAsia"/>
        </w:rPr>
        <w:t>。其余设置同上。</w:t>
      </w:r>
    </w:p>
    <w:p w14:paraId="6BBDCFD9" w14:textId="77777777" w:rsidR="00011A0D" w:rsidRDefault="00011A0D" w:rsidP="00011A0D">
      <w:pPr>
        <w:ind w:firstLine="420"/>
      </w:pPr>
      <w:r w:rsidRPr="004308DE">
        <w:rPr>
          <w:rStyle w:val="-2"/>
          <w:rFonts w:hint="eastAsia"/>
        </w:rPr>
        <w:t>格式</w:t>
      </w:r>
      <w:r>
        <w:t>–</w:t>
      </w:r>
      <w:r w:rsidRPr="004308DE">
        <w:rPr>
          <w:rStyle w:val="-2"/>
          <w:rFonts w:hint="eastAsia"/>
        </w:rPr>
        <w:t>段落</w:t>
      </w:r>
      <w:r>
        <w:rPr>
          <w:rFonts w:hint="eastAsia"/>
        </w:rPr>
        <w:t>：设置同上，可以手动添加左侧缩进距离。</w:t>
      </w:r>
    </w:p>
    <w:p w14:paraId="6BDBAD64" w14:textId="77777777" w:rsidR="00011A0D" w:rsidRDefault="00011A0D" w:rsidP="00011A0D">
      <w:pPr>
        <w:ind w:firstLine="420"/>
      </w:pPr>
      <w:r w:rsidRPr="00B41164">
        <w:rPr>
          <w:rStyle w:val="-2"/>
          <w:rFonts w:hint="eastAsia"/>
        </w:rPr>
        <w:t>格式</w:t>
      </w:r>
      <w:r>
        <w:t>–</w:t>
      </w:r>
      <w:r>
        <w:rPr>
          <w:rStyle w:val="-2"/>
          <w:rFonts w:hint="eastAsia"/>
        </w:rPr>
        <w:t>制表位</w:t>
      </w:r>
      <w:r>
        <w:rPr>
          <w:rFonts w:hint="eastAsia"/>
        </w:rPr>
        <w:t>：设置同上。</w:t>
      </w:r>
    </w:p>
    <w:p w14:paraId="6597D561" w14:textId="77777777" w:rsidR="00C07339" w:rsidRDefault="00C07339" w:rsidP="00C07339">
      <w:pPr>
        <w:ind w:firstLine="480"/>
      </w:pPr>
    </w:p>
    <w:p w14:paraId="0CE1D46A" w14:textId="77777777" w:rsidR="00C07339" w:rsidRPr="00386E31" w:rsidRDefault="00C07339" w:rsidP="00C07339">
      <w:pPr>
        <w:ind w:firstLine="480"/>
      </w:pPr>
      <w:r>
        <w:rPr>
          <w:rFonts w:hint="eastAsia"/>
        </w:rPr>
        <w:t>不需要的编号可以在</w:t>
      </w:r>
      <w:r w:rsidRPr="002E2419">
        <w:rPr>
          <w:rStyle w:val="-"/>
          <w:rFonts w:hint="eastAsia"/>
        </w:rPr>
        <w:t>开始</w:t>
      </w:r>
      <w:r>
        <w:t>–</w:t>
      </w:r>
      <w:r w:rsidRPr="002E2419">
        <w:rPr>
          <w:rStyle w:val="-0"/>
          <w:rFonts w:hint="eastAsia"/>
        </w:rPr>
        <w:t>段落</w:t>
      </w:r>
      <w:r>
        <w:t>–</w:t>
      </w:r>
      <w:r w:rsidRPr="002E2419">
        <w:rPr>
          <w:rStyle w:val="-2"/>
          <w:rFonts w:hint="eastAsia"/>
        </w:rPr>
        <w:t>编号下拉菜单</w:t>
      </w:r>
      <w:r>
        <w:rPr>
          <w:rFonts w:hint="eastAsia"/>
        </w:rPr>
        <w:t>的编号库中右键删除；同理</w:t>
      </w:r>
      <w:r w:rsidRPr="00011A0D">
        <w:rPr>
          <w:rFonts w:hint="eastAsia"/>
        </w:rPr>
        <w:t>不需要的</w:t>
      </w:r>
      <w:r>
        <w:rPr>
          <w:rFonts w:hint="eastAsia"/>
        </w:rPr>
        <w:t>项目符号可以在</w:t>
      </w:r>
      <w:r w:rsidRPr="002E2419">
        <w:rPr>
          <w:rStyle w:val="-"/>
          <w:rFonts w:hint="eastAsia"/>
        </w:rPr>
        <w:t>开始</w:t>
      </w:r>
      <w:r>
        <w:t>–</w:t>
      </w:r>
      <w:r w:rsidRPr="002E2419">
        <w:rPr>
          <w:rStyle w:val="-0"/>
          <w:rFonts w:hint="eastAsia"/>
        </w:rPr>
        <w:t>段落</w:t>
      </w:r>
      <w:r>
        <w:t>–</w:t>
      </w:r>
      <w:r>
        <w:rPr>
          <w:rStyle w:val="-2"/>
          <w:rFonts w:hint="eastAsia"/>
        </w:rPr>
        <w:t>项目符号</w:t>
      </w:r>
      <w:r w:rsidRPr="002E2419">
        <w:rPr>
          <w:rStyle w:val="-2"/>
          <w:rFonts w:hint="eastAsia"/>
        </w:rPr>
        <w:t>下拉菜单</w:t>
      </w:r>
      <w:r>
        <w:rPr>
          <w:rFonts w:hint="eastAsia"/>
        </w:rPr>
        <w:t>的项目符号库中右键删除。</w:t>
      </w:r>
    </w:p>
    <w:p w14:paraId="4E9EA8BE" w14:textId="77777777" w:rsidR="002E2419" w:rsidRPr="00C07339" w:rsidRDefault="002E2419" w:rsidP="00686F2D">
      <w:pPr>
        <w:ind w:firstLine="480"/>
      </w:pPr>
    </w:p>
    <w:p w14:paraId="37BC70BE" w14:textId="77777777" w:rsidR="00011A0D" w:rsidRDefault="00011A0D" w:rsidP="00686F2D">
      <w:pPr>
        <w:ind w:firstLine="480"/>
      </w:pPr>
      <w:r>
        <w:rPr>
          <w:rFonts w:hint="eastAsia"/>
        </w:rPr>
        <w:t>新建参考文献条目样式。</w:t>
      </w:r>
    </w:p>
    <w:p w14:paraId="533DFC31" w14:textId="77777777" w:rsidR="00011A0D" w:rsidRDefault="00011A0D" w:rsidP="00011A0D">
      <w:pPr>
        <w:ind w:firstLine="480"/>
      </w:pPr>
      <w:r>
        <w:rPr>
          <w:rFonts w:hint="eastAsia"/>
        </w:rPr>
        <w:t>样式属性：修改</w:t>
      </w:r>
      <w:r w:rsidRPr="00B435C8">
        <w:rPr>
          <w:rStyle w:val="-3"/>
          <w:rFonts w:hint="eastAsia"/>
        </w:rPr>
        <w:t>名称</w:t>
      </w:r>
      <w:r>
        <w:rPr>
          <w:rFonts w:hint="eastAsia"/>
        </w:rPr>
        <w:t>为</w:t>
      </w:r>
      <w:r w:rsidRPr="00B435C8">
        <w:rPr>
          <w:rStyle w:val="-3"/>
          <w:rFonts w:hint="eastAsia"/>
        </w:rPr>
        <w:t>参考文献</w:t>
      </w:r>
      <w:r>
        <w:rPr>
          <w:rFonts w:hint="eastAsia"/>
        </w:rPr>
        <w:t>，</w:t>
      </w:r>
      <w:r w:rsidRPr="00D71C0E">
        <w:rPr>
          <w:rStyle w:val="-3"/>
          <w:rFonts w:hint="eastAsia"/>
        </w:rPr>
        <w:t>样式基准</w:t>
      </w:r>
      <w:r>
        <w:rPr>
          <w:rFonts w:hint="eastAsia"/>
        </w:rPr>
        <w:t>为</w:t>
      </w:r>
      <w:r w:rsidRPr="00011A0D">
        <w:rPr>
          <w:rStyle w:val="-3"/>
          <w:rFonts w:hint="eastAsia"/>
        </w:rPr>
        <w:t>列表</w:t>
      </w:r>
      <w:r w:rsidR="00B435C8">
        <w:rPr>
          <w:rStyle w:val="-3"/>
          <w:rFonts w:hint="eastAsia"/>
        </w:rPr>
        <w:t>段落</w:t>
      </w:r>
      <w:r w:rsidR="00B435C8">
        <w:rPr>
          <w:rFonts w:hint="eastAsia"/>
        </w:rPr>
        <w:t>，</w:t>
      </w:r>
      <w:r w:rsidR="00B435C8" w:rsidRPr="00B435C8">
        <w:rPr>
          <w:rStyle w:val="-3"/>
          <w:rFonts w:hint="eastAsia"/>
        </w:rPr>
        <w:t>后续段落样式</w:t>
      </w:r>
      <w:r w:rsidR="00B435C8">
        <w:rPr>
          <w:rFonts w:hint="eastAsia"/>
        </w:rPr>
        <w:t>为</w:t>
      </w:r>
      <w:r w:rsidR="00B435C8" w:rsidRPr="00B435C8">
        <w:rPr>
          <w:rStyle w:val="-3"/>
          <w:rFonts w:hint="eastAsia"/>
        </w:rPr>
        <w:t>参</w:t>
      </w:r>
      <w:r w:rsidR="00B435C8" w:rsidRPr="00B435C8">
        <w:rPr>
          <w:rStyle w:val="-3"/>
          <w:rFonts w:hint="eastAsia"/>
        </w:rPr>
        <w:lastRenderedPageBreak/>
        <w:t>考文献</w:t>
      </w:r>
      <w:r w:rsidR="00B435C8">
        <w:rPr>
          <w:rFonts w:hint="eastAsia"/>
        </w:rPr>
        <w:t>。</w:t>
      </w:r>
    </w:p>
    <w:p w14:paraId="0C00D578" w14:textId="77777777" w:rsidR="00B435C8" w:rsidRDefault="00B435C8" w:rsidP="00B435C8">
      <w:pPr>
        <w:ind w:firstLine="420"/>
      </w:pPr>
      <w:r w:rsidRPr="004308DE">
        <w:rPr>
          <w:rStyle w:val="-2"/>
          <w:rFonts w:hint="eastAsia"/>
        </w:rPr>
        <w:t>格式</w:t>
      </w:r>
      <w:r>
        <w:t>–</w:t>
      </w:r>
      <w:r>
        <w:rPr>
          <w:rStyle w:val="-2"/>
          <w:rFonts w:hint="eastAsia"/>
        </w:rPr>
        <w:t>编号</w:t>
      </w:r>
      <w:r>
        <w:rPr>
          <w:rFonts w:hint="eastAsia"/>
        </w:rPr>
        <w:t>：</w:t>
      </w:r>
      <w:r w:rsidR="00935868">
        <w:rPr>
          <w:rFonts w:hint="eastAsia"/>
        </w:rPr>
        <w:t>在</w:t>
      </w:r>
      <w:r w:rsidR="00935868">
        <w:rPr>
          <w:rStyle w:val="-1"/>
          <w:rFonts w:hint="eastAsia"/>
        </w:rPr>
        <w:t>编号</w:t>
      </w:r>
      <w:r w:rsidR="00935868">
        <w:rPr>
          <w:rFonts w:hint="eastAsia"/>
        </w:rPr>
        <w:t>，点击</w:t>
      </w:r>
      <w:r w:rsidR="00935868" w:rsidRPr="00157122">
        <w:rPr>
          <w:rStyle w:val="-2"/>
          <w:rFonts w:hint="eastAsia"/>
        </w:rPr>
        <w:t>定义新编号格式</w:t>
      </w:r>
      <w:r w:rsidR="00935868" w:rsidRPr="00935868">
        <w:rPr>
          <w:rFonts w:hint="eastAsia"/>
        </w:rPr>
        <w:t>调出</w:t>
      </w:r>
      <w:r w:rsidR="00935868" w:rsidRPr="00935868">
        <w:rPr>
          <w:rStyle w:val="-4"/>
          <w:rFonts w:hint="eastAsia"/>
        </w:rPr>
        <w:t>定义新编号格式窗口</w:t>
      </w:r>
      <w:r>
        <w:rPr>
          <w:rFonts w:hint="eastAsia"/>
        </w:rPr>
        <w:t>，选择</w:t>
      </w:r>
      <w:r w:rsidRPr="00157122">
        <w:rPr>
          <w:rStyle w:val="-3"/>
          <w:rFonts w:hint="eastAsia"/>
        </w:rPr>
        <w:t>编号样式</w:t>
      </w:r>
      <w:r>
        <w:rPr>
          <w:rFonts w:hint="eastAsia"/>
        </w:rPr>
        <w:t>为阿拉伯数字，设置</w:t>
      </w:r>
      <w:r w:rsidRPr="00157122">
        <w:rPr>
          <w:rStyle w:val="-3"/>
          <w:rFonts w:hint="eastAsia"/>
        </w:rPr>
        <w:t>编号格式</w:t>
      </w:r>
      <w:r>
        <w:rPr>
          <w:rFonts w:hint="eastAsia"/>
        </w:rPr>
        <w:t>为形如</w:t>
      </w:r>
      <w:r>
        <w:rPr>
          <w:rFonts w:hint="eastAsia"/>
        </w:rPr>
        <w:t>[</w:t>
      </w:r>
      <w:r w:rsidRPr="00B83F59">
        <w:rPr>
          <w:rStyle w:val="-3"/>
          <w:rFonts w:hint="eastAsia"/>
        </w:rPr>
        <w:t>1</w:t>
      </w:r>
      <w:r>
        <w:rPr>
          <w:rStyle w:val="-3"/>
        </w:rPr>
        <w:t>]</w:t>
      </w:r>
      <w:r>
        <w:rPr>
          <w:rFonts w:hint="eastAsia"/>
        </w:rPr>
        <w:t>，</w:t>
      </w:r>
      <w:r w:rsidRPr="00157122">
        <w:rPr>
          <w:rStyle w:val="-3"/>
          <w:rFonts w:hint="eastAsia"/>
        </w:rPr>
        <w:t>对齐方式</w:t>
      </w:r>
      <w:r>
        <w:rPr>
          <w:rFonts w:hint="eastAsia"/>
        </w:rPr>
        <w:t>为</w:t>
      </w:r>
      <w:r w:rsidRPr="00157122">
        <w:rPr>
          <w:rStyle w:val="-3"/>
          <w:rFonts w:hint="eastAsia"/>
        </w:rPr>
        <w:t>左对齐</w:t>
      </w:r>
      <w:r>
        <w:rPr>
          <w:rFonts w:hint="eastAsia"/>
        </w:rPr>
        <w:t>，确定</w:t>
      </w:r>
      <w:r w:rsidR="00935868" w:rsidRPr="00935868">
        <w:rPr>
          <w:rFonts w:hint="eastAsia"/>
        </w:rPr>
        <w:t>返回上一窗口</w:t>
      </w:r>
      <w:r>
        <w:rPr>
          <w:rFonts w:hint="eastAsia"/>
        </w:rPr>
        <w:t>；在</w:t>
      </w:r>
      <w:r w:rsidRPr="00DB475E">
        <w:rPr>
          <w:rStyle w:val="-3"/>
          <w:rFonts w:hint="eastAsia"/>
        </w:rPr>
        <w:t>编号库</w:t>
      </w:r>
      <w:r>
        <w:rPr>
          <w:rFonts w:hint="eastAsia"/>
        </w:rPr>
        <w:t>中，选择刚刚新建的编号格式。</w:t>
      </w:r>
    </w:p>
    <w:p w14:paraId="170A2521" w14:textId="77777777" w:rsidR="00B435C8" w:rsidRPr="00386E31" w:rsidRDefault="00B435C8" w:rsidP="00B435C8">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字号</w:t>
      </w:r>
      <w:r>
        <w:rPr>
          <w:rFonts w:hint="eastAsia"/>
        </w:rPr>
        <w:t>为</w:t>
      </w:r>
      <w:r>
        <w:rPr>
          <w:rStyle w:val="-3"/>
          <w:rFonts w:hint="eastAsia"/>
        </w:rPr>
        <w:t>五号</w:t>
      </w:r>
      <w:r w:rsidRPr="00B435C8">
        <w:rPr>
          <w:rFonts w:hint="eastAsia"/>
        </w:rPr>
        <w:t>。</w:t>
      </w:r>
    </w:p>
    <w:p w14:paraId="7B3F0FDE" w14:textId="77777777" w:rsidR="00B435C8" w:rsidRDefault="00B435C8" w:rsidP="00B435C8">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B83F59">
        <w:rPr>
          <w:rStyle w:val="-3"/>
          <w:rFonts w:hint="eastAsia"/>
        </w:rPr>
        <w:t>左侧</w:t>
      </w:r>
      <w:r w:rsidRPr="00B83F59">
        <w:rPr>
          <w:rFonts w:hint="eastAsia"/>
        </w:rPr>
        <w:t>缩进</w:t>
      </w:r>
      <w:r>
        <w:rPr>
          <w:rFonts w:hint="eastAsia"/>
        </w:rPr>
        <w:t>为</w:t>
      </w:r>
      <w:r>
        <w:rPr>
          <w:rFonts w:hint="eastAsia"/>
        </w:rPr>
        <w:t>0</w:t>
      </w:r>
      <w:r>
        <w:rPr>
          <w:rFonts w:hint="eastAsia"/>
        </w:rPr>
        <w:t>，</w:t>
      </w:r>
      <w:r w:rsidRPr="00B83F59">
        <w:rPr>
          <w:rStyle w:val="-3"/>
          <w:rFonts w:hint="eastAsia"/>
        </w:rPr>
        <w:t>特殊</w:t>
      </w:r>
      <w:r w:rsidRPr="00B83F59">
        <w:rPr>
          <w:rFonts w:hint="eastAsia"/>
        </w:rPr>
        <w:t>缩进</w:t>
      </w:r>
      <w:r>
        <w:rPr>
          <w:rFonts w:hint="eastAsia"/>
        </w:rPr>
        <w:t>为</w:t>
      </w:r>
      <w:r>
        <w:rPr>
          <w:rStyle w:val="-3"/>
          <w:rFonts w:hint="eastAsia"/>
        </w:rPr>
        <w:t>悬挂</w:t>
      </w:r>
      <w:r>
        <w:rPr>
          <w:rFonts w:hint="eastAsia"/>
        </w:rPr>
        <w:t>1</w:t>
      </w:r>
      <w:r>
        <w:rPr>
          <w:rFonts w:hint="eastAsia"/>
        </w:rPr>
        <w:t>厘米，</w:t>
      </w:r>
      <w:r w:rsidRPr="00207181">
        <w:rPr>
          <w:rStyle w:val="-3"/>
          <w:rFonts w:hint="eastAsia"/>
        </w:rPr>
        <w:t>段前距</w:t>
      </w:r>
      <w:r>
        <w:rPr>
          <w:rFonts w:hint="eastAsia"/>
        </w:rPr>
        <w:t>为</w:t>
      </w:r>
      <w:r>
        <w:rPr>
          <w:rFonts w:hint="eastAsia"/>
        </w:rPr>
        <w:t>3</w:t>
      </w:r>
      <w:r>
        <w:rPr>
          <w:rFonts w:hint="eastAsia"/>
        </w:rPr>
        <w:t>磅，</w:t>
      </w:r>
      <w:r w:rsidRPr="00207181">
        <w:rPr>
          <w:rStyle w:val="-3"/>
          <w:rFonts w:hint="eastAsia"/>
        </w:rPr>
        <w:t>段后距</w:t>
      </w:r>
      <w:r>
        <w:rPr>
          <w:rFonts w:hint="eastAsia"/>
        </w:rPr>
        <w:t>为</w:t>
      </w:r>
      <w:r>
        <w:rPr>
          <w:rFonts w:hint="eastAsia"/>
        </w:rPr>
        <w:t>3</w:t>
      </w:r>
      <w:r>
        <w:rPr>
          <w:rFonts w:hint="eastAsia"/>
        </w:rPr>
        <w:t>磅，</w:t>
      </w:r>
      <w:r w:rsidRPr="00207181">
        <w:rPr>
          <w:rStyle w:val="-3"/>
          <w:rFonts w:hint="eastAsia"/>
        </w:rPr>
        <w:t>行距</w:t>
      </w:r>
      <w:r>
        <w:rPr>
          <w:rFonts w:hint="eastAsia"/>
        </w:rPr>
        <w:t>为</w:t>
      </w:r>
      <w:r w:rsidR="00B83F05">
        <w:rPr>
          <w:rStyle w:val="-3"/>
          <w:rFonts w:hint="eastAsia"/>
        </w:rPr>
        <w:t>固定</w:t>
      </w:r>
      <w:r w:rsidRPr="00207181">
        <w:rPr>
          <w:rStyle w:val="-3"/>
          <w:rFonts w:hint="eastAsia"/>
        </w:rPr>
        <w:t>值</w:t>
      </w:r>
      <w:r>
        <w:rPr>
          <w:rFonts w:hint="eastAsia"/>
        </w:rPr>
        <w:t>17</w:t>
      </w:r>
      <w:r>
        <w:rPr>
          <w:rFonts w:hint="eastAsia"/>
        </w:rPr>
        <w:t>磅</w:t>
      </w:r>
      <w:r w:rsidR="00F72C47">
        <w:rPr>
          <w:rFonts w:hint="eastAsia"/>
        </w:rPr>
        <w:t>；在</w:t>
      </w:r>
      <w:r w:rsidR="00F72C47" w:rsidRPr="00F72C47">
        <w:rPr>
          <w:rStyle w:val="-1"/>
          <w:rFonts w:hint="eastAsia"/>
        </w:rPr>
        <w:t>中文版式</w:t>
      </w:r>
      <w:r w:rsidR="00F72C47">
        <w:rPr>
          <w:rFonts w:hint="eastAsia"/>
        </w:rPr>
        <w:t>，勾选</w:t>
      </w:r>
      <w:r w:rsidR="00F72C47" w:rsidRPr="00F72C47">
        <w:rPr>
          <w:rStyle w:val="-3"/>
          <w:rFonts w:hint="eastAsia"/>
        </w:rPr>
        <w:t>允许西文在单词中间换行</w:t>
      </w:r>
      <w:r w:rsidR="00F72C47">
        <w:rPr>
          <w:rFonts w:hint="eastAsia"/>
        </w:rPr>
        <w:t>。</w:t>
      </w:r>
    </w:p>
    <w:p w14:paraId="3D50B049" w14:textId="77777777" w:rsidR="00B435C8" w:rsidRDefault="00B435C8" w:rsidP="00B435C8">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5B87A514" w14:textId="77777777" w:rsidR="00F72C47" w:rsidRDefault="00F72C47" w:rsidP="00F72C47">
      <w:pPr>
        <w:ind w:firstLine="480"/>
      </w:pPr>
      <w:r>
        <w:rPr>
          <w:rFonts w:hint="eastAsia"/>
        </w:rPr>
        <w:t>如果不勾选</w:t>
      </w:r>
      <w:r w:rsidRPr="00F72C47">
        <w:rPr>
          <w:rStyle w:val="-3"/>
          <w:rFonts w:hint="eastAsia"/>
        </w:rPr>
        <w:t>允许西文在</w:t>
      </w:r>
      <w:r w:rsidR="00797756" w:rsidRPr="00F72C47">
        <w:rPr>
          <w:rStyle w:val="-3"/>
          <w:rFonts w:hint="eastAsia"/>
        </w:rPr>
        <w:t>单词</w:t>
      </w:r>
      <w:r w:rsidRPr="00F72C47">
        <w:rPr>
          <w:rStyle w:val="-3"/>
          <w:rFonts w:hint="eastAsia"/>
        </w:rPr>
        <w:t>中间换行</w:t>
      </w:r>
      <w:r>
        <w:rPr>
          <w:rFonts w:hint="eastAsia"/>
        </w:rPr>
        <w:t>，较长的超链接会由于断字问题导致排版错误。</w:t>
      </w:r>
      <w:r w:rsidRPr="009B6EE5">
        <w:rPr>
          <w:rStyle w:val="-"/>
          <w:rFonts w:hint="eastAsia"/>
        </w:rPr>
        <w:t>布局</w:t>
      </w:r>
      <w:r>
        <w:t>–</w:t>
      </w:r>
      <w:r w:rsidRPr="009B6EE5">
        <w:rPr>
          <w:rStyle w:val="-1"/>
          <w:rFonts w:hint="eastAsia"/>
        </w:rPr>
        <w:t>页面设置</w:t>
      </w:r>
      <w:r>
        <w:t>–</w:t>
      </w:r>
      <w:r w:rsidRPr="009B6EE5">
        <w:rPr>
          <w:rStyle w:val="-2"/>
          <w:rFonts w:hint="eastAsia"/>
        </w:rPr>
        <w:t>断字</w:t>
      </w:r>
      <w:r>
        <w:rPr>
          <w:rFonts w:hint="eastAsia"/>
        </w:rPr>
        <w:t>可能无法解决问题。</w:t>
      </w:r>
    </w:p>
    <w:p w14:paraId="7DD4D1D2" w14:textId="77777777" w:rsidR="000C313F" w:rsidRDefault="00F6143A" w:rsidP="004D3585">
      <w:pPr>
        <w:pStyle w:val="31"/>
      </w:pPr>
      <w:bookmarkStart w:id="220" w:name="_Toc128945941"/>
      <w:r>
        <w:rPr>
          <w:rFonts w:hint="eastAsia"/>
        </w:rPr>
        <w:t xml:space="preserve">　</w:t>
      </w:r>
      <w:bookmarkStart w:id="221" w:name="_Toc129216739"/>
      <w:bookmarkStart w:id="222" w:name="_Toc129261388"/>
      <w:bookmarkStart w:id="223" w:name="_Toc129640447"/>
      <w:bookmarkStart w:id="224" w:name="_Toc130413728"/>
      <w:bookmarkStart w:id="225" w:name="_Toc130663225"/>
      <w:r>
        <w:rPr>
          <w:rFonts w:hint="eastAsia"/>
        </w:rPr>
        <w:t>目录</w:t>
      </w:r>
      <w:bookmarkEnd w:id="220"/>
      <w:r>
        <w:rPr>
          <w:rFonts w:hint="eastAsia"/>
        </w:rPr>
        <w:t>与索引</w:t>
      </w:r>
      <w:bookmarkEnd w:id="221"/>
      <w:bookmarkEnd w:id="222"/>
      <w:bookmarkEnd w:id="223"/>
      <w:bookmarkEnd w:id="224"/>
      <w:bookmarkEnd w:id="225"/>
    </w:p>
    <w:p w14:paraId="68825228" w14:textId="77777777" w:rsidR="000D430C" w:rsidRDefault="0071281D">
      <w:pPr>
        <w:ind w:firstLine="480"/>
      </w:pPr>
      <w:r>
        <w:rPr>
          <w:rFonts w:hint="eastAsia"/>
        </w:rPr>
        <w:t>修改</w:t>
      </w:r>
      <w:r w:rsidR="00A63419">
        <w:rPr>
          <w:rFonts w:hint="eastAsia"/>
        </w:rPr>
        <w:t>1</w:t>
      </w:r>
      <w:r w:rsidR="00A63419">
        <w:rPr>
          <w:rFonts w:hint="eastAsia"/>
        </w:rPr>
        <w:t>级</w:t>
      </w:r>
      <w:r>
        <w:rPr>
          <w:rFonts w:hint="eastAsia"/>
        </w:rPr>
        <w:t>目录样式，样式名为</w:t>
      </w:r>
      <w:r w:rsidRPr="0071281D">
        <w:rPr>
          <w:rStyle w:val="-3"/>
        </w:rPr>
        <w:t>TOC1</w:t>
      </w:r>
      <w:r>
        <w:rPr>
          <w:rFonts w:hint="eastAsia"/>
        </w:rPr>
        <w:t>。</w:t>
      </w:r>
    </w:p>
    <w:p w14:paraId="6A96C5E2" w14:textId="77777777" w:rsidR="0071281D" w:rsidRDefault="0071281D">
      <w:pPr>
        <w:ind w:firstLine="480"/>
      </w:pPr>
      <w:r>
        <w:rPr>
          <w:rFonts w:hint="eastAsia"/>
        </w:rPr>
        <w:t>样式属性：修改</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TOC1</w:t>
      </w:r>
      <w:r>
        <w:rPr>
          <w:rFonts w:hint="eastAsia"/>
        </w:rPr>
        <w:t>。</w:t>
      </w:r>
    </w:p>
    <w:p w14:paraId="35326AE2" w14:textId="77777777" w:rsidR="00465992" w:rsidRDefault="00465992" w:rsidP="00465992">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sidRPr="00207181">
        <w:rPr>
          <w:rStyle w:val="-3"/>
          <w:rFonts w:hint="eastAsia"/>
        </w:rPr>
        <w:t>黑体</w:t>
      </w:r>
      <w:r>
        <w:rPr>
          <w:rFonts w:hint="eastAsia"/>
        </w:rPr>
        <w:t>，</w:t>
      </w:r>
      <w:r w:rsidRPr="00207181">
        <w:rPr>
          <w:rStyle w:val="-3"/>
          <w:rFonts w:hint="eastAsia"/>
        </w:rPr>
        <w:t>西文字体</w:t>
      </w:r>
      <w:r>
        <w:rPr>
          <w:rFonts w:hint="eastAsia"/>
        </w:rPr>
        <w:t>为</w:t>
      </w:r>
      <w:r w:rsidR="00B37DFD">
        <w:rPr>
          <w:rStyle w:val="-3"/>
        </w:rPr>
        <w:t>Arial</w:t>
      </w:r>
      <w:r>
        <w:rPr>
          <w:rFonts w:hint="eastAsia"/>
        </w:rPr>
        <w:t>。</w:t>
      </w:r>
    </w:p>
    <w:p w14:paraId="6A3B3CA3" w14:textId="77777777" w:rsidR="00AC5C74" w:rsidRDefault="00AC5C74" w:rsidP="00465992">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段前距</w:t>
      </w:r>
      <w:r>
        <w:rPr>
          <w:rFonts w:hint="eastAsia"/>
        </w:rPr>
        <w:t>为</w:t>
      </w:r>
      <w:r>
        <w:rPr>
          <w:rFonts w:hint="eastAsia"/>
        </w:rPr>
        <w:t>6</w:t>
      </w:r>
      <w:r>
        <w:rPr>
          <w:rFonts w:hint="eastAsia"/>
        </w:rPr>
        <w:t>磅</w:t>
      </w:r>
      <w:r w:rsidR="00797756">
        <w:rPr>
          <w:rFonts w:hint="eastAsia"/>
        </w:rPr>
        <w:t>；在</w:t>
      </w:r>
      <w:r w:rsidR="00797756" w:rsidRPr="00F72C47">
        <w:rPr>
          <w:rStyle w:val="-1"/>
          <w:rFonts w:hint="eastAsia"/>
        </w:rPr>
        <w:t>中文版式</w:t>
      </w:r>
      <w:r w:rsidR="00797756">
        <w:rPr>
          <w:rFonts w:hint="eastAsia"/>
        </w:rPr>
        <w:t>，勾选</w:t>
      </w:r>
      <w:r w:rsidR="00797756" w:rsidRPr="00F72C47">
        <w:rPr>
          <w:rStyle w:val="-3"/>
          <w:rFonts w:hint="eastAsia"/>
        </w:rPr>
        <w:t>允许西文在单词中间换行</w:t>
      </w:r>
      <w:r w:rsidR="00797756">
        <w:rPr>
          <w:rFonts w:hint="eastAsia"/>
        </w:rPr>
        <w:t>。</w:t>
      </w:r>
    </w:p>
    <w:p w14:paraId="7D921F90" w14:textId="77777777" w:rsidR="004D3585" w:rsidRDefault="00465992" w:rsidP="003F2FFE">
      <w:pPr>
        <w:ind w:firstLine="420"/>
      </w:pPr>
      <w:r w:rsidRPr="00B41164">
        <w:rPr>
          <w:rStyle w:val="-2"/>
          <w:rFonts w:hint="eastAsia"/>
        </w:rPr>
        <w:t>格式</w:t>
      </w:r>
      <w:r>
        <w:t>–</w:t>
      </w:r>
      <w:r>
        <w:rPr>
          <w:rStyle w:val="-2"/>
          <w:rFonts w:hint="eastAsia"/>
        </w:rPr>
        <w:t>制表位</w:t>
      </w:r>
      <w:r>
        <w:rPr>
          <w:rFonts w:hint="eastAsia"/>
        </w:rPr>
        <w:t>：设置</w:t>
      </w:r>
      <w:r w:rsidRPr="00465992">
        <w:rPr>
          <w:rStyle w:val="-3"/>
          <w:rFonts w:hint="eastAsia"/>
        </w:rPr>
        <w:t>制表位位置</w:t>
      </w:r>
      <w:r w:rsidRPr="006E3341">
        <w:rPr>
          <w:rFonts w:hint="eastAsia"/>
        </w:rPr>
        <w:t>为</w:t>
      </w:r>
      <w:r w:rsidRPr="006E3341">
        <w:rPr>
          <w:rFonts w:hint="eastAsia"/>
        </w:rPr>
        <w:t>34.96</w:t>
      </w:r>
      <w:r w:rsidRPr="006E3341">
        <w:rPr>
          <w:rFonts w:hint="eastAsia"/>
        </w:rPr>
        <w:t>字符</w:t>
      </w:r>
      <w:r w:rsidR="003F2FFE" w:rsidRPr="005B582A">
        <w:rPr>
          <w:rStyle w:val="a9"/>
        </w:rPr>
        <w:footnoteReference w:id="17"/>
      </w:r>
      <w:r>
        <w:rPr>
          <w:rFonts w:hint="eastAsia"/>
        </w:rPr>
        <w:t>，</w:t>
      </w:r>
      <w:r w:rsidRPr="00465992">
        <w:rPr>
          <w:rStyle w:val="-3"/>
          <w:rFonts w:hint="eastAsia"/>
        </w:rPr>
        <w:t>对齐方式</w:t>
      </w:r>
      <w:r>
        <w:rPr>
          <w:rFonts w:hint="eastAsia"/>
        </w:rPr>
        <w:t>为</w:t>
      </w:r>
      <w:r w:rsidRPr="00465992">
        <w:rPr>
          <w:rStyle w:val="-3"/>
          <w:rFonts w:hint="eastAsia"/>
        </w:rPr>
        <w:t>右对齐</w:t>
      </w:r>
      <w:r>
        <w:rPr>
          <w:rFonts w:hint="eastAsia"/>
        </w:rPr>
        <w:t>，</w:t>
      </w:r>
      <w:r w:rsidRPr="00465992">
        <w:rPr>
          <w:rStyle w:val="-3"/>
          <w:rFonts w:hint="eastAsia"/>
        </w:rPr>
        <w:t>引导符</w:t>
      </w:r>
      <w:r>
        <w:rPr>
          <w:rFonts w:hint="eastAsia"/>
        </w:rPr>
        <w:t>为</w:t>
      </w:r>
      <w:r w:rsidR="005722EE">
        <w:rPr>
          <w:rStyle w:val="-3"/>
        </w:rPr>
        <w:t>…</w:t>
      </w:r>
      <w:r>
        <w:rPr>
          <w:rFonts w:hint="eastAsia"/>
        </w:rPr>
        <w:t>，点击</w:t>
      </w:r>
      <w:r w:rsidRPr="00465992">
        <w:rPr>
          <w:rStyle w:val="-2"/>
        </w:rPr>
        <w:t>设置</w:t>
      </w:r>
      <w:r>
        <w:rPr>
          <w:rFonts w:hint="eastAsia"/>
        </w:rPr>
        <w:t>即可。</w:t>
      </w:r>
    </w:p>
    <w:p w14:paraId="69D1DC28" w14:textId="77777777" w:rsidR="00797756" w:rsidRDefault="00797756" w:rsidP="003F2FFE">
      <w:pPr>
        <w:ind w:firstLine="480"/>
      </w:pPr>
      <w:r>
        <w:rPr>
          <w:rFonts w:hint="eastAsia"/>
        </w:rPr>
        <w:t>如果不勾选</w:t>
      </w:r>
      <w:r w:rsidRPr="00F72C47">
        <w:rPr>
          <w:rStyle w:val="-3"/>
          <w:rFonts w:hint="eastAsia"/>
        </w:rPr>
        <w:t>允许西文在单词中间换行</w:t>
      </w:r>
      <w:r>
        <w:rPr>
          <w:rFonts w:hint="eastAsia"/>
        </w:rPr>
        <w:t>，西文字符会与空格自动调整间距，可能导致无法对齐。</w:t>
      </w:r>
    </w:p>
    <w:p w14:paraId="32F7ECAF" w14:textId="77777777" w:rsidR="003F2FFE" w:rsidRDefault="003F2FFE" w:rsidP="0071281D">
      <w:pPr>
        <w:ind w:firstLine="480"/>
      </w:pPr>
    </w:p>
    <w:p w14:paraId="6C3FBC9B" w14:textId="77777777" w:rsidR="003F2FFE" w:rsidRDefault="003F2FFE" w:rsidP="003F2FFE">
      <w:pPr>
        <w:ind w:firstLine="480"/>
      </w:pPr>
      <w:r>
        <w:rPr>
          <w:rFonts w:hint="eastAsia"/>
        </w:rPr>
        <w:t>修改</w:t>
      </w:r>
      <w:r w:rsidR="00A63419">
        <w:rPr>
          <w:rFonts w:hint="eastAsia"/>
        </w:rPr>
        <w:t>2</w:t>
      </w:r>
      <w:r w:rsidR="00A63419">
        <w:rPr>
          <w:rFonts w:hint="eastAsia"/>
        </w:rPr>
        <w:t>级</w:t>
      </w:r>
      <w:r>
        <w:rPr>
          <w:rFonts w:hint="eastAsia"/>
        </w:rPr>
        <w:t>目录样式，样式名为</w:t>
      </w:r>
      <w:r w:rsidRPr="0071281D">
        <w:rPr>
          <w:rStyle w:val="-3"/>
        </w:rPr>
        <w:t>TOC</w:t>
      </w:r>
      <w:r>
        <w:rPr>
          <w:rStyle w:val="-3"/>
          <w:rFonts w:hint="eastAsia"/>
        </w:rPr>
        <w:t>2</w:t>
      </w:r>
      <w:r>
        <w:rPr>
          <w:rFonts w:hint="eastAsia"/>
        </w:rPr>
        <w:t>。</w:t>
      </w:r>
    </w:p>
    <w:p w14:paraId="643367A3" w14:textId="77777777" w:rsidR="003F2FFE" w:rsidRDefault="003F2FFE" w:rsidP="003F2FFE">
      <w:pPr>
        <w:ind w:firstLine="480"/>
      </w:pPr>
      <w:r>
        <w:rPr>
          <w:rFonts w:hint="eastAsia"/>
        </w:rPr>
        <w:t>样式属性：修改</w:t>
      </w:r>
      <w:r w:rsidRPr="00D71C0E">
        <w:rPr>
          <w:rStyle w:val="-3"/>
          <w:rFonts w:hint="eastAsia"/>
        </w:rPr>
        <w:t>样式基准</w:t>
      </w:r>
      <w:r>
        <w:rPr>
          <w:rFonts w:hint="eastAsia"/>
        </w:rPr>
        <w:t>为</w:t>
      </w:r>
      <w:r>
        <w:rPr>
          <w:rStyle w:val="-3"/>
          <w:rFonts w:hint="eastAsia"/>
        </w:rPr>
        <w:t>TOC1</w:t>
      </w:r>
      <w:r>
        <w:rPr>
          <w:rFonts w:hint="eastAsia"/>
        </w:rPr>
        <w:t>，</w:t>
      </w:r>
      <w:r w:rsidRPr="00D71C0E">
        <w:rPr>
          <w:rStyle w:val="-3"/>
          <w:rFonts w:hint="eastAsia"/>
        </w:rPr>
        <w:t>后续段落样式</w:t>
      </w:r>
      <w:r>
        <w:rPr>
          <w:rFonts w:hint="eastAsia"/>
        </w:rPr>
        <w:t>为</w:t>
      </w:r>
      <w:r>
        <w:rPr>
          <w:rStyle w:val="-3"/>
          <w:rFonts w:hint="eastAsia"/>
        </w:rPr>
        <w:t>TOC2</w:t>
      </w:r>
      <w:r>
        <w:rPr>
          <w:rFonts w:hint="eastAsia"/>
        </w:rPr>
        <w:t>。</w:t>
      </w:r>
    </w:p>
    <w:p w14:paraId="231BD69F" w14:textId="77777777" w:rsidR="003F2FFE" w:rsidRDefault="003F2FFE" w:rsidP="003F2FF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w:t>
      </w:r>
      <w:r w:rsidRPr="00207181">
        <w:rPr>
          <w:rStyle w:val="-3"/>
          <w:rFonts w:hint="eastAsia"/>
        </w:rPr>
        <w:t>体</w:t>
      </w:r>
      <w:r>
        <w:rPr>
          <w:rFonts w:hint="eastAsia"/>
        </w:rPr>
        <w:t>，</w:t>
      </w:r>
      <w:r w:rsidRPr="00207181">
        <w:rPr>
          <w:rStyle w:val="-3"/>
          <w:rFonts w:hint="eastAsia"/>
        </w:rPr>
        <w:t>西文字体</w:t>
      </w:r>
      <w:r>
        <w:rPr>
          <w:rFonts w:hint="eastAsia"/>
        </w:rPr>
        <w:t>为</w:t>
      </w:r>
      <w:r>
        <w:rPr>
          <w:rStyle w:val="-3"/>
        </w:rPr>
        <w:t>Times New Roman</w:t>
      </w:r>
      <w:r>
        <w:rPr>
          <w:rFonts w:hint="eastAsia"/>
        </w:rPr>
        <w:t>。</w:t>
      </w:r>
    </w:p>
    <w:p w14:paraId="7E0555A5" w14:textId="77777777" w:rsidR="003F2FFE" w:rsidRDefault="003F2FFE" w:rsidP="003F2FF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Pr>
          <w:rStyle w:val="-3"/>
          <w:rFonts w:hint="eastAsia"/>
        </w:rPr>
        <w:t>左侧</w:t>
      </w:r>
      <w:r w:rsidRPr="00D67ED6">
        <w:rPr>
          <w:rFonts w:hint="eastAsia"/>
        </w:rPr>
        <w:t>缩进</w:t>
      </w:r>
      <w:r>
        <w:rPr>
          <w:rFonts w:hint="eastAsia"/>
        </w:rPr>
        <w:t>为</w:t>
      </w:r>
      <w:r w:rsidR="00A74A28">
        <w:rPr>
          <w:rFonts w:hint="eastAsia"/>
        </w:rPr>
        <w:t>1</w:t>
      </w:r>
      <w:r>
        <w:rPr>
          <w:rFonts w:hint="eastAsia"/>
        </w:rPr>
        <w:t>字符</w:t>
      </w:r>
      <w:r w:rsidR="00EF00D1">
        <w:rPr>
          <w:rFonts w:hint="eastAsia"/>
        </w:rPr>
        <w:t>，</w:t>
      </w:r>
      <w:r w:rsidR="00EF00D1" w:rsidRPr="00D71C0E">
        <w:rPr>
          <w:rStyle w:val="-3"/>
          <w:rFonts w:hint="eastAsia"/>
        </w:rPr>
        <w:t>段前距</w:t>
      </w:r>
      <w:r w:rsidR="00EF00D1">
        <w:rPr>
          <w:rFonts w:hint="eastAsia"/>
        </w:rPr>
        <w:t>为</w:t>
      </w:r>
      <w:r w:rsidR="00EF00D1">
        <w:rPr>
          <w:rFonts w:hint="eastAsia"/>
        </w:rPr>
        <w:t>0</w:t>
      </w:r>
      <w:r>
        <w:rPr>
          <w:rFonts w:hint="eastAsia"/>
        </w:rPr>
        <w:t>。</w:t>
      </w:r>
    </w:p>
    <w:p w14:paraId="2DB38A83" w14:textId="77777777" w:rsidR="003F2FFE" w:rsidRPr="003F2FFE" w:rsidRDefault="003F2FFE" w:rsidP="00511DC5">
      <w:pPr>
        <w:ind w:firstLine="480"/>
      </w:pPr>
    </w:p>
    <w:p w14:paraId="5BD588E6" w14:textId="77777777" w:rsidR="00A74A28" w:rsidRDefault="00A74A28" w:rsidP="00A74A28">
      <w:pPr>
        <w:ind w:firstLine="480"/>
      </w:pPr>
      <w:r>
        <w:rPr>
          <w:rFonts w:hint="eastAsia"/>
        </w:rPr>
        <w:t>修改</w:t>
      </w:r>
      <w:r w:rsidR="00A63419">
        <w:rPr>
          <w:rFonts w:hint="eastAsia"/>
        </w:rPr>
        <w:t>3</w:t>
      </w:r>
      <w:r w:rsidR="00A63419">
        <w:rPr>
          <w:rFonts w:hint="eastAsia"/>
        </w:rPr>
        <w:t>级</w:t>
      </w:r>
      <w:r>
        <w:rPr>
          <w:rFonts w:hint="eastAsia"/>
        </w:rPr>
        <w:t>目录样式，样式名为</w:t>
      </w:r>
      <w:r w:rsidRPr="0071281D">
        <w:rPr>
          <w:rStyle w:val="-3"/>
        </w:rPr>
        <w:t>TOC</w:t>
      </w:r>
      <w:r>
        <w:rPr>
          <w:rStyle w:val="-3"/>
          <w:rFonts w:hint="eastAsia"/>
        </w:rPr>
        <w:t>3</w:t>
      </w:r>
      <w:r>
        <w:rPr>
          <w:rFonts w:hint="eastAsia"/>
        </w:rPr>
        <w:t>。</w:t>
      </w:r>
    </w:p>
    <w:p w14:paraId="29F1BA12" w14:textId="77777777" w:rsidR="00A74A28" w:rsidRDefault="00A74A28" w:rsidP="00A74A28">
      <w:pPr>
        <w:ind w:firstLine="480"/>
      </w:pPr>
      <w:r>
        <w:rPr>
          <w:rFonts w:hint="eastAsia"/>
        </w:rPr>
        <w:t>样式属性：修改</w:t>
      </w:r>
      <w:r w:rsidRPr="00D71C0E">
        <w:rPr>
          <w:rStyle w:val="-3"/>
          <w:rFonts w:hint="eastAsia"/>
        </w:rPr>
        <w:t>样式基准</w:t>
      </w:r>
      <w:r>
        <w:rPr>
          <w:rFonts w:hint="eastAsia"/>
        </w:rPr>
        <w:t>为</w:t>
      </w:r>
      <w:r>
        <w:rPr>
          <w:rStyle w:val="-3"/>
          <w:rFonts w:hint="eastAsia"/>
        </w:rPr>
        <w:t>TOC2</w:t>
      </w:r>
      <w:r>
        <w:rPr>
          <w:rFonts w:hint="eastAsia"/>
        </w:rPr>
        <w:t>，</w:t>
      </w:r>
      <w:r w:rsidRPr="00D71C0E">
        <w:rPr>
          <w:rStyle w:val="-3"/>
          <w:rFonts w:hint="eastAsia"/>
        </w:rPr>
        <w:t>后续段落样式</w:t>
      </w:r>
      <w:r>
        <w:rPr>
          <w:rFonts w:hint="eastAsia"/>
        </w:rPr>
        <w:t>为</w:t>
      </w:r>
      <w:r>
        <w:rPr>
          <w:rStyle w:val="-3"/>
          <w:rFonts w:hint="eastAsia"/>
        </w:rPr>
        <w:t>TOC3</w:t>
      </w:r>
      <w:r>
        <w:rPr>
          <w:rFonts w:hint="eastAsia"/>
        </w:rPr>
        <w:t>。</w:t>
      </w:r>
    </w:p>
    <w:p w14:paraId="397C0833" w14:textId="77777777" w:rsidR="00A74A28" w:rsidRDefault="00A74A28" w:rsidP="00A74A28">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Pr>
          <w:rStyle w:val="-3"/>
          <w:rFonts w:hint="eastAsia"/>
        </w:rPr>
        <w:t>左侧</w:t>
      </w:r>
      <w:r w:rsidRPr="00D67ED6">
        <w:rPr>
          <w:rFonts w:hint="eastAsia"/>
        </w:rPr>
        <w:t>缩进</w:t>
      </w:r>
      <w:r>
        <w:rPr>
          <w:rFonts w:hint="eastAsia"/>
        </w:rPr>
        <w:t>为</w:t>
      </w:r>
      <w:r>
        <w:rPr>
          <w:rFonts w:hint="eastAsia"/>
        </w:rPr>
        <w:t>2</w:t>
      </w:r>
      <w:r>
        <w:rPr>
          <w:rFonts w:hint="eastAsia"/>
        </w:rPr>
        <w:t>字符。</w:t>
      </w:r>
    </w:p>
    <w:p w14:paraId="66536730" w14:textId="77777777" w:rsidR="00511DC5" w:rsidRPr="005C5ABF" w:rsidRDefault="00511DC5" w:rsidP="00511DC5">
      <w:pPr>
        <w:ind w:firstLine="480"/>
      </w:pPr>
    </w:p>
    <w:p w14:paraId="28AA9466" w14:textId="77777777" w:rsidR="0050753D" w:rsidRDefault="00446945" w:rsidP="005722EE">
      <w:pPr>
        <w:ind w:firstLine="480"/>
      </w:pPr>
      <w:r>
        <w:rPr>
          <w:rFonts w:hint="eastAsia"/>
        </w:rPr>
        <w:t>修改图表索引</w:t>
      </w:r>
      <w:r w:rsidR="00A63419">
        <w:rPr>
          <w:rFonts w:hint="eastAsia"/>
        </w:rPr>
        <w:t>目录</w:t>
      </w:r>
      <w:r>
        <w:rPr>
          <w:rFonts w:hint="eastAsia"/>
        </w:rPr>
        <w:t>样式，样式名为</w:t>
      </w:r>
      <w:r w:rsidRPr="002A594F">
        <w:rPr>
          <w:rStyle w:val="-3"/>
          <w:rFonts w:hint="eastAsia"/>
        </w:rPr>
        <w:t>图表目录</w:t>
      </w:r>
      <w:r>
        <w:rPr>
          <w:rFonts w:hint="eastAsia"/>
        </w:rPr>
        <w:t>。</w:t>
      </w:r>
    </w:p>
    <w:p w14:paraId="330BDF7A" w14:textId="77777777" w:rsidR="00446945" w:rsidRDefault="00446945" w:rsidP="00446945">
      <w:pPr>
        <w:ind w:firstLine="480"/>
      </w:pPr>
      <w:r>
        <w:rPr>
          <w:rFonts w:hint="eastAsia"/>
        </w:rPr>
        <w:t>样式属性：修改</w:t>
      </w:r>
      <w:r w:rsidRPr="00D71C0E">
        <w:rPr>
          <w:rStyle w:val="-3"/>
          <w:rFonts w:hint="eastAsia"/>
        </w:rPr>
        <w:t>样式基准</w:t>
      </w:r>
      <w:r>
        <w:rPr>
          <w:rFonts w:hint="eastAsia"/>
        </w:rPr>
        <w:t>为</w:t>
      </w:r>
      <w:r>
        <w:rPr>
          <w:rStyle w:val="-3"/>
          <w:rFonts w:hint="eastAsia"/>
        </w:rPr>
        <w:t>TOC1</w:t>
      </w:r>
      <w:r>
        <w:rPr>
          <w:rFonts w:hint="eastAsia"/>
        </w:rPr>
        <w:t>，</w:t>
      </w:r>
      <w:r w:rsidRPr="00D71C0E">
        <w:rPr>
          <w:rStyle w:val="-3"/>
          <w:rFonts w:hint="eastAsia"/>
        </w:rPr>
        <w:t>后续段落样式</w:t>
      </w:r>
      <w:r>
        <w:rPr>
          <w:rFonts w:hint="eastAsia"/>
        </w:rPr>
        <w:t>为</w:t>
      </w:r>
      <w:r>
        <w:rPr>
          <w:rStyle w:val="-3"/>
          <w:rFonts w:hint="eastAsia"/>
        </w:rPr>
        <w:t>图表目录</w:t>
      </w:r>
      <w:r>
        <w:rPr>
          <w:rFonts w:hint="eastAsia"/>
        </w:rPr>
        <w:t>。</w:t>
      </w:r>
    </w:p>
    <w:p w14:paraId="69891DAA" w14:textId="77777777" w:rsidR="00446945" w:rsidRPr="00446945" w:rsidRDefault="00446945" w:rsidP="005722E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w:t>
      </w:r>
      <w:r w:rsidRPr="00207181">
        <w:rPr>
          <w:rStyle w:val="-3"/>
          <w:rFonts w:hint="eastAsia"/>
        </w:rPr>
        <w:t>体</w:t>
      </w:r>
      <w:r>
        <w:rPr>
          <w:rFonts w:hint="eastAsia"/>
        </w:rPr>
        <w:t>，</w:t>
      </w:r>
      <w:r w:rsidRPr="00207181">
        <w:rPr>
          <w:rStyle w:val="-3"/>
          <w:rFonts w:hint="eastAsia"/>
        </w:rPr>
        <w:t>西文字体</w:t>
      </w:r>
      <w:r>
        <w:rPr>
          <w:rFonts w:hint="eastAsia"/>
        </w:rPr>
        <w:t>为</w:t>
      </w:r>
      <w:r>
        <w:rPr>
          <w:rStyle w:val="-3"/>
        </w:rPr>
        <w:t>Times New Roman</w:t>
      </w:r>
      <w:r>
        <w:rPr>
          <w:rFonts w:hint="eastAsia"/>
        </w:rPr>
        <w:t>。</w:t>
      </w:r>
    </w:p>
    <w:p w14:paraId="4C43F480" w14:textId="77777777" w:rsidR="00686F2D" w:rsidRDefault="00F6143A" w:rsidP="00686F2D">
      <w:pPr>
        <w:pStyle w:val="31"/>
      </w:pPr>
      <w:r>
        <w:rPr>
          <w:rFonts w:hint="eastAsia"/>
        </w:rPr>
        <w:t xml:space="preserve">　</w:t>
      </w:r>
      <w:bookmarkStart w:id="226" w:name="_Toc129216740"/>
      <w:bookmarkStart w:id="227" w:name="_Toc129261389"/>
      <w:bookmarkStart w:id="228" w:name="_Toc129640448"/>
      <w:bookmarkStart w:id="229" w:name="_Toc130413729"/>
      <w:bookmarkStart w:id="230" w:name="_Toc130663226"/>
      <w:r>
        <w:rPr>
          <w:rFonts w:hint="eastAsia"/>
        </w:rPr>
        <w:t>脚注</w:t>
      </w:r>
      <w:bookmarkEnd w:id="226"/>
      <w:bookmarkEnd w:id="227"/>
      <w:bookmarkEnd w:id="228"/>
      <w:bookmarkEnd w:id="229"/>
      <w:bookmarkEnd w:id="230"/>
    </w:p>
    <w:p w14:paraId="6607A1FF" w14:textId="77777777" w:rsidR="00686F2D" w:rsidRDefault="001E607B" w:rsidP="00686F2D">
      <w:pPr>
        <w:ind w:firstLine="480"/>
      </w:pPr>
      <w:r>
        <w:rPr>
          <w:rFonts w:hint="eastAsia"/>
        </w:rPr>
        <w:t>修改脚注样式，样式名为</w:t>
      </w:r>
      <w:r w:rsidRPr="002A594F">
        <w:rPr>
          <w:rStyle w:val="-3"/>
          <w:rFonts w:hint="eastAsia"/>
        </w:rPr>
        <w:t>脚注文本</w:t>
      </w:r>
      <w:r>
        <w:rPr>
          <w:rFonts w:hint="eastAsia"/>
        </w:rPr>
        <w:t>。</w:t>
      </w:r>
    </w:p>
    <w:p w14:paraId="4DDEA920" w14:textId="77777777" w:rsidR="00AC5C74" w:rsidRDefault="00AC5C74" w:rsidP="00AC5C74">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字号</w:t>
      </w:r>
      <w:r>
        <w:rPr>
          <w:rFonts w:hint="eastAsia"/>
        </w:rPr>
        <w:t>为</w:t>
      </w:r>
      <w:r>
        <w:rPr>
          <w:rStyle w:val="-3"/>
          <w:rFonts w:hint="eastAsia"/>
        </w:rPr>
        <w:t>小五</w:t>
      </w:r>
      <w:r>
        <w:rPr>
          <w:rFonts w:hint="eastAsia"/>
        </w:rPr>
        <w:t>。</w:t>
      </w:r>
    </w:p>
    <w:p w14:paraId="720B0345" w14:textId="77777777" w:rsidR="00AC5C74" w:rsidRDefault="00AC5C74" w:rsidP="00AC5C74">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B83F59" w:rsidRPr="00B83F59">
        <w:rPr>
          <w:rStyle w:val="-3"/>
          <w:rFonts w:hint="eastAsia"/>
        </w:rPr>
        <w:t>特殊</w:t>
      </w:r>
      <w:r w:rsidR="00D67ED6" w:rsidRPr="00B83F59">
        <w:rPr>
          <w:rFonts w:hint="eastAsia"/>
        </w:rPr>
        <w:t>缩进</w:t>
      </w:r>
      <w:r>
        <w:rPr>
          <w:rFonts w:hint="eastAsia"/>
        </w:rPr>
        <w:t>为</w:t>
      </w:r>
      <w:r w:rsidRPr="00AC5C74">
        <w:rPr>
          <w:rStyle w:val="-3"/>
          <w:rFonts w:hint="eastAsia"/>
        </w:rPr>
        <w:t>悬挂</w:t>
      </w:r>
      <w:r>
        <w:rPr>
          <w:rFonts w:hint="eastAsia"/>
        </w:rPr>
        <w:t>1</w:t>
      </w:r>
      <w:r>
        <w:rPr>
          <w:rFonts w:hint="eastAsia"/>
        </w:rPr>
        <w:t>字符，</w:t>
      </w:r>
      <w:r w:rsidRPr="00207181">
        <w:rPr>
          <w:rStyle w:val="-3"/>
          <w:rFonts w:hint="eastAsia"/>
        </w:rPr>
        <w:t>行距</w:t>
      </w:r>
      <w:r>
        <w:rPr>
          <w:rFonts w:hint="eastAsia"/>
        </w:rPr>
        <w:t>为</w:t>
      </w:r>
      <w:r>
        <w:rPr>
          <w:rStyle w:val="-3"/>
          <w:rFonts w:hint="eastAsia"/>
        </w:rPr>
        <w:t>单倍行距</w:t>
      </w:r>
      <w:r w:rsidR="006C2F67">
        <w:rPr>
          <w:rFonts w:hint="eastAsia"/>
        </w:rPr>
        <w:t>；在</w:t>
      </w:r>
      <w:r w:rsidR="006C2F67" w:rsidRPr="004308DE">
        <w:rPr>
          <w:rStyle w:val="-1"/>
          <w:rFonts w:hint="eastAsia"/>
        </w:rPr>
        <w:t>换行和分页</w:t>
      </w:r>
      <w:r w:rsidR="006C2F67">
        <w:rPr>
          <w:rFonts w:hint="eastAsia"/>
        </w:rPr>
        <w:t>，取消勾选</w:t>
      </w:r>
      <w:r w:rsidR="006C2F67" w:rsidRPr="00D71C0E">
        <w:rPr>
          <w:rStyle w:val="-3"/>
          <w:rFonts w:hint="eastAsia"/>
        </w:rPr>
        <w:t>孤行控制</w:t>
      </w:r>
      <w:r w:rsidR="006C2F67">
        <w:rPr>
          <w:rFonts w:hint="eastAsia"/>
        </w:rPr>
        <w:t>、</w:t>
      </w:r>
      <w:r w:rsidR="006C2F67" w:rsidRPr="00D71C0E">
        <w:rPr>
          <w:rStyle w:val="-3"/>
          <w:rFonts w:hint="eastAsia"/>
        </w:rPr>
        <w:t>与下段同页</w:t>
      </w:r>
      <w:r w:rsidR="006C2F67">
        <w:rPr>
          <w:rFonts w:hint="eastAsia"/>
        </w:rPr>
        <w:t>、</w:t>
      </w:r>
      <w:r w:rsidR="006C2F67" w:rsidRPr="00D71C0E">
        <w:rPr>
          <w:rStyle w:val="-3"/>
          <w:rFonts w:hint="eastAsia"/>
        </w:rPr>
        <w:t>段前分页</w:t>
      </w:r>
      <w:r w:rsidR="006C2F67">
        <w:rPr>
          <w:rFonts w:hint="eastAsia"/>
        </w:rPr>
        <w:t>，勾选</w:t>
      </w:r>
      <w:r w:rsidR="006C2F67" w:rsidRPr="00D71C0E">
        <w:rPr>
          <w:rStyle w:val="-3"/>
          <w:rFonts w:hint="eastAsia"/>
        </w:rPr>
        <w:t>段中不分页</w:t>
      </w:r>
      <w:r>
        <w:rPr>
          <w:rFonts w:hint="eastAsia"/>
        </w:rPr>
        <w:t>。</w:t>
      </w:r>
    </w:p>
    <w:p w14:paraId="2B895552" w14:textId="77777777" w:rsidR="00A34626" w:rsidRDefault="00F6143A" w:rsidP="00382D4D">
      <w:pPr>
        <w:pStyle w:val="31"/>
      </w:pPr>
      <w:r>
        <w:rPr>
          <w:rFonts w:hint="eastAsia"/>
        </w:rPr>
        <w:t xml:space="preserve">　</w:t>
      </w:r>
      <w:bookmarkStart w:id="231" w:name="_Toc129216741"/>
      <w:bookmarkStart w:id="232" w:name="_Toc129261390"/>
      <w:bookmarkStart w:id="233" w:name="_Toc129640449"/>
      <w:bookmarkStart w:id="234" w:name="_Toc130413730"/>
      <w:bookmarkStart w:id="235" w:name="_Toc130663227"/>
      <w:r>
        <w:rPr>
          <w:rFonts w:hint="eastAsia"/>
        </w:rPr>
        <w:t>编号引用</w:t>
      </w:r>
      <w:bookmarkEnd w:id="231"/>
      <w:bookmarkEnd w:id="232"/>
      <w:bookmarkEnd w:id="233"/>
      <w:bookmarkEnd w:id="234"/>
      <w:bookmarkEnd w:id="235"/>
    </w:p>
    <w:p w14:paraId="4E9AE9F4" w14:textId="77777777" w:rsidR="0063457C" w:rsidRDefault="0063457C" w:rsidP="0063457C">
      <w:pPr>
        <w:ind w:firstLine="480"/>
      </w:pPr>
      <w:r>
        <w:rPr>
          <w:rFonts w:hint="eastAsia"/>
        </w:rPr>
        <w:t>修改</w:t>
      </w:r>
      <w:r w:rsidR="00AA1E28">
        <w:rPr>
          <w:rFonts w:hint="eastAsia"/>
        </w:rPr>
        <w:t>正文引用脚注</w:t>
      </w:r>
      <w:r w:rsidR="00FE38B1">
        <w:rPr>
          <w:rFonts w:hint="eastAsia"/>
        </w:rPr>
        <w:t>序号</w:t>
      </w:r>
      <w:r w:rsidR="00AA1E28">
        <w:rPr>
          <w:rFonts w:hint="eastAsia"/>
        </w:rPr>
        <w:t>、也是脚注文字</w:t>
      </w:r>
      <w:r w:rsidR="00FE38B1">
        <w:rPr>
          <w:rFonts w:hint="eastAsia"/>
        </w:rPr>
        <w:t>序号</w:t>
      </w:r>
      <w:r>
        <w:rPr>
          <w:rFonts w:hint="eastAsia"/>
        </w:rPr>
        <w:t>样式，样式名为</w:t>
      </w:r>
      <w:r w:rsidRPr="00382D4D">
        <w:rPr>
          <w:rStyle w:val="-3"/>
          <w:rFonts w:hint="eastAsia"/>
        </w:rPr>
        <w:t>脚注引用</w:t>
      </w:r>
      <w:r>
        <w:rPr>
          <w:rFonts w:hint="eastAsia"/>
        </w:rPr>
        <w:t>。</w:t>
      </w:r>
    </w:p>
    <w:p w14:paraId="280E1434" w14:textId="77777777" w:rsidR="0063457C" w:rsidRDefault="0063457C" w:rsidP="0063457C">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，勾选</w:t>
      </w:r>
      <w:r>
        <w:rPr>
          <w:rStyle w:val="-3"/>
          <w:rFonts w:hint="eastAsia"/>
        </w:rPr>
        <w:t>上标</w:t>
      </w:r>
      <w:r>
        <w:rPr>
          <w:rFonts w:hint="eastAsia"/>
        </w:rPr>
        <w:t>。</w:t>
      </w:r>
    </w:p>
    <w:p w14:paraId="3F29CB35" w14:textId="77777777" w:rsidR="00643585" w:rsidRDefault="00643585" w:rsidP="00643585">
      <w:pPr>
        <w:ind w:firstLine="480"/>
      </w:pPr>
    </w:p>
    <w:p w14:paraId="4165928F" w14:textId="77777777" w:rsidR="00382D4D" w:rsidRDefault="00382D4D" w:rsidP="00382D4D">
      <w:pPr>
        <w:ind w:firstLine="480"/>
      </w:pPr>
      <w:r>
        <w:rPr>
          <w:rFonts w:hint="eastAsia"/>
        </w:rPr>
        <w:t>新建</w:t>
      </w:r>
      <w:r w:rsidR="0063457C">
        <w:rPr>
          <w:rFonts w:hint="eastAsia"/>
        </w:rPr>
        <w:t>正文引用</w:t>
      </w:r>
      <w:r w:rsidR="00FE38B1">
        <w:rPr>
          <w:rFonts w:hint="eastAsia"/>
        </w:rPr>
        <w:t>序号</w:t>
      </w:r>
      <w:r w:rsidR="00643585">
        <w:rPr>
          <w:rFonts w:hint="eastAsia"/>
        </w:rPr>
        <w:t>样式。</w:t>
      </w:r>
    </w:p>
    <w:p w14:paraId="70B45DC6" w14:textId="77777777" w:rsidR="00643585" w:rsidRDefault="00643585" w:rsidP="00643585">
      <w:pPr>
        <w:ind w:firstLine="480"/>
      </w:pPr>
      <w:r>
        <w:rPr>
          <w:rFonts w:hint="eastAsia"/>
        </w:rPr>
        <w:t>样式属性：修改</w:t>
      </w:r>
      <w:r w:rsidRPr="000366BC">
        <w:rPr>
          <w:rStyle w:val="-3"/>
          <w:rFonts w:hint="eastAsia"/>
        </w:rPr>
        <w:t>名称</w:t>
      </w:r>
      <w:r>
        <w:rPr>
          <w:rFonts w:hint="eastAsia"/>
        </w:rPr>
        <w:t>为</w:t>
      </w:r>
      <w:r w:rsidRPr="00643585">
        <w:rPr>
          <w:rStyle w:val="-3"/>
          <w:rFonts w:hint="eastAsia"/>
        </w:rPr>
        <w:t>编号引用</w:t>
      </w:r>
      <w:r>
        <w:rPr>
          <w:rFonts w:hint="eastAsia"/>
        </w:rPr>
        <w:t>，</w:t>
      </w:r>
      <w:r w:rsidRPr="00D71C0E">
        <w:rPr>
          <w:rStyle w:val="-3"/>
          <w:rFonts w:hint="eastAsia"/>
        </w:rPr>
        <w:t>样式类型</w:t>
      </w:r>
      <w:r>
        <w:rPr>
          <w:rFonts w:hint="eastAsia"/>
        </w:rPr>
        <w:t>为</w:t>
      </w:r>
      <w:r w:rsidRPr="00D71C0E">
        <w:rPr>
          <w:rStyle w:val="-3"/>
          <w:rFonts w:hint="eastAsia"/>
        </w:rPr>
        <w:t>字符</w:t>
      </w:r>
      <w:r>
        <w:rPr>
          <w:rFonts w:hint="eastAsia"/>
        </w:rPr>
        <w:t>，</w:t>
      </w:r>
      <w:r w:rsidRPr="00D71C0E">
        <w:rPr>
          <w:rStyle w:val="-3"/>
          <w:rFonts w:hint="eastAsia"/>
        </w:rPr>
        <w:t>样式基准</w:t>
      </w:r>
      <w:r>
        <w:rPr>
          <w:rFonts w:hint="eastAsia"/>
        </w:rPr>
        <w:t>为</w:t>
      </w:r>
      <w:r w:rsidRPr="00382D4D">
        <w:rPr>
          <w:rStyle w:val="-3"/>
          <w:rFonts w:hint="eastAsia"/>
        </w:rPr>
        <w:t>脚注引用</w:t>
      </w:r>
      <w:r>
        <w:rPr>
          <w:rFonts w:hint="eastAsia"/>
        </w:rPr>
        <w:t>。</w:t>
      </w:r>
    </w:p>
    <w:p w14:paraId="527E6F5D" w14:textId="77777777" w:rsidR="00643585" w:rsidRDefault="00643585" w:rsidP="00643585">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，勾选</w:t>
      </w:r>
      <w:r>
        <w:rPr>
          <w:rStyle w:val="-3"/>
          <w:rFonts w:hint="eastAsia"/>
        </w:rPr>
        <w:t>上标</w:t>
      </w:r>
      <w:r>
        <w:rPr>
          <w:rFonts w:hint="eastAsia"/>
        </w:rPr>
        <w:t>。</w:t>
      </w:r>
    </w:p>
    <w:p w14:paraId="57831521" w14:textId="77777777" w:rsidR="00BE65BF" w:rsidRDefault="00F6143A" w:rsidP="00BE65BF">
      <w:pPr>
        <w:pStyle w:val="31"/>
      </w:pPr>
      <w:r>
        <w:rPr>
          <w:rFonts w:hint="eastAsia"/>
        </w:rPr>
        <w:t xml:space="preserve">　</w:t>
      </w:r>
      <w:bookmarkStart w:id="236" w:name="_Toc129216742"/>
      <w:bookmarkStart w:id="237" w:name="_Toc129261391"/>
      <w:bookmarkStart w:id="238" w:name="_Ref129266002"/>
      <w:bookmarkStart w:id="239" w:name="_Ref129633100"/>
      <w:bookmarkStart w:id="240" w:name="_Toc129640450"/>
      <w:bookmarkStart w:id="241" w:name="_Toc130413731"/>
      <w:bookmarkStart w:id="242" w:name="_Ref130663055"/>
      <w:bookmarkStart w:id="243" w:name="_Ref130663076"/>
      <w:bookmarkStart w:id="244" w:name="_Ref130663093"/>
      <w:bookmarkStart w:id="245" w:name="_Toc130663228"/>
      <w:r>
        <w:rPr>
          <w:rFonts w:hint="eastAsia"/>
        </w:rPr>
        <w:t>主要符号表</w:t>
      </w:r>
      <w:bookmarkEnd w:id="236"/>
      <w:bookmarkEnd w:id="237"/>
      <w:bookmarkEnd w:id="238"/>
      <w:bookmarkEnd w:id="239"/>
      <w:bookmarkEnd w:id="240"/>
      <w:bookmarkEnd w:id="241"/>
      <w:bookmarkEnd w:id="242"/>
      <w:bookmarkEnd w:id="243"/>
      <w:bookmarkEnd w:id="244"/>
      <w:bookmarkEnd w:id="245"/>
    </w:p>
    <w:p w14:paraId="5ACE84BA" w14:textId="77777777" w:rsidR="00611B30" w:rsidRDefault="000366BC" w:rsidP="00611B30">
      <w:pPr>
        <w:ind w:firstLine="480"/>
      </w:pPr>
      <w:r>
        <w:rPr>
          <w:rFonts w:hint="eastAsia"/>
        </w:rPr>
        <w:t>新建主要符号表样式。</w:t>
      </w:r>
    </w:p>
    <w:p w14:paraId="3FC6C96F" w14:textId="77777777" w:rsidR="000366BC" w:rsidRDefault="000366BC" w:rsidP="000366BC">
      <w:pPr>
        <w:ind w:firstLine="480"/>
      </w:pPr>
      <w:r>
        <w:rPr>
          <w:rFonts w:hint="eastAsia"/>
        </w:rPr>
        <w:t>样式属性：修改</w:t>
      </w:r>
      <w:r w:rsidRPr="000366BC">
        <w:rPr>
          <w:rStyle w:val="-3"/>
          <w:rFonts w:hint="eastAsia"/>
        </w:rPr>
        <w:t>名称</w:t>
      </w:r>
      <w:r>
        <w:rPr>
          <w:rFonts w:hint="eastAsia"/>
        </w:rPr>
        <w:t>为</w:t>
      </w:r>
      <w:r w:rsidRPr="000366BC">
        <w:rPr>
          <w:rStyle w:val="-3"/>
          <w:rFonts w:hint="eastAsia"/>
        </w:rPr>
        <w:t>主要符号表</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sidRPr="000366BC">
        <w:rPr>
          <w:rStyle w:val="-3"/>
          <w:rFonts w:hint="eastAsia"/>
        </w:rPr>
        <w:t>主要符号表</w:t>
      </w:r>
      <w:r>
        <w:rPr>
          <w:rFonts w:hint="eastAsia"/>
        </w:rPr>
        <w:t>。</w:t>
      </w:r>
    </w:p>
    <w:p w14:paraId="482A7673" w14:textId="77777777" w:rsidR="000366BC" w:rsidRDefault="000366BC" w:rsidP="000366BC">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sidRPr="00207181">
        <w:rPr>
          <w:rStyle w:val="-3"/>
          <w:rFonts w:hint="eastAsia"/>
        </w:rPr>
        <w:t>黑体</w:t>
      </w:r>
      <w:r>
        <w:rPr>
          <w:rFonts w:hint="eastAsia"/>
        </w:rPr>
        <w:t>，</w:t>
      </w:r>
      <w:r w:rsidRPr="00207181">
        <w:rPr>
          <w:rStyle w:val="-3"/>
          <w:rFonts w:hint="eastAsia"/>
        </w:rPr>
        <w:t>西文字体</w:t>
      </w:r>
      <w:r>
        <w:rPr>
          <w:rFonts w:hint="eastAsia"/>
        </w:rPr>
        <w:t>为</w:t>
      </w:r>
      <w:r w:rsidRPr="00207181">
        <w:rPr>
          <w:rStyle w:val="-3"/>
          <w:rFonts w:hint="eastAsia"/>
        </w:rPr>
        <w:t>Arial</w:t>
      </w:r>
      <w:r>
        <w:rPr>
          <w:rFonts w:hint="eastAsia"/>
        </w:rPr>
        <w:t>。</w:t>
      </w:r>
    </w:p>
    <w:p w14:paraId="200EEC6D" w14:textId="77777777" w:rsidR="000366BC" w:rsidRDefault="000366BC" w:rsidP="000366BC">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009635BA" w:rsidRPr="00B83F59">
        <w:rPr>
          <w:rStyle w:val="-3"/>
          <w:rFonts w:hint="eastAsia"/>
        </w:rPr>
        <w:t>特殊</w:t>
      </w:r>
      <w:r w:rsidR="009635BA" w:rsidRPr="00B83F59">
        <w:rPr>
          <w:rFonts w:hint="eastAsia"/>
        </w:rPr>
        <w:t>缩进</w:t>
      </w:r>
      <w:r w:rsidR="009635BA">
        <w:rPr>
          <w:rFonts w:hint="eastAsia"/>
        </w:rPr>
        <w:t>为</w:t>
      </w:r>
      <w:r w:rsidR="009635BA" w:rsidRPr="00AC5C74">
        <w:rPr>
          <w:rStyle w:val="-3"/>
          <w:rFonts w:hint="eastAsia"/>
        </w:rPr>
        <w:t>悬挂</w:t>
      </w:r>
      <w:r w:rsidR="009635BA">
        <w:rPr>
          <w:rFonts w:hint="eastAsia"/>
        </w:rPr>
        <w:t>8</w:t>
      </w:r>
      <w:r w:rsidR="009635BA">
        <w:rPr>
          <w:rFonts w:hint="eastAsia"/>
        </w:rPr>
        <w:t>字符，</w:t>
      </w:r>
      <w:r w:rsidRPr="00D71C0E">
        <w:rPr>
          <w:rStyle w:val="-3"/>
          <w:rFonts w:hint="eastAsia"/>
        </w:rPr>
        <w:t>段前距</w:t>
      </w:r>
      <w:r>
        <w:rPr>
          <w:rFonts w:hint="eastAsia"/>
        </w:rPr>
        <w:t>为</w:t>
      </w:r>
      <w:r>
        <w:rPr>
          <w:rFonts w:hint="eastAsia"/>
        </w:rPr>
        <w:t>6</w:t>
      </w:r>
      <w:r>
        <w:rPr>
          <w:rFonts w:hint="eastAsia"/>
        </w:rPr>
        <w:t>磅。</w:t>
      </w:r>
    </w:p>
    <w:p w14:paraId="7790D27C" w14:textId="77777777" w:rsidR="000366BC" w:rsidRDefault="000366BC" w:rsidP="000366BC">
      <w:pPr>
        <w:ind w:firstLine="420"/>
      </w:pPr>
      <w:r w:rsidRPr="00B41164">
        <w:rPr>
          <w:rStyle w:val="-2"/>
          <w:rFonts w:hint="eastAsia"/>
        </w:rPr>
        <w:t>格式</w:t>
      </w:r>
      <w:r>
        <w:t>–</w:t>
      </w:r>
      <w:r>
        <w:rPr>
          <w:rStyle w:val="-2"/>
          <w:rFonts w:hint="eastAsia"/>
        </w:rPr>
        <w:t>制表位</w:t>
      </w:r>
      <w:r>
        <w:rPr>
          <w:rFonts w:hint="eastAsia"/>
        </w:rPr>
        <w:t>：设置</w:t>
      </w:r>
      <w:r w:rsidRPr="00465992">
        <w:rPr>
          <w:rStyle w:val="-3"/>
          <w:rFonts w:hint="eastAsia"/>
        </w:rPr>
        <w:t>制表位位置</w:t>
      </w:r>
      <w:r>
        <w:rPr>
          <w:rFonts w:hint="eastAsia"/>
        </w:rPr>
        <w:t>为</w:t>
      </w:r>
      <w:r w:rsidRPr="006E3341">
        <w:rPr>
          <w:rFonts w:hint="eastAsia"/>
        </w:rPr>
        <w:t>8</w:t>
      </w:r>
      <w:r w:rsidRPr="006E3341">
        <w:rPr>
          <w:rFonts w:hint="eastAsia"/>
        </w:rPr>
        <w:t>字符</w:t>
      </w:r>
      <w:r>
        <w:rPr>
          <w:rFonts w:hint="eastAsia"/>
        </w:rPr>
        <w:t>，</w:t>
      </w:r>
      <w:r w:rsidRPr="00465992">
        <w:rPr>
          <w:rStyle w:val="-3"/>
          <w:rFonts w:hint="eastAsia"/>
        </w:rPr>
        <w:t>对齐方式</w:t>
      </w:r>
      <w:r>
        <w:rPr>
          <w:rFonts w:hint="eastAsia"/>
        </w:rPr>
        <w:t>为</w:t>
      </w:r>
      <w:r>
        <w:rPr>
          <w:rStyle w:val="-3"/>
          <w:rFonts w:hint="eastAsia"/>
        </w:rPr>
        <w:t>左</w:t>
      </w:r>
      <w:r w:rsidRPr="00465992">
        <w:rPr>
          <w:rStyle w:val="-3"/>
          <w:rFonts w:hint="eastAsia"/>
        </w:rPr>
        <w:t>对齐</w:t>
      </w:r>
      <w:r>
        <w:rPr>
          <w:rFonts w:hint="eastAsia"/>
        </w:rPr>
        <w:t>，</w:t>
      </w:r>
      <w:r w:rsidRPr="00465992">
        <w:rPr>
          <w:rStyle w:val="-3"/>
          <w:rFonts w:hint="eastAsia"/>
        </w:rPr>
        <w:t>引导符</w:t>
      </w:r>
      <w:r>
        <w:rPr>
          <w:rFonts w:hint="eastAsia"/>
        </w:rPr>
        <w:t>为</w:t>
      </w:r>
      <w:r w:rsidRPr="000366BC">
        <w:rPr>
          <w:rStyle w:val="-3"/>
          <w:rFonts w:hint="eastAsia"/>
        </w:rPr>
        <w:t>无</w:t>
      </w:r>
      <w:r>
        <w:rPr>
          <w:rFonts w:hint="eastAsia"/>
        </w:rPr>
        <w:t>，点击</w:t>
      </w:r>
      <w:r w:rsidRPr="00465992">
        <w:rPr>
          <w:rStyle w:val="-2"/>
        </w:rPr>
        <w:t>设置</w:t>
      </w:r>
      <w:r>
        <w:rPr>
          <w:rFonts w:hint="eastAsia"/>
        </w:rPr>
        <w:t>即可。</w:t>
      </w:r>
    </w:p>
    <w:p w14:paraId="09E7C46E" w14:textId="77777777" w:rsidR="00E22808" w:rsidRDefault="00E22808" w:rsidP="00E22808">
      <w:pPr>
        <w:ind w:firstLine="480"/>
      </w:pPr>
      <w:r w:rsidRPr="00E22808">
        <w:rPr>
          <w:rFonts w:hint="eastAsia"/>
        </w:rPr>
        <w:t>制表位</w:t>
      </w:r>
      <w:r w:rsidR="00156E26">
        <w:rPr>
          <w:rFonts w:hint="eastAsia"/>
        </w:rPr>
        <w:t>用于</w:t>
      </w:r>
      <w:r w:rsidR="00937CCC">
        <w:rPr>
          <w:rFonts w:hint="eastAsia"/>
        </w:rPr>
        <w:t>设置</w:t>
      </w:r>
      <w:r w:rsidRPr="00E22808">
        <w:rPr>
          <w:rFonts w:hint="eastAsia"/>
        </w:rPr>
        <w:t>文本</w:t>
      </w:r>
      <w:r w:rsidR="00937CCC">
        <w:rPr>
          <w:rFonts w:hint="eastAsia"/>
        </w:rPr>
        <w:t>对齐方式</w:t>
      </w:r>
      <w:r w:rsidR="00156E26">
        <w:rPr>
          <w:rFonts w:hint="eastAsia"/>
        </w:rPr>
        <w:t>；</w:t>
      </w:r>
      <w:r w:rsidRPr="00E22808">
        <w:rPr>
          <w:rFonts w:hint="eastAsia"/>
        </w:rPr>
        <w:t>制表符通过</w:t>
      </w:r>
      <w:r w:rsidRPr="00156E26">
        <w:rPr>
          <w:rStyle w:val="-2"/>
          <w:rFonts w:hint="eastAsia"/>
        </w:rPr>
        <w:t>Tab</w:t>
      </w:r>
      <w:r w:rsidRPr="00E22808">
        <w:rPr>
          <w:rFonts w:hint="eastAsia"/>
        </w:rPr>
        <w:t>输入</w:t>
      </w:r>
      <w:r w:rsidR="00156E26">
        <w:rPr>
          <w:rFonts w:hint="eastAsia"/>
        </w:rPr>
        <w:t>并与</w:t>
      </w:r>
      <w:r w:rsidR="00156E26" w:rsidRPr="00E22808">
        <w:rPr>
          <w:rFonts w:hint="eastAsia"/>
        </w:rPr>
        <w:t>其右侧最近的</w:t>
      </w:r>
      <w:r w:rsidR="00156E26">
        <w:rPr>
          <w:rFonts w:hint="eastAsia"/>
        </w:rPr>
        <w:t>制表位匹配，从当前制表位到下一个制表位之间</w:t>
      </w:r>
      <w:r w:rsidRPr="00E22808">
        <w:rPr>
          <w:rFonts w:hint="eastAsia"/>
        </w:rPr>
        <w:t>的文字使用</w:t>
      </w:r>
      <w:r w:rsidR="00156E26">
        <w:rPr>
          <w:rFonts w:hint="eastAsia"/>
        </w:rPr>
        <w:t>当前</w:t>
      </w:r>
      <w:r w:rsidRPr="00E22808">
        <w:rPr>
          <w:rFonts w:hint="eastAsia"/>
        </w:rPr>
        <w:t>制表位规定的</w:t>
      </w:r>
      <w:r w:rsidR="00156E26">
        <w:rPr>
          <w:rFonts w:hint="eastAsia"/>
        </w:rPr>
        <w:t>对齐</w:t>
      </w:r>
      <w:r w:rsidRPr="00E22808">
        <w:rPr>
          <w:rFonts w:hint="eastAsia"/>
        </w:rPr>
        <w:t>格式。</w:t>
      </w:r>
    </w:p>
    <w:p w14:paraId="1B675A4C" w14:textId="77777777" w:rsidR="000366BC" w:rsidRPr="000366BC" w:rsidRDefault="005C26B3" w:rsidP="00611B30">
      <w:pPr>
        <w:ind w:firstLine="480"/>
      </w:pPr>
      <w:r>
        <w:rPr>
          <w:rFonts w:hint="eastAsia"/>
        </w:rPr>
        <w:t>由于使用表格排版的元素会在查重系统中</w:t>
      </w:r>
      <w:r w:rsidR="00E22808">
        <w:rPr>
          <w:rFonts w:hint="eastAsia"/>
        </w:rPr>
        <w:t>被特殊标记、影响查重结果</w:t>
      </w:r>
      <w:r>
        <w:rPr>
          <w:rFonts w:hint="eastAsia"/>
        </w:rPr>
        <w:t>，因此如无必要不使用表格排版</w:t>
      </w:r>
      <w:r w:rsidR="00E22808">
        <w:rPr>
          <w:rFonts w:hint="eastAsia"/>
        </w:rPr>
        <w:t>，</w:t>
      </w:r>
      <w:r w:rsidR="00156E26">
        <w:rPr>
          <w:rFonts w:hint="eastAsia"/>
        </w:rPr>
        <w:t>如主要符号表、</w:t>
      </w:r>
      <w:r w:rsidR="00E22808">
        <w:rPr>
          <w:rFonts w:hint="eastAsia"/>
        </w:rPr>
        <w:t>封面、公式等。</w:t>
      </w:r>
      <w:r w:rsidR="00156E26">
        <w:rPr>
          <w:rFonts w:hint="eastAsia"/>
        </w:rPr>
        <w:t>图文框排版同理。</w:t>
      </w:r>
    </w:p>
    <w:p w14:paraId="66FFE123" w14:textId="77777777" w:rsidR="00686F2D" w:rsidRDefault="00F6143A" w:rsidP="00686F2D">
      <w:pPr>
        <w:pStyle w:val="31"/>
      </w:pPr>
      <w:r>
        <w:rPr>
          <w:rFonts w:hint="eastAsia"/>
        </w:rPr>
        <w:lastRenderedPageBreak/>
        <w:t xml:space="preserve">　</w:t>
      </w:r>
      <w:bookmarkStart w:id="246" w:name="_Toc129216743"/>
      <w:bookmarkStart w:id="247" w:name="_Toc129261392"/>
      <w:bookmarkStart w:id="248" w:name="_Toc129640451"/>
      <w:bookmarkStart w:id="249" w:name="_Toc130413732"/>
      <w:bookmarkStart w:id="250" w:name="_Toc130663229"/>
      <w:r>
        <w:rPr>
          <w:rFonts w:hint="eastAsia"/>
        </w:rPr>
        <w:t>封面</w:t>
      </w:r>
      <w:bookmarkEnd w:id="246"/>
      <w:bookmarkEnd w:id="247"/>
      <w:bookmarkEnd w:id="248"/>
      <w:bookmarkEnd w:id="249"/>
      <w:bookmarkEnd w:id="250"/>
    </w:p>
    <w:p w14:paraId="016CD928" w14:textId="77777777" w:rsidR="00BF370F" w:rsidRDefault="00BF370F" w:rsidP="00BF370F">
      <w:pPr>
        <w:ind w:firstLine="480"/>
      </w:pPr>
      <w:r>
        <w:rPr>
          <w:rFonts w:hint="eastAsia"/>
        </w:rPr>
        <w:t>新建封面密级信息样式。</w:t>
      </w:r>
    </w:p>
    <w:p w14:paraId="47D3740D" w14:textId="77777777" w:rsidR="00BF370F" w:rsidRDefault="00BF370F" w:rsidP="00BF370F">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密级</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列表段落</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密级</w:t>
      </w:r>
      <w:r>
        <w:rPr>
          <w:rFonts w:hint="eastAsia"/>
        </w:rPr>
        <w:t>。</w:t>
      </w:r>
    </w:p>
    <w:p w14:paraId="1617EA1F" w14:textId="77777777" w:rsidR="00BF370F" w:rsidRDefault="00BF370F" w:rsidP="00BF370F">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宋体</w:t>
      </w:r>
      <w:r>
        <w:rPr>
          <w:rFonts w:hint="eastAsia"/>
        </w:rPr>
        <w:t>，</w:t>
      </w:r>
      <w:r w:rsidRPr="00207181">
        <w:rPr>
          <w:rStyle w:val="-3"/>
          <w:rFonts w:hint="eastAsia"/>
        </w:rPr>
        <w:t>西文字体</w:t>
      </w:r>
      <w:r>
        <w:rPr>
          <w:rFonts w:hint="eastAsia"/>
        </w:rPr>
        <w:t>为</w:t>
      </w:r>
      <w:r>
        <w:rPr>
          <w:rStyle w:val="-3"/>
          <w:rFonts w:hint="eastAsia"/>
        </w:rPr>
        <w:t>宋体</w:t>
      </w:r>
      <w:r>
        <w:rPr>
          <w:rFonts w:hint="eastAsia"/>
        </w:rPr>
        <w:t>。</w:t>
      </w:r>
    </w:p>
    <w:p w14:paraId="2E7D6C92" w14:textId="77777777" w:rsidR="00BF370F" w:rsidRDefault="00BF370F" w:rsidP="00BF370F">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右对齐</w:t>
      </w:r>
      <w:r>
        <w:rPr>
          <w:rFonts w:hint="eastAsia"/>
        </w:rPr>
        <w:t>。</w:t>
      </w:r>
    </w:p>
    <w:p w14:paraId="1CBAF78E" w14:textId="77777777" w:rsidR="00BF370F" w:rsidRPr="00BF370F" w:rsidRDefault="00BF370F" w:rsidP="00BF370F">
      <w:pPr>
        <w:ind w:firstLine="480"/>
      </w:pPr>
    </w:p>
    <w:p w14:paraId="4BB7C63F" w14:textId="77777777" w:rsidR="00BF370F" w:rsidRDefault="00BF370F" w:rsidP="00BF370F">
      <w:pPr>
        <w:ind w:firstLine="480"/>
      </w:pPr>
      <w:r>
        <w:rPr>
          <w:rFonts w:hint="eastAsia"/>
        </w:rPr>
        <w:t>新建封面学校名称样式。</w:t>
      </w:r>
    </w:p>
    <w:p w14:paraId="643D398C" w14:textId="77777777" w:rsidR="00BF370F" w:rsidRDefault="00BF370F" w:rsidP="00BF370F">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学校</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学校</w:t>
      </w:r>
      <w:r>
        <w:rPr>
          <w:rFonts w:hint="eastAsia"/>
        </w:rPr>
        <w:t>。</w:t>
      </w:r>
    </w:p>
    <w:p w14:paraId="1BD5A7D2" w14:textId="77777777" w:rsidR="00BF370F" w:rsidRDefault="00BF370F" w:rsidP="00BF370F">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隶书</w:t>
      </w:r>
      <w:r>
        <w:rPr>
          <w:rFonts w:hint="eastAsia"/>
        </w:rPr>
        <w:t>，</w:t>
      </w:r>
      <w:r w:rsidRPr="00207181">
        <w:rPr>
          <w:rStyle w:val="-3"/>
          <w:rFonts w:hint="eastAsia"/>
        </w:rPr>
        <w:t>西文字体</w:t>
      </w:r>
      <w:r>
        <w:rPr>
          <w:rFonts w:hint="eastAsia"/>
        </w:rPr>
        <w:t>为</w:t>
      </w:r>
      <w:r>
        <w:rPr>
          <w:rStyle w:val="-3"/>
          <w:rFonts w:hint="eastAsia"/>
        </w:rPr>
        <w:t>隶书</w:t>
      </w:r>
      <w:r>
        <w:rPr>
          <w:rFonts w:hint="eastAsia"/>
        </w:rPr>
        <w:t>。</w:t>
      </w:r>
    </w:p>
    <w:p w14:paraId="6E93F5B5" w14:textId="77777777" w:rsidR="00BF370F" w:rsidRDefault="00BF370F" w:rsidP="00BF370F">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BF370F">
        <w:rPr>
          <w:rStyle w:val="-3"/>
          <w:rFonts w:hint="eastAsia"/>
        </w:rPr>
        <w:t>缩进</w:t>
      </w:r>
      <w:r>
        <w:rPr>
          <w:rFonts w:hint="eastAsia"/>
        </w:rPr>
        <w:t>为</w:t>
      </w:r>
      <w:r w:rsidRPr="00BF370F">
        <w:rPr>
          <w:rStyle w:val="-3"/>
          <w:rFonts w:hint="eastAsia"/>
        </w:rPr>
        <w:t>无</w:t>
      </w:r>
      <w:r>
        <w:rPr>
          <w:rFonts w:hint="eastAsia"/>
        </w:rPr>
        <w:t>，</w:t>
      </w:r>
      <w:r w:rsidRPr="00BF370F">
        <w:rPr>
          <w:rStyle w:val="-3"/>
          <w:rFonts w:hint="eastAsia"/>
        </w:rPr>
        <w:t>行距</w:t>
      </w:r>
      <w:r>
        <w:rPr>
          <w:rFonts w:hint="eastAsia"/>
        </w:rPr>
        <w:t>为</w:t>
      </w:r>
      <w:r w:rsidRPr="00BF370F">
        <w:rPr>
          <w:rStyle w:val="-3"/>
          <w:rFonts w:hint="eastAsia"/>
        </w:rPr>
        <w:t>单倍行距</w:t>
      </w:r>
      <w:r>
        <w:rPr>
          <w:rFonts w:hint="eastAsia"/>
        </w:rPr>
        <w:t>。</w:t>
      </w:r>
    </w:p>
    <w:p w14:paraId="3D461977" w14:textId="77777777" w:rsidR="00BF370F" w:rsidRDefault="00BF370F" w:rsidP="00BF370F">
      <w:pPr>
        <w:ind w:firstLine="480"/>
      </w:pPr>
    </w:p>
    <w:p w14:paraId="454BB5AF" w14:textId="77777777" w:rsidR="00BF370F" w:rsidRDefault="00BA75CE" w:rsidP="00BF370F">
      <w:pPr>
        <w:ind w:firstLine="480"/>
      </w:pPr>
      <w:r>
        <w:rPr>
          <w:rFonts w:hint="eastAsia"/>
        </w:rPr>
        <w:t>修改封面文章标题样式，样式名为</w:t>
      </w:r>
      <w:r w:rsidRPr="00A822CE">
        <w:rPr>
          <w:rStyle w:val="-3"/>
          <w:rFonts w:hint="eastAsia"/>
        </w:rPr>
        <w:t>标题</w:t>
      </w:r>
      <w:r>
        <w:rPr>
          <w:rFonts w:hint="eastAsia"/>
        </w:rPr>
        <w:t>。</w:t>
      </w:r>
    </w:p>
    <w:p w14:paraId="0485D10C" w14:textId="77777777" w:rsidR="00BA75CE" w:rsidRDefault="00BA75CE" w:rsidP="00BA75CE">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p>
    <w:p w14:paraId="1CB15E00" w14:textId="77777777" w:rsidR="00BA75CE" w:rsidRDefault="00BA75CE" w:rsidP="00BA75C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黑体</w:t>
      </w:r>
      <w:r>
        <w:rPr>
          <w:rFonts w:hint="eastAsia"/>
        </w:rPr>
        <w:t>，</w:t>
      </w:r>
      <w:r w:rsidRPr="00207181">
        <w:rPr>
          <w:rStyle w:val="-3"/>
          <w:rFonts w:hint="eastAsia"/>
        </w:rPr>
        <w:t>西文字体</w:t>
      </w:r>
      <w:r>
        <w:rPr>
          <w:rFonts w:hint="eastAsia"/>
        </w:rPr>
        <w:t>为</w:t>
      </w:r>
      <w:r>
        <w:rPr>
          <w:rStyle w:val="-3"/>
          <w:rFonts w:hint="eastAsia"/>
        </w:rPr>
        <w:t>Arial</w:t>
      </w:r>
      <w:r w:rsidR="00A822CE">
        <w:rPr>
          <w:rFonts w:hint="eastAsia"/>
        </w:rPr>
        <w:t>，</w:t>
      </w:r>
      <w:r w:rsidR="00A822CE" w:rsidRPr="00A822CE">
        <w:rPr>
          <w:rStyle w:val="-3"/>
          <w:rFonts w:hint="eastAsia"/>
        </w:rPr>
        <w:t>字形</w:t>
      </w:r>
      <w:r w:rsidR="00A822CE">
        <w:rPr>
          <w:rFonts w:hint="eastAsia"/>
        </w:rPr>
        <w:t>为</w:t>
      </w:r>
      <w:r w:rsidR="00A822CE" w:rsidRPr="00A822CE">
        <w:rPr>
          <w:rStyle w:val="-3"/>
          <w:rFonts w:hint="eastAsia"/>
        </w:rPr>
        <w:t>加粗</w:t>
      </w:r>
      <w:r w:rsidR="00A822CE">
        <w:rPr>
          <w:rFonts w:hint="eastAsia"/>
        </w:rPr>
        <w:t>，</w:t>
      </w:r>
      <w:r w:rsidR="00A822CE" w:rsidRPr="00A822CE">
        <w:rPr>
          <w:rStyle w:val="-3"/>
          <w:rFonts w:hint="eastAsia"/>
        </w:rPr>
        <w:t>字号</w:t>
      </w:r>
      <w:r w:rsidR="00A822CE">
        <w:rPr>
          <w:rFonts w:hint="eastAsia"/>
        </w:rPr>
        <w:t>为</w:t>
      </w:r>
      <w:r w:rsidR="00A822CE" w:rsidRPr="00A822CE">
        <w:rPr>
          <w:rStyle w:val="-3"/>
          <w:rFonts w:hint="eastAsia"/>
        </w:rPr>
        <w:t>初号</w:t>
      </w:r>
      <w:r w:rsidR="00F57323">
        <w:rPr>
          <w:rFonts w:hint="eastAsia"/>
        </w:rPr>
        <w:t>；在</w:t>
      </w:r>
      <w:r w:rsidR="00F57323" w:rsidRPr="00B41164">
        <w:rPr>
          <w:rStyle w:val="-1"/>
          <w:rFonts w:hint="eastAsia"/>
        </w:rPr>
        <w:t>高级</w:t>
      </w:r>
      <w:r w:rsidR="00F57323">
        <w:rPr>
          <w:rFonts w:hint="eastAsia"/>
        </w:rPr>
        <w:t>，取消勾选</w:t>
      </w:r>
      <w:r w:rsidR="00F57323" w:rsidRPr="00207181">
        <w:rPr>
          <w:rStyle w:val="-3"/>
          <w:rFonts w:hint="eastAsia"/>
        </w:rPr>
        <w:t>为字体调整字间距</w:t>
      </w:r>
      <w:r w:rsidR="00F57323">
        <w:rPr>
          <w:rFonts w:hint="eastAsia"/>
        </w:rPr>
        <w:t>。</w:t>
      </w:r>
    </w:p>
    <w:p w14:paraId="5B6FF905" w14:textId="77777777" w:rsidR="00BA75CE" w:rsidRDefault="00BA75CE" w:rsidP="00BA75C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w:t>
      </w:r>
      <w:r w:rsidR="003A446A">
        <w:rPr>
          <w:rFonts w:hint="eastAsia"/>
        </w:rPr>
        <w:t>设置</w:t>
      </w:r>
      <w:r w:rsidR="003A446A" w:rsidRPr="00D71C0E">
        <w:rPr>
          <w:rStyle w:val="-3"/>
          <w:rFonts w:hint="eastAsia"/>
        </w:rPr>
        <w:t>大纲级别</w:t>
      </w:r>
      <w:r w:rsidR="003A446A">
        <w:rPr>
          <w:rFonts w:hint="eastAsia"/>
        </w:rPr>
        <w:t>为</w:t>
      </w:r>
      <w:r w:rsidR="003A446A" w:rsidRPr="00D71C0E">
        <w:rPr>
          <w:rStyle w:val="-3"/>
          <w:rFonts w:hint="eastAsia"/>
        </w:rPr>
        <w:t>正文文本</w:t>
      </w:r>
      <w:r w:rsidR="003A446A">
        <w:rPr>
          <w:rFonts w:hint="eastAsia"/>
        </w:rPr>
        <w:t>，</w:t>
      </w:r>
      <w:r w:rsidRPr="00D71C0E">
        <w:rPr>
          <w:rStyle w:val="-3"/>
          <w:rFonts w:hint="eastAsia"/>
        </w:rPr>
        <w:t>对齐方式</w:t>
      </w:r>
      <w:r>
        <w:rPr>
          <w:rFonts w:hint="eastAsia"/>
        </w:rPr>
        <w:t>为</w:t>
      </w:r>
      <w:r>
        <w:rPr>
          <w:rStyle w:val="-3"/>
          <w:rFonts w:hint="eastAsia"/>
        </w:rPr>
        <w:t>居中</w:t>
      </w:r>
      <w:r>
        <w:rPr>
          <w:rFonts w:hint="eastAsia"/>
        </w:rPr>
        <w:t>，</w:t>
      </w:r>
      <w:r w:rsidRPr="00BF370F">
        <w:rPr>
          <w:rStyle w:val="-3"/>
          <w:rFonts w:hint="eastAsia"/>
        </w:rPr>
        <w:t>缩进</w:t>
      </w:r>
      <w:r>
        <w:rPr>
          <w:rFonts w:hint="eastAsia"/>
        </w:rPr>
        <w:t>为</w:t>
      </w:r>
      <w:r w:rsidRPr="00BF370F">
        <w:rPr>
          <w:rStyle w:val="-3"/>
          <w:rFonts w:hint="eastAsia"/>
        </w:rPr>
        <w:t>无</w:t>
      </w:r>
      <w:r>
        <w:rPr>
          <w:rFonts w:hint="eastAsia"/>
        </w:rPr>
        <w:t>，</w:t>
      </w:r>
      <w:r w:rsidR="00A822CE" w:rsidRPr="00A822CE">
        <w:rPr>
          <w:rStyle w:val="-3"/>
          <w:rFonts w:hint="eastAsia"/>
        </w:rPr>
        <w:t>段前距</w:t>
      </w:r>
      <w:r w:rsidR="00A822CE">
        <w:rPr>
          <w:rFonts w:hint="eastAsia"/>
        </w:rPr>
        <w:t>和</w:t>
      </w:r>
      <w:r w:rsidR="00A822CE" w:rsidRPr="00A822CE">
        <w:rPr>
          <w:rStyle w:val="-3"/>
          <w:rFonts w:hint="eastAsia"/>
        </w:rPr>
        <w:t>段后距</w:t>
      </w:r>
      <w:r w:rsidR="00A822CE">
        <w:rPr>
          <w:rFonts w:hint="eastAsia"/>
        </w:rPr>
        <w:t>为</w:t>
      </w:r>
      <w:r w:rsidR="00A822CE">
        <w:rPr>
          <w:rFonts w:hint="eastAsia"/>
        </w:rPr>
        <w:t>0</w:t>
      </w:r>
      <w:r w:rsidR="00A822CE">
        <w:rPr>
          <w:rFonts w:hint="eastAsia"/>
        </w:rPr>
        <w:t>，</w:t>
      </w:r>
      <w:r w:rsidRPr="00BF370F">
        <w:rPr>
          <w:rStyle w:val="-3"/>
          <w:rFonts w:hint="eastAsia"/>
        </w:rPr>
        <w:t>行距</w:t>
      </w:r>
      <w:r>
        <w:rPr>
          <w:rFonts w:hint="eastAsia"/>
        </w:rPr>
        <w:t>为</w:t>
      </w:r>
      <w:r w:rsidRPr="00BF370F">
        <w:rPr>
          <w:rStyle w:val="-3"/>
          <w:rFonts w:hint="eastAsia"/>
        </w:rPr>
        <w:t>单倍行距</w:t>
      </w:r>
      <w:r>
        <w:rPr>
          <w:rFonts w:hint="eastAsia"/>
        </w:rPr>
        <w:t>。</w:t>
      </w:r>
    </w:p>
    <w:p w14:paraId="71B1188B" w14:textId="77777777" w:rsidR="00BF370F" w:rsidRPr="00BA75CE" w:rsidRDefault="00BF370F" w:rsidP="00BF370F">
      <w:pPr>
        <w:ind w:firstLine="480"/>
      </w:pPr>
    </w:p>
    <w:p w14:paraId="320783A2" w14:textId="77777777" w:rsidR="00A822CE" w:rsidRDefault="00A822CE" w:rsidP="00BF370F">
      <w:pPr>
        <w:ind w:firstLine="480"/>
      </w:pPr>
      <w:r>
        <w:rPr>
          <w:rFonts w:hint="eastAsia"/>
        </w:rPr>
        <w:t>修改封面论文题目样式，样式名为</w:t>
      </w:r>
      <w:r w:rsidRPr="00370FE2">
        <w:rPr>
          <w:rStyle w:val="-3"/>
          <w:rFonts w:hint="eastAsia"/>
        </w:rPr>
        <w:t>副标题</w:t>
      </w:r>
      <w:r>
        <w:rPr>
          <w:rFonts w:hint="eastAsia"/>
        </w:rPr>
        <w:t>。</w:t>
      </w:r>
    </w:p>
    <w:p w14:paraId="6551B07F" w14:textId="77777777" w:rsidR="00A822CE" w:rsidRDefault="00A822CE" w:rsidP="00A822CE">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文章标题</w:t>
      </w:r>
      <w:r>
        <w:rPr>
          <w:rFonts w:hint="eastAsia"/>
        </w:rPr>
        <w:t>。</w:t>
      </w:r>
    </w:p>
    <w:p w14:paraId="09ECDF64" w14:textId="77777777" w:rsidR="00A822CE" w:rsidRDefault="00A822CE" w:rsidP="00A822C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黑体</w:t>
      </w:r>
      <w:r>
        <w:rPr>
          <w:rFonts w:hint="eastAsia"/>
        </w:rPr>
        <w:t>，</w:t>
      </w:r>
      <w:r w:rsidRPr="00207181">
        <w:rPr>
          <w:rStyle w:val="-3"/>
          <w:rFonts w:hint="eastAsia"/>
        </w:rPr>
        <w:t>西文字体</w:t>
      </w:r>
      <w:r>
        <w:rPr>
          <w:rFonts w:hint="eastAsia"/>
        </w:rPr>
        <w:t>为</w:t>
      </w:r>
      <w:r>
        <w:rPr>
          <w:rStyle w:val="-3"/>
          <w:rFonts w:hint="eastAsia"/>
        </w:rPr>
        <w:t>Ti</w:t>
      </w:r>
      <w:r>
        <w:rPr>
          <w:rStyle w:val="-3"/>
        </w:rPr>
        <w:t>mes New Roman</w:t>
      </w:r>
      <w:r>
        <w:rPr>
          <w:rFonts w:hint="eastAsia"/>
        </w:rPr>
        <w:t>，</w:t>
      </w:r>
      <w:r w:rsidRPr="00A822CE">
        <w:rPr>
          <w:rStyle w:val="-3"/>
          <w:rFonts w:hint="eastAsia"/>
        </w:rPr>
        <w:t>字形</w:t>
      </w:r>
      <w:r>
        <w:rPr>
          <w:rFonts w:hint="eastAsia"/>
        </w:rPr>
        <w:t>为</w:t>
      </w:r>
      <w:r>
        <w:rPr>
          <w:rStyle w:val="-3"/>
          <w:rFonts w:hint="eastAsia"/>
        </w:rPr>
        <w:t>常规</w:t>
      </w:r>
      <w:r>
        <w:rPr>
          <w:rFonts w:hint="eastAsia"/>
        </w:rPr>
        <w:t>，</w:t>
      </w:r>
      <w:r w:rsidRPr="00A822CE">
        <w:rPr>
          <w:rStyle w:val="-3"/>
          <w:rFonts w:hint="eastAsia"/>
        </w:rPr>
        <w:t>字号</w:t>
      </w:r>
      <w:r>
        <w:rPr>
          <w:rFonts w:hint="eastAsia"/>
        </w:rPr>
        <w:t>为</w:t>
      </w:r>
      <w:r>
        <w:rPr>
          <w:rStyle w:val="-3"/>
          <w:rFonts w:hint="eastAsia"/>
        </w:rPr>
        <w:t>一</w:t>
      </w:r>
      <w:r w:rsidRPr="00A822CE">
        <w:rPr>
          <w:rStyle w:val="-3"/>
          <w:rFonts w:hint="eastAsia"/>
        </w:rPr>
        <w:t>号</w:t>
      </w:r>
      <w:r>
        <w:rPr>
          <w:rFonts w:hint="eastAsia"/>
        </w:rPr>
        <w:t>，</w:t>
      </w:r>
      <w:r w:rsidRPr="00A822CE">
        <w:rPr>
          <w:rStyle w:val="-3"/>
          <w:rFonts w:hint="eastAsia"/>
        </w:rPr>
        <w:t>下划线线型</w:t>
      </w:r>
      <w:r>
        <w:rPr>
          <w:rFonts w:hint="eastAsia"/>
        </w:rPr>
        <w:t>为</w:t>
      </w:r>
      <w:r w:rsidRPr="00A822CE">
        <w:rPr>
          <w:rStyle w:val="-3"/>
          <w:rFonts w:hint="eastAsia"/>
        </w:rPr>
        <w:t>单直线</w:t>
      </w:r>
      <w:r w:rsidR="00F57323">
        <w:rPr>
          <w:rFonts w:hint="eastAsia"/>
        </w:rPr>
        <w:t>；在</w:t>
      </w:r>
      <w:r w:rsidR="00F57323" w:rsidRPr="00B41164">
        <w:rPr>
          <w:rStyle w:val="-1"/>
          <w:rFonts w:hint="eastAsia"/>
        </w:rPr>
        <w:t>高级</w:t>
      </w:r>
      <w:r w:rsidR="00F57323">
        <w:rPr>
          <w:rFonts w:hint="eastAsia"/>
        </w:rPr>
        <w:t>，设置</w:t>
      </w:r>
      <w:r w:rsidR="00F57323" w:rsidRPr="00F57323">
        <w:rPr>
          <w:rStyle w:val="-3"/>
          <w:rFonts w:hint="eastAsia"/>
        </w:rPr>
        <w:t>间距</w:t>
      </w:r>
      <w:r w:rsidR="00F57323">
        <w:rPr>
          <w:rFonts w:hint="eastAsia"/>
        </w:rPr>
        <w:t>为</w:t>
      </w:r>
      <w:r w:rsidR="00F57323" w:rsidRPr="00F57323">
        <w:rPr>
          <w:rStyle w:val="-3"/>
          <w:rFonts w:hint="eastAsia"/>
        </w:rPr>
        <w:t>标准</w:t>
      </w:r>
      <w:r w:rsidR="00F57323">
        <w:rPr>
          <w:rFonts w:hint="eastAsia"/>
        </w:rPr>
        <w:t>，取消勾选</w:t>
      </w:r>
      <w:r w:rsidR="00F57323" w:rsidRPr="00207181">
        <w:rPr>
          <w:rStyle w:val="-3"/>
          <w:rFonts w:hint="eastAsia"/>
        </w:rPr>
        <w:t>为字体调整字间距</w:t>
      </w:r>
      <w:r w:rsidR="00F57323">
        <w:rPr>
          <w:rFonts w:hint="eastAsia"/>
        </w:rPr>
        <w:t>。</w:t>
      </w:r>
    </w:p>
    <w:p w14:paraId="5F42BE57" w14:textId="77777777" w:rsidR="00A822CE" w:rsidRDefault="00A822CE" w:rsidP="00A822CE">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w:t>
      </w:r>
      <w:r w:rsidR="003A446A">
        <w:rPr>
          <w:rFonts w:hint="eastAsia"/>
        </w:rPr>
        <w:t>设置</w:t>
      </w:r>
      <w:r w:rsidR="003A446A" w:rsidRPr="00D71C0E">
        <w:rPr>
          <w:rStyle w:val="-3"/>
          <w:rFonts w:hint="eastAsia"/>
        </w:rPr>
        <w:t>大纲级别</w:t>
      </w:r>
      <w:r w:rsidR="003A446A">
        <w:rPr>
          <w:rFonts w:hint="eastAsia"/>
        </w:rPr>
        <w:t>为</w:t>
      </w:r>
      <w:r w:rsidR="003A446A" w:rsidRPr="00D71C0E">
        <w:rPr>
          <w:rStyle w:val="-3"/>
          <w:rFonts w:hint="eastAsia"/>
        </w:rPr>
        <w:t>正文文本</w:t>
      </w:r>
      <w:r w:rsidR="003A446A">
        <w:rPr>
          <w:rFonts w:hint="eastAsia"/>
        </w:rPr>
        <w:t>，</w:t>
      </w:r>
      <w:r w:rsidRPr="00D71C0E">
        <w:rPr>
          <w:rStyle w:val="-3"/>
          <w:rFonts w:hint="eastAsia"/>
        </w:rPr>
        <w:t>对齐方式</w:t>
      </w:r>
      <w:r>
        <w:rPr>
          <w:rFonts w:hint="eastAsia"/>
        </w:rPr>
        <w:t>为</w:t>
      </w:r>
      <w:r>
        <w:rPr>
          <w:rStyle w:val="-3"/>
          <w:rFonts w:hint="eastAsia"/>
        </w:rPr>
        <w:t>左对齐</w:t>
      </w:r>
      <w:r>
        <w:rPr>
          <w:rFonts w:hint="eastAsia"/>
        </w:rPr>
        <w:t>，</w:t>
      </w:r>
      <w:r w:rsidR="007F459E" w:rsidRPr="007F459E">
        <w:rPr>
          <w:rStyle w:val="-3"/>
          <w:rFonts w:hint="eastAsia"/>
        </w:rPr>
        <w:lastRenderedPageBreak/>
        <w:t>左侧</w:t>
      </w:r>
      <w:r w:rsidR="007F459E">
        <w:rPr>
          <w:rFonts w:hint="eastAsia"/>
        </w:rPr>
        <w:t>缩进为</w:t>
      </w:r>
      <w:r w:rsidR="007F459E">
        <w:t>0.</w:t>
      </w:r>
      <w:r w:rsidR="005D5F2F">
        <w:rPr>
          <w:rFonts w:hint="eastAsia"/>
        </w:rPr>
        <w:t>49</w:t>
      </w:r>
      <w:r w:rsidR="007F459E">
        <w:rPr>
          <w:rFonts w:hint="eastAsia"/>
        </w:rPr>
        <w:t>厘米，</w:t>
      </w:r>
      <w:r>
        <w:rPr>
          <w:rStyle w:val="-3"/>
          <w:rFonts w:hint="eastAsia"/>
        </w:rPr>
        <w:t>特殊</w:t>
      </w:r>
      <w:r w:rsidRPr="00A822CE">
        <w:rPr>
          <w:rFonts w:hint="eastAsia"/>
        </w:rPr>
        <w:t>缩进</w:t>
      </w:r>
      <w:r>
        <w:rPr>
          <w:rFonts w:hint="eastAsia"/>
        </w:rPr>
        <w:t>为</w:t>
      </w:r>
      <w:r w:rsidRPr="00A822CE">
        <w:rPr>
          <w:rStyle w:val="-3"/>
          <w:rFonts w:hint="eastAsia"/>
        </w:rPr>
        <w:t>悬挂</w:t>
      </w:r>
      <w:r>
        <w:t>1.9</w:t>
      </w:r>
      <w:r w:rsidR="005D5F2F">
        <w:rPr>
          <w:rFonts w:hint="eastAsia"/>
        </w:rPr>
        <w:t>1</w:t>
      </w:r>
      <w:r>
        <w:rPr>
          <w:rFonts w:hint="eastAsia"/>
        </w:rPr>
        <w:t>厘米</w:t>
      </w:r>
      <w:r w:rsidR="005D5F2F" w:rsidRPr="005B582A">
        <w:rPr>
          <w:rStyle w:val="a9"/>
        </w:rPr>
        <w:footnoteReference w:id="18"/>
      </w:r>
      <w:r>
        <w:rPr>
          <w:rFonts w:hint="eastAsia"/>
        </w:rPr>
        <w:t>，</w:t>
      </w:r>
      <w:r w:rsidRPr="00A822CE">
        <w:rPr>
          <w:rStyle w:val="-3"/>
          <w:rFonts w:hint="eastAsia"/>
        </w:rPr>
        <w:t>段前距</w:t>
      </w:r>
      <w:r>
        <w:rPr>
          <w:rFonts w:hint="eastAsia"/>
        </w:rPr>
        <w:t>和</w:t>
      </w:r>
      <w:r w:rsidRPr="00A822CE">
        <w:rPr>
          <w:rStyle w:val="-3"/>
          <w:rFonts w:hint="eastAsia"/>
        </w:rPr>
        <w:t>段后距</w:t>
      </w:r>
      <w:r>
        <w:rPr>
          <w:rFonts w:hint="eastAsia"/>
        </w:rPr>
        <w:t>为</w:t>
      </w:r>
      <w:r>
        <w:rPr>
          <w:rFonts w:hint="eastAsia"/>
        </w:rPr>
        <w:t>0</w:t>
      </w:r>
      <w:r>
        <w:rPr>
          <w:rFonts w:hint="eastAsia"/>
        </w:rPr>
        <w:t>，</w:t>
      </w:r>
      <w:r w:rsidRPr="00BF370F">
        <w:rPr>
          <w:rStyle w:val="-3"/>
          <w:rFonts w:hint="eastAsia"/>
        </w:rPr>
        <w:t>行距</w:t>
      </w:r>
      <w:r>
        <w:rPr>
          <w:rFonts w:hint="eastAsia"/>
        </w:rPr>
        <w:t>为</w:t>
      </w:r>
      <w:r>
        <w:rPr>
          <w:rStyle w:val="-3"/>
          <w:rFonts w:hint="eastAsia"/>
        </w:rPr>
        <w:t>多</w:t>
      </w:r>
      <w:r w:rsidRPr="00BF370F">
        <w:rPr>
          <w:rStyle w:val="-3"/>
          <w:rFonts w:hint="eastAsia"/>
        </w:rPr>
        <w:t>倍行距</w:t>
      </w:r>
      <w:r w:rsidRPr="00A822CE">
        <w:rPr>
          <w:rFonts w:hint="eastAsia"/>
        </w:rPr>
        <w:t>1.2</w:t>
      </w:r>
      <w:r>
        <w:rPr>
          <w:rFonts w:hint="eastAsia"/>
        </w:rPr>
        <w:t>。</w:t>
      </w:r>
    </w:p>
    <w:p w14:paraId="1E8D0698" w14:textId="77777777" w:rsidR="00A822CE" w:rsidRDefault="00A822CE" w:rsidP="00BF370F">
      <w:pPr>
        <w:ind w:firstLine="480"/>
      </w:pPr>
    </w:p>
    <w:p w14:paraId="2342B9C8" w14:textId="77777777" w:rsidR="003A446A" w:rsidRDefault="003A446A" w:rsidP="00BF370F">
      <w:pPr>
        <w:ind w:firstLine="480"/>
      </w:pPr>
      <w:r>
        <w:rPr>
          <w:rFonts w:hint="eastAsia"/>
        </w:rPr>
        <w:t>修改封面论文题目标签</w:t>
      </w:r>
      <w:r w:rsidR="007F459E">
        <w:rPr>
          <w:rFonts w:hint="eastAsia"/>
        </w:rPr>
        <w:t>样式，样式名为</w:t>
      </w:r>
      <w:r w:rsidR="007F459E" w:rsidRPr="00370FE2">
        <w:rPr>
          <w:rStyle w:val="-3"/>
          <w:rFonts w:hint="eastAsia"/>
        </w:rPr>
        <w:t>书籍标题</w:t>
      </w:r>
      <w:r w:rsidR="007F459E">
        <w:rPr>
          <w:rFonts w:hint="eastAsia"/>
        </w:rPr>
        <w:t>。</w:t>
      </w:r>
    </w:p>
    <w:p w14:paraId="51DDE8D9" w14:textId="77777777" w:rsidR="007F459E" w:rsidRDefault="007F459E" w:rsidP="007F459E">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论文题目标签</w:t>
      </w:r>
      <w:r>
        <w:rPr>
          <w:rFonts w:hint="eastAsia"/>
        </w:rPr>
        <w:t>。</w:t>
      </w:r>
    </w:p>
    <w:p w14:paraId="493AB9B4" w14:textId="77777777" w:rsidR="007F459E" w:rsidRDefault="007F459E" w:rsidP="007F459E">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黑体</w:t>
      </w:r>
      <w:r>
        <w:rPr>
          <w:rFonts w:hint="eastAsia"/>
        </w:rPr>
        <w:t>，</w:t>
      </w:r>
      <w:r w:rsidRPr="00207181">
        <w:rPr>
          <w:rStyle w:val="-3"/>
          <w:rFonts w:hint="eastAsia"/>
        </w:rPr>
        <w:t>西文字体</w:t>
      </w:r>
      <w:r>
        <w:rPr>
          <w:rFonts w:hint="eastAsia"/>
        </w:rPr>
        <w:t>为</w:t>
      </w:r>
      <w:r>
        <w:rPr>
          <w:rStyle w:val="-3"/>
          <w:rFonts w:hint="eastAsia"/>
        </w:rPr>
        <w:t>Ti</w:t>
      </w:r>
      <w:r>
        <w:rPr>
          <w:rStyle w:val="-3"/>
        </w:rPr>
        <w:t>mes New Roman</w:t>
      </w:r>
      <w:r>
        <w:rPr>
          <w:rFonts w:hint="eastAsia"/>
        </w:rPr>
        <w:t>，</w:t>
      </w:r>
      <w:r w:rsidRPr="00A822CE">
        <w:rPr>
          <w:rStyle w:val="-3"/>
          <w:rFonts w:hint="eastAsia"/>
        </w:rPr>
        <w:t>字形</w:t>
      </w:r>
      <w:r>
        <w:rPr>
          <w:rFonts w:hint="eastAsia"/>
        </w:rPr>
        <w:t>为</w:t>
      </w:r>
      <w:r>
        <w:rPr>
          <w:rStyle w:val="-3"/>
          <w:rFonts w:hint="eastAsia"/>
        </w:rPr>
        <w:t>常规</w:t>
      </w:r>
      <w:r>
        <w:rPr>
          <w:rFonts w:hint="eastAsia"/>
        </w:rPr>
        <w:t>，</w:t>
      </w:r>
      <w:r w:rsidRPr="00A822CE">
        <w:rPr>
          <w:rStyle w:val="-3"/>
          <w:rFonts w:hint="eastAsia"/>
        </w:rPr>
        <w:t>字号</w:t>
      </w:r>
      <w:r>
        <w:rPr>
          <w:rFonts w:hint="eastAsia"/>
        </w:rPr>
        <w:t>为</w:t>
      </w:r>
      <w:r>
        <w:rPr>
          <w:rStyle w:val="-3"/>
          <w:rFonts w:hint="eastAsia"/>
        </w:rPr>
        <w:t>小二</w:t>
      </w:r>
      <w:r w:rsidR="00F57323">
        <w:rPr>
          <w:rFonts w:hint="eastAsia"/>
        </w:rPr>
        <w:t>；在</w:t>
      </w:r>
      <w:r w:rsidR="00F57323" w:rsidRPr="00B41164">
        <w:rPr>
          <w:rStyle w:val="-1"/>
          <w:rFonts w:hint="eastAsia"/>
        </w:rPr>
        <w:t>高级</w:t>
      </w:r>
      <w:r w:rsidR="00F57323">
        <w:rPr>
          <w:rFonts w:hint="eastAsia"/>
        </w:rPr>
        <w:t>，设置</w:t>
      </w:r>
      <w:r w:rsidR="00F57323" w:rsidRPr="00F57323">
        <w:rPr>
          <w:rStyle w:val="-3"/>
          <w:rFonts w:hint="eastAsia"/>
        </w:rPr>
        <w:t>间距</w:t>
      </w:r>
      <w:r w:rsidR="00F57323">
        <w:rPr>
          <w:rFonts w:hint="eastAsia"/>
        </w:rPr>
        <w:t>为</w:t>
      </w:r>
      <w:r w:rsidR="00F57323" w:rsidRPr="00F57323">
        <w:rPr>
          <w:rStyle w:val="-3"/>
          <w:rFonts w:hint="eastAsia"/>
        </w:rPr>
        <w:t>标准</w:t>
      </w:r>
      <w:r w:rsidR="00F57323">
        <w:rPr>
          <w:rFonts w:hint="eastAsia"/>
        </w:rPr>
        <w:t>，取消勾选</w:t>
      </w:r>
      <w:r w:rsidR="00F57323" w:rsidRPr="00207181">
        <w:rPr>
          <w:rStyle w:val="-3"/>
          <w:rFonts w:hint="eastAsia"/>
        </w:rPr>
        <w:t>为字体调整字间距</w:t>
      </w:r>
      <w:r w:rsidR="00F57323">
        <w:rPr>
          <w:rFonts w:hint="eastAsia"/>
        </w:rPr>
        <w:t>。</w:t>
      </w:r>
    </w:p>
    <w:p w14:paraId="6CF3054E" w14:textId="77777777" w:rsidR="00F57323" w:rsidRPr="0081402D" w:rsidRDefault="00F57323" w:rsidP="0081402D">
      <w:pPr>
        <w:ind w:firstLine="480"/>
      </w:pPr>
    </w:p>
    <w:p w14:paraId="421F7626" w14:textId="77777777" w:rsidR="00F57323" w:rsidRDefault="0081402D" w:rsidP="00BF370F">
      <w:pPr>
        <w:ind w:firstLine="480"/>
      </w:pPr>
      <w:r>
        <w:rPr>
          <w:rFonts w:hint="eastAsia"/>
        </w:rPr>
        <w:t>新建封面作者信息样式。</w:t>
      </w:r>
    </w:p>
    <w:p w14:paraId="4C047089" w14:textId="77777777" w:rsidR="0081402D" w:rsidRDefault="0081402D" w:rsidP="0081402D">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作者</w:t>
      </w:r>
      <w:r w:rsidRPr="0081402D">
        <w:rPr>
          <w:rStyle w:val="-3"/>
          <w:rFonts w:hint="eastAsia"/>
        </w:rPr>
        <w:t>信息</w:t>
      </w:r>
      <w:r>
        <w:rPr>
          <w:rFonts w:hint="eastAsia"/>
        </w:rPr>
        <w:t>，</w:t>
      </w:r>
      <w:r w:rsidRPr="00D71C0E">
        <w:rPr>
          <w:rStyle w:val="-3"/>
          <w:rFonts w:hint="eastAsia"/>
        </w:rPr>
        <w:t>样式类型</w:t>
      </w:r>
      <w:r>
        <w:rPr>
          <w:rFonts w:hint="eastAsia"/>
        </w:rPr>
        <w:t>为</w:t>
      </w:r>
      <w:r w:rsidRPr="00D71C0E">
        <w:rPr>
          <w:rStyle w:val="-3"/>
          <w:rFonts w:hint="eastAsia"/>
        </w:rPr>
        <w:t>链接段落和字符</w:t>
      </w:r>
      <w:r w:rsidRPr="0081402D">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作者</w:t>
      </w:r>
      <w:r w:rsidRPr="0081402D">
        <w:rPr>
          <w:rStyle w:val="-3"/>
          <w:rFonts w:hint="eastAsia"/>
        </w:rPr>
        <w:t>信息</w:t>
      </w:r>
      <w:r>
        <w:rPr>
          <w:rFonts w:hint="eastAsia"/>
        </w:rPr>
        <w:t>。</w:t>
      </w:r>
    </w:p>
    <w:p w14:paraId="615E24B7" w14:textId="77777777" w:rsidR="0081402D" w:rsidRDefault="0081402D" w:rsidP="0081402D">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仿宋</w:t>
      </w:r>
      <w:r w:rsidR="00847E4B" w:rsidRPr="005B582A">
        <w:rPr>
          <w:rStyle w:val="a9"/>
        </w:rPr>
        <w:footnoteReference w:id="19"/>
      </w:r>
      <w:r>
        <w:rPr>
          <w:rFonts w:hint="eastAsia"/>
        </w:rPr>
        <w:t>，</w:t>
      </w:r>
      <w:r w:rsidRPr="00207181">
        <w:rPr>
          <w:rStyle w:val="-3"/>
          <w:rFonts w:hint="eastAsia"/>
        </w:rPr>
        <w:t>西文字体</w:t>
      </w:r>
      <w:r>
        <w:rPr>
          <w:rFonts w:hint="eastAsia"/>
        </w:rPr>
        <w:t>为</w:t>
      </w:r>
      <w:r>
        <w:rPr>
          <w:rStyle w:val="-3"/>
          <w:rFonts w:hint="eastAsia"/>
        </w:rPr>
        <w:t>仿宋</w:t>
      </w:r>
      <w:r>
        <w:rPr>
          <w:rFonts w:hint="eastAsia"/>
        </w:rPr>
        <w:t>，</w:t>
      </w:r>
      <w:r w:rsidRPr="00A822CE">
        <w:rPr>
          <w:rStyle w:val="-3"/>
          <w:rFonts w:hint="eastAsia"/>
        </w:rPr>
        <w:t>字号</w:t>
      </w:r>
      <w:r>
        <w:rPr>
          <w:rFonts w:hint="eastAsia"/>
        </w:rPr>
        <w:t>为</w:t>
      </w:r>
      <w:r>
        <w:rPr>
          <w:rStyle w:val="-3"/>
          <w:rFonts w:hint="eastAsia"/>
        </w:rPr>
        <w:t>三</w:t>
      </w:r>
      <w:r w:rsidRPr="00A822CE">
        <w:rPr>
          <w:rStyle w:val="-3"/>
          <w:rFonts w:hint="eastAsia"/>
        </w:rPr>
        <w:t>号</w:t>
      </w:r>
      <w:r>
        <w:rPr>
          <w:rFonts w:hint="eastAsia"/>
        </w:rPr>
        <w:t>；在</w:t>
      </w:r>
      <w:r w:rsidRPr="00B41164">
        <w:rPr>
          <w:rStyle w:val="-1"/>
          <w:rFonts w:hint="eastAsia"/>
        </w:rPr>
        <w:t>高级</w:t>
      </w:r>
      <w:r>
        <w:rPr>
          <w:rFonts w:hint="eastAsia"/>
        </w:rPr>
        <w:t>，设置</w:t>
      </w:r>
      <w:r w:rsidRPr="00F57323">
        <w:rPr>
          <w:rStyle w:val="-3"/>
          <w:rFonts w:hint="eastAsia"/>
        </w:rPr>
        <w:t>间距</w:t>
      </w:r>
      <w:r>
        <w:rPr>
          <w:rFonts w:hint="eastAsia"/>
        </w:rPr>
        <w:t>为</w:t>
      </w:r>
      <w:r w:rsidRPr="00F57323">
        <w:rPr>
          <w:rStyle w:val="-3"/>
          <w:rFonts w:hint="eastAsia"/>
        </w:rPr>
        <w:t>标准</w:t>
      </w:r>
      <w:r>
        <w:rPr>
          <w:rFonts w:hint="eastAsia"/>
        </w:rPr>
        <w:t>，取消勾选</w:t>
      </w:r>
      <w:r w:rsidRPr="00207181">
        <w:rPr>
          <w:rStyle w:val="-3"/>
          <w:rFonts w:hint="eastAsia"/>
        </w:rPr>
        <w:t>为字体调整字间距</w:t>
      </w:r>
      <w:r>
        <w:rPr>
          <w:rFonts w:hint="eastAsia"/>
        </w:rPr>
        <w:t>。</w:t>
      </w:r>
    </w:p>
    <w:p w14:paraId="73B35E5D" w14:textId="77777777" w:rsidR="0081402D" w:rsidRDefault="0081402D" w:rsidP="0081402D">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81402D">
        <w:rPr>
          <w:rStyle w:val="-3"/>
          <w:rFonts w:hint="eastAsia"/>
        </w:rPr>
        <w:t>居中</w:t>
      </w:r>
      <w:r>
        <w:rPr>
          <w:rFonts w:hint="eastAsia"/>
        </w:rPr>
        <w:t>，</w:t>
      </w:r>
      <w:r w:rsidRPr="00A822CE">
        <w:rPr>
          <w:rStyle w:val="-3"/>
          <w:rFonts w:hint="eastAsia"/>
        </w:rPr>
        <w:t>段前距</w:t>
      </w:r>
      <w:r w:rsidRPr="0081402D">
        <w:rPr>
          <w:rFonts w:hint="eastAsia"/>
        </w:rPr>
        <w:t>为</w:t>
      </w:r>
      <w:r w:rsidRPr="0081402D">
        <w:rPr>
          <w:rFonts w:hint="eastAsia"/>
        </w:rPr>
        <w:t>6</w:t>
      </w:r>
      <w:r w:rsidRPr="0081402D">
        <w:rPr>
          <w:rFonts w:hint="eastAsia"/>
        </w:rPr>
        <w:t>磅，</w:t>
      </w:r>
      <w:r w:rsidRPr="00A822CE">
        <w:rPr>
          <w:rStyle w:val="-3"/>
          <w:rFonts w:hint="eastAsia"/>
        </w:rPr>
        <w:t>段后距</w:t>
      </w:r>
      <w:r>
        <w:rPr>
          <w:rFonts w:hint="eastAsia"/>
        </w:rPr>
        <w:t>为</w:t>
      </w:r>
      <w:r>
        <w:rPr>
          <w:rFonts w:hint="eastAsia"/>
        </w:rPr>
        <w:t>0</w:t>
      </w:r>
      <w:r>
        <w:rPr>
          <w:rFonts w:hint="eastAsia"/>
        </w:rPr>
        <w:t>，</w:t>
      </w:r>
      <w:r w:rsidRPr="00BF370F">
        <w:rPr>
          <w:rStyle w:val="-3"/>
          <w:rFonts w:hint="eastAsia"/>
        </w:rPr>
        <w:t>行距</w:t>
      </w:r>
      <w:r>
        <w:rPr>
          <w:rFonts w:hint="eastAsia"/>
        </w:rPr>
        <w:t>为</w:t>
      </w:r>
      <w:r>
        <w:rPr>
          <w:rStyle w:val="-3"/>
          <w:rFonts w:hint="eastAsia"/>
        </w:rPr>
        <w:t>1.5</w:t>
      </w:r>
      <w:r w:rsidRPr="00BF370F">
        <w:rPr>
          <w:rStyle w:val="-3"/>
          <w:rFonts w:hint="eastAsia"/>
        </w:rPr>
        <w:t>倍行距</w:t>
      </w:r>
      <w:r w:rsidR="003B037A">
        <w:rPr>
          <w:rFonts w:hint="eastAsia"/>
        </w:rPr>
        <w:t>；在</w:t>
      </w:r>
      <w:r w:rsidR="003B037A">
        <w:rPr>
          <w:rStyle w:val="-1"/>
          <w:rFonts w:hint="eastAsia"/>
        </w:rPr>
        <w:t>中文版式</w:t>
      </w:r>
      <w:r w:rsidR="003B037A">
        <w:rPr>
          <w:rFonts w:hint="eastAsia"/>
        </w:rPr>
        <w:t>，勾选</w:t>
      </w:r>
      <w:r w:rsidR="003B037A">
        <w:rPr>
          <w:rStyle w:val="-3"/>
          <w:rFonts w:hint="eastAsia"/>
        </w:rPr>
        <w:t>允许西文在单词中间换行</w:t>
      </w:r>
      <w:r w:rsidR="003B037A">
        <w:rPr>
          <w:rFonts w:hint="eastAsia"/>
        </w:rPr>
        <w:t>。</w:t>
      </w:r>
    </w:p>
    <w:p w14:paraId="4338067A" w14:textId="77777777" w:rsidR="00E32C47" w:rsidRPr="00E32C47" w:rsidRDefault="00E32C47" w:rsidP="0081402D">
      <w:pPr>
        <w:ind w:firstLine="480"/>
      </w:pPr>
      <w:r>
        <w:rPr>
          <w:rFonts w:hint="eastAsia"/>
        </w:rPr>
        <w:t>如果不勾选</w:t>
      </w:r>
      <w:r>
        <w:rPr>
          <w:rStyle w:val="-3"/>
          <w:rFonts w:hint="eastAsia"/>
        </w:rPr>
        <w:t>允许西文在单词中间换行</w:t>
      </w:r>
      <w:r>
        <w:rPr>
          <w:rFonts w:hint="eastAsia"/>
        </w:rPr>
        <w:t>，行末的空格会被省略、不参与对齐。</w:t>
      </w:r>
    </w:p>
    <w:p w14:paraId="575D575A" w14:textId="77777777" w:rsidR="00847E4B" w:rsidRDefault="00847E4B" w:rsidP="0081402D">
      <w:pPr>
        <w:ind w:firstLine="480"/>
      </w:pPr>
    </w:p>
    <w:p w14:paraId="32ECFA27" w14:textId="77777777" w:rsidR="00847E4B" w:rsidRDefault="00847E4B" w:rsidP="0081402D">
      <w:pPr>
        <w:ind w:firstLine="480"/>
      </w:pPr>
      <w:r>
        <w:rPr>
          <w:rFonts w:hint="eastAsia"/>
        </w:rPr>
        <w:t>修改封面成文日期样式，样式名为</w:t>
      </w:r>
      <w:r w:rsidRPr="00370FE2">
        <w:rPr>
          <w:rStyle w:val="-3"/>
          <w:rFonts w:hint="eastAsia"/>
        </w:rPr>
        <w:t>日期</w:t>
      </w:r>
      <w:r>
        <w:rPr>
          <w:rFonts w:hint="eastAsia"/>
        </w:rPr>
        <w:t>。</w:t>
      </w:r>
    </w:p>
    <w:p w14:paraId="48457792" w14:textId="77777777" w:rsidR="00847E4B" w:rsidRDefault="00847E4B" w:rsidP="0081402D">
      <w:pPr>
        <w:ind w:firstLine="480"/>
      </w:pPr>
      <w:r>
        <w:rPr>
          <w:rFonts w:hint="eastAsia"/>
        </w:rPr>
        <w:t>样式属性：修改</w:t>
      </w:r>
      <w:r w:rsidRPr="00ED4E30">
        <w:rPr>
          <w:rStyle w:val="-3"/>
          <w:rFonts w:hint="eastAsia"/>
        </w:rPr>
        <w:t>名称</w:t>
      </w:r>
      <w:r>
        <w:rPr>
          <w:rFonts w:hint="eastAsia"/>
        </w:rPr>
        <w:t>为</w:t>
      </w:r>
      <w:r>
        <w:rPr>
          <w:rStyle w:val="-3"/>
          <w:rFonts w:hint="eastAsia"/>
        </w:rPr>
        <w:t>封面</w:t>
      </w:r>
      <w:r>
        <w:rPr>
          <w:rStyle w:val="-3"/>
          <w:rFonts w:hint="eastAsia"/>
        </w:rPr>
        <w:t>-</w:t>
      </w:r>
      <w:r>
        <w:rPr>
          <w:rStyle w:val="-3"/>
          <w:rFonts w:hint="eastAsia"/>
        </w:rPr>
        <w:t>成文日期</w:t>
      </w:r>
      <w:r w:rsidRPr="0081402D">
        <w:rPr>
          <w:rFonts w:hint="eastAsia"/>
        </w:rPr>
        <w:t>，</w:t>
      </w:r>
      <w:r w:rsidRPr="00D71C0E">
        <w:rPr>
          <w:rStyle w:val="-3"/>
          <w:rFonts w:hint="eastAsia"/>
        </w:rPr>
        <w:t>样式基准</w:t>
      </w:r>
      <w:r>
        <w:rPr>
          <w:rFonts w:hint="eastAsia"/>
        </w:rPr>
        <w:t>为</w:t>
      </w:r>
      <w:r>
        <w:rPr>
          <w:rStyle w:val="-3"/>
          <w:rFonts w:hint="eastAsia"/>
        </w:rPr>
        <w:t>无样式</w:t>
      </w:r>
      <w:r>
        <w:rPr>
          <w:rFonts w:hint="eastAsia"/>
        </w:rPr>
        <w:t>，</w:t>
      </w:r>
      <w:r w:rsidRPr="00D71C0E">
        <w:rPr>
          <w:rStyle w:val="-3"/>
          <w:rFonts w:hint="eastAsia"/>
        </w:rPr>
        <w:t>后续段落样式</w:t>
      </w:r>
      <w:r>
        <w:rPr>
          <w:rFonts w:hint="eastAsia"/>
        </w:rPr>
        <w:t>为</w:t>
      </w:r>
      <w:r>
        <w:rPr>
          <w:rStyle w:val="-3"/>
          <w:rFonts w:hint="eastAsia"/>
        </w:rPr>
        <w:t>封面</w:t>
      </w:r>
      <w:r>
        <w:rPr>
          <w:rStyle w:val="-3"/>
          <w:rFonts w:hint="eastAsia"/>
        </w:rPr>
        <w:t>-</w:t>
      </w:r>
      <w:r>
        <w:rPr>
          <w:rStyle w:val="-3"/>
          <w:rFonts w:hint="eastAsia"/>
        </w:rPr>
        <w:t>成文日期</w:t>
      </w:r>
      <w:r>
        <w:rPr>
          <w:rFonts w:hint="eastAsia"/>
        </w:rPr>
        <w:t>。</w:t>
      </w:r>
    </w:p>
    <w:p w14:paraId="2C08E7DE" w14:textId="77777777" w:rsidR="00847E4B" w:rsidRDefault="00847E4B" w:rsidP="00847E4B">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207181">
        <w:rPr>
          <w:rStyle w:val="-3"/>
          <w:rFonts w:hint="eastAsia"/>
        </w:rPr>
        <w:t>中文字体</w:t>
      </w:r>
      <w:r>
        <w:rPr>
          <w:rFonts w:hint="eastAsia"/>
        </w:rPr>
        <w:t>为</w:t>
      </w:r>
      <w:r>
        <w:rPr>
          <w:rStyle w:val="-3"/>
          <w:rFonts w:hint="eastAsia"/>
        </w:rPr>
        <w:t>宋体</w:t>
      </w:r>
      <w:r>
        <w:rPr>
          <w:rFonts w:hint="eastAsia"/>
        </w:rPr>
        <w:t>，</w:t>
      </w:r>
      <w:r w:rsidRPr="00207181">
        <w:rPr>
          <w:rStyle w:val="-3"/>
          <w:rFonts w:hint="eastAsia"/>
        </w:rPr>
        <w:t>西文字体</w:t>
      </w:r>
      <w:r>
        <w:rPr>
          <w:rFonts w:hint="eastAsia"/>
        </w:rPr>
        <w:t>为</w:t>
      </w:r>
      <w:r>
        <w:rPr>
          <w:rStyle w:val="-3"/>
          <w:rFonts w:hint="eastAsia"/>
        </w:rPr>
        <w:t>宋体</w:t>
      </w:r>
      <w:r>
        <w:rPr>
          <w:rFonts w:hint="eastAsia"/>
        </w:rPr>
        <w:t>，</w:t>
      </w:r>
      <w:r w:rsidRPr="00A822CE">
        <w:rPr>
          <w:rStyle w:val="-3"/>
          <w:rFonts w:hint="eastAsia"/>
        </w:rPr>
        <w:t>字号</w:t>
      </w:r>
      <w:r>
        <w:rPr>
          <w:rFonts w:hint="eastAsia"/>
        </w:rPr>
        <w:t>为</w:t>
      </w:r>
      <w:r>
        <w:rPr>
          <w:rStyle w:val="-3"/>
          <w:rFonts w:hint="eastAsia"/>
        </w:rPr>
        <w:t>小四</w:t>
      </w:r>
      <w:r>
        <w:rPr>
          <w:rFonts w:hint="eastAsia"/>
        </w:rPr>
        <w:t>。</w:t>
      </w:r>
    </w:p>
    <w:p w14:paraId="6CB40297" w14:textId="77777777" w:rsidR="00847E4B" w:rsidRDefault="00847E4B" w:rsidP="00847E4B">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sidRPr="0081402D">
        <w:rPr>
          <w:rStyle w:val="-3"/>
          <w:rFonts w:hint="eastAsia"/>
        </w:rPr>
        <w:t>居中</w:t>
      </w:r>
      <w:r>
        <w:rPr>
          <w:rFonts w:hint="eastAsia"/>
        </w:rPr>
        <w:t>。</w:t>
      </w:r>
    </w:p>
    <w:p w14:paraId="50D45DFB" w14:textId="77777777" w:rsidR="00796668" w:rsidRDefault="00F6143A" w:rsidP="00796668">
      <w:pPr>
        <w:pStyle w:val="31"/>
      </w:pPr>
      <w:r>
        <w:rPr>
          <w:rFonts w:hint="eastAsia"/>
        </w:rPr>
        <w:t xml:space="preserve">　</w:t>
      </w:r>
      <w:bookmarkStart w:id="251" w:name="_Toc129216744"/>
      <w:bookmarkStart w:id="252" w:name="_Toc129261393"/>
      <w:bookmarkStart w:id="253" w:name="_Toc129640452"/>
      <w:bookmarkStart w:id="254" w:name="_Ref129649449"/>
      <w:bookmarkStart w:id="255" w:name="_Toc130413733"/>
      <w:bookmarkStart w:id="256" w:name="_Toc130663230"/>
      <w:r>
        <w:rPr>
          <w:rFonts w:hint="eastAsia"/>
        </w:rPr>
        <w:t>其他</w:t>
      </w:r>
      <w:bookmarkEnd w:id="251"/>
      <w:bookmarkEnd w:id="252"/>
      <w:bookmarkEnd w:id="253"/>
      <w:bookmarkEnd w:id="254"/>
      <w:bookmarkEnd w:id="255"/>
      <w:bookmarkEnd w:id="256"/>
    </w:p>
    <w:p w14:paraId="7E263B39" w14:textId="77777777" w:rsidR="00796668" w:rsidRDefault="00796668" w:rsidP="00796668">
      <w:pPr>
        <w:ind w:firstLine="480"/>
      </w:pPr>
      <w:r>
        <w:rPr>
          <w:rFonts w:hint="eastAsia"/>
        </w:rPr>
        <w:t>修改强调文字样式，样式名为</w:t>
      </w:r>
      <w:r w:rsidRPr="002A594F">
        <w:rPr>
          <w:rStyle w:val="-3"/>
          <w:rFonts w:hint="eastAsia"/>
        </w:rPr>
        <w:t>强调</w:t>
      </w:r>
      <w:r>
        <w:rPr>
          <w:rFonts w:hint="eastAsia"/>
        </w:rPr>
        <w:t>。</w:t>
      </w:r>
    </w:p>
    <w:p w14:paraId="1BBB0022" w14:textId="77777777" w:rsidR="00796668" w:rsidRDefault="00796668" w:rsidP="00796668">
      <w:pPr>
        <w:ind w:firstLine="420"/>
      </w:pPr>
      <w:r w:rsidRPr="00B41164">
        <w:rPr>
          <w:rStyle w:val="-2"/>
          <w:rFonts w:hint="eastAsia"/>
        </w:rPr>
        <w:t>格式</w:t>
      </w:r>
      <w:r>
        <w:t>–</w:t>
      </w:r>
      <w:r w:rsidRPr="00B41164">
        <w:rPr>
          <w:rStyle w:val="-2"/>
          <w:rFonts w:hint="eastAsia"/>
        </w:rPr>
        <w:t>字体</w:t>
      </w:r>
      <w:r>
        <w:rPr>
          <w:rFonts w:hint="eastAsia"/>
        </w:rPr>
        <w:t>：设置</w:t>
      </w:r>
      <w:r w:rsidRPr="00207181">
        <w:rPr>
          <w:rStyle w:val="-3"/>
          <w:rFonts w:hint="eastAsia"/>
        </w:rPr>
        <w:t>中文字体</w:t>
      </w:r>
      <w:r>
        <w:rPr>
          <w:rFonts w:hint="eastAsia"/>
        </w:rPr>
        <w:t>为</w:t>
      </w:r>
      <w:r>
        <w:rPr>
          <w:rStyle w:val="-3"/>
          <w:rFonts w:hint="eastAsia"/>
        </w:rPr>
        <w:t>楷</w:t>
      </w:r>
      <w:r w:rsidRPr="00207181">
        <w:rPr>
          <w:rStyle w:val="-3"/>
          <w:rFonts w:hint="eastAsia"/>
        </w:rPr>
        <w:t>体</w:t>
      </w:r>
      <w:r>
        <w:rPr>
          <w:rFonts w:hint="eastAsia"/>
        </w:rPr>
        <w:t>，</w:t>
      </w:r>
      <w:r w:rsidRPr="00207181">
        <w:rPr>
          <w:rStyle w:val="-3"/>
          <w:rFonts w:hint="eastAsia"/>
        </w:rPr>
        <w:t>西文字体</w:t>
      </w:r>
      <w:r>
        <w:rPr>
          <w:rFonts w:hint="eastAsia"/>
        </w:rPr>
        <w:t>为</w:t>
      </w:r>
      <w:r w:rsidR="002A594F">
        <w:rPr>
          <w:rStyle w:val="-3"/>
          <w:rFonts w:hint="eastAsia"/>
        </w:rPr>
        <w:t>Calibri</w:t>
      </w:r>
      <w:r>
        <w:rPr>
          <w:rFonts w:hint="eastAsia"/>
        </w:rPr>
        <w:t>，</w:t>
      </w:r>
      <w:r w:rsidRPr="00207181">
        <w:rPr>
          <w:rStyle w:val="-3"/>
          <w:rFonts w:hint="eastAsia"/>
        </w:rPr>
        <w:t>字形</w:t>
      </w:r>
      <w:r>
        <w:rPr>
          <w:rFonts w:hint="eastAsia"/>
        </w:rPr>
        <w:t>为</w:t>
      </w:r>
      <w:r w:rsidRPr="00207181">
        <w:rPr>
          <w:rStyle w:val="-3"/>
          <w:rFonts w:hint="eastAsia"/>
        </w:rPr>
        <w:t>常规</w:t>
      </w:r>
      <w:r>
        <w:rPr>
          <w:rFonts w:hint="eastAsia"/>
        </w:rPr>
        <w:t>。</w:t>
      </w:r>
    </w:p>
    <w:p w14:paraId="7000C6BB" w14:textId="77777777" w:rsidR="00796668" w:rsidRPr="00BA43EC" w:rsidRDefault="00796668" w:rsidP="00796668">
      <w:pPr>
        <w:ind w:firstLine="480"/>
      </w:pPr>
    </w:p>
    <w:p w14:paraId="68D4DE7B" w14:textId="77777777" w:rsidR="00796668" w:rsidRDefault="00796668" w:rsidP="00796668">
      <w:pPr>
        <w:ind w:firstLine="480"/>
      </w:pPr>
      <w:r>
        <w:rPr>
          <w:rFonts w:hint="eastAsia"/>
        </w:rPr>
        <w:lastRenderedPageBreak/>
        <w:t>修改要点文字样式，样式名为</w:t>
      </w:r>
      <w:r w:rsidRPr="002A594F">
        <w:rPr>
          <w:rStyle w:val="-3"/>
          <w:rFonts w:hint="eastAsia"/>
        </w:rPr>
        <w:t>要点</w:t>
      </w:r>
      <w:r>
        <w:rPr>
          <w:rFonts w:hint="eastAsia"/>
        </w:rPr>
        <w:t>。</w:t>
      </w:r>
    </w:p>
    <w:p w14:paraId="4967F9E9" w14:textId="77777777" w:rsidR="00796668" w:rsidRDefault="00796668" w:rsidP="00796668">
      <w:pPr>
        <w:ind w:firstLine="420"/>
      </w:pPr>
      <w:r w:rsidRPr="00B41164">
        <w:rPr>
          <w:rStyle w:val="-2"/>
          <w:rFonts w:hint="eastAsia"/>
        </w:rPr>
        <w:t>格式</w:t>
      </w:r>
      <w:r>
        <w:t>–</w:t>
      </w:r>
      <w:r w:rsidRPr="00B41164">
        <w:rPr>
          <w:rStyle w:val="-2"/>
          <w:rFonts w:hint="eastAsia"/>
        </w:rPr>
        <w:t>字体</w:t>
      </w:r>
      <w:r>
        <w:rPr>
          <w:rFonts w:hint="eastAsia"/>
        </w:rPr>
        <w:t>：设置</w:t>
      </w:r>
      <w:r w:rsidRPr="00207181">
        <w:rPr>
          <w:rStyle w:val="-3"/>
          <w:rFonts w:hint="eastAsia"/>
        </w:rPr>
        <w:t>字形</w:t>
      </w:r>
      <w:r>
        <w:rPr>
          <w:rFonts w:hint="eastAsia"/>
        </w:rPr>
        <w:t>为</w:t>
      </w:r>
      <w:r w:rsidR="00611B30">
        <w:rPr>
          <w:rStyle w:val="-3"/>
          <w:rFonts w:hint="eastAsia"/>
        </w:rPr>
        <w:t>加粗</w:t>
      </w:r>
      <w:r>
        <w:rPr>
          <w:rFonts w:hint="eastAsia"/>
        </w:rPr>
        <w:t>。</w:t>
      </w:r>
    </w:p>
    <w:p w14:paraId="34EB48B2" w14:textId="77777777" w:rsidR="00796668" w:rsidRDefault="00796668" w:rsidP="000D430C">
      <w:pPr>
        <w:ind w:firstLine="480"/>
      </w:pPr>
    </w:p>
    <w:p w14:paraId="4150A177" w14:textId="77777777" w:rsidR="00BE5D93" w:rsidRDefault="0073235B" w:rsidP="000D430C">
      <w:pPr>
        <w:ind w:firstLine="480"/>
      </w:pPr>
      <w:r>
        <w:rPr>
          <w:rFonts w:hint="eastAsia"/>
        </w:rPr>
        <w:t>修改</w:t>
      </w:r>
      <w:r w:rsidR="00CA4783">
        <w:rPr>
          <w:rFonts w:hint="eastAsia"/>
        </w:rPr>
        <w:t>页脚</w:t>
      </w:r>
      <w:r w:rsidR="00BE5D93">
        <w:rPr>
          <w:rFonts w:hint="eastAsia"/>
        </w:rPr>
        <w:t>样式，样式名为</w:t>
      </w:r>
      <w:r w:rsidR="00CA4783" w:rsidRPr="00CA4783">
        <w:rPr>
          <w:rStyle w:val="-3"/>
          <w:rFonts w:hint="eastAsia"/>
        </w:rPr>
        <w:t>页脚</w:t>
      </w:r>
      <w:r w:rsidR="00BE5D93">
        <w:rPr>
          <w:rFonts w:hint="eastAsia"/>
        </w:rPr>
        <w:t>。</w:t>
      </w:r>
    </w:p>
    <w:p w14:paraId="4D4F330A" w14:textId="77777777" w:rsidR="00A34626" w:rsidRDefault="00A34626" w:rsidP="00A34626">
      <w:pPr>
        <w:ind w:firstLine="480"/>
      </w:pPr>
      <w:r>
        <w:rPr>
          <w:rFonts w:hint="eastAsia"/>
        </w:rPr>
        <w:t>样式属性：修改</w:t>
      </w:r>
      <w:r w:rsidRPr="00D71C0E">
        <w:rPr>
          <w:rStyle w:val="-3"/>
          <w:rFonts w:hint="eastAsia"/>
        </w:rPr>
        <w:t>样式基准</w:t>
      </w:r>
      <w:r>
        <w:rPr>
          <w:rFonts w:hint="eastAsia"/>
        </w:rPr>
        <w:t>为</w:t>
      </w:r>
      <w:r>
        <w:rPr>
          <w:rStyle w:val="-3"/>
          <w:rFonts w:hint="eastAsia"/>
        </w:rPr>
        <w:t>无样式</w:t>
      </w:r>
      <w:r>
        <w:rPr>
          <w:rFonts w:hint="eastAsia"/>
        </w:rPr>
        <w:t>。</w:t>
      </w:r>
    </w:p>
    <w:p w14:paraId="7265D42E" w14:textId="77777777" w:rsidR="00A34626" w:rsidRDefault="00A34626" w:rsidP="00A34626">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中文字体</w:t>
      </w:r>
      <w:r>
        <w:rPr>
          <w:rFonts w:hint="eastAsia"/>
        </w:rPr>
        <w:t>为</w:t>
      </w:r>
      <w:r>
        <w:rPr>
          <w:rStyle w:val="-3"/>
          <w:rFonts w:hint="eastAsia"/>
        </w:rPr>
        <w:t>宋体</w:t>
      </w:r>
      <w:r>
        <w:rPr>
          <w:rFonts w:hint="eastAsia"/>
        </w:rPr>
        <w:t>，</w:t>
      </w:r>
      <w:r w:rsidRPr="00D71C0E">
        <w:rPr>
          <w:rStyle w:val="-3"/>
          <w:rFonts w:hint="eastAsia"/>
        </w:rPr>
        <w:t>西文字体</w:t>
      </w:r>
      <w:r>
        <w:rPr>
          <w:rFonts w:hint="eastAsia"/>
        </w:rPr>
        <w:t>为</w:t>
      </w:r>
      <w:r>
        <w:rPr>
          <w:rStyle w:val="-3"/>
          <w:rFonts w:hint="eastAsia"/>
        </w:rPr>
        <w:t>Times</w:t>
      </w:r>
      <w:r>
        <w:rPr>
          <w:rStyle w:val="-3"/>
        </w:rPr>
        <w:t xml:space="preserve"> New Roman</w:t>
      </w:r>
      <w:r>
        <w:rPr>
          <w:rFonts w:hint="eastAsia"/>
        </w:rPr>
        <w:t>，</w:t>
      </w:r>
      <w:r w:rsidRPr="00D71C0E">
        <w:rPr>
          <w:rStyle w:val="-3"/>
          <w:rFonts w:hint="eastAsia"/>
        </w:rPr>
        <w:t>字形</w:t>
      </w:r>
      <w:r>
        <w:rPr>
          <w:rFonts w:hint="eastAsia"/>
        </w:rPr>
        <w:t>为</w:t>
      </w:r>
      <w:r w:rsidRPr="00D71C0E">
        <w:rPr>
          <w:rStyle w:val="-3"/>
          <w:rFonts w:hint="eastAsia"/>
        </w:rPr>
        <w:t>常规</w:t>
      </w:r>
      <w:r>
        <w:rPr>
          <w:rFonts w:hint="eastAsia"/>
        </w:rPr>
        <w:t>，</w:t>
      </w:r>
      <w:r w:rsidRPr="00D71C0E">
        <w:rPr>
          <w:rStyle w:val="-3"/>
          <w:rFonts w:hint="eastAsia"/>
        </w:rPr>
        <w:t>字号</w:t>
      </w:r>
      <w:r>
        <w:rPr>
          <w:rFonts w:hint="eastAsia"/>
        </w:rPr>
        <w:t>为</w:t>
      </w:r>
      <w:r>
        <w:rPr>
          <w:rStyle w:val="-3"/>
          <w:rFonts w:hint="eastAsia"/>
        </w:rPr>
        <w:t>小五</w:t>
      </w:r>
      <w:r>
        <w:rPr>
          <w:rFonts w:hint="eastAsia"/>
        </w:rPr>
        <w:t>。</w:t>
      </w:r>
    </w:p>
    <w:p w14:paraId="4789E8D7" w14:textId="77777777" w:rsidR="00A34626" w:rsidRDefault="00A34626" w:rsidP="00A34626">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对齐方式</w:t>
      </w:r>
      <w:r>
        <w:rPr>
          <w:rFonts w:hint="eastAsia"/>
        </w:rPr>
        <w:t>为</w:t>
      </w:r>
      <w:r>
        <w:rPr>
          <w:rStyle w:val="-3"/>
          <w:rFonts w:hint="eastAsia"/>
        </w:rPr>
        <w:t>居中</w:t>
      </w:r>
      <w:r>
        <w:rPr>
          <w:rFonts w:hint="eastAsia"/>
        </w:rPr>
        <w:t>，</w:t>
      </w:r>
      <w:r w:rsidRPr="00D71C0E">
        <w:rPr>
          <w:rStyle w:val="-3"/>
          <w:rFonts w:hint="eastAsia"/>
        </w:rPr>
        <w:t>段前距</w:t>
      </w:r>
      <w:r>
        <w:rPr>
          <w:rFonts w:hint="eastAsia"/>
        </w:rPr>
        <w:t>为</w:t>
      </w:r>
      <w:r>
        <w:rPr>
          <w:rFonts w:hint="eastAsia"/>
        </w:rPr>
        <w:t>0</w:t>
      </w:r>
      <w:r>
        <w:rPr>
          <w:rFonts w:hint="eastAsia"/>
        </w:rPr>
        <w:t>，</w:t>
      </w:r>
      <w:r w:rsidRPr="00D71C0E">
        <w:rPr>
          <w:rStyle w:val="-3"/>
          <w:rFonts w:hint="eastAsia"/>
        </w:rPr>
        <w:t>段后距</w:t>
      </w:r>
      <w:r>
        <w:rPr>
          <w:rFonts w:hint="eastAsia"/>
        </w:rPr>
        <w:t>为</w:t>
      </w:r>
      <w:r>
        <w:rPr>
          <w:rFonts w:hint="eastAsia"/>
        </w:rPr>
        <w:t>0</w:t>
      </w:r>
      <w:r>
        <w:rPr>
          <w:rFonts w:hint="eastAsia"/>
        </w:rPr>
        <w:t>，</w:t>
      </w:r>
      <w:r w:rsidRPr="00D71C0E">
        <w:rPr>
          <w:rStyle w:val="-3"/>
          <w:rFonts w:hint="eastAsia"/>
        </w:rPr>
        <w:t>行距</w:t>
      </w:r>
      <w:r>
        <w:rPr>
          <w:rFonts w:hint="eastAsia"/>
        </w:rPr>
        <w:t>为</w:t>
      </w:r>
      <w:r>
        <w:rPr>
          <w:rStyle w:val="-3"/>
          <w:rFonts w:hint="eastAsia"/>
        </w:rPr>
        <w:t>单倍行距</w:t>
      </w:r>
      <w:r>
        <w:rPr>
          <w:rFonts w:hint="eastAsia"/>
        </w:rPr>
        <w:t>；在</w:t>
      </w:r>
      <w:r w:rsidRPr="004308DE">
        <w:rPr>
          <w:rStyle w:val="-1"/>
          <w:rFonts w:hint="eastAsia"/>
        </w:rPr>
        <w:t>换行和分页</w:t>
      </w:r>
      <w:r>
        <w:rPr>
          <w:rFonts w:hint="eastAsia"/>
        </w:rPr>
        <w:t>，取消勾选</w:t>
      </w:r>
      <w:r w:rsidRPr="00D71C0E">
        <w:rPr>
          <w:rStyle w:val="-3"/>
          <w:rFonts w:hint="eastAsia"/>
        </w:rPr>
        <w:t>孤行控制</w:t>
      </w:r>
      <w:r>
        <w:rPr>
          <w:rFonts w:hint="eastAsia"/>
        </w:rPr>
        <w:t>、</w:t>
      </w:r>
      <w:r w:rsidRPr="00D71C0E">
        <w:rPr>
          <w:rStyle w:val="-3"/>
          <w:rFonts w:hint="eastAsia"/>
        </w:rPr>
        <w:t>与下段同页</w:t>
      </w:r>
      <w:r>
        <w:rPr>
          <w:rFonts w:hint="eastAsia"/>
        </w:rPr>
        <w:t>、</w:t>
      </w:r>
      <w:r w:rsidRPr="00D71C0E">
        <w:rPr>
          <w:rStyle w:val="-3"/>
          <w:rFonts w:hint="eastAsia"/>
        </w:rPr>
        <w:t>段前分页</w:t>
      </w:r>
      <w:r>
        <w:rPr>
          <w:rFonts w:hint="eastAsia"/>
        </w:rPr>
        <w:t>，勾选</w:t>
      </w:r>
      <w:r w:rsidRPr="00D71C0E">
        <w:rPr>
          <w:rStyle w:val="-3"/>
          <w:rFonts w:hint="eastAsia"/>
        </w:rPr>
        <w:t>段中不分页</w:t>
      </w:r>
      <w:r>
        <w:rPr>
          <w:rFonts w:hint="eastAsia"/>
        </w:rPr>
        <w:t>。</w:t>
      </w:r>
    </w:p>
    <w:p w14:paraId="10B64AF6" w14:textId="77777777" w:rsidR="00CA4783" w:rsidRDefault="00CA4783" w:rsidP="00CA4783">
      <w:pPr>
        <w:ind w:firstLine="420"/>
      </w:pPr>
      <w:r w:rsidRPr="00B41164">
        <w:rPr>
          <w:rStyle w:val="-2"/>
          <w:rFonts w:hint="eastAsia"/>
        </w:rPr>
        <w:t>格式</w:t>
      </w:r>
      <w:r>
        <w:t>–</w:t>
      </w:r>
      <w:r>
        <w:rPr>
          <w:rStyle w:val="-2"/>
          <w:rFonts w:hint="eastAsia"/>
        </w:rPr>
        <w:t>制表位</w:t>
      </w:r>
      <w:r>
        <w:rPr>
          <w:rFonts w:hint="eastAsia"/>
        </w:rPr>
        <w:t>：点击</w:t>
      </w:r>
      <w:r w:rsidRPr="00CA4783">
        <w:rPr>
          <w:rStyle w:val="-2"/>
          <w:rFonts w:hint="eastAsia"/>
        </w:rPr>
        <w:t>全部清除</w:t>
      </w:r>
      <w:r>
        <w:rPr>
          <w:rFonts w:hint="eastAsia"/>
        </w:rPr>
        <w:t>清除所有制表位。</w:t>
      </w:r>
    </w:p>
    <w:p w14:paraId="3C668474" w14:textId="77777777" w:rsidR="00CA4783" w:rsidRPr="00CA4783" w:rsidRDefault="00CA4783" w:rsidP="00A34626">
      <w:pPr>
        <w:ind w:firstLine="480"/>
      </w:pPr>
    </w:p>
    <w:p w14:paraId="43F41BC0" w14:textId="77777777" w:rsidR="00BE5D93" w:rsidRDefault="00CA4783" w:rsidP="000D430C">
      <w:pPr>
        <w:ind w:firstLine="480"/>
      </w:pPr>
      <w:r>
        <w:rPr>
          <w:rFonts w:hint="eastAsia"/>
        </w:rPr>
        <w:t>修改页码样式，样式名为</w:t>
      </w:r>
      <w:r w:rsidRPr="00F2442E">
        <w:rPr>
          <w:rStyle w:val="-3"/>
          <w:rFonts w:hint="eastAsia"/>
        </w:rPr>
        <w:t>页码</w:t>
      </w:r>
      <w:r>
        <w:rPr>
          <w:rFonts w:hint="eastAsia"/>
        </w:rPr>
        <w:t>。</w:t>
      </w:r>
    </w:p>
    <w:p w14:paraId="06D964C7" w14:textId="77777777" w:rsidR="00CA4783" w:rsidRDefault="00CA4783" w:rsidP="00CA4783">
      <w:pPr>
        <w:ind w:firstLine="480"/>
      </w:pPr>
      <w:r>
        <w:rPr>
          <w:rFonts w:hint="eastAsia"/>
        </w:rPr>
        <w:t>样式属性：修改</w:t>
      </w:r>
      <w:r w:rsidRPr="00D71C0E">
        <w:rPr>
          <w:rStyle w:val="-3"/>
          <w:rFonts w:hint="eastAsia"/>
        </w:rPr>
        <w:t>样式基准</w:t>
      </w:r>
      <w:r>
        <w:rPr>
          <w:rFonts w:hint="eastAsia"/>
        </w:rPr>
        <w:t>为</w:t>
      </w:r>
      <w:r>
        <w:rPr>
          <w:rStyle w:val="-3"/>
          <w:rFonts w:hint="eastAsia"/>
        </w:rPr>
        <w:t>页脚</w:t>
      </w:r>
      <w:r>
        <w:rPr>
          <w:rFonts w:hint="eastAsia"/>
        </w:rPr>
        <w:t>。</w:t>
      </w:r>
    </w:p>
    <w:p w14:paraId="5CFBD978" w14:textId="77777777" w:rsidR="0024394F" w:rsidRDefault="0024394F" w:rsidP="0024394F">
      <w:pPr>
        <w:ind w:firstLine="480"/>
      </w:pPr>
    </w:p>
    <w:p w14:paraId="44D2ACC1" w14:textId="77777777" w:rsidR="0024394F" w:rsidRDefault="0024394F" w:rsidP="0024394F">
      <w:pPr>
        <w:ind w:firstLine="480"/>
      </w:pPr>
      <w:r>
        <w:rPr>
          <w:rFonts w:hint="eastAsia"/>
        </w:rPr>
        <w:t>修改超链接样式，样式名为</w:t>
      </w:r>
      <w:r w:rsidRPr="00BE5D93">
        <w:rPr>
          <w:rStyle w:val="-3"/>
          <w:rFonts w:hint="eastAsia"/>
        </w:rPr>
        <w:t>超链接</w:t>
      </w:r>
      <w:r>
        <w:rPr>
          <w:rFonts w:hint="eastAsia"/>
        </w:rPr>
        <w:t>和</w:t>
      </w:r>
      <w:r w:rsidRPr="00BE5D93">
        <w:rPr>
          <w:rStyle w:val="-3"/>
          <w:rFonts w:hint="eastAsia"/>
        </w:rPr>
        <w:t>访问过的超链接</w:t>
      </w:r>
      <w:r>
        <w:rPr>
          <w:rFonts w:hint="eastAsia"/>
        </w:rPr>
        <w:t>。</w:t>
      </w:r>
    </w:p>
    <w:p w14:paraId="613A51FC" w14:textId="77777777" w:rsidR="0024394F" w:rsidRDefault="0024394F" w:rsidP="0024394F">
      <w:pPr>
        <w:ind w:firstLine="420"/>
      </w:pPr>
      <w:r w:rsidRPr="00B41164">
        <w:rPr>
          <w:rStyle w:val="-2"/>
          <w:rFonts w:hint="eastAsia"/>
        </w:rPr>
        <w:t>格式</w:t>
      </w:r>
      <w:r>
        <w:t>–</w:t>
      </w:r>
      <w:r w:rsidRPr="00B41164">
        <w:rPr>
          <w:rStyle w:val="-2"/>
          <w:rFonts w:hint="eastAsia"/>
        </w:rPr>
        <w:t>字体</w:t>
      </w:r>
      <w:r>
        <w:rPr>
          <w:rFonts w:hint="eastAsia"/>
        </w:rPr>
        <w:t>：设置</w:t>
      </w:r>
      <w:r>
        <w:rPr>
          <w:rStyle w:val="-3"/>
          <w:rFonts w:hint="eastAsia"/>
        </w:rPr>
        <w:t>字体颜色</w:t>
      </w:r>
      <w:r>
        <w:rPr>
          <w:rFonts w:hint="eastAsia"/>
        </w:rPr>
        <w:t>为</w:t>
      </w:r>
      <w:r w:rsidRPr="00611B30">
        <w:rPr>
          <w:rStyle w:val="-3"/>
          <w:rFonts w:hint="eastAsia"/>
        </w:rPr>
        <w:t>自动</w:t>
      </w:r>
      <w:r>
        <w:rPr>
          <w:rFonts w:hint="eastAsia"/>
        </w:rPr>
        <w:t>。</w:t>
      </w:r>
    </w:p>
    <w:p w14:paraId="156823A4" w14:textId="77777777" w:rsidR="00CA4783" w:rsidRDefault="00CA4783" w:rsidP="000D430C">
      <w:pPr>
        <w:ind w:firstLine="480"/>
      </w:pPr>
    </w:p>
    <w:p w14:paraId="572BFE0E" w14:textId="77777777" w:rsidR="00FC2749" w:rsidRDefault="000963A1" w:rsidP="000D430C">
      <w:pPr>
        <w:ind w:firstLine="480"/>
      </w:pPr>
      <w:r>
        <w:rPr>
          <w:rFonts w:hint="eastAsia"/>
        </w:rPr>
        <w:t>Word</w:t>
      </w:r>
      <w:r>
        <w:rPr>
          <w:rFonts w:hint="eastAsia"/>
        </w:rPr>
        <w:t>段落的实际间距为前一段的段后距和后一段的段前距的较大值。为了避免段间距合并导致错误，除了在前一段段末插入分节符以外，一个简单的方法是在两段之间插入一高度极小的空行。</w:t>
      </w:r>
    </w:p>
    <w:p w14:paraId="4DBE30C2" w14:textId="77777777" w:rsidR="000963A1" w:rsidRDefault="003B7BC3" w:rsidP="000D430C">
      <w:pPr>
        <w:ind w:firstLine="480"/>
      </w:pPr>
      <w:r>
        <w:rPr>
          <w:rFonts w:hint="eastAsia"/>
        </w:rPr>
        <w:t>修改分隔空行样式，样式名为</w:t>
      </w:r>
      <w:r w:rsidRPr="00CC6D51">
        <w:rPr>
          <w:rStyle w:val="-3"/>
          <w:rFonts w:hint="eastAsia"/>
        </w:rPr>
        <w:t>无间隔</w:t>
      </w:r>
      <w:r>
        <w:rPr>
          <w:rFonts w:hint="eastAsia"/>
        </w:rPr>
        <w:t>。</w:t>
      </w:r>
    </w:p>
    <w:p w14:paraId="14615BDE" w14:textId="77777777" w:rsidR="003B7BC3" w:rsidRDefault="003B7BC3" w:rsidP="003B7BC3">
      <w:pPr>
        <w:ind w:firstLine="420"/>
      </w:pPr>
      <w:r w:rsidRPr="00B41164">
        <w:rPr>
          <w:rStyle w:val="-2"/>
          <w:rFonts w:hint="eastAsia"/>
        </w:rPr>
        <w:t>格式</w:t>
      </w:r>
      <w:r>
        <w:t>–</w:t>
      </w:r>
      <w:r w:rsidRPr="00B41164">
        <w:rPr>
          <w:rStyle w:val="-2"/>
          <w:rFonts w:hint="eastAsia"/>
        </w:rPr>
        <w:t>字体</w:t>
      </w:r>
      <w:r>
        <w:rPr>
          <w:rFonts w:hint="eastAsia"/>
        </w:rPr>
        <w:t>：在</w:t>
      </w:r>
      <w:r w:rsidRPr="00B41164">
        <w:rPr>
          <w:rStyle w:val="-1"/>
          <w:rFonts w:hint="eastAsia"/>
        </w:rPr>
        <w:t>字体</w:t>
      </w:r>
      <w:r>
        <w:rPr>
          <w:rFonts w:hint="eastAsia"/>
        </w:rPr>
        <w:t>，设置</w:t>
      </w:r>
      <w:r w:rsidRPr="00D71C0E">
        <w:rPr>
          <w:rStyle w:val="-3"/>
          <w:rFonts w:hint="eastAsia"/>
        </w:rPr>
        <w:t>字号</w:t>
      </w:r>
      <w:r>
        <w:rPr>
          <w:rFonts w:hint="eastAsia"/>
        </w:rPr>
        <w:t>为</w:t>
      </w:r>
      <w:r w:rsidRPr="003B7BC3">
        <w:rPr>
          <w:rFonts w:hint="eastAsia"/>
        </w:rPr>
        <w:t>1</w:t>
      </w:r>
      <w:r>
        <w:rPr>
          <w:rFonts w:hint="eastAsia"/>
        </w:rPr>
        <w:t>。</w:t>
      </w:r>
    </w:p>
    <w:p w14:paraId="760E21DF" w14:textId="77777777" w:rsidR="003B7BC3" w:rsidRDefault="003B7BC3" w:rsidP="003B7BC3">
      <w:pPr>
        <w:ind w:firstLine="420"/>
      </w:pPr>
      <w:r w:rsidRPr="004308DE">
        <w:rPr>
          <w:rStyle w:val="-2"/>
          <w:rFonts w:hint="eastAsia"/>
        </w:rPr>
        <w:t>格式</w:t>
      </w:r>
      <w:r>
        <w:t>–</w:t>
      </w:r>
      <w:r w:rsidRPr="004308DE">
        <w:rPr>
          <w:rStyle w:val="-2"/>
          <w:rFonts w:hint="eastAsia"/>
        </w:rPr>
        <w:t>段落</w:t>
      </w:r>
      <w:r>
        <w:rPr>
          <w:rFonts w:hint="eastAsia"/>
        </w:rPr>
        <w:t>：在</w:t>
      </w:r>
      <w:r w:rsidRPr="004308DE">
        <w:rPr>
          <w:rStyle w:val="-1"/>
          <w:rFonts w:hint="eastAsia"/>
        </w:rPr>
        <w:t>缩进和间距</w:t>
      </w:r>
      <w:r>
        <w:rPr>
          <w:rFonts w:hint="eastAsia"/>
        </w:rPr>
        <w:t>，设置</w:t>
      </w:r>
      <w:r w:rsidRPr="00D71C0E">
        <w:rPr>
          <w:rStyle w:val="-3"/>
          <w:rFonts w:hint="eastAsia"/>
        </w:rPr>
        <w:t>行距</w:t>
      </w:r>
      <w:r>
        <w:rPr>
          <w:rFonts w:hint="eastAsia"/>
        </w:rPr>
        <w:t>为</w:t>
      </w:r>
      <w:r>
        <w:rPr>
          <w:rStyle w:val="-3"/>
          <w:rFonts w:hint="eastAsia"/>
        </w:rPr>
        <w:t>最小值</w:t>
      </w:r>
      <w:r w:rsidRPr="003B7BC3">
        <w:rPr>
          <w:rFonts w:hint="eastAsia"/>
        </w:rPr>
        <w:t>0</w:t>
      </w:r>
      <w:r w:rsidRPr="003B7BC3">
        <w:rPr>
          <w:rFonts w:hint="eastAsia"/>
        </w:rPr>
        <w:t>磅。</w:t>
      </w:r>
    </w:p>
    <w:p w14:paraId="17365A21" w14:textId="77777777" w:rsidR="00FC2749" w:rsidRDefault="00FC2749" w:rsidP="000D430C">
      <w:pPr>
        <w:ind w:firstLine="480"/>
      </w:pPr>
    </w:p>
    <w:p w14:paraId="1B2C700B" w14:textId="77777777" w:rsidR="00F2442E" w:rsidRDefault="00F2442E" w:rsidP="000D430C">
      <w:pPr>
        <w:ind w:firstLine="480"/>
      </w:pPr>
      <w:r>
        <w:rPr>
          <w:rFonts w:hint="eastAsia"/>
        </w:rPr>
        <w:t>为编写本</w:t>
      </w:r>
      <w:r w:rsidR="00290DE6">
        <w:rPr>
          <w:rFonts w:hint="eastAsia"/>
        </w:rPr>
        <w:t>模板</w:t>
      </w:r>
      <w:r>
        <w:rPr>
          <w:rFonts w:hint="eastAsia"/>
        </w:rPr>
        <w:t>需要，新建了以下样式：</w:t>
      </w:r>
      <w:r w:rsidRPr="00F2442E">
        <w:rPr>
          <w:rStyle w:val="-3"/>
          <w:rFonts w:hint="eastAsia"/>
        </w:rPr>
        <w:t>强调</w:t>
      </w:r>
      <w:r w:rsidRPr="00F2442E">
        <w:rPr>
          <w:rStyle w:val="-3"/>
          <w:rFonts w:hint="eastAsia"/>
        </w:rPr>
        <w:t>-</w:t>
      </w:r>
      <w:r w:rsidRPr="00F2442E">
        <w:rPr>
          <w:rStyle w:val="-3"/>
          <w:rFonts w:hint="eastAsia"/>
        </w:rPr>
        <w:t>选项卡</w:t>
      </w:r>
      <w:r>
        <w:rPr>
          <w:rFonts w:hint="eastAsia"/>
        </w:rPr>
        <w:t>，</w:t>
      </w:r>
      <w:r w:rsidRPr="00F2442E">
        <w:rPr>
          <w:rStyle w:val="-3"/>
          <w:rFonts w:hint="eastAsia"/>
        </w:rPr>
        <w:t>强调</w:t>
      </w:r>
      <w:r w:rsidRPr="00F2442E">
        <w:rPr>
          <w:rStyle w:val="-3"/>
          <w:rFonts w:hint="eastAsia"/>
        </w:rPr>
        <w:t>-</w:t>
      </w:r>
      <w:r w:rsidRPr="00F2442E">
        <w:rPr>
          <w:rStyle w:val="-3"/>
          <w:rFonts w:hint="eastAsia"/>
        </w:rPr>
        <w:t>功能组</w:t>
      </w:r>
      <w:r>
        <w:rPr>
          <w:rFonts w:hint="eastAsia"/>
        </w:rPr>
        <w:t>，</w:t>
      </w:r>
      <w:r w:rsidRPr="00F2442E">
        <w:rPr>
          <w:rStyle w:val="-3"/>
          <w:rFonts w:hint="eastAsia"/>
        </w:rPr>
        <w:t>强调</w:t>
      </w:r>
      <w:r w:rsidRPr="00F2442E">
        <w:rPr>
          <w:rStyle w:val="-3"/>
          <w:rFonts w:hint="eastAsia"/>
        </w:rPr>
        <w:t>-</w:t>
      </w:r>
      <w:r w:rsidRPr="00F2442E">
        <w:rPr>
          <w:rStyle w:val="-3"/>
          <w:rFonts w:hint="eastAsia"/>
        </w:rPr>
        <w:t>标签页</w:t>
      </w:r>
      <w:r>
        <w:rPr>
          <w:rFonts w:hint="eastAsia"/>
        </w:rPr>
        <w:t>，</w:t>
      </w:r>
      <w:r w:rsidRPr="00F2442E">
        <w:rPr>
          <w:rStyle w:val="-3"/>
          <w:rFonts w:hint="eastAsia"/>
        </w:rPr>
        <w:t>强调</w:t>
      </w:r>
      <w:r w:rsidRPr="00F2442E">
        <w:rPr>
          <w:rStyle w:val="-3"/>
          <w:rFonts w:hint="eastAsia"/>
        </w:rPr>
        <w:t>-</w:t>
      </w:r>
      <w:r w:rsidRPr="00F2442E">
        <w:rPr>
          <w:rStyle w:val="-3"/>
          <w:rFonts w:hint="eastAsia"/>
        </w:rPr>
        <w:t>按钮</w:t>
      </w:r>
      <w:r>
        <w:rPr>
          <w:rFonts w:hint="eastAsia"/>
        </w:rPr>
        <w:t>，</w:t>
      </w:r>
      <w:r w:rsidRPr="00F2442E">
        <w:rPr>
          <w:rStyle w:val="-3"/>
          <w:rFonts w:hint="eastAsia"/>
        </w:rPr>
        <w:t>强调</w:t>
      </w:r>
      <w:r w:rsidRPr="00F2442E">
        <w:rPr>
          <w:rStyle w:val="-3"/>
          <w:rFonts w:hint="eastAsia"/>
        </w:rPr>
        <w:t>-</w:t>
      </w:r>
      <w:r w:rsidRPr="00F2442E">
        <w:rPr>
          <w:rStyle w:val="-3"/>
          <w:rFonts w:hint="eastAsia"/>
        </w:rPr>
        <w:t>提示文字</w:t>
      </w:r>
      <w:r>
        <w:rPr>
          <w:rFonts w:hint="eastAsia"/>
        </w:rPr>
        <w:t>。</w:t>
      </w:r>
    </w:p>
    <w:p w14:paraId="12D3177D" w14:textId="77777777" w:rsidR="00FE38B1" w:rsidRDefault="00FE38B1" w:rsidP="00FE38B1">
      <w:pPr>
        <w:pStyle w:val="31"/>
      </w:pPr>
      <w:r>
        <w:rPr>
          <w:rFonts w:hint="eastAsia"/>
        </w:rPr>
        <w:t xml:space="preserve">　</w:t>
      </w:r>
      <w:bookmarkStart w:id="257" w:name="_Toc129216726"/>
      <w:bookmarkStart w:id="258" w:name="_Toc129261375"/>
      <w:bookmarkStart w:id="259" w:name="_Toc129640429"/>
      <w:bookmarkStart w:id="260" w:name="_Toc130413719"/>
      <w:bookmarkStart w:id="261" w:name="_Toc130663231"/>
      <w:r>
        <w:rPr>
          <w:rFonts w:hint="eastAsia"/>
        </w:rPr>
        <w:t>样式管理</w:t>
      </w:r>
      <w:bookmarkEnd w:id="257"/>
      <w:bookmarkEnd w:id="258"/>
      <w:bookmarkEnd w:id="259"/>
      <w:bookmarkEnd w:id="260"/>
      <w:bookmarkEnd w:id="261"/>
    </w:p>
    <w:p w14:paraId="4738C072" w14:textId="77777777" w:rsidR="00FE38B1" w:rsidRPr="00FC2749" w:rsidRDefault="00FE38B1" w:rsidP="00FE38B1">
      <w:pPr>
        <w:ind w:firstLine="420"/>
      </w:pPr>
      <w:r w:rsidRPr="006944E6">
        <w:rPr>
          <w:rStyle w:val="-4"/>
          <w:rFonts w:hint="eastAsia"/>
        </w:rPr>
        <w:t>样式窗格</w:t>
      </w:r>
      <w:r>
        <w:t>–</w:t>
      </w:r>
      <w:r w:rsidRPr="00B75368">
        <w:rPr>
          <w:rStyle w:val="-2"/>
          <w:rFonts w:hint="eastAsia"/>
        </w:rPr>
        <w:t>管理样式</w:t>
      </w:r>
      <w:r>
        <w:t>–</w:t>
      </w:r>
      <w:r w:rsidRPr="00373674">
        <w:rPr>
          <w:rStyle w:val="-4"/>
          <w:rFonts w:hint="eastAsia"/>
        </w:rPr>
        <w:t>管理样式窗口</w:t>
      </w:r>
      <w:r>
        <w:t>–</w:t>
      </w:r>
      <w:r w:rsidRPr="00B75368">
        <w:rPr>
          <w:rStyle w:val="-1"/>
        </w:rPr>
        <w:t>推荐</w:t>
      </w:r>
      <w:r>
        <w:rPr>
          <w:rFonts w:hint="eastAsia"/>
        </w:rPr>
        <w:t>用于管理各样式在</w:t>
      </w:r>
      <w:r w:rsidRPr="00181B65">
        <w:rPr>
          <w:rStyle w:val="-4"/>
          <w:rFonts w:hint="eastAsia"/>
        </w:rPr>
        <w:t>样式窗格</w:t>
      </w:r>
      <w:r>
        <w:rPr>
          <w:rFonts w:hint="eastAsia"/>
        </w:rPr>
        <w:t>中的显示方式：通过</w:t>
      </w:r>
      <w:r w:rsidRPr="00D953B0">
        <w:rPr>
          <w:rStyle w:val="-2"/>
          <w:rFonts w:hint="eastAsia"/>
        </w:rPr>
        <w:t>上移</w:t>
      </w:r>
      <w:r>
        <w:rPr>
          <w:rFonts w:hint="eastAsia"/>
        </w:rPr>
        <w:t>、</w:t>
      </w:r>
      <w:r w:rsidRPr="00D953B0">
        <w:rPr>
          <w:rStyle w:val="-2"/>
          <w:rFonts w:hint="eastAsia"/>
        </w:rPr>
        <w:t>下移</w:t>
      </w:r>
      <w:r>
        <w:rPr>
          <w:rFonts w:hint="eastAsia"/>
        </w:rPr>
        <w:t>、</w:t>
      </w:r>
      <w:r w:rsidRPr="00D953B0">
        <w:rPr>
          <w:rStyle w:val="-2"/>
          <w:rFonts w:hint="eastAsia"/>
        </w:rPr>
        <w:t>置于最后</w:t>
      </w:r>
      <w:r>
        <w:rPr>
          <w:rFonts w:hint="eastAsia"/>
        </w:rPr>
        <w:t>、</w:t>
      </w:r>
      <w:r w:rsidRPr="00D953B0">
        <w:rPr>
          <w:rStyle w:val="-2"/>
          <w:rFonts w:hint="eastAsia"/>
        </w:rPr>
        <w:t>指定值</w:t>
      </w:r>
      <w:r w:rsidRPr="006944E6">
        <w:rPr>
          <w:rFonts w:hint="eastAsia"/>
        </w:rPr>
        <w:t>可以</w:t>
      </w:r>
      <w:r>
        <w:rPr>
          <w:rFonts w:hint="eastAsia"/>
        </w:rPr>
        <w:t>设置样式级别、即</w:t>
      </w:r>
      <w:r w:rsidRPr="003203D0">
        <w:rPr>
          <w:rStyle w:val="-4"/>
          <w:rFonts w:hint="eastAsia"/>
        </w:rPr>
        <w:t>样式窗格</w:t>
      </w:r>
      <w:r>
        <w:rPr>
          <w:rFonts w:hint="eastAsia"/>
        </w:rPr>
        <w:t>中样式的显示顺序；通过</w:t>
      </w:r>
      <w:r w:rsidRPr="00D953B0">
        <w:rPr>
          <w:rStyle w:val="-2"/>
          <w:rFonts w:hint="eastAsia"/>
        </w:rPr>
        <w:t>显示</w:t>
      </w:r>
      <w:r>
        <w:rPr>
          <w:rFonts w:hint="eastAsia"/>
        </w:rPr>
        <w:t>、</w:t>
      </w:r>
      <w:r w:rsidRPr="00D953B0">
        <w:rPr>
          <w:rStyle w:val="-2"/>
          <w:rFonts w:hint="eastAsia"/>
        </w:rPr>
        <w:t>使用前隐藏</w:t>
      </w:r>
      <w:r>
        <w:rPr>
          <w:rFonts w:hint="eastAsia"/>
        </w:rPr>
        <w:t>、</w:t>
      </w:r>
      <w:r w:rsidRPr="00D953B0">
        <w:rPr>
          <w:rStyle w:val="-2"/>
          <w:rFonts w:hint="eastAsia"/>
        </w:rPr>
        <w:t>隐藏</w:t>
      </w:r>
      <w:r w:rsidRPr="006944E6">
        <w:rPr>
          <w:rFonts w:hint="eastAsia"/>
        </w:rPr>
        <w:t>可以</w:t>
      </w:r>
      <w:r>
        <w:rPr>
          <w:rFonts w:hint="eastAsia"/>
        </w:rPr>
        <w:t>设置</w:t>
      </w:r>
      <w:r w:rsidRPr="003203D0">
        <w:rPr>
          <w:rStyle w:val="-4"/>
          <w:rFonts w:hint="eastAsia"/>
        </w:rPr>
        <w:t>样式窗格</w:t>
      </w:r>
      <w:r>
        <w:rPr>
          <w:rFonts w:hint="eastAsia"/>
        </w:rPr>
        <w:t>中样式的可见性。</w:t>
      </w:r>
    </w:p>
    <w:p w14:paraId="673BAB6E" w14:textId="77777777" w:rsidR="00FE38B1" w:rsidRDefault="00FE38B1" w:rsidP="00FE38B1">
      <w:pPr>
        <w:ind w:firstLine="420"/>
      </w:pPr>
      <w:r w:rsidRPr="00373674">
        <w:rPr>
          <w:rStyle w:val="-4"/>
          <w:rFonts w:hint="eastAsia"/>
        </w:rPr>
        <w:lastRenderedPageBreak/>
        <w:t>样式窗格</w:t>
      </w:r>
      <w:r>
        <w:t>–</w:t>
      </w:r>
      <w:r w:rsidRPr="004308DE">
        <w:rPr>
          <w:rStyle w:val="-2"/>
          <w:rFonts w:hint="eastAsia"/>
        </w:rPr>
        <w:t>选项</w:t>
      </w:r>
      <w:r>
        <w:t>–</w:t>
      </w:r>
      <w:r w:rsidRPr="00181B65">
        <w:rPr>
          <w:rStyle w:val="-4"/>
          <w:rFonts w:hint="eastAsia"/>
        </w:rPr>
        <w:t>样式窗格选项窗口</w:t>
      </w:r>
      <w:r>
        <w:rPr>
          <w:rFonts w:hint="eastAsia"/>
        </w:rPr>
        <w:t>用于设置所有样式在</w:t>
      </w:r>
      <w:r w:rsidRPr="00181B65">
        <w:rPr>
          <w:rStyle w:val="-4"/>
          <w:rFonts w:hint="eastAsia"/>
        </w:rPr>
        <w:t>样式窗格</w:t>
      </w:r>
      <w:r>
        <w:rPr>
          <w:rFonts w:hint="eastAsia"/>
        </w:rPr>
        <w:t>中的显示方式。设置</w:t>
      </w:r>
      <w:r w:rsidRPr="00181B65">
        <w:rPr>
          <w:rStyle w:val="-3"/>
          <w:rFonts w:hint="eastAsia"/>
        </w:rPr>
        <w:t>选择要显示的样式</w:t>
      </w:r>
      <w:r>
        <w:rPr>
          <w:rFonts w:hint="eastAsia"/>
        </w:rPr>
        <w:t>为</w:t>
      </w:r>
      <w:r>
        <w:rPr>
          <w:rStyle w:val="-3"/>
          <w:rFonts w:hint="eastAsia"/>
        </w:rPr>
        <w:t>推荐的</w:t>
      </w:r>
      <w:r w:rsidRPr="00181B65">
        <w:rPr>
          <w:rStyle w:val="-3"/>
          <w:rFonts w:hint="eastAsia"/>
        </w:rPr>
        <w:t>样式</w:t>
      </w:r>
      <w:r>
        <w:rPr>
          <w:rFonts w:hint="eastAsia"/>
        </w:rPr>
        <w:t>，取消勾选</w:t>
      </w:r>
      <w:r w:rsidRPr="00181B65">
        <w:rPr>
          <w:rStyle w:val="-3"/>
          <w:rFonts w:hint="eastAsia"/>
        </w:rPr>
        <w:t>在使用了上一级别时显示下一标题</w:t>
      </w:r>
      <w:r>
        <w:rPr>
          <w:rFonts w:hint="eastAsia"/>
        </w:rPr>
        <w:t>，勾选</w:t>
      </w:r>
      <w:r w:rsidRPr="00181B65">
        <w:rPr>
          <w:rStyle w:val="-3"/>
          <w:rFonts w:hint="eastAsia"/>
        </w:rPr>
        <w:t>存在替换名称时隐藏内置名称</w:t>
      </w:r>
      <w:r>
        <w:rPr>
          <w:rFonts w:hint="eastAsia"/>
        </w:rPr>
        <w:t>。</w:t>
      </w:r>
    </w:p>
    <w:p w14:paraId="772C88E1" w14:textId="77777777" w:rsidR="00FE38B1" w:rsidRDefault="00FE38B1" w:rsidP="00FE38B1">
      <w:pPr>
        <w:ind w:firstLine="480"/>
      </w:pPr>
    </w:p>
    <w:p w14:paraId="028C0B7D" w14:textId="77777777" w:rsidR="00FE38B1" w:rsidRDefault="00FE38B1" w:rsidP="00FE38B1">
      <w:pPr>
        <w:ind w:firstLine="480"/>
      </w:pPr>
      <w:r>
        <w:rPr>
          <w:rFonts w:hint="eastAsia"/>
        </w:rPr>
        <w:t>通过</w:t>
      </w:r>
      <w:r w:rsidRPr="00181B65">
        <w:rPr>
          <w:rStyle w:val="-4"/>
          <w:rFonts w:hint="eastAsia"/>
        </w:rPr>
        <w:t>修改样式窗口</w:t>
      </w:r>
      <w:r w:rsidRPr="00EA79D2">
        <w:t>–</w:t>
      </w:r>
      <w:r w:rsidRPr="00B41164">
        <w:rPr>
          <w:rStyle w:val="-2"/>
          <w:rFonts w:hint="eastAsia"/>
        </w:rPr>
        <w:t>格式</w:t>
      </w:r>
      <w:r>
        <w:t>–</w:t>
      </w:r>
      <w:r>
        <w:rPr>
          <w:rStyle w:val="-2"/>
          <w:rFonts w:hint="eastAsia"/>
        </w:rPr>
        <w:t>快捷键</w:t>
      </w:r>
      <w:r>
        <w:rPr>
          <w:rFonts w:hint="eastAsia"/>
        </w:rPr>
        <w:t>可以修改样式的快捷键：选择</w:t>
      </w:r>
      <w:r w:rsidRPr="004010F9">
        <w:rPr>
          <w:rStyle w:val="-3"/>
          <w:rFonts w:hint="eastAsia"/>
        </w:rPr>
        <w:t>将更改保存在</w:t>
      </w:r>
      <w:r>
        <w:rPr>
          <w:rFonts w:hint="eastAsia"/>
        </w:rPr>
        <w:t>为当前文档名，在</w:t>
      </w:r>
      <w:r w:rsidRPr="004010F9">
        <w:rPr>
          <w:rStyle w:val="-3"/>
          <w:rFonts w:hint="eastAsia"/>
        </w:rPr>
        <w:t>新按快捷键</w:t>
      </w:r>
      <w:r>
        <w:rPr>
          <w:rFonts w:hint="eastAsia"/>
        </w:rPr>
        <w:t>中按下待设快捷键，点击</w:t>
      </w:r>
      <w:r w:rsidRPr="00290DE6">
        <w:rPr>
          <w:rStyle w:val="-2"/>
          <w:rFonts w:hint="eastAsia"/>
        </w:rPr>
        <w:t>指定</w:t>
      </w:r>
      <w:r>
        <w:rPr>
          <w:rFonts w:hint="eastAsia"/>
        </w:rPr>
        <w:t>即可。</w:t>
      </w:r>
    </w:p>
    <w:p w14:paraId="51A175AD" w14:textId="77777777" w:rsidR="00FE38B1" w:rsidRPr="00935868" w:rsidRDefault="00FE38B1" w:rsidP="00FE38B1">
      <w:pPr>
        <w:ind w:firstLine="480"/>
      </w:pPr>
    </w:p>
    <w:p w14:paraId="3A2C61B1" w14:textId="77777777" w:rsidR="00FE38B1" w:rsidRDefault="00FE38B1" w:rsidP="00FE38B1">
      <w:pPr>
        <w:ind w:firstLine="480"/>
      </w:pPr>
      <w:r>
        <w:rPr>
          <w:rFonts w:hint="eastAsia"/>
        </w:rPr>
        <w:t>如果需要在文档之间迁移样式，可以在</w:t>
      </w:r>
      <w:r w:rsidRPr="00ED0651">
        <w:rPr>
          <w:rStyle w:val="-4"/>
          <w:rFonts w:hint="eastAsia"/>
        </w:rPr>
        <w:t>样式窗格</w:t>
      </w:r>
      <w:r>
        <w:t>–</w:t>
      </w:r>
      <w:r w:rsidRPr="00ED0651">
        <w:rPr>
          <w:rStyle w:val="-2"/>
          <w:rFonts w:hint="eastAsia"/>
        </w:rPr>
        <w:t>管理样式</w:t>
      </w:r>
      <w:r>
        <w:t>–</w:t>
      </w:r>
      <w:r w:rsidRPr="00ED0651">
        <w:rPr>
          <w:rStyle w:val="-4"/>
        </w:rPr>
        <w:t>管理样式窗口</w:t>
      </w:r>
      <w:r>
        <w:t>–</w:t>
      </w:r>
      <w:r w:rsidRPr="00ED0651">
        <w:rPr>
          <w:rStyle w:val="-2"/>
          <w:rFonts w:hint="eastAsia"/>
        </w:rPr>
        <w:t>导入</w:t>
      </w:r>
      <w:r w:rsidRPr="00ED0651">
        <w:rPr>
          <w:rStyle w:val="-2"/>
          <w:rFonts w:hint="eastAsia"/>
        </w:rPr>
        <w:t>/</w:t>
      </w:r>
      <w:r w:rsidRPr="00ED0651">
        <w:rPr>
          <w:rStyle w:val="-2"/>
          <w:rFonts w:hint="eastAsia"/>
        </w:rPr>
        <w:t>导出</w:t>
      </w:r>
      <w:r>
        <w:rPr>
          <w:rFonts w:hint="eastAsia"/>
        </w:rPr>
        <w:t>中打开</w:t>
      </w:r>
      <w:r w:rsidRPr="00ED0651">
        <w:rPr>
          <w:rStyle w:val="-4"/>
          <w:rFonts w:hint="eastAsia"/>
        </w:rPr>
        <w:t>样式管理器窗口</w:t>
      </w:r>
      <w:r>
        <w:rPr>
          <w:rFonts w:hint="eastAsia"/>
        </w:rPr>
        <w:t>，左右两侧分别是当前文档和另一文档包含的样式，</w:t>
      </w:r>
      <w:r w:rsidRPr="00ED0651">
        <w:rPr>
          <w:rStyle w:val="-3"/>
          <w:rFonts w:hint="eastAsia"/>
        </w:rPr>
        <w:t>样式位于</w:t>
      </w:r>
      <w:r>
        <w:rPr>
          <w:rFonts w:hint="eastAsia"/>
        </w:rPr>
        <w:t>即为样式所在文档名称。将一文档中的样式复制（并覆盖）至另一文档即可。样式管理可以用于修复文档受损样式。</w:t>
      </w:r>
    </w:p>
    <w:p w14:paraId="53AC86BC" w14:textId="77777777" w:rsidR="001C2119" w:rsidRDefault="00F6143A" w:rsidP="00B85939">
      <w:pPr>
        <w:pStyle w:val="21"/>
      </w:pPr>
      <w:r>
        <w:rPr>
          <w:rFonts w:hint="eastAsia"/>
        </w:rPr>
        <w:t xml:space="preserve">　</w:t>
      </w:r>
      <w:bookmarkStart w:id="262" w:name="_Toc129216745"/>
      <w:bookmarkStart w:id="263" w:name="_Toc129261394"/>
      <w:bookmarkStart w:id="264" w:name="_Toc129640453"/>
      <w:bookmarkStart w:id="265" w:name="_Toc130413734"/>
      <w:bookmarkStart w:id="266" w:name="_Toc130663232"/>
      <w:r>
        <w:rPr>
          <w:rFonts w:hint="eastAsia"/>
        </w:rPr>
        <w:t>文档部件设置</w:t>
      </w:r>
      <w:bookmarkEnd w:id="262"/>
      <w:bookmarkEnd w:id="263"/>
      <w:bookmarkEnd w:id="264"/>
      <w:bookmarkEnd w:id="265"/>
      <w:bookmarkEnd w:id="266"/>
    </w:p>
    <w:p w14:paraId="1CB9C66C" w14:textId="77777777" w:rsidR="001C2119" w:rsidRDefault="00F6143A" w:rsidP="00CE289B">
      <w:pPr>
        <w:pStyle w:val="31"/>
      </w:pPr>
      <w:bookmarkStart w:id="267" w:name="_Ref129048535"/>
      <w:r>
        <w:rPr>
          <w:rFonts w:hint="eastAsia"/>
        </w:rPr>
        <w:t xml:space="preserve">　</w:t>
      </w:r>
      <w:bookmarkStart w:id="268" w:name="_Toc129216749"/>
      <w:bookmarkStart w:id="269" w:name="_Toc129261398"/>
      <w:bookmarkStart w:id="270" w:name="_Toc129640455"/>
      <w:bookmarkStart w:id="271" w:name="_Toc130413735"/>
      <w:bookmarkStart w:id="272" w:name="_Ref130663140"/>
      <w:bookmarkStart w:id="273" w:name="_Toc130663233"/>
      <w:r>
        <w:rPr>
          <w:rFonts w:hint="eastAsia"/>
        </w:rPr>
        <w:t>公式</w:t>
      </w:r>
      <w:bookmarkEnd w:id="267"/>
      <w:bookmarkEnd w:id="268"/>
      <w:bookmarkEnd w:id="269"/>
      <w:bookmarkEnd w:id="270"/>
      <w:bookmarkEnd w:id="271"/>
      <w:bookmarkEnd w:id="272"/>
      <w:bookmarkEnd w:id="273"/>
    </w:p>
    <w:p w14:paraId="1DFDD4D5" w14:textId="77777777" w:rsidR="00CE289B" w:rsidRDefault="00CE289B" w:rsidP="00CE289B">
      <w:pPr>
        <w:ind w:firstLine="480"/>
      </w:pPr>
      <w:bookmarkStart w:id="274" w:name="_Hlk129908676"/>
      <w:r>
        <w:rPr>
          <w:rFonts w:hint="eastAsia"/>
        </w:rPr>
        <w:t>先通过</w:t>
      </w:r>
      <w:r w:rsidRPr="00CE289B">
        <w:rPr>
          <w:rStyle w:val="-"/>
          <w:rFonts w:hint="eastAsia"/>
        </w:rPr>
        <w:t>插入</w:t>
      </w:r>
      <w:r>
        <w:t>–</w:t>
      </w:r>
      <w:r w:rsidRPr="00CE289B">
        <w:rPr>
          <w:rStyle w:val="-0"/>
          <w:rFonts w:hint="eastAsia"/>
        </w:rPr>
        <w:t>符号</w:t>
      </w:r>
      <w:r>
        <w:t>–</w:t>
      </w:r>
      <w:r w:rsidRPr="00CE289B">
        <w:rPr>
          <w:rStyle w:val="-2"/>
          <w:rFonts w:hint="eastAsia"/>
        </w:rPr>
        <w:t>公式</w:t>
      </w:r>
      <w:r>
        <w:rPr>
          <w:rFonts w:hint="eastAsia"/>
        </w:rPr>
        <w:t>或直接按下</w:t>
      </w:r>
      <w:r w:rsidRPr="00CE289B">
        <w:rPr>
          <w:rStyle w:val="-2"/>
          <w:rFonts w:hint="eastAsia"/>
        </w:rPr>
        <w:t>Alt</w:t>
      </w:r>
      <w:r>
        <w:rPr>
          <w:rFonts w:hint="eastAsia"/>
        </w:rPr>
        <w:t>+</w:t>
      </w:r>
      <w:r w:rsidRPr="00CE289B">
        <w:rPr>
          <w:rStyle w:val="-2"/>
          <w:rFonts w:hint="eastAsia"/>
        </w:rPr>
        <w:t>=</w:t>
      </w:r>
      <w:r w:rsidRPr="00CE289B">
        <w:rPr>
          <w:rFonts w:hint="eastAsia"/>
        </w:rPr>
        <w:t>插入</w:t>
      </w:r>
      <w:r>
        <w:rPr>
          <w:rFonts w:hint="eastAsia"/>
        </w:rPr>
        <w:t>公式占位符，再在</w:t>
      </w:r>
      <w:r w:rsidRPr="00CE289B">
        <w:rPr>
          <w:rStyle w:val="-"/>
          <w:rFonts w:hint="eastAsia"/>
        </w:rPr>
        <w:t>公式</w:t>
      </w:r>
      <w:r>
        <w:t>–</w:t>
      </w:r>
      <w:r w:rsidRPr="00CE289B">
        <w:rPr>
          <w:rStyle w:val="-0"/>
          <w:rFonts w:hint="eastAsia"/>
        </w:rPr>
        <w:t>转换</w:t>
      </w:r>
      <w:r>
        <w:t>–</w:t>
      </w:r>
      <w:r w:rsidRPr="00CE289B">
        <w:rPr>
          <w:rStyle w:val="-2"/>
          <w:rFonts w:hint="eastAsia"/>
        </w:rPr>
        <w:t>对话框加载按钮</w:t>
      </w:r>
      <w:r>
        <w:rPr>
          <w:rFonts w:hint="eastAsia"/>
        </w:rPr>
        <w:t>中，设置</w:t>
      </w:r>
      <w:r w:rsidRPr="00CE289B">
        <w:rPr>
          <w:rStyle w:val="-3"/>
          <w:rFonts w:hint="eastAsia"/>
        </w:rPr>
        <w:t>公式区的默认字体</w:t>
      </w:r>
      <w:r>
        <w:rPr>
          <w:rFonts w:hint="eastAsia"/>
        </w:rPr>
        <w:t>为</w:t>
      </w:r>
      <w:r w:rsidRPr="00CE289B">
        <w:rPr>
          <w:rStyle w:val="-3"/>
          <w:rFonts w:hint="eastAsia"/>
        </w:rPr>
        <w:t>XITS</w:t>
      </w:r>
      <w:r w:rsidRPr="00CE289B">
        <w:rPr>
          <w:rStyle w:val="-3"/>
        </w:rPr>
        <w:t xml:space="preserve"> Math</w:t>
      </w:r>
      <w:r>
        <w:rPr>
          <w:rFonts w:hint="eastAsia"/>
        </w:rPr>
        <w:t>。</w:t>
      </w:r>
    </w:p>
    <w:p w14:paraId="2DDAC0AD" w14:textId="77777777" w:rsidR="00D302EB" w:rsidRDefault="00276647" w:rsidP="00D302EB">
      <w:pPr>
        <w:ind w:firstLine="480"/>
      </w:pPr>
      <w:r>
        <w:rPr>
          <w:rFonts w:hint="eastAsia"/>
        </w:rPr>
        <w:t>Word</w:t>
      </w:r>
      <w:r w:rsidR="00D302EB">
        <w:rPr>
          <w:rFonts w:hint="eastAsia"/>
        </w:rPr>
        <w:t>已经插入的公式无法通过</w:t>
      </w:r>
      <w:r>
        <w:rPr>
          <w:rFonts w:hint="eastAsia"/>
        </w:rPr>
        <w:t>更改</w:t>
      </w:r>
      <w:r w:rsidRPr="00CE289B">
        <w:rPr>
          <w:rStyle w:val="-3"/>
          <w:rFonts w:hint="eastAsia"/>
        </w:rPr>
        <w:t>公式区的默认字体</w:t>
      </w:r>
      <w:r w:rsidR="00D302EB">
        <w:rPr>
          <w:rFonts w:hint="eastAsia"/>
        </w:rPr>
        <w:t>更改字体，但可以使用高级替换功能更改字体</w:t>
      </w:r>
      <w:r>
        <w:rPr>
          <w:rFonts w:hint="eastAsia"/>
        </w:rPr>
        <w:t>：</w:t>
      </w:r>
      <w:r w:rsidR="00D302EB">
        <w:rPr>
          <w:rFonts w:hint="eastAsia"/>
        </w:rPr>
        <w:t>在</w:t>
      </w:r>
      <w:r w:rsidR="00D302EB" w:rsidRPr="00276647">
        <w:rPr>
          <w:rStyle w:val="-"/>
          <w:rFonts w:hint="eastAsia"/>
        </w:rPr>
        <w:t>开始</w:t>
      </w:r>
      <w:r w:rsidR="00D302EB">
        <w:t>–</w:t>
      </w:r>
      <w:r w:rsidR="00D302EB" w:rsidRPr="00276647">
        <w:rPr>
          <w:rStyle w:val="-0"/>
          <w:rFonts w:hint="eastAsia"/>
        </w:rPr>
        <w:t>编辑</w:t>
      </w:r>
      <w:r w:rsidR="00D302EB">
        <w:t>–</w:t>
      </w:r>
      <w:r w:rsidR="00D302EB" w:rsidRPr="00276647">
        <w:rPr>
          <w:rStyle w:val="-2"/>
          <w:rFonts w:hint="eastAsia"/>
        </w:rPr>
        <w:t>替换</w:t>
      </w:r>
      <w:r>
        <w:t>–</w:t>
      </w:r>
      <w:r w:rsidRPr="00276647">
        <w:rPr>
          <w:rStyle w:val="-4"/>
          <w:rFonts w:hint="eastAsia"/>
        </w:rPr>
        <w:t>查找和替换窗口</w:t>
      </w:r>
      <w:r w:rsidR="00D302EB">
        <w:rPr>
          <w:rFonts w:hint="eastAsia"/>
        </w:rPr>
        <w:t>中点击</w:t>
      </w:r>
      <w:r w:rsidR="00D302EB" w:rsidRPr="00276647">
        <w:rPr>
          <w:rStyle w:val="-2"/>
          <w:rFonts w:hint="eastAsia"/>
        </w:rPr>
        <w:t>更多</w:t>
      </w:r>
      <w:r w:rsidR="00232734">
        <w:rPr>
          <w:rFonts w:hint="eastAsia"/>
        </w:rPr>
        <w:t>；在</w:t>
      </w:r>
      <w:r w:rsidR="00232734" w:rsidRPr="000D43E4">
        <w:rPr>
          <w:rStyle w:val="-3"/>
          <w:rFonts w:hint="eastAsia"/>
        </w:rPr>
        <w:t>查找内容</w:t>
      </w:r>
      <w:r w:rsidR="00232734">
        <w:rPr>
          <w:rFonts w:hint="eastAsia"/>
        </w:rPr>
        <w:t>输入框，点击</w:t>
      </w:r>
      <w:r w:rsidR="00232734" w:rsidRPr="000D43E4">
        <w:rPr>
          <w:rStyle w:val="-2"/>
          <w:rFonts w:hint="eastAsia"/>
        </w:rPr>
        <w:t>格式</w:t>
      </w:r>
      <w:r w:rsidR="00232734">
        <w:t>–</w:t>
      </w:r>
      <w:r w:rsidR="00232734" w:rsidRPr="000D43E4">
        <w:rPr>
          <w:rStyle w:val="-2"/>
          <w:rFonts w:hint="eastAsia"/>
        </w:rPr>
        <w:t>字体</w:t>
      </w:r>
      <w:r w:rsidR="00750E6B">
        <w:rPr>
          <w:rFonts w:hint="eastAsia"/>
        </w:rPr>
        <w:t>调出</w:t>
      </w:r>
      <w:r w:rsidR="00232734" w:rsidRPr="000D43E4">
        <w:rPr>
          <w:rStyle w:val="-4"/>
          <w:rFonts w:hint="eastAsia"/>
        </w:rPr>
        <w:t>查找字体窗口</w:t>
      </w:r>
      <w:r w:rsidR="009142D8">
        <w:rPr>
          <w:rFonts w:hint="eastAsia"/>
        </w:rPr>
        <w:t>，</w:t>
      </w:r>
      <w:r w:rsidR="00750E6B">
        <w:rPr>
          <w:rFonts w:hint="eastAsia"/>
        </w:rPr>
        <w:t>在</w:t>
      </w:r>
      <w:r w:rsidR="00232734" w:rsidRPr="000D43E4">
        <w:rPr>
          <w:rStyle w:val="-1"/>
          <w:rFonts w:hint="eastAsia"/>
        </w:rPr>
        <w:t>字体</w:t>
      </w:r>
      <w:r w:rsidR="00232734">
        <w:rPr>
          <w:rFonts w:hint="eastAsia"/>
        </w:rPr>
        <w:t>中选择</w:t>
      </w:r>
      <w:r w:rsidR="00232734" w:rsidRPr="00207181">
        <w:rPr>
          <w:rStyle w:val="-3"/>
          <w:rFonts w:hint="eastAsia"/>
        </w:rPr>
        <w:t>西文字体</w:t>
      </w:r>
      <w:r>
        <w:rPr>
          <w:rFonts w:hint="eastAsia"/>
        </w:rPr>
        <w:t>为</w:t>
      </w:r>
      <w:r w:rsidRPr="00276647">
        <w:rPr>
          <w:rStyle w:val="-3"/>
          <w:rFonts w:hint="eastAsia"/>
        </w:rPr>
        <w:t>Cambria</w:t>
      </w:r>
      <w:r w:rsidRPr="00276647">
        <w:rPr>
          <w:rStyle w:val="-3"/>
        </w:rPr>
        <w:t xml:space="preserve"> Math</w:t>
      </w:r>
      <w:r w:rsidR="00232734">
        <w:rPr>
          <w:rFonts w:hint="eastAsia"/>
        </w:rPr>
        <w:t>；在</w:t>
      </w:r>
      <w:r w:rsidR="00232734" w:rsidRPr="000D43E4">
        <w:rPr>
          <w:rStyle w:val="-3"/>
          <w:rFonts w:hint="eastAsia"/>
        </w:rPr>
        <w:t>替换为</w:t>
      </w:r>
      <w:r w:rsidR="00232734">
        <w:rPr>
          <w:rFonts w:hint="eastAsia"/>
        </w:rPr>
        <w:t>输入框，同样方法选择</w:t>
      </w:r>
      <w:r w:rsidR="00232734" w:rsidRPr="00207181">
        <w:rPr>
          <w:rStyle w:val="-3"/>
          <w:rFonts w:hint="eastAsia"/>
        </w:rPr>
        <w:t>西文字体</w:t>
      </w:r>
      <w:r>
        <w:rPr>
          <w:rFonts w:hint="eastAsia"/>
        </w:rPr>
        <w:t>为</w:t>
      </w:r>
      <w:r w:rsidRPr="00CE289B">
        <w:rPr>
          <w:rStyle w:val="-3"/>
          <w:rFonts w:hint="eastAsia"/>
        </w:rPr>
        <w:t>XITS</w:t>
      </w:r>
      <w:r w:rsidRPr="00CE289B">
        <w:rPr>
          <w:rStyle w:val="-3"/>
        </w:rPr>
        <w:t xml:space="preserve"> Math</w:t>
      </w:r>
      <w:r w:rsidR="00D302EB">
        <w:rPr>
          <w:rFonts w:hint="eastAsia"/>
        </w:rPr>
        <w:t>，</w:t>
      </w:r>
      <w:r>
        <w:rPr>
          <w:rFonts w:hint="eastAsia"/>
        </w:rPr>
        <w:t>点击</w:t>
      </w:r>
      <w:r w:rsidR="00D302EB" w:rsidRPr="00276647">
        <w:rPr>
          <w:rStyle w:val="-2"/>
          <w:rFonts w:hint="eastAsia"/>
        </w:rPr>
        <w:t>全部替换</w:t>
      </w:r>
      <w:r w:rsidR="00D302EB">
        <w:rPr>
          <w:rFonts w:hint="eastAsia"/>
        </w:rPr>
        <w:t>即可。</w:t>
      </w:r>
    </w:p>
    <w:bookmarkEnd w:id="274"/>
    <w:p w14:paraId="3C1E89C2" w14:textId="77777777" w:rsidR="00ED5C7F" w:rsidRDefault="00ED5C7F" w:rsidP="00ED5C7F">
      <w:pPr>
        <w:pStyle w:val="31"/>
      </w:pPr>
      <w:r>
        <w:rPr>
          <w:rFonts w:hint="eastAsia"/>
        </w:rPr>
        <w:t xml:space="preserve">　</w:t>
      </w:r>
      <w:bookmarkStart w:id="275" w:name="_Toc130413736"/>
      <w:bookmarkStart w:id="276" w:name="_Toc130663234"/>
      <w:r w:rsidR="00E81DB6">
        <w:rPr>
          <w:rFonts w:hint="eastAsia"/>
        </w:rPr>
        <w:t>续表题注</w:t>
      </w:r>
      <w:bookmarkEnd w:id="275"/>
      <w:bookmarkEnd w:id="276"/>
    </w:p>
    <w:p w14:paraId="7A97BA4E" w14:textId="77777777" w:rsidR="009A38A3" w:rsidRDefault="009A38A3" w:rsidP="009A38A3">
      <w:pPr>
        <w:ind w:firstLine="480"/>
      </w:pPr>
      <w:r>
        <w:rPr>
          <w:rFonts w:hint="eastAsia"/>
        </w:rPr>
        <w:t>为了保持跨页表格的连续性、不手动断开表格，又要在次页</w:t>
      </w:r>
      <w:r w:rsidR="004F49AB">
        <w:rPr>
          <w:rFonts w:hint="eastAsia"/>
        </w:rPr>
        <w:t>续表</w:t>
      </w:r>
      <w:r>
        <w:rPr>
          <w:rFonts w:hint="eastAsia"/>
        </w:rPr>
        <w:t>顶端插入</w:t>
      </w:r>
      <w:r w:rsidR="00E81DB6">
        <w:rPr>
          <w:rFonts w:hint="eastAsia"/>
        </w:rPr>
        <w:t>表注</w:t>
      </w:r>
      <w:r>
        <w:rPr>
          <w:rFonts w:hint="eastAsia"/>
        </w:rPr>
        <w:t>，现采取的方法是使用</w:t>
      </w:r>
      <w:r w:rsidR="0011698A">
        <w:rPr>
          <w:rFonts w:hint="eastAsia"/>
        </w:rPr>
        <w:t>文字环绕型的表格或</w:t>
      </w:r>
      <w:r>
        <w:rPr>
          <w:rFonts w:hint="eastAsia"/>
        </w:rPr>
        <w:t>文本框。</w:t>
      </w:r>
    </w:p>
    <w:p w14:paraId="29D33295" w14:textId="77777777" w:rsidR="009A38A3" w:rsidRDefault="0011698A" w:rsidP="00ED5C7F">
      <w:pPr>
        <w:ind w:firstLine="480"/>
      </w:pPr>
      <w:r>
        <w:rPr>
          <w:rFonts w:hint="eastAsia"/>
        </w:rPr>
        <w:t>如果使用表格：</w:t>
      </w:r>
    </w:p>
    <w:p w14:paraId="26483581" w14:textId="77777777" w:rsidR="00232734" w:rsidRDefault="0011698A" w:rsidP="00ED5C7F">
      <w:pPr>
        <w:ind w:firstLine="480"/>
      </w:pPr>
      <w:r>
        <w:rPr>
          <w:rFonts w:hint="eastAsia"/>
        </w:rPr>
        <w:t>通过</w:t>
      </w:r>
      <w:r w:rsidRPr="00A3084A">
        <w:rPr>
          <w:rStyle w:val="-"/>
        </w:rPr>
        <w:t>插入</w:t>
      </w:r>
      <w:r>
        <w:t>–</w:t>
      </w:r>
      <w:r w:rsidRPr="00A3084A">
        <w:rPr>
          <w:rStyle w:val="-0"/>
        </w:rPr>
        <w:t>表格</w:t>
      </w:r>
      <w:r>
        <w:t>–</w:t>
      </w:r>
      <w:r w:rsidRPr="00A3084A">
        <w:rPr>
          <w:rStyle w:val="-2"/>
        </w:rPr>
        <w:t>表格</w:t>
      </w:r>
      <w:r>
        <w:rPr>
          <w:rFonts w:hint="eastAsia"/>
        </w:rPr>
        <w:t>插入一</w:t>
      </w:r>
      <w:r>
        <w:rPr>
          <w:rFonts w:hint="eastAsia"/>
        </w:rPr>
        <w:t>1</w:t>
      </w:r>
      <w:r>
        <w:rPr>
          <w:rFonts w:hint="eastAsia"/>
        </w:rPr>
        <w:t>行</w:t>
      </w:r>
      <w:r>
        <w:rPr>
          <w:rFonts w:hint="eastAsia"/>
        </w:rPr>
        <w:t>1</w:t>
      </w:r>
      <w:r>
        <w:rPr>
          <w:rFonts w:hint="eastAsia"/>
        </w:rPr>
        <w:t>列的表格，选择表格。</w:t>
      </w:r>
    </w:p>
    <w:p w14:paraId="3B395242" w14:textId="77777777" w:rsidR="00232734" w:rsidRDefault="0011698A" w:rsidP="00ED5C7F">
      <w:pPr>
        <w:ind w:firstLine="480"/>
      </w:pPr>
      <w:r>
        <w:rPr>
          <w:rFonts w:hint="eastAsia"/>
        </w:rPr>
        <w:t>在</w:t>
      </w:r>
      <w:r w:rsidRPr="00A3084A">
        <w:rPr>
          <w:rStyle w:val="-"/>
          <w:rFonts w:hint="eastAsia"/>
        </w:rPr>
        <w:t>表设计</w:t>
      </w:r>
      <w:r>
        <w:t>–</w:t>
      </w:r>
      <w:r w:rsidRPr="00A3084A">
        <w:rPr>
          <w:rStyle w:val="-0"/>
          <w:rFonts w:hint="eastAsia"/>
        </w:rPr>
        <w:t>边框</w:t>
      </w:r>
      <w:r>
        <w:t>–</w:t>
      </w:r>
      <w:r w:rsidRPr="00A3084A">
        <w:rPr>
          <w:rStyle w:val="-2"/>
          <w:rFonts w:hint="eastAsia"/>
        </w:rPr>
        <w:t>边框下拉菜单</w:t>
      </w:r>
      <w:r>
        <w:rPr>
          <w:rFonts w:hint="eastAsia"/>
        </w:rPr>
        <w:t>中选择</w:t>
      </w:r>
      <w:r w:rsidRPr="00A3084A">
        <w:rPr>
          <w:rStyle w:val="-2"/>
          <w:rFonts w:hint="eastAsia"/>
        </w:rPr>
        <w:t>无框线</w:t>
      </w:r>
      <w:r>
        <w:rPr>
          <w:rFonts w:hint="eastAsia"/>
        </w:rPr>
        <w:t>。</w:t>
      </w:r>
    </w:p>
    <w:p w14:paraId="211570E4" w14:textId="77777777" w:rsidR="0011698A" w:rsidRDefault="0011698A" w:rsidP="00ED5C7F">
      <w:pPr>
        <w:ind w:firstLine="480"/>
      </w:pPr>
      <w:r>
        <w:rPr>
          <w:rFonts w:hint="eastAsia"/>
        </w:rPr>
        <w:t>在</w:t>
      </w:r>
      <w:r w:rsidRPr="00A3084A">
        <w:rPr>
          <w:rStyle w:val="-"/>
          <w:rFonts w:hint="eastAsia"/>
        </w:rPr>
        <w:t>布局</w:t>
      </w:r>
      <w:r>
        <w:t>–</w:t>
      </w:r>
      <w:r w:rsidRPr="00A3084A">
        <w:rPr>
          <w:rStyle w:val="-0"/>
          <w:rFonts w:hint="eastAsia"/>
        </w:rPr>
        <w:t>表</w:t>
      </w:r>
      <w:r>
        <w:t>–</w:t>
      </w:r>
      <w:r w:rsidRPr="00A3084A">
        <w:rPr>
          <w:rStyle w:val="-2"/>
          <w:rFonts w:hint="eastAsia"/>
        </w:rPr>
        <w:t>属性</w:t>
      </w:r>
      <w:r>
        <w:t>–</w:t>
      </w:r>
      <w:r w:rsidRPr="00A3084A">
        <w:rPr>
          <w:rStyle w:val="-4"/>
          <w:rFonts w:hint="eastAsia"/>
        </w:rPr>
        <w:t>表格属性窗口</w:t>
      </w:r>
      <w:r>
        <w:rPr>
          <w:rFonts w:hint="eastAsia"/>
        </w:rPr>
        <w:t>：</w:t>
      </w:r>
      <w:r w:rsidR="00DE05E1">
        <w:rPr>
          <w:rFonts w:hint="eastAsia"/>
        </w:rPr>
        <w:t>在</w:t>
      </w:r>
      <w:r w:rsidR="00DE05E1" w:rsidRPr="00A3084A">
        <w:rPr>
          <w:rStyle w:val="-1"/>
          <w:rFonts w:hint="eastAsia"/>
        </w:rPr>
        <w:t>表格</w:t>
      </w:r>
      <w:r w:rsidR="00DE05E1">
        <w:rPr>
          <w:rFonts w:hint="eastAsia"/>
        </w:rPr>
        <w:t>，设置</w:t>
      </w:r>
      <w:r w:rsidR="00DE05E1" w:rsidRPr="00A3084A">
        <w:rPr>
          <w:rStyle w:val="-3"/>
          <w:rFonts w:hint="eastAsia"/>
        </w:rPr>
        <w:t>对齐方式</w:t>
      </w:r>
      <w:r w:rsidR="00DE05E1">
        <w:rPr>
          <w:rFonts w:hint="eastAsia"/>
        </w:rPr>
        <w:t>为</w:t>
      </w:r>
      <w:r w:rsidR="00DE05E1" w:rsidRPr="00A3084A">
        <w:rPr>
          <w:rStyle w:val="-2"/>
          <w:rFonts w:hint="eastAsia"/>
        </w:rPr>
        <w:t>居中</w:t>
      </w:r>
      <w:r w:rsidR="00DE05E1">
        <w:rPr>
          <w:rFonts w:hint="eastAsia"/>
        </w:rPr>
        <w:t>，</w:t>
      </w:r>
      <w:r w:rsidR="00DE05E1" w:rsidRPr="00A3084A">
        <w:rPr>
          <w:rStyle w:val="-3"/>
          <w:rFonts w:hint="eastAsia"/>
        </w:rPr>
        <w:t>文字环绕</w:t>
      </w:r>
      <w:r w:rsidR="00DE05E1">
        <w:rPr>
          <w:rFonts w:hint="eastAsia"/>
        </w:rPr>
        <w:t>为</w:t>
      </w:r>
      <w:r w:rsidR="00DE05E1" w:rsidRPr="00A3084A">
        <w:rPr>
          <w:rStyle w:val="-2"/>
          <w:rFonts w:hint="eastAsia"/>
        </w:rPr>
        <w:t>环绕</w:t>
      </w:r>
      <w:r w:rsidR="00DE05E1">
        <w:rPr>
          <w:rFonts w:hint="eastAsia"/>
        </w:rPr>
        <w:t>，</w:t>
      </w:r>
      <w:r w:rsidR="00232734">
        <w:rPr>
          <w:rFonts w:hint="eastAsia"/>
        </w:rPr>
        <w:t>通过</w:t>
      </w:r>
      <w:r w:rsidR="00DE05E1" w:rsidRPr="00A3084A">
        <w:rPr>
          <w:rStyle w:val="-2"/>
          <w:rFonts w:hint="eastAsia"/>
        </w:rPr>
        <w:t>定位</w:t>
      </w:r>
      <w:r w:rsidR="00232734">
        <w:rPr>
          <w:rFonts w:hint="eastAsia"/>
        </w:rPr>
        <w:t>调出</w:t>
      </w:r>
      <w:r w:rsidR="00DE05E1" w:rsidRPr="00A3084A">
        <w:rPr>
          <w:rStyle w:val="-4"/>
          <w:rFonts w:hint="eastAsia"/>
        </w:rPr>
        <w:t>表格定位窗口</w:t>
      </w:r>
      <w:r w:rsidR="00DE05E1">
        <w:rPr>
          <w:rFonts w:hint="eastAsia"/>
        </w:rPr>
        <w:t>，设置表格</w:t>
      </w:r>
      <w:r w:rsidR="00DE05E1" w:rsidRPr="00A3084A">
        <w:rPr>
          <w:rStyle w:val="-3"/>
        </w:rPr>
        <w:t>水平</w:t>
      </w:r>
      <w:r w:rsidR="00DE05E1">
        <w:rPr>
          <w:rFonts w:hint="eastAsia"/>
        </w:rPr>
        <w:t>位置为</w:t>
      </w:r>
      <w:r w:rsidR="00DE05E1" w:rsidRPr="00A3084A">
        <w:rPr>
          <w:rStyle w:val="-3"/>
          <w:rFonts w:hint="eastAsia"/>
        </w:rPr>
        <w:t>居中</w:t>
      </w:r>
      <w:r w:rsidR="00DE05E1">
        <w:rPr>
          <w:rFonts w:hint="eastAsia"/>
        </w:rPr>
        <w:t>、</w:t>
      </w:r>
      <w:r w:rsidR="00DE05E1" w:rsidRPr="00A3084A">
        <w:rPr>
          <w:rStyle w:val="-3"/>
          <w:rFonts w:hint="eastAsia"/>
        </w:rPr>
        <w:t>相对于页边距</w:t>
      </w:r>
      <w:r w:rsidR="00DE05E1">
        <w:rPr>
          <w:rFonts w:hint="eastAsia"/>
        </w:rPr>
        <w:t>，</w:t>
      </w:r>
      <w:r w:rsidR="00DE05E1" w:rsidRPr="00A3084A">
        <w:rPr>
          <w:rStyle w:val="-3"/>
          <w:rFonts w:hint="eastAsia"/>
        </w:rPr>
        <w:t>垂直</w:t>
      </w:r>
      <w:r w:rsidR="00DE05E1">
        <w:rPr>
          <w:rFonts w:hint="eastAsia"/>
        </w:rPr>
        <w:t>位置为</w:t>
      </w:r>
      <w:r w:rsidR="00DE05E1" w:rsidRPr="00A3084A">
        <w:rPr>
          <w:rStyle w:val="-3"/>
          <w:rFonts w:hint="eastAsia"/>
        </w:rPr>
        <w:t>顶端</w:t>
      </w:r>
      <w:r w:rsidR="00DE05E1">
        <w:rPr>
          <w:rFonts w:hint="eastAsia"/>
        </w:rPr>
        <w:t>、</w:t>
      </w:r>
      <w:r w:rsidR="00DE05E1" w:rsidRPr="00A3084A">
        <w:rPr>
          <w:rStyle w:val="-3"/>
          <w:rFonts w:hint="eastAsia"/>
        </w:rPr>
        <w:t>相对于页边距</w:t>
      </w:r>
      <w:r w:rsidR="00DE05E1">
        <w:rPr>
          <w:rFonts w:hint="eastAsia"/>
        </w:rPr>
        <w:t>，</w:t>
      </w:r>
      <w:r w:rsidR="00DE05E1" w:rsidRPr="00A3084A">
        <w:rPr>
          <w:rStyle w:val="-3"/>
          <w:rFonts w:hint="eastAsia"/>
        </w:rPr>
        <w:t>距正文上下左右</w:t>
      </w:r>
      <w:r w:rsidR="00DE05E1">
        <w:rPr>
          <w:rFonts w:hint="eastAsia"/>
        </w:rPr>
        <w:t>距离为</w:t>
      </w:r>
      <w:r w:rsidR="00DE05E1">
        <w:rPr>
          <w:rFonts w:hint="eastAsia"/>
        </w:rPr>
        <w:t>0</w:t>
      </w:r>
      <w:r w:rsidR="00DE05E1">
        <w:rPr>
          <w:rFonts w:hint="eastAsia"/>
        </w:rPr>
        <w:t>，取消勾选</w:t>
      </w:r>
      <w:r w:rsidR="00DE05E1" w:rsidRPr="00A3084A">
        <w:rPr>
          <w:rStyle w:val="-3"/>
          <w:rFonts w:hint="eastAsia"/>
        </w:rPr>
        <w:t>随文字移</w:t>
      </w:r>
      <w:r w:rsidR="00DE05E1" w:rsidRPr="00A3084A">
        <w:rPr>
          <w:rStyle w:val="-3"/>
          <w:rFonts w:hint="eastAsia"/>
        </w:rPr>
        <w:lastRenderedPageBreak/>
        <w:t>动</w:t>
      </w:r>
      <w:r w:rsidR="00DE05E1">
        <w:rPr>
          <w:rFonts w:hint="eastAsia"/>
        </w:rPr>
        <w:t>、</w:t>
      </w:r>
      <w:r w:rsidR="00DE05E1" w:rsidRPr="00A3084A">
        <w:rPr>
          <w:rStyle w:val="-3"/>
          <w:rFonts w:hint="eastAsia"/>
        </w:rPr>
        <w:t>允许重叠</w:t>
      </w:r>
      <w:r w:rsidR="00DE05E1">
        <w:rPr>
          <w:rFonts w:hint="eastAsia"/>
        </w:rPr>
        <w:t>，确认</w:t>
      </w:r>
      <w:r w:rsidR="00232734" w:rsidRPr="00232734">
        <w:rPr>
          <w:rFonts w:hint="eastAsia"/>
        </w:rPr>
        <w:t>返回上一窗口</w:t>
      </w:r>
      <w:r w:rsidR="00DE05E1">
        <w:rPr>
          <w:rFonts w:hint="eastAsia"/>
        </w:rPr>
        <w:t>；在</w:t>
      </w:r>
      <w:r w:rsidR="00DE05E1" w:rsidRPr="00A3084A">
        <w:rPr>
          <w:rStyle w:val="-1"/>
          <w:rFonts w:hint="eastAsia"/>
        </w:rPr>
        <w:t>行</w:t>
      </w:r>
      <w:r w:rsidR="00DE05E1">
        <w:rPr>
          <w:rFonts w:hint="eastAsia"/>
        </w:rPr>
        <w:t>，取消勾选</w:t>
      </w:r>
      <w:r w:rsidR="00DE05E1" w:rsidRPr="00A3084A">
        <w:rPr>
          <w:rStyle w:val="-3"/>
          <w:rFonts w:hint="eastAsia"/>
        </w:rPr>
        <w:t>指定高度</w:t>
      </w:r>
      <w:r w:rsidR="00DE05E1">
        <w:rPr>
          <w:rFonts w:hint="eastAsia"/>
        </w:rPr>
        <w:t>；在</w:t>
      </w:r>
      <w:r w:rsidR="00DE05E1" w:rsidRPr="00A3084A">
        <w:rPr>
          <w:rStyle w:val="-1"/>
          <w:rFonts w:hint="eastAsia"/>
        </w:rPr>
        <w:t>列</w:t>
      </w:r>
      <w:r w:rsidR="00DE05E1">
        <w:rPr>
          <w:rFonts w:hint="eastAsia"/>
        </w:rPr>
        <w:t>，勾选</w:t>
      </w:r>
      <w:r w:rsidR="00DE05E1" w:rsidRPr="00A3084A">
        <w:rPr>
          <w:rStyle w:val="-3"/>
          <w:rFonts w:hint="eastAsia"/>
        </w:rPr>
        <w:t>指定宽度</w:t>
      </w:r>
      <w:r w:rsidR="004F49AB" w:rsidRPr="004F49AB">
        <w:rPr>
          <w:rFonts w:hint="eastAsia"/>
        </w:rPr>
        <w:t>、</w:t>
      </w:r>
      <w:r w:rsidR="00DE05E1">
        <w:rPr>
          <w:rFonts w:hint="eastAsia"/>
        </w:rPr>
        <w:t>100%</w:t>
      </w:r>
      <w:r w:rsidR="00DE05E1">
        <w:rPr>
          <w:rFonts w:hint="eastAsia"/>
        </w:rPr>
        <w:t>、</w:t>
      </w:r>
      <w:r w:rsidR="00DE05E1" w:rsidRPr="00A3084A">
        <w:rPr>
          <w:rStyle w:val="-3"/>
          <w:rFonts w:hint="eastAsia"/>
        </w:rPr>
        <w:t>度量单位</w:t>
      </w:r>
      <w:r w:rsidR="00DE05E1">
        <w:rPr>
          <w:rFonts w:hint="eastAsia"/>
        </w:rPr>
        <w:t>为</w:t>
      </w:r>
      <w:r w:rsidR="00DE05E1" w:rsidRPr="00A3084A">
        <w:rPr>
          <w:rStyle w:val="-3"/>
          <w:rFonts w:hint="eastAsia"/>
        </w:rPr>
        <w:t>百分比</w:t>
      </w:r>
      <w:r w:rsidR="00DE05E1">
        <w:rPr>
          <w:rFonts w:hint="eastAsia"/>
        </w:rPr>
        <w:t>。</w:t>
      </w:r>
    </w:p>
    <w:p w14:paraId="4E98962C" w14:textId="77777777" w:rsidR="0011698A" w:rsidRPr="0011698A" w:rsidRDefault="00DE05E1" w:rsidP="00ED5C7F">
      <w:pPr>
        <w:ind w:firstLine="480"/>
      </w:pPr>
      <w:r>
        <w:rPr>
          <w:rFonts w:hint="eastAsia"/>
        </w:rPr>
        <w:t>如果使用文本框：</w:t>
      </w:r>
    </w:p>
    <w:p w14:paraId="4EC5EA6E" w14:textId="77777777" w:rsidR="00232734" w:rsidRDefault="00DE05E1" w:rsidP="00ED5C7F">
      <w:pPr>
        <w:ind w:firstLine="480"/>
      </w:pPr>
      <w:r>
        <w:rPr>
          <w:rFonts w:hint="eastAsia"/>
        </w:rPr>
        <w:t>通过</w:t>
      </w:r>
      <w:r w:rsidR="00ED5C7F" w:rsidRPr="00A3084A">
        <w:rPr>
          <w:rStyle w:val="-"/>
          <w:rFonts w:hint="eastAsia"/>
        </w:rPr>
        <w:t>插入</w:t>
      </w:r>
      <w:r w:rsidR="00ED5C7F">
        <w:t>–</w:t>
      </w:r>
      <w:r w:rsidR="00ED5C7F" w:rsidRPr="00A3084A">
        <w:rPr>
          <w:rStyle w:val="-0"/>
          <w:rFonts w:hint="eastAsia"/>
        </w:rPr>
        <w:t>文本</w:t>
      </w:r>
      <w:r w:rsidR="00ED5C7F">
        <w:t>–</w:t>
      </w:r>
      <w:r w:rsidR="00ED5C7F" w:rsidRPr="00A3084A">
        <w:rPr>
          <w:rStyle w:val="-2"/>
          <w:rFonts w:hint="eastAsia"/>
        </w:rPr>
        <w:t>文本框</w:t>
      </w:r>
      <w:r>
        <w:t>–</w:t>
      </w:r>
      <w:r w:rsidR="00ED5C7F" w:rsidRPr="00A3084A">
        <w:rPr>
          <w:rStyle w:val="-2"/>
          <w:rFonts w:hint="eastAsia"/>
        </w:rPr>
        <w:t>绘制横排文本框</w:t>
      </w:r>
      <w:r w:rsidR="00ED5C7F">
        <w:rPr>
          <w:rFonts w:hint="eastAsia"/>
        </w:rPr>
        <w:t>绘制一文本框</w:t>
      </w:r>
      <w:r>
        <w:rPr>
          <w:rFonts w:hint="eastAsia"/>
        </w:rPr>
        <w:t>，</w:t>
      </w:r>
      <w:r w:rsidR="00ED5C7F">
        <w:rPr>
          <w:rFonts w:hint="eastAsia"/>
        </w:rPr>
        <w:t>选择文本框</w:t>
      </w:r>
      <w:r>
        <w:rPr>
          <w:rFonts w:hint="eastAsia"/>
        </w:rPr>
        <w:t>。</w:t>
      </w:r>
    </w:p>
    <w:p w14:paraId="19BF4CA3" w14:textId="77777777" w:rsidR="00232734" w:rsidRDefault="00ED5C7F" w:rsidP="00ED5C7F">
      <w:pPr>
        <w:ind w:firstLine="480"/>
      </w:pPr>
      <w:r>
        <w:rPr>
          <w:rFonts w:hint="eastAsia"/>
        </w:rPr>
        <w:t>在</w:t>
      </w:r>
      <w:r w:rsidRPr="00A3084A">
        <w:rPr>
          <w:rStyle w:val="-"/>
          <w:rFonts w:hint="eastAsia"/>
        </w:rPr>
        <w:t>形状格式</w:t>
      </w:r>
      <w:r>
        <w:t>–</w:t>
      </w:r>
      <w:r w:rsidR="00E947E0" w:rsidRPr="00A3084A">
        <w:rPr>
          <w:rStyle w:val="-0"/>
          <w:rFonts w:hint="eastAsia"/>
        </w:rPr>
        <w:t>形状样式</w:t>
      </w:r>
      <w:r w:rsidRPr="00ED5C7F">
        <w:rPr>
          <w:rFonts w:hint="eastAsia"/>
        </w:rPr>
        <w:t>设置其</w:t>
      </w:r>
      <w:r w:rsidR="00E947E0" w:rsidRPr="00A3084A">
        <w:rPr>
          <w:rStyle w:val="-2"/>
          <w:rFonts w:hint="eastAsia"/>
        </w:rPr>
        <w:t>形状填充</w:t>
      </w:r>
      <w:r w:rsidR="00E947E0">
        <w:rPr>
          <w:rFonts w:hint="eastAsia"/>
        </w:rPr>
        <w:t>为</w:t>
      </w:r>
      <w:r w:rsidR="00E947E0" w:rsidRPr="00A3084A">
        <w:rPr>
          <w:rStyle w:val="-2"/>
          <w:rFonts w:hint="eastAsia"/>
        </w:rPr>
        <w:t>无填充</w:t>
      </w:r>
      <w:r w:rsidR="00E947E0">
        <w:rPr>
          <w:rFonts w:hint="eastAsia"/>
        </w:rPr>
        <w:t>、</w:t>
      </w:r>
      <w:r w:rsidR="00E947E0" w:rsidRPr="00A3084A">
        <w:rPr>
          <w:rStyle w:val="-2"/>
          <w:rFonts w:hint="eastAsia"/>
        </w:rPr>
        <w:t>形状轮廓</w:t>
      </w:r>
      <w:r w:rsidR="00E947E0">
        <w:rPr>
          <w:rFonts w:hint="eastAsia"/>
        </w:rPr>
        <w:t>为</w:t>
      </w:r>
      <w:r w:rsidR="00E947E0" w:rsidRPr="00A3084A">
        <w:rPr>
          <w:rStyle w:val="-2"/>
          <w:rFonts w:hint="eastAsia"/>
        </w:rPr>
        <w:t>无轮廓</w:t>
      </w:r>
      <w:r w:rsidR="00776FA0">
        <w:rPr>
          <w:rFonts w:hint="eastAsia"/>
        </w:rPr>
        <w:t>。</w:t>
      </w:r>
    </w:p>
    <w:p w14:paraId="5AEBD86A" w14:textId="77777777" w:rsidR="00232734" w:rsidRDefault="00776FA0" w:rsidP="00ED5C7F">
      <w:pPr>
        <w:ind w:firstLine="480"/>
      </w:pPr>
      <w:r>
        <w:rPr>
          <w:rFonts w:hint="eastAsia"/>
        </w:rPr>
        <w:t>在</w:t>
      </w:r>
      <w:r w:rsidRPr="00A3084A">
        <w:rPr>
          <w:rStyle w:val="-"/>
          <w:rFonts w:hint="eastAsia"/>
        </w:rPr>
        <w:t>形状格式</w:t>
      </w:r>
      <w:r>
        <w:t>–</w:t>
      </w:r>
      <w:r w:rsidRPr="00A3084A">
        <w:rPr>
          <w:rStyle w:val="-0"/>
          <w:rFonts w:hint="eastAsia"/>
        </w:rPr>
        <w:t>艺术字样式</w:t>
      </w:r>
      <w:r>
        <w:t>–</w:t>
      </w:r>
      <w:r w:rsidRPr="00A3084A">
        <w:rPr>
          <w:rStyle w:val="-2"/>
          <w:rFonts w:hint="eastAsia"/>
        </w:rPr>
        <w:t>对话框加载按钮</w:t>
      </w:r>
      <w:r>
        <w:t>–</w:t>
      </w:r>
      <w:r w:rsidRPr="00A3084A">
        <w:rPr>
          <w:rStyle w:val="-4"/>
          <w:rFonts w:hint="eastAsia"/>
        </w:rPr>
        <w:t>形状格式设置窗格</w:t>
      </w:r>
      <w:r>
        <w:t>–</w:t>
      </w:r>
      <w:r w:rsidRPr="00A3084A">
        <w:rPr>
          <w:rStyle w:val="-1"/>
        </w:rPr>
        <w:t>文本选项</w:t>
      </w:r>
      <w:r>
        <w:t>–</w:t>
      </w:r>
      <w:r w:rsidRPr="00A3084A">
        <w:rPr>
          <w:rStyle w:val="-1"/>
        </w:rPr>
        <w:t>布局属性</w:t>
      </w:r>
      <w:r>
        <w:rPr>
          <w:rFonts w:hint="eastAsia"/>
        </w:rPr>
        <w:t>，设置</w:t>
      </w:r>
      <w:r w:rsidRPr="00A3084A">
        <w:rPr>
          <w:rStyle w:val="-3"/>
          <w:rFonts w:hint="eastAsia"/>
        </w:rPr>
        <w:t>垂直对齐方式</w:t>
      </w:r>
      <w:r>
        <w:rPr>
          <w:rFonts w:hint="eastAsia"/>
        </w:rPr>
        <w:t>为</w:t>
      </w:r>
      <w:r w:rsidRPr="00A3084A">
        <w:rPr>
          <w:rStyle w:val="-3"/>
          <w:rFonts w:hint="eastAsia"/>
        </w:rPr>
        <w:t>中部对齐</w:t>
      </w:r>
      <w:r>
        <w:rPr>
          <w:rFonts w:hint="eastAsia"/>
        </w:rPr>
        <w:t>，</w:t>
      </w:r>
      <w:r w:rsidRPr="00A3084A">
        <w:rPr>
          <w:rStyle w:val="-3"/>
          <w:rFonts w:hint="eastAsia"/>
        </w:rPr>
        <w:t>上下左右边距</w:t>
      </w:r>
      <w:r>
        <w:rPr>
          <w:rFonts w:hint="eastAsia"/>
        </w:rPr>
        <w:t>均为</w:t>
      </w:r>
      <w:r>
        <w:rPr>
          <w:rFonts w:hint="eastAsia"/>
        </w:rPr>
        <w:t>0</w:t>
      </w:r>
      <w:r>
        <w:rPr>
          <w:rFonts w:hint="eastAsia"/>
        </w:rPr>
        <w:t>。</w:t>
      </w:r>
    </w:p>
    <w:p w14:paraId="24DA3420" w14:textId="77777777" w:rsidR="004F49AB" w:rsidRDefault="00776FA0" w:rsidP="00ED5C7F">
      <w:pPr>
        <w:ind w:firstLine="480"/>
      </w:pPr>
      <w:r>
        <w:rPr>
          <w:rFonts w:hint="eastAsia"/>
        </w:rPr>
        <w:t>在</w:t>
      </w:r>
      <w:r w:rsidR="00E947E0" w:rsidRPr="00A3084A">
        <w:rPr>
          <w:rStyle w:val="-"/>
          <w:rFonts w:hint="eastAsia"/>
        </w:rPr>
        <w:t>形状格式</w:t>
      </w:r>
      <w:r w:rsidR="00E947E0">
        <w:t>–</w:t>
      </w:r>
      <w:r w:rsidR="00E947E0" w:rsidRPr="00A3084A">
        <w:rPr>
          <w:rStyle w:val="-0"/>
          <w:rFonts w:hint="eastAsia"/>
        </w:rPr>
        <w:t>排列</w:t>
      </w:r>
      <w:r w:rsidR="00E947E0">
        <w:t>–</w:t>
      </w:r>
      <w:r w:rsidR="00E947E0" w:rsidRPr="00A3084A">
        <w:rPr>
          <w:rStyle w:val="-2"/>
        </w:rPr>
        <w:t>位置</w:t>
      </w:r>
      <w:r w:rsidR="00E947E0">
        <w:t>–</w:t>
      </w:r>
      <w:r w:rsidR="00E947E0" w:rsidRPr="00A3084A">
        <w:rPr>
          <w:rStyle w:val="-2"/>
        </w:rPr>
        <w:t>其他布局</w:t>
      </w:r>
      <w:r w:rsidR="00DE05E1">
        <w:t>–</w:t>
      </w:r>
      <w:r w:rsidR="00E947E0" w:rsidRPr="00A3084A">
        <w:rPr>
          <w:rStyle w:val="-4"/>
          <w:rFonts w:hint="eastAsia"/>
        </w:rPr>
        <w:t>布局窗口</w:t>
      </w:r>
      <w:r>
        <w:rPr>
          <w:rFonts w:hint="eastAsia"/>
        </w:rPr>
        <w:t>：</w:t>
      </w:r>
      <w:r w:rsidR="00E947E0">
        <w:rPr>
          <w:rFonts w:hint="eastAsia"/>
        </w:rPr>
        <w:t>在</w:t>
      </w:r>
      <w:r w:rsidR="00E947E0" w:rsidRPr="00A3084A">
        <w:rPr>
          <w:rStyle w:val="-1"/>
        </w:rPr>
        <w:t>位置</w:t>
      </w:r>
      <w:r w:rsidR="00E947E0">
        <w:rPr>
          <w:rFonts w:hint="eastAsia"/>
        </w:rPr>
        <w:t>，设置其</w:t>
      </w:r>
      <w:r w:rsidR="00E947E0" w:rsidRPr="00A3084A">
        <w:rPr>
          <w:rStyle w:val="-3"/>
        </w:rPr>
        <w:t>水平</w:t>
      </w:r>
      <w:r w:rsidR="00E947E0">
        <w:rPr>
          <w:rFonts w:hint="eastAsia"/>
        </w:rPr>
        <w:t>位置为</w:t>
      </w:r>
      <w:r w:rsidR="00E947E0" w:rsidRPr="00A3084A">
        <w:rPr>
          <w:rStyle w:val="-3"/>
        </w:rPr>
        <w:t>对齐方式</w:t>
      </w:r>
      <w:r w:rsidR="00E947E0">
        <w:rPr>
          <w:rFonts w:hint="eastAsia"/>
        </w:rPr>
        <w:t>、</w:t>
      </w:r>
      <w:r w:rsidR="00E947E0" w:rsidRPr="00A3084A">
        <w:rPr>
          <w:rStyle w:val="-3"/>
          <w:rFonts w:hint="eastAsia"/>
        </w:rPr>
        <w:t>居中</w:t>
      </w:r>
      <w:r w:rsidR="00E947E0">
        <w:rPr>
          <w:rFonts w:hint="eastAsia"/>
        </w:rPr>
        <w:t>、</w:t>
      </w:r>
      <w:r w:rsidR="00E947E0" w:rsidRPr="00A3084A">
        <w:rPr>
          <w:rStyle w:val="-3"/>
          <w:rFonts w:hint="eastAsia"/>
        </w:rPr>
        <w:t>相对于页边距</w:t>
      </w:r>
      <w:r w:rsidR="00E947E0">
        <w:rPr>
          <w:rFonts w:hint="eastAsia"/>
        </w:rPr>
        <w:t>，</w:t>
      </w:r>
      <w:r w:rsidR="00E947E0" w:rsidRPr="00A3084A">
        <w:rPr>
          <w:rStyle w:val="-3"/>
          <w:rFonts w:hint="eastAsia"/>
        </w:rPr>
        <w:t>垂直</w:t>
      </w:r>
      <w:r w:rsidR="00E947E0">
        <w:rPr>
          <w:rFonts w:hint="eastAsia"/>
        </w:rPr>
        <w:t>位置为</w:t>
      </w:r>
      <w:r w:rsidR="00E947E0" w:rsidRPr="00A3084A">
        <w:rPr>
          <w:rStyle w:val="-3"/>
          <w:rFonts w:hint="eastAsia"/>
        </w:rPr>
        <w:t>对齐方式</w:t>
      </w:r>
      <w:r w:rsidR="00E947E0">
        <w:rPr>
          <w:rFonts w:hint="eastAsia"/>
        </w:rPr>
        <w:t>、</w:t>
      </w:r>
      <w:r w:rsidR="00E947E0" w:rsidRPr="00A3084A">
        <w:rPr>
          <w:rStyle w:val="-3"/>
          <w:rFonts w:hint="eastAsia"/>
        </w:rPr>
        <w:t>顶端对齐</w:t>
      </w:r>
      <w:r w:rsidR="00E947E0">
        <w:rPr>
          <w:rFonts w:hint="eastAsia"/>
        </w:rPr>
        <w:t>、</w:t>
      </w:r>
      <w:r w:rsidR="00E947E0" w:rsidRPr="00A3084A">
        <w:rPr>
          <w:rStyle w:val="-3"/>
          <w:rFonts w:hint="eastAsia"/>
        </w:rPr>
        <w:t>相对于页边距</w:t>
      </w:r>
      <w:r w:rsidR="00E947E0">
        <w:rPr>
          <w:rFonts w:hint="eastAsia"/>
        </w:rPr>
        <w:t>；在</w:t>
      </w:r>
      <w:r w:rsidR="00E947E0" w:rsidRPr="00A3084A">
        <w:rPr>
          <w:rStyle w:val="-1"/>
          <w:rFonts w:hint="eastAsia"/>
        </w:rPr>
        <w:t>文字环绕</w:t>
      </w:r>
      <w:r w:rsidR="00E947E0">
        <w:rPr>
          <w:rFonts w:hint="eastAsia"/>
        </w:rPr>
        <w:t>，设置其</w:t>
      </w:r>
      <w:r w:rsidR="00E947E0" w:rsidRPr="00A3084A">
        <w:rPr>
          <w:rStyle w:val="-3"/>
          <w:rFonts w:hint="eastAsia"/>
        </w:rPr>
        <w:t>环绕方式</w:t>
      </w:r>
      <w:r w:rsidR="00E947E0">
        <w:rPr>
          <w:rFonts w:hint="eastAsia"/>
        </w:rPr>
        <w:t>为</w:t>
      </w:r>
      <w:r w:rsidR="00ED5C7F" w:rsidRPr="00A3084A">
        <w:rPr>
          <w:rStyle w:val="-2"/>
          <w:rFonts w:hint="eastAsia"/>
        </w:rPr>
        <w:t>上下型</w:t>
      </w:r>
      <w:r w:rsidR="00ED5C7F" w:rsidRPr="00ED5C7F">
        <w:rPr>
          <w:rFonts w:hint="eastAsia"/>
        </w:rPr>
        <w:t>，</w:t>
      </w:r>
      <w:r w:rsidR="00E947E0" w:rsidRPr="00A3084A">
        <w:rPr>
          <w:rStyle w:val="-3"/>
          <w:rFonts w:hint="eastAsia"/>
        </w:rPr>
        <w:t>距正文上下</w:t>
      </w:r>
      <w:r w:rsidR="00E947E0">
        <w:rPr>
          <w:rFonts w:hint="eastAsia"/>
        </w:rPr>
        <w:t>距离为</w:t>
      </w:r>
      <w:r w:rsidR="00E947E0">
        <w:rPr>
          <w:rFonts w:hint="eastAsia"/>
        </w:rPr>
        <w:t>0</w:t>
      </w:r>
      <w:r w:rsidR="00E947E0">
        <w:rPr>
          <w:rFonts w:hint="eastAsia"/>
        </w:rPr>
        <w:t>；在</w:t>
      </w:r>
      <w:r w:rsidR="00E947E0" w:rsidRPr="00A3084A">
        <w:rPr>
          <w:rStyle w:val="-1"/>
          <w:rFonts w:hint="eastAsia"/>
        </w:rPr>
        <w:t>大小</w:t>
      </w:r>
      <w:r w:rsidR="00E947E0">
        <w:rPr>
          <w:rFonts w:hint="eastAsia"/>
        </w:rPr>
        <w:t>，设置其</w:t>
      </w:r>
      <w:r w:rsidR="00E947E0" w:rsidRPr="00A3084A">
        <w:rPr>
          <w:rStyle w:val="-3"/>
          <w:rFonts w:hint="eastAsia"/>
        </w:rPr>
        <w:t>高度</w:t>
      </w:r>
      <w:r w:rsidR="00E947E0">
        <w:rPr>
          <w:rFonts w:hint="eastAsia"/>
        </w:rPr>
        <w:t>为</w:t>
      </w:r>
      <w:r w:rsidR="00E947E0" w:rsidRPr="00A3084A">
        <w:rPr>
          <w:rStyle w:val="-3"/>
          <w:rFonts w:hint="eastAsia"/>
        </w:rPr>
        <w:t>绝对值</w:t>
      </w:r>
      <w:r w:rsidR="00E947E0">
        <w:rPr>
          <w:rFonts w:hint="eastAsia"/>
        </w:rPr>
        <w:t>1.</w:t>
      </w:r>
      <w:r w:rsidR="00DE05E1">
        <w:rPr>
          <w:rFonts w:hint="eastAsia"/>
        </w:rPr>
        <w:t>37</w:t>
      </w:r>
      <w:r w:rsidR="00E947E0">
        <w:rPr>
          <w:rFonts w:hint="eastAsia"/>
        </w:rPr>
        <w:t>厘米</w:t>
      </w:r>
      <w:r w:rsidR="00DE05E1">
        <w:rPr>
          <w:rStyle w:val="a9"/>
        </w:rPr>
        <w:footnoteReference w:id="20"/>
      </w:r>
      <w:r w:rsidR="00E947E0">
        <w:rPr>
          <w:rFonts w:hint="eastAsia"/>
        </w:rPr>
        <w:t>，</w:t>
      </w:r>
      <w:r w:rsidR="00E947E0" w:rsidRPr="00A3084A">
        <w:rPr>
          <w:rStyle w:val="-3"/>
          <w:rFonts w:hint="eastAsia"/>
        </w:rPr>
        <w:t>宽度</w:t>
      </w:r>
      <w:r w:rsidR="00E947E0">
        <w:rPr>
          <w:rFonts w:hint="eastAsia"/>
        </w:rPr>
        <w:t>为</w:t>
      </w:r>
      <w:r w:rsidR="00E947E0" w:rsidRPr="00A3084A">
        <w:rPr>
          <w:rStyle w:val="-3"/>
          <w:rFonts w:hint="eastAsia"/>
        </w:rPr>
        <w:t>相对值</w:t>
      </w:r>
      <w:r w:rsidR="00E947E0">
        <w:rPr>
          <w:rFonts w:hint="eastAsia"/>
        </w:rPr>
        <w:t>、</w:t>
      </w:r>
      <w:r w:rsidR="00E947E0" w:rsidRPr="00A3084A">
        <w:rPr>
          <w:rStyle w:val="-3"/>
          <w:rFonts w:hint="eastAsia"/>
        </w:rPr>
        <w:t>100%</w:t>
      </w:r>
      <w:r w:rsidR="00E947E0">
        <w:rPr>
          <w:rFonts w:hint="eastAsia"/>
        </w:rPr>
        <w:t>、</w:t>
      </w:r>
      <w:r w:rsidR="00E947E0" w:rsidRPr="00A3084A">
        <w:rPr>
          <w:rStyle w:val="-3"/>
          <w:rFonts w:hint="eastAsia"/>
        </w:rPr>
        <w:t>相对于页边距</w:t>
      </w:r>
      <w:r>
        <w:rPr>
          <w:rFonts w:hint="eastAsia"/>
        </w:rPr>
        <w:t>。</w:t>
      </w:r>
    </w:p>
    <w:p w14:paraId="620E6C64" w14:textId="77777777" w:rsidR="00A34E1A" w:rsidRDefault="003E7F59" w:rsidP="00ED5C7F">
      <w:pPr>
        <w:ind w:firstLine="480"/>
      </w:pPr>
      <w:r>
        <w:rPr>
          <w:rFonts w:hint="eastAsia"/>
        </w:rPr>
        <w:t>此时</w:t>
      </w:r>
      <w:r w:rsidR="004F49AB">
        <w:rPr>
          <w:rFonts w:hint="eastAsia"/>
        </w:rPr>
        <w:t>表格或</w:t>
      </w:r>
      <w:r w:rsidR="00776FA0">
        <w:rPr>
          <w:rFonts w:hint="eastAsia"/>
        </w:rPr>
        <w:t>文本框</w:t>
      </w:r>
      <w:r>
        <w:rPr>
          <w:rFonts w:hint="eastAsia"/>
        </w:rPr>
        <w:t>的位置和格式设置完成</w:t>
      </w:r>
      <w:r w:rsidR="0090358B">
        <w:rPr>
          <w:rFonts w:hint="eastAsia"/>
        </w:rPr>
        <w:t>，</w:t>
      </w:r>
      <w:r>
        <w:rPr>
          <w:rFonts w:hint="eastAsia"/>
        </w:rPr>
        <w:t>再</w:t>
      </w:r>
      <w:r w:rsidR="00DE05E1">
        <w:rPr>
          <w:rFonts w:hint="eastAsia"/>
        </w:rPr>
        <w:t>对</w:t>
      </w:r>
      <w:r w:rsidR="0090358B">
        <w:rPr>
          <w:rFonts w:hint="eastAsia"/>
        </w:rPr>
        <w:t>其中</w:t>
      </w:r>
      <w:r w:rsidR="00776FA0">
        <w:rPr>
          <w:rFonts w:hint="eastAsia"/>
        </w:rPr>
        <w:t>文字应用</w:t>
      </w:r>
      <w:r w:rsidR="00776FA0" w:rsidRPr="004F49AB">
        <w:rPr>
          <w:rStyle w:val="-3"/>
          <w:rFonts w:hint="eastAsia"/>
        </w:rPr>
        <w:t>题注</w:t>
      </w:r>
      <w:r w:rsidR="00776FA0">
        <w:rPr>
          <w:rFonts w:hint="eastAsia"/>
        </w:rPr>
        <w:t>样式即可</w:t>
      </w:r>
      <w:r w:rsidR="00ED5C7F" w:rsidRPr="00ED5C7F">
        <w:rPr>
          <w:rFonts w:hint="eastAsia"/>
        </w:rPr>
        <w:t>。</w:t>
      </w:r>
    </w:p>
    <w:p w14:paraId="5E611E14" w14:textId="77777777" w:rsidR="000F647C" w:rsidRDefault="000F647C" w:rsidP="00ED5C7F">
      <w:pPr>
        <w:ind w:firstLine="480"/>
      </w:pPr>
    </w:p>
    <w:p w14:paraId="4ECBD8BB" w14:textId="77777777" w:rsidR="00CB3121" w:rsidRPr="00ED5C7F" w:rsidRDefault="004F49AB" w:rsidP="00CB3121">
      <w:pPr>
        <w:ind w:firstLine="480"/>
      </w:pPr>
      <w:r>
        <w:rPr>
          <w:rFonts w:hint="eastAsia"/>
        </w:rPr>
        <w:t>若插入的是文本框，则</w:t>
      </w:r>
      <w:r w:rsidR="00CB3121">
        <w:rPr>
          <w:rFonts w:hint="eastAsia"/>
        </w:rPr>
        <w:t>可以选择文本框，通过</w:t>
      </w:r>
      <w:r w:rsidR="00CB3121" w:rsidRPr="00A3084A">
        <w:rPr>
          <w:rStyle w:val="-"/>
          <w:rFonts w:hint="eastAsia"/>
        </w:rPr>
        <w:t>插入</w:t>
      </w:r>
      <w:r w:rsidR="00CB3121">
        <w:t>–</w:t>
      </w:r>
      <w:r w:rsidR="00CB3121" w:rsidRPr="00A3084A">
        <w:rPr>
          <w:rStyle w:val="-0"/>
          <w:rFonts w:hint="eastAsia"/>
        </w:rPr>
        <w:t>文本</w:t>
      </w:r>
      <w:r w:rsidR="00CB3121">
        <w:t>–</w:t>
      </w:r>
      <w:r w:rsidR="00CB3121" w:rsidRPr="00A3084A">
        <w:rPr>
          <w:rStyle w:val="-2"/>
          <w:rFonts w:hint="eastAsia"/>
        </w:rPr>
        <w:t>文本框</w:t>
      </w:r>
      <w:r w:rsidR="00CB3121">
        <w:t>–</w:t>
      </w:r>
      <w:r w:rsidR="00CB3121">
        <w:rPr>
          <w:rStyle w:val="-2"/>
          <w:rFonts w:hint="eastAsia"/>
        </w:rPr>
        <w:t>将所选内容保存到文本框库</w:t>
      </w:r>
      <w:r w:rsidR="00CB3121" w:rsidRPr="00CB3121">
        <w:rPr>
          <w:rFonts w:hint="eastAsia"/>
        </w:rPr>
        <w:t>，</w:t>
      </w:r>
      <w:bookmarkStart w:id="277" w:name="_Hlk129908366"/>
      <w:r w:rsidR="00CB3121">
        <w:rPr>
          <w:rFonts w:hint="eastAsia"/>
        </w:rPr>
        <w:t>在</w:t>
      </w:r>
      <w:r w:rsidR="00CB3121" w:rsidRPr="00CB3121">
        <w:rPr>
          <w:rStyle w:val="-4"/>
          <w:rFonts w:hint="eastAsia"/>
        </w:rPr>
        <w:t>新建构建基块窗口</w:t>
      </w:r>
      <w:r w:rsidR="00CB3121">
        <w:rPr>
          <w:rFonts w:hint="eastAsia"/>
        </w:rPr>
        <w:t>中设置</w:t>
      </w:r>
      <w:r w:rsidR="00CB3121" w:rsidRPr="00CB3121">
        <w:rPr>
          <w:rStyle w:val="-3"/>
          <w:rFonts w:hint="eastAsia"/>
        </w:rPr>
        <w:t>类别</w:t>
      </w:r>
      <w:r w:rsidR="00CB3121">
        <w:rPr>
          <w:rFonts w:hint="eastAsia"/>
        </w:rPr>
        <w:t>为</w:t>
      </w:r>
      <w:r w:rsidR="00CB3121" w:rsidRPr="00CB3121">
        <w:rPr>
          <w:rStyle w:val="-3"/>
          <w:rFonts w:hint="eastAsia"/>
        </w:rPr>
        <w:t>常规</w:t>
      </w:r>
      <w:r w:rsidR="00CB3121">
        <w:rPr>
          <w:rFonts w:hint="eastAsia"/>
        </w:rPr>
        <w:t>，</w:t>
      </w:r>
      <w:r w:rsidR="00A34E1A" w:rsidRPr="00A34E1A">
        <w:rPr>
          <w:rStyle w:val="-3"/>
          <w:rFonts w:hint="eastAsia"/>
        </w:rPr>
        <w:t>保存位置</w:t>
      </w:r>
      <w:r w:rsidR="00A34E1A">
        <w:rPr>
          <w:rFonts w:hint="eastAsia"/>
        </w:rPr>
        <w:t>为当前模板名（注意：只能保存至</w:t>
      </w:r>
      <w:r w:rsidR="00A34E1A">
        <w:rPr>
          <w:rFonts w:hint="eastAsia"/>
        </w:rPr>
        <w:t>.</w:t>
      </w:r>
      <w:r w:rsidR="00A34E1A">
        <w:t>dotx</w:t>
      </w:r>
      <w:r w:rsidR="00A34E1A">
        <w:rPr>
          <w:rFonts w:hint="eastAsia"/>
        </w:rPr>
        <w:t>、</w:t>
      </w:r>
      <w:r w:rsidR="00A34E1A">
        <w:rPr>
          <w:rFonts w:hint="eastAsia"/>
        </w:rPr>
        <w:t>.</w:t>
      </w:r>
      <w:r w:rsidR="00A34E1A">
        <w:t>dotm</w:t>
      </w:r>
      <w:r w:rsidR="00A34E1A">
        <w:rPr>
          <w:rFonts w:hint="eastAsia"/>
        </w:rPr>
        <w:t>等</w:t>
      </w:r>
      <w:r w:rsidR="00A34E1A">
        <w:rPr>
          <w:rFonts w:hint="eastAsia"/>
        </w:rPr>
        <w:t>Word</w:t>
      </w:r>
      <w:r w:rsidR="00A34E1A">
        <w:rPr>
          <w:rFonts w:hint="eastAsia"/>
        </w:rPr>
        <w:t>模板格式的</w:t>
      </w:r>
      <w:r w:rsidR="006C6A75">
        <w:rPr>
          <w:rFonts w:hint="eastAsia"/>
        </w:rPr>
        <w:t>文件</w:t>
      </w:r>
      <w:r w:rsidR="00A34E1A">
        <w:rPr>
          <w:rFonts w:hint="eastAsia"/>
        </w:rPr>
        <w:t>），</w:t>
      </w:r>
      <w:r w:rsidR="00CB3121" w:rsidRPr="00CB3121">
        <w:rPr>
          <w:rStyle w:val="-3"/>
          <w:rFonts w:hint="eastAsia"/>
        </w:rPr>
        <w:t>选项</w:t>
      </w:r>
      <w:r w:rsidR="00CB3121">
        <w:rPr>
          <w:rFonts w:hint="eastAsia"/>
        </w:rPr>
        <w:t>为</w:t>
      </w:r>
      <w:r w:rsidR="00CB3121" w:rsidRPr="00CB3121">
        <w:rPr>
          <w:rStyle w:val="-3"/>
          <w:rFonts w:hint="eastAsia"/>
        </w:rPr>
        <w:t>仅插入内容</w:t>
      </w:r>
      <w:r w:rsidR="00CB3121">
        <w:rPr>
          <w:rFonts w:hint="eastAsia"/>
        </w:rPr>
        <w:t>，修改</w:t>
      </w:r>
      <w:r w:rsidR="00CB3121" w:rsidRPr="00CB3121">
        <w:rPr>
          <w:rStyle w:val="-3"/>
          <w:rFonts w:hint="eastAsia"/>
        </w:rPr>
        <w:t>名称</w:t>
      </w:r>
      <w:r w:rsidR="00CB3121">
        <w:rPr>
          <w:rFonts w:hint="eastAsia"/>
        </w:rPr>
        <w:t>、</w:t>
      </w:r>
      <w:r w:rsidR="00CB3121" w:rsidRPr="00CB3121">
        <w:rPr>
          <w:rStyle w:val="-3"/>
          <w:rFonts w:hint="eastAsia"/>
        </w:rPr>
        <w:t>库</w:t>
      </w:r>
      <w:r w:rsidR="00CB3121">
        <w:rPr>
          <w:rFonts w:hint="eastAsia"/>
        </w:rPr>
        <w:t>和</w:t>
      </w:r>
      <w:r w:rsidR="00CB3121" w:rsidRPr="00CB3121">
        <w:rPr>
          <w:rStyle w:val="-3"/>
          <w:rFonts w:hint="eastAsia"/>
        </w:rPr>
        <w:t>说明</w:t>
      </w:r>
      <w:r w:rsidR="00CB3121" w:rsidRPr="00CB3121">
        <w:rPr>
          <w:rFonts w:hint="eastAsia"/>
        </w:rPr>
        <w:t>后</w:t>
      </w:r>
      <w:r w:rsidR="00CB3121">
        <w:rPr>
          <w:rFonts w:hint="eastAsia"/>
        </w:rPr>
        <w:t>保存即可</w:t>
      </w:r>
      <w:bookmarkEnd w:id="277"/>
      <w:r w:rsidR="00CB3121">
        <w:rPr>
          <w:rFonts w:hint="eastAsia"/>
        </w:rPr>
        <w:t>，此后即可在</w:t>
      </w:r>
      <w:r w:rsidR="00CB3121" w:rsidRPr="00A3084A">
        <w:rPr>
          <w:rStyle w:val="-"/>
          <w:rFonts w:hint="eastAsia"/>
        </w:rPr>
        <w:t>插入</w:t>
      </w:r>
      <w:r w:rsidR="00CB3121">
        <w:t>–</w:t>
      </w:r>
      <w:r w:rsidR="00CB3121" w:rsidRPr="00A3084A">
        <w:rPr>
          <w:rStyle w:val="-0"/>
          <w:rFonts w:hint="eastAsia"/>
        </w:rPr>
        <w:t>文本</w:t>
      </w:r>
      <w:r w:rsidR="00CB3121">
        <w:t>–</w:t>
      </w:r>
      <w:r w:rsidR="00CB3121" w:rsidRPr="00A3084A">
        <w:rPr>
          <w:rStyle w:val="-2"/>
          <w:rFonts w:hint="eastAsia"/>
        </w:rPr>
        <w:t>文本框</w:t>
      </w:r>
      <w:r w:rsidR="00CB3121">
        <w:rPr>
          <w:rStyle w:val="-2"/>
          <w:rFonts w:hint="eastAsia"/>
        </w:rPr>
        <w:t>下拉菜单</w:t>
      </w:r>
      <w:r w:rsidR="00CB3121" w:rsidRPr="00CB3121">
        <w:rPr>
          <w:rFonts w:hint="eastAsia"/>
        </w:rPr>
        <w:t>中</w:t>
      </w:r>
      <w:r w:rsidR="00CB3121">
        <w:rPr>
          <w:rFonts w:hint="eastAsia"/>
        </w:rPr>
        <w:t>快捷插入文本框。同理，若插入的是表格，则可以选择表格，</w:t>
      </w:r>
      <w:bookmarkStart w:id="278" w:name="_Hlk129908351"/>
      <w:r w:rsidR="00CB3121">
        <w:rPr>
          <w:rFonts w:hint="eastAsia"/>
        </w:rPr>
        <w:t>通过</w:t>
      </w:r>
      <w:r w:rsidR="00CB3121" w:rsidRPr="00A3084A">
        <w:rPr>
          <w:rStyle w:val="-"/>
          <w:rFonts w:hint="eastAsia"/>
        </w:rPr>
        <w:t>插入</w:t>
      </w:r>
      <w:r w:rsidR="00CB3121">
        <w:t>–</w:t>
      </w:r>
      <w:r w:rsidR="00CB3121" w:rsidRPr="00A3084A">
        <w:rPr>
          <w:rStyle w:val="-0"/>
          <w:rFonts w:hint="eastAsia"/>
        </w:rPr>
        <w:t>文本</w:t>
      </w:r>
      <w:r w:rsidR="00CB3121">
        <w:t>–</w:t>
      </w:r>
      <w:r w:rsidR="00CB3121">
        <w:rPr>
          <w:rStyle w:val="-2"/>
          <w:rFonts w:hint="eastAsia"/>
        </w:rPr>
        <w:t>文档部件</w:t>
      </w:r>
      <w:r w:rsidR="00CB3121">
        <w:t>–</w:t>
      </w:r>
      <w:r w:rsidR="00CB3121">
        <w:rPr>
          <w:rStyle w:val="-2"/>
          <w:rFonts w:hint="eastAsia"/>
        </w:rPr>
        <w:t>将所选内容保存到文档部件库</w:t>
      </w:r>
      <w:r w:rsidR="00CB3121" w:rsidRPr="00CB3121">
        <w:rPr>
          <w:rFonts w:hint="eastAsia"/>
        </w:rPr>
        <w:t>，</w:t>
      </w:r>
      <w:r w:rsidR="00CB3121">
        <w:rPr>
          <w:rFonts w:hint="eastAsia"/>
        </w:rPr>
        <w:t>在</w:t>
      </w:r>
      <w:r w:rsidR="00CB3121" w:rsidRPr="00CB3121">
        <w:rPr>
          <w:rStyle w:val="-4"/>
          <w:rFonts w:hint="eastAsia"/>
        </w:rPr>
        <w:t>新建构建基块窗口</w:t>
      </w:r>
      <w:r w:rsidR="00CB3121">
        <w:rPr>
          <w:rFonts w:hint="eastAsia"/>
        </w:rPr>
        <w:t>中进行同样修改并保存，此后即可在</w:t>
      </w:r>
      <w:r w:rsidR="00CB3121" w:rsidRPr="00A3084A">
        <w:rPr>
          <w:rStyle w:val="-"/>
          <w:rFonts w:hint="eastAsia"/>
        </w:rPr>
        <w:t>插入</w:t>
      </w:r>
      <w:r w:rsidR="00CB3121">
        <w:t>–</w:t>
      </w:r>
      <w:r w:rsidR="00CB3121" w:rsidRPr="00A3084A">
        <w:rPr>
          <w:rStyle w:val="-0"/>
          <w:rFonts w:hint="eastAsia"/>
        </w:rPr>
        <w:t>文本</w:t>
      </w:r>
      <w:r w:rsidR="00CB3121">
        <w:t>–</w:t>
      </w:r>
      <w:r w:rsidR="00CB3121">
        <w:rPr>
          <w:rStyle w:val="-2"/>
          <w:rFonts w:hint="eastAsia"/>
        </w:rPr>
        <w:t>文档部件下拉菜单</w:t>
      </w:r>
      <w:r w:rsidR="00CB3121" w:rsidRPr="00CB3121">
        <w:rPr>
          <w:rFonts w:hint="eastAsia"/>
        </w:rPr>
        <w:t>中</w:t>
      </w:r>
      <w:r w:rsidR="00CB3121">
        <w:rPr>
          <w:rFonts w:hint="eastAsia"/>
        </w:rPr>
        <w:t>快捷插入表格。</w:t>
      </w:r>
      <w:bookmarkEnd w:id="278"/>
    </w:p>
    <w:p w14:paraId="7D46543F" w14:textId="77777777" w:rsidR="00276647" w:rsidRDefault="00276647" w:rsidP="00276647">
      <w:pPr>
        <w:pStyle w:val="31"/>
      </w:pPr>
      <w:r>
        <w:rPr>
          <w:rFonts w:hint="eastAsia"/>
        </w:rPr>
        <w:t xml:space="preserve">　</w:t>
      </w:r>
      <w:bookmarkStart w:id="279" w:name="_Toc129216748"/>
      <w:bookmarkStart w:id="280" w:name="_Toc129261397"/>
      <w:bookmarkStart w:id="281" w:name="_Toc129640456"/>
      <w:bookmarkStart w:id="282" w:name="_Toc130413737"/>
      <w:bookmarkStart w:id="283" w:name="_Ref130663146"/>
      <w:bookmarkStart w:id="284" w:name="_Toc130663235"/>
      <w:r>
        <w:rPr>
          <w:rFonts w:hint="eastAsia"/>
        </w:rPr>
        <w:t>脚注</w:t>
      </w:r>
      <w:bookmarkEnd w:id="279"/>
      <w:bookmarkEnd w:id="280"/>
      <w:bookmarkEnd w:id="281"/>
      <w:bookmarkEnd w:id="282"/>
      <w:bookmarkEnd w:id="283"/>
      <w:bookmarkEnd w:id="284"/>
    </w:p>
    <w:p w14:paraId="0E1AFEAF" w14:textId="77777777" w:rsidR="00276647" w:rsidRPr="00A34626" w:rsidRDefault="00276647" w:rsidP="00276647">
      <w:pPr>
        <w:ind w:firstLine="480"/>
      </w:pPr>
      <w:r w:rsidRPr="00A34626">
        <w:rPr>
          <w:rFonts w:hint="eastAsia"/>
        </w:rPr>
        <w:t>在</w:t>
      </w:r>
      <w:r w:rsidRPr="00717C30">
        <w:rPr>
          <w:rStyle w:val="-"/>
          <w:rFonts w:hint="eastAsia"/>
        </w:rPr>
        <w:t>引用</w:t>
      </w:r>
      <w:r w:rsidRPr="00A34626">
        <w:t>–</w:t>
      </w:r>
      <w:r w:rsidRPr="00717C30">
        <w:rPr>
          <w:rStyle w:val="-0"/>
          <w:rFonts w:hint="eastAsia"/>
        </w:rPr>
        <w:t>脚注</w:t>
      </w:r>
      <w:r w:rsidRPr="00A34626">
        <w:t>–</w:t>
      </w:r>
      <w:r w:rsidRPr="00717C30">
        <w:rPr>
          <w:rStyle w:val="-2"/>
          <w:rFonts w:hint="eastAsia"/>
        </w:rPr>
        <w:t>对话框加载按钮</w:t>
      </w:r>
      <w:r w:rsidR="00232734">
        <w:t>–</w:t>
      </w:r>
      <w:r w:rsidR="00232734" w:rsidRPr="00232734">
        <w:rPr>
          <w:rStyle w:val="-4"/>
          <w:rFonts w:hint="eastAsia"/>
        </w:rPr>
        <w:t>脚注和尾注</w:t>
      </w:r>
      <w:r w:rsidRPr="00232734">
        <w:rPr>
          <w:rStyle w:val="-4"/>
          <w:rFonts w:hint="eastAsia"/>
        </w:rPr>
        <w:t>窗口</w:t>
      </w:r>
      <w:r w:rsidRPr="00A34626">
        <w:rPr>
          <w:rFonts w:hint="eastAsia"/>
        </w:rPr>
        <w:t>中，设置脚注</w:t>
      </w:r>
      <w:r w:rsidRPr="00717C30">
        <w:rPr>
          <w:rStyle w:val="-3"/>
          <w:rFonts w:hint="eastAsia"/>
        </w:rPr>
        <w:t>编号格式</w:t>
      </w:r>
      <w:r w:rsidRPr="00A34626">
        <w:rPr>
          <w:rFonts w:hint="eastAsia"/>
        </w:rPr>
        <w:t>为带圈数字，</w:t>
      </w:r>
      <w:r w:rsidRPr="00717C30">
        <w:rPr>
          <w:rStyle w:val="-3"/>
          <w:rFonts w:hint="eastAsia"/>
        </w:rPr>
        <w:t>编号</w:t>
      </w:r>
      <w:r w:rsidRPr="00A34626">
        <w:rPr>
          <w:rFonts w:hint="eastAsia"/>
        </w:rPr>
        <w:t>起止方式为</w:t>
      </w:r>
      <w:r w:rsidRPr="00717C30">
        <w:rPr>
          <w:rStyle w:val="-3"/>
          <w:rFonts w:hint="eastAsia"/>
        </w:rPr>
        <w:t>每页重新编号</w:t>
      </w:r>
      <w:r w:rsidRPr="00A34626">
        <w:rPr>
          <w:rFonts w:hint="eastAsia"/>
        </w:rPr>
        <w:t>，</w:t>
      </w:r>
      <w:r w:rsidRPr="00717C30">
        <w:rPr>
          <w:rStyle w:val="-3"/>
          <w:rFonts w:hint="eastAsia"/>
        </w:rPr>
        <w:t>将更改应用于</w:t>
      </w:r>
      <w:r w:rsidRPr="00A34626">
        <w:rPr>
          <w:rFonts w:hint="eastAsia"/>
        </w:rPr>
        <w:t>为</w:t>
      </w:r>
      <w:r w:rsidRPr="00717C30">
        <w:rPr>
          <w:rStyle w:val="-3"/>
          <w:rFonts w:hint="eastAsia"/>
        </w:rPr>
        <w:t>整篇文档</w:t>
      </w:r>
      <w:r w:rsidRPr="00A34626">
        <w:rPr>
          <w:rFonts w:hint="eastAsia"/>
        </w:rPr>
        <w:t>。</w:t>
      </w:r>
    </w:p>
    <w:p w14:paraId="3CA9348D" w14:textId="77777777" w:rsidR="00276647" w:rsidRDefault="00276647" w:rsidP="00276647">
      <w:pPr>
        <w:ind w:firstLine="480"/>
      </w:pPr>
      <w:r>
        <w:rPr>
          <w:rFonts w:hint="eastAsia"/>
        </w:rPr>
        <w:t>正文与脚注之间分隔的横线名为脚注分隔符，默认为</w:t>
      </w:r>
      <w:r>
        <w:rPr>
          <w:rFonts w:hint="eastAsia"/>
        </w:rPr>
        <w:t>2in</w:t>
      </w:r>
      <w:r>
        <w:rPr>
          <w:rFonts w:hint="eastAsia"/>
        </w:rPr>
        <w:t>长的直线，可以看作是一特殊的字符。</w:t>
      </w:r>
      <w:r w:rsidR="00232734">
        <w:rPr>
          <w:rFonts w:hint="eastAsia"/>
        </w:rPr>
        <w:t>通过</w:t>
      </w:r>
      <w:r w:rsidRPr="00717C30">
        <w:rPr>
          <w:rStyle w:val="-"/>
          <w:rFonts w:hint="eastAsia"/>
        </w:rPr>
        <w:t>视图</w:t>
      </w:r>
      <w:r>
        <w:t>–</w:t>
      </w:r>
      <w:r w:rsidRPr="00717C30">
        <w:rPr>
          <w:rStyle w:val="-0"/>
          <w:rFonts w:hint="eastAsia"/>
        </w:rPr>
        <w:t>视图</w:t>
      </w:r>
      <w:r>
        <w:t>–</w:t>
      </w:r>
      <w:r w:rsidRPr="00717C30">
        <w:rPr>
          <w:rStyle w:val="-2"/>
          <w:rFonts w:hint="eastAsia"/>
        </w:rPr>
        <w:t>草稿</w:t>
      </w:r>
      <w:r>
        <w:rPr>
          <w:rFonts w:hint="eastAsia"/>
        </w:rPr>
        <w:t>切换为草稿视图，选择</w:t>
      </w:r>
      <w:r w:rsidRPr="00717C30">
        <w:rPr>
          <w:rStyle w:val="-"/>
          <w:rFonts w:hint="eastAsia"/>
        </w:rPr>
        <w:t>引用</w:t>
      </w:r>
      <w:r>
        <w:t>–</w:t>
      </w:r>
      <w:r w:rsidRPr="00717C30">
        <w:rPr>
          <w:rStyle w:val="-0"/>
          <w:rFonts w:hint="eastAsia"/>
        </w:rPr>
        <w:t>脚注</w:t>
      </w:r>
      <w:r>
        <w:t>–</w:t>
      </w:r>
      <w:r w:rsidRPr="00717C30">
        <w:rPr>
          <w:rStyle w:val="-2"/>
          <w:rFonts w:hint="eastAsia"/>
        </w:rPr>
        <w:t>显示备注</w:t>
      </w:r>
      <w:r>
        <w:rPr>
          <w:rFonts w:hint="eastAsia"/>
        </w:rPr>
        <w:t>后，在</w:t>
      </w:r>
      <w:r w:rsidRPr="00232734">
        <w:rPr>
          <w:rStyle w:val="-4"/>
          <w:rFonts w:hint="eastAsia"/>
        </w:rPr>
        <w:t>备注窗口</w:t>
      </w:r>
      <w:r>
        <w:rPr>
          <w:rFonts w:hint="eastAsia"/>
        </w:rPr>
        <w:t>选择查看</w:t>
      </w:r>
      <w:r w:rsidRPr="00717C30">
        <w:rPr>
          <w:rStyle w:val="-3"/>
          <w:rFonts w:hint="eastAsia"/>
        </w:rPr>
        <w:t>脚注分隔符</w:t>
      </w:r>
      <w:r>
        <w:rPr>
          <w:rFonts w:hint="eastAsia"/>
        </w:rPr>
        <w:t>，选择脚注分隔符并对其应用</w:t>
      </w:r>
      <w:r w:rsidRPr="00717C30">
        <w:rPr>
          <w:rStyle w:val="-3"/>
          <w:rFonts w:hint="eastAsia"/>
        </w:rPr>
        <w:t>脚注文本</w:t>
      </w:r>
      <w:r>
        <w:rPr>
          <w:rFonts w:hint="eastAsia"/>
        </w:rPr>
        <w:t>样式，最后在</w:t>
      </w:r>
      <w:r w:rsidRPr="00717C30">
        <w:rPr>
          <w:rStyle w:val="-"/>
          <w:rFonts w:hint="eastAsia"/>
        </w:rPr>
        <w:t>视图</w:t>
      </w:r>
      <w:r>
        <w:t>–</w:t>
      </w:r>
      <w:r w:rsidRPr="00717C30">
        <w:rPr>
          <w:rStyle w:val="-0"/>
          <w:rFonts w:hint="eastAsia"/>
        </w:rPr>
        <w:t>视图</w:t>
      </w:r>
      <w:r>
        <w:t>–</w:t>
      </w:r>
      <w:r>
        <w:rPr>
          <w:rStyle w:val="-2"/>
          <w:rFonts w:hint="eastAsia"/>
        </w:rPr>
        <w:t>页面视图</w:t>
      </w:r>
      <w:r>
        <w:rPr>
          <w:rFonts w:hint="eastAsia"/>
        </w:rPr>
        <w:t>切换</w:t>
      </w:r>
      <w:r w:rsidR="00232734">
        <w:rPr>
          <w:rFonts w:hint="eastAsia"/>
        </w:rPr>
        <w:t>回</w:t>
      </w:r>
      <w:r>
        <w:rPr>
          <w:rFonts w:hint="eastAsia"/>
        </w:rPr>
        <w:t>一般视图。</w:t>
      </w:r>
    </w:p>
    <w:p w14:paraId="4251C8CF" w14:textId="77777777" w:rsidR="003A00F1" w:rsidRDefault="003A00F1" w:rsidP="003A00F1">
      <w:pPr>
        <w:pStyle w:val="31"/>
      </w:pPr>
      <w:r>
        <w:rPr>
          <w:rFonts w:hint="eastAsia"/>
        </w:rPr>
        <w:t xml:space="preserve">　</w:t>
      </w:r>
      <w:bookmarkStart w:id="285" w:name="_Toc129216750"/>
      <w:bookmarkStart w:id="286" w:name="_Toc129261399"/>
      <w:bookmarkStart w:id="287" w:name="_Toc129640457"/>
      <w:bookmarkStart w:id="288" w:name="_Toc130413738"/>
      <w:bookmarkStart w:id="289" w:name="_Ref130663135"/>
      <w:bookmarkStart w:id="290" w:name="_Toc130663236"/>
      <w:r>
        <w:rPr>
          <w:rFonts w:hint="eastAsia"/>
        </w:rPr>
        <w:t>页码</w:t>
      </w:r>
      <w:bookmarkEnd w:id="285"/>
      <w:bookmarkEnd w:id="286"/>
      <w:bookmarkEnd w:id="287"/>
      <w:bookmarkEnd w:id="288"/>
      <w:bookmarkEnd w:id="289"/>
      <w:bookmarkEnd w:id="290"/>
    </w:p>
    <w:p w14:paraId="569180E5" w14:textId="77777777" w:rsidR="003A00F1" w:rsidRDefault="003A00F1" w:rsidP="003A00F1">
      <w:pPr>
        <w:ind w:firstLine="480"/>
      </w:pPr>
      <w:r>
        <w:rPr>
          <w:rFonts w:hint="eastAsia"/>
        </w:rPr>
        <w:t>双击页面底部页边距区域可以编辑页码、调出</w:t>
      </w:r>
      <w:r w:rsidRPr="001942D8">
        <w:rPr>
          <w:rStyle w:val="-"/>
          <w:rFonts w:hint="eastAsia"/>
        </w:rPr>
        <w:t>页眉和页脚</w:t>
      </w:r>
      <w:r>
        <w:rPr>
          <w:rFonts w:hint="eastAsia"/>
        </w:rPr>
        <w:t>。如果待添加页码的</w:t>
      </w:r>
      <w:r>
        <w:rPr>
          <w:rFonts w:hint="eastAsia"/>
        </w:rPr>
        <w:lastRenderedPageBreak/>
        <w:t>章节与前一章的页码格式不同，则需要通过</w:t>
      </w:r>
      <w:r w:rsidRPr="00B47008">
        <w:rPr>
          <w:rStyle w:val="-"/>
          <w:rFonts w:hint="eastAsia"/>
        </w:rPr>
        <w:t>布局</w:t>
      </w:r>
      <w:r>
        <w:t>–</w:t>
      </w:r>
      <w:r w:rsidRPr="00B47008">
        <w:rPr>
          <w:rStyle w:val="-0"/>
          <w:rFonts w:hint="eastAsia"/>
        </w:rPr>
        <w:t>页面设置</w:t>
      </w:r>
      <w:r>
        <w:t>–</w:t>
      </w:r>
      <w:r w:rsidRPr="00B47008">
        <w:rPr>
          <w:rStyle w:val="-2"/>
          <w:rFonts w:hint="eastAsia"/>
        </w:rPr>
        <w:t>分隔符</w:t>
      </w:r>
      <w:r>
        <w:t>–</w:t>
      </w:r>
      <w:r w:rsidRPr="00B47008">
        <w:rPr>
          <w:rStyle w:val="-2"/>
          <w:rFonts w:hint="eastAsia"/>
        </w:rPr>
        <w:t>下一页</w:t>
      </w:r>
      <w:r>
        <w:rPr>
          <w:rFonts w:hint="eastAsia"/>
        </w:rPr>
        <w:t>在前一章末添加分节符，并且在</w:t>
      </w:r>
      <w:r w:rsidRPr="00D31D4A">
        <w:rPr>
          <w:rStyle w:val="-"/>
          <w:rFonts w:hint="eastAsia"/>
        </w:rPr>
        <w:t>页眉和页脚</w:t>
      </w:r>
      <w:r>
        <w:t>–</w:t>
      </w:r>
      <w:r w:rsidRPr="00D31D4A">
        <w:rPr>
          <w:rStyle w:val="-0"/>
        </w:rPr>
        <w:t>导航</w:t>
      </w:r>
      <w:r>
        <w:rPr>
          <w:rFonts w:hint="eastAsia"/>
        </w:rPr>
        <w:t>中为本章的页码取消按下</w:t>
      </w:r>
      <w:r w:rsidRPr="00D31D4A">
        <w:rPr>
          <w:rStyle w:val="-2"/>
          <w:rFonts w:hint="eastAsia"/>
        </w:rPr>
        <w:t>链接到前一节</w:t>
      </w:r>
      <w:r>
        <w:rPr>
          <w:rFonts w:hint="eastAsia"/>
        </w:rPr>
        <w:t>。</w:t>
      </w:r>
    </w:p>
    <w:p w14:paraId="270AA6E9" w14:textId="77777777" w:rsidR="003A00F1" w:rsidRDefault="003A00F1" w:rsidP="003A00F1">
      <w:pPr>
        <w:ind w:firstLine="480"/>
      </w:pPr>
      <w:r>
        <w:rPr>
          <w:rFonts w:hint="eastAsia"/>
        </w:rPr>
        <w:t>为</w:t>
      </w:r>
      <w:r w:rsidRPr="000A7DD6">
        <w:rPr>
          <w:rFonts w:hint="eastAsia"/>
        </w:rPr>
        <w:t>中文摘要至</w:t>
      </w:r>
      <w:r>
        <w:rPr>
          <w:rFonts w:hint="eastAsia"/>
        </w:rPr>
        <w:t>正文章节前添加页码：将光标移至页码处；在</w:t>
      </w:r>
      <w:r>
        <w:rPr>
          <w:rStyle w:val="-"/>
          <w:rFonts w:hint="eastAsia"/>
        </w:rPr>
        <w:t>页眉和页脚</w:t>
      </w:r>
      <w:r>
        <w:t>–</w:t>
      </w:r>
      <w:r w:rsidRPr="004308DE">
        <w:rPr>
          <w:rStyle w:val="-0"/>
          <w:rFonts w:hint="eastAsia"/>
        </w:rPr>
        <w:t>页眉和页脚</w:t>
      </w:r>
      <w:r>
        <w:t>–</w:t>
      </w:r>
      <w:r w:rsidRPr="004308DE">
        <w:rPr>
          <w:rStyle w:val="-2"/>
          <w:rFonts w:hint="eastAsia"/>
        </w:rPr>
        <w:t>页码</w:t>
      </w:r>
      <w:r>
        <w:rPr>
          <w:rFonts w:hint="eastAsia"/>
        </w:rPr>
        <w:t>中，选择</w:t>
      </w:r>
      <w:r w:rsidRPr="00D31D4A">
        <w:rPr>
          <w:rStyle w:val="-2"/>
          <w:rFonts w:hint="eastAsia"/>
        </w:rPr>
        <w:t>页码位置</w:t>
      </w:r>
      <w:r>
        <w:rPr>
          <w:rFonts w:hint="eastAsia"/>
        </w:rPr>
        <w:t>为</w:t>
      </w:r>
      <w:r w:rsidRPr="00D31D4A">
        <w:rPr>
          <w:rStyle w:val="-2"/>
          <w:rFonts w:hint="eastAsia"/>
        </w:rPr>
        <w:t>页面底端</w:t>
      </w:r>
      <w:r>
        <w:rPr>
          <w:rFonts w:hint="eastAsia"/>
        </w:rPr>
        <w:t>、</w:t>
      </w:r>
      <w:r w:rsidRPr="00D31D4A">
        <w:rPr>
          <w:rStyle w:val="-3"/>
          <w:rFonts w:hint="eastAsia"/>
        </w:rPr>
        <w:t>样式</w:t>
      </w:r>
      <w:r>
        <w:rPr>
          <w:rFonts w:hint="eastAsia"/>
        </w:rPr>
        <w:t>为</w:t>
      </w:r>
      <w:r w:rsidRPr="00D31D4A">
        <w:rPr>
          <w:rStyle w:val="-2"/>
          <w:rFonts w:hint="eastAsia"/>
        </w:rPr>
        <w:t>普通数字</w:t>
      </w:r>
      <w:r w:rsidRPr="00D31D4A">
        <w:rPr>
          <w:rStyle w:val="-2"/>
          <w:rFonts w:hint="eastAsia"/>
        </w:rPr>
        <w:t>1</w:t>
      </w:r>
      <w:r>
        <w:rPr>
          <w:rFonts w:hint="eastAsia"/>
        </w:rPr>
        <w:t>，插入页码；在</w:t>
      </w:r>
      <w:r>
        <w:rPr>
          <w:rStyle w:val="-"/>
          <w:rFonts w:hint="eastAsia"/>
        </w:rPr>
        <w:t>页眉和页脚</w:t>
      </w:r>
      <w:r>
        <w:t>–</w:t>
      </w:r>
      <w:r w:rsidRPr="004308DE">
        <w:rPr>
          <w:rStyle w:val="-0"/>
          <w:rFonts w:hint="eastAsia"/>
        </w:rPr>
        <w:t>页眉和页脚</w:t>
      </w:r>
      <w:r>
        <w:t>–</w:t>
      </w:r>
      <w:r w:rsidRPr="004308DE">
        <w:rPr>
          <w:rStyle w:val="-2"/>
          <w:rFonts w:hint="eastAsia"/>
        </w:rPr>
        <w:t>页码</w:t>
      </w:r>
      <w:r w:rsidRPr="007869C5">
        <w:t>–</w:t>
      </w:r>
      <w:r w:rsidRPr="007869C5">
        <w:rPr>
          <w:rStyle w:val="-2"/>
        </w:rPr>
        <w:t>设置页码格式</w:t>
      </w:r>
      <w:r>
        <w:rPr>
          <w:rFonts w:hint="eastAsia"/>
        </w:rPr>
        <w:t>中，设置</w:t>
      </w:r>
      <w:r w:rsidRPr="00D31D4A">
        <w:rPr>
          <w:rStyle w:val="-3"/>
          <w:rFonts w:hint="eastAsia"/>
        </w:rPr>
        <w:t>编号格式</w:t>
      </w:r>
      <w:r>
        <w:rPr>
          <w:rFonts w:hint="eastAsia"/>
        </w:rPr>
        <w:t>为大写罗马数字，</w:t>
      </w:r>
      <w:r w:rsidRPr="00D31D4A">
        <w:rPr>
          <w:rStyle w:val="-3"/>
          <w:rFonts w:hint="eastAsia"/>
        </w:rPr>
        <w:t>页码编号</w:t>
      </w:r>
      <w:r>
        <w:rPr>
          <w:rFonts w:hint="eastAsia"/>
        </w:rPr>
        <w:t>为</w:t>
      </w:r>
      <w:r w:rsidRPr="00D31D4A">
        <w:rPr>
          <w:rStyle w:val="-3"/>
          <w:rFonts w:hint="eastAsia"/>
        </w:rPr>
        <w:t>起始页码</w:t>
      </w:r>
      <w:r>
        <w:rPr>
          <w:rFonts w:hint="eastAsia"/>
        </w:rPr>
        <w:t>、数值为</w:t>
      </w:r>
      <w:r w:rsidRPr="00D31D4A">
        <w:rPr>
          <w:rStyle w:val="-3"/>
          <w:rFonts w:hint="eastAsia"/>
        </w:rPr>
        <w:t>I</w:t>
      </w:r>
      <w:r>
        <w:rPr>
          <w:rFonts w:hint="eastAsia"/>
        </w:rPr>
        <w:t>；最后删除页脚的多余空行、正确应用</w:t>
      </w:r>
      <w:r w:rsidRPr="00D31D4A">
        <w:rPr>
          <w:rStyle w:val="-3"/>
          <w:rFonts w:hint="eastAsia"/>
        </w:rPr>
        <w:t>页码</w:t>
      </w:r>
      <w:r>
        <w:rPr>
          <w:rFonts w:hint="eastAsia"/>
        </w:rPr>
        <w:t>样式即可。</w:t>
      </w:r>
    </w:p>
    <w:p w14:paraId="5EB20AB1" w14:textId="77777777" w:rsidR="003A00F1" w:rsidRDefault="003A00F1" w:rsidP="003A00F1">
      <w:pPr>
        <w:ind w:firstLine="480"/>
      </w:pPr>
      <w:r>
        <w:rPr>
          <w:rFonts w:hint="eastAsia"/>
        </w:rPr>
        <w:t>为正文章节添加页码：类似以上方式插入页码，其中在</w:t>
      </w:r>
      <w:r>
        <w:rPr>
          <w:rStyle w:val="-"/>
          <w:rFonts w:hint="eastAsia"/>
        </w:rPr>
        <w:t>页眉和页脚</w:t>
      </w:r>
      <w:r>
        <w:t>–</w:t>
      </w:r>
      <w:r w:rsidRPr="004308DE">
        <w:rPr>
          <w:rStyle w:val="-0"/>
          <w:rFonts w:hint="eastAsia"/>
        </w:rPr>
        <w:t>页眉和页脚</w:t>
      </w:r>
      <w:r>
        <w:t>–</w:t>
      </w:r>
      <w:r w:rsidRPr="004308DE">
        <w:rPr>
          <w:rStyle w:val="-2"/>
          <w:rFonts w:hint="eastAsia"/>
        </w:rPr>
        <w:t>页码</w:t>
      </w:r>
      <w:r w:rsidRPr="007869C5">
        <w:t>–</w:t>
      </w:r>
      <w:r w:rsidRPr="007869C5">
        <w:rPr>
          <w:rStyle w:val="-2"/>
        </w:rPr>
        <w:t>设置页码格式</w:t>
      </w:r>
      <w:r>
        <w:rPr>
          <w:rFonts w:hint="eastAsia"/>
        </w:rPr>
        <w:t>中，设置</w:t>
      </w:r>
      <w:r w:rsidRPr="00D31D4A">
        <w:rPr>
          <w:rStyle w:val="-3"/>
          <w:rFonts w:hint="eastAsia"/>
        </w:rPr>
        <w:t>编号格式</w:t>
      </w:r>
      <w:r>
        <w:rPr>
          <w:rFonts w:hint="eastAsia"/>
        </w:rPr>
        <w:t>为阿拉伯数字。</w:t>
      </w:r>
    </w:p>
    <w:p w14:paraId="6F50FE2B" w14:textId="77777777" w:rsidR="003A00F1" w:rsidRDefault="003A00F1" w:rsidP="003A00F1">
      <w:pPr>
        <w:ind w:firstLine="480"/>
      </w:pPr>
      <w:r>
        <w:rPr>
          <w:rFonts w:hint="eastAsia"/>
        </w:rPr>
        <w:t>为其他章节添加接续上一章的页码：在</w:t>
      </w:r>
      <w:r w:rsidRPr="00D31D4A">
        <w:rPr>
          <w:rStyle w:val="-"/>
          <w:rFonts w:hint="eastAsia"/>
        </w:rPr>
        <w:t>页眉和页脚</w:t>
      </w:r>
      <w:r>
        <w:t>–</w:t>
      </w:r>
      <w:r w:rsidRPr="00D31D4A">
        <w:rPr>
          <w:rStyle w:val="-0"/>
        </w:rPr>
        <w:t>导航</w:t>
      </w:r>
      <w:r>
        <w:rPr>
          <w:rFonts w:hint="eastAsia"/>
        </w:rPr>
        <w:t>中按下</w:t>
      </w:r>
      <w:r w:rsidRPr="00D31D4A">
        <w:rPr>
          <w:rStyle w:val="-2"/>
          <w:rFonts w:hint="eastAsia"/>
        </w:rPr>
        <w:t>链接到前一节</w:t>
      </w:r>
      <w:r w:rsidRPr="00515859">
        <w:rPr>
          <w:rFonts w:hint="eastAsia"/>
        </w:rPr>
        <w:t>；</w:t>
      </w:r>
      <w:r>
        <w:rPr>
          <w:rFonts w:hint="eastAsia"/>
        </w:rPr>
        <w:t>类似以上方式插入页码，其中在</w:t>
      </w:r>
      <w:r>
        <w:rPr>
          <w:rStyle w:val="-"/>
          <w:rFonts w:hint="eastAsia"/>
        </w:rPr>
        <w:t>页眉和页脚</w:t>
      </w:r>
      <w:r>
        <w:t>–</w:t>
      </w:r>
      <w:r w:rsidRPr="004308DE">
        <w:rPr>
          <w:rStyle w:val="-0"/>
          <w:rFonts w:hint="eastAsia"/>
        </w:rPr>
        <w:t>页眉和页脚</w:t>
      </w:r>
      <w:r>
        <w:t>–</w:t>
      </w:r>
      <w:r w:rsidRPr="004308DE">
        <w:rPr>
          <w:rStyle w:val="-2"/>
          <w:rFonts w:hint="eastAsia"/>
        </w:rPr>
        <w:t>页码</w:t>
      </w:r>
      <w:r w:rsidRPr="007869C5">
        <w:t>–</w:t>
      </w:r>
      <w:r w:rsidRPr="007869C5">
        <w:rPr>
          <w:rStyle w:val="-2"/>
        </w:rPr>
        <w:t>设置页码格式</w:t>
      </w:r>
      <w:r>
        <w:rPr>
          <w:rFonts w:hint="eastAsia"/>
        </w:rPr>
        <w:t>中，设置</w:t>
      </w:r>
      <w:r w:rsidRPr="00D31D4A">
        <w:rPr>
          <w:rStyle w:val="-3"/>
          <w:rFonts w:hint="eastAsia"/>
        </w:rPr>
        <w:t>编号格式</w:t>
      </w:r>
      <w:r>
        <w:rPr>
          <w:rFonts w:hint="eastAsia"/>
        </w:rPr>
        <w:t>与前节一致，</w:t>
      </w:r>
      <w:r w:rsidRPr="00D31D4A">
        <w:rPr>
          <w:rStyle w:val="-3"/>
          <w:rFonts w:hint="eastAsia"/>
        </w:rPr>
        <w:t>页码编号</w:t>
      </w:r>
      <w:r>
        <w:rPr>
          <w:rFonts w:hint="eastAsia"/>
        </w:rPr>
        <w:t>为</w:t>
      </w:r>
      <w:r>
        <w:rPr>
          <w:rStyle w:val="-3"/>
          <w:rFonts w:hint="eastAsia"/>
        </w:rPr>
        <w:t>续前节</w:t>
      </w:r>
      <w:r>
        <w:rPr>
          <w:rFonts w:hint="eastAsia"/>
        </w:rPr>
        <w:t>。</w:t>
      </w:r>
    </w:p>
    <w:p w14:paraId="1133979C" w14:textId="77777777" w:rsidR="009142D8" w:rsidRDefault="009142D8" w:rsidP="003A00F1">
      <w:pPr>
        <w:ind w:firstLine="480"/>
      </w:pPr>
    </w:p>
    <w:p w14:paraId="034BE303" w14:textId="77777777" w:rsidR="009142D8" w:rsidRDefault="009142D8" w:rsidP="009142D8">
      <w:pPr>
        <w:ind w:firstLine="480"/>
      </w:pPr>
      <w:r>
        <w:rPr>
          <w:rFonts w:hint="eastAsia"/>
        </w:rPr>
        <w:t>此外，也可以通过域添加页码。本模板采用这一方式。</w:t>
      </w:r>
    </w:p>
    <w:p w14:paraId="1150AB6E" w14:textId="77777777" w:rsidR="009142D8" w:rsidRDefault="009142D8" w:rsidP="009142D8">
      <w:pPr>
        <w:ind w:firstLine="480"/>
      </w:pPr>
      <w:r>
        <w:rPr>
          <w:rFonts w:hint="eastAsia"/>
        </w:rPr>
        <w:t>为</w:t>
      </w:r>
      <w:r w:rsidRPr="000A7DD6">
        <w:rPr>
          <w:rFonts w:hint="eastAsia"/>
        </w:rPr>
        <w:t>中文摘要至</w:t>
      </w:r>
      <w:r>
        <w:rPr>
          <w:rFonts w:hint="eastAsia"/>
        </w:rPr>
        <w:t>正文章节前添加页码：将光标移至页码处；通过</w:t>
      </w:r>
      <w:r w:rsidRPr="006B72E5">
        <w:rPr>
          <w:rStyle w:val="-"/>
          <w:rFonts w:hint="eastAsia"/>
        </w:rPr>
        <w:t>页眉和页脚</w:t>
      </w:r>
      <w:r>
        <w:t>–</w:t>
      </w:r>
      <w:r w:rsidRPr="006B72E5">
        <w:rPr>
          <w:rStyle w:val="-0"/>
        </w:rPr>
        <w:t>插入</w:t>
      </w:r>
      <w:r>
        <w:t>–</w:t>
      </w:r>
      <w:r w:rsidRPr="006B72E5">
        <w:rPr>
          <w:rStyle w:val="-2"/>
        </w:rPr>
        <w:t>文档部件</w:t>
      </w:r>
      <w:r>
        <w:t>–</w:t>
      </w:r>
      <w:r w:rsidRPr="006B72E5">
        <w:rPr>
          <w:rStyle w:val="-2"/>
        </w:rPr>
        <w:t>域</w:t>
      </w:r>
      <w:r>
        <w:rPr>
          <w:rFonts w:hint="eastAsia"/>
        </w:rPr>
        <w:t>调出</w:t>
      </w:r>
      <w:r w:rsidRPr="006B72E5">
        <w:rPr>
          <w:rStyle w:val="-4"/>
          <w:rFonts w:hint="eastAsia"/>
        </w:rPr>
        <w:t>域窗口</w:t>
      </w:r>
      <w:r w:rsidRPr="009542BB">
        <w:rPr>
          <w:rFonts w:hint="eastAsia"/>
        </w:rPr>
        <w:t>；</w:t>
      </w:r>
      <w:r>
        <w:rPr>
          <w:rFonts w:hint="eastAsia"/>
        </w:rPr>
        <w:t>选择</w:t>
      </w:r>
      <w:r w:rsidRPr="006B72E5">
        <w:rPr>
          <w:rStyle w:val="-3"/>
          <w:rFonts w:hint="eastAsia"/>
        </w:rPr>
        <w:t>域名</w:t>
      </w:r>
      <w:r>
        <w:rPr>
          <w:rFonts w:hint="eastAsia"/>
        </w:rPr>
        <w:t>为</w:t>
      </w:r>
      <w:r>
        <w:rPr>
          <w:rStyle w:val="-3"/>
          <w:rFonts w:hint="eastAsia"/>
        </w:rPr>
        <w:t>Page</w:t>
      </w:r>
      <w:r>
        <w:rPr>
          <w:rFonts w:hint="eastAsia"/>
        </w:rPr>
        <w:t>，</w:t>
      </w:r>
      <w:r>
        <w:rPr>
          <w:rStyle w:val="-3"/>
          <w:rFonts w:hint="eastAsia"/>
        </w:rPr>
        <w:t>格式</w:t>
      </w:r>
      <w:r>
        <w:rPr>
          <w:rFonts w:hint="eastAsia"/>
        </w:rPr>
        <w:t>为大写罗马数字，点击</w:t>
      </w:r>
      <w:r w:rsidRPr="00633979">
        <w:rPr>
          <w:rStyle w:val="-2"/>
          <w:rFonts w:hint="eastAsia"/>
        </w:rPr>
        <w:t>确定</w:t>
      </w:r>
      <w:r>
        <w:rPr>
          <w:rFonts w:hint="eastAsia"/>
        </w:rPr>
        <w:t>以插入。</w:t>
      </w:r>
    </w:p>
    <w:p w14:paraId="5ECD5D6C" w14:textId="77777777" w:rsidR="009142D8" w:rsidRDefault="009142D8" w:rsidP="009142D8">
      <w:pPr>
        <w:ind w:firstLine="480"/>
      </w:pPr>
      <w:r>
        <w:rPr>
          <w:rFonts w:hint="eastAsia"/>
        </w:rPr>
        <w:t>为正文章节添加页码：类似以上方式插入域，其中在</w:t>
      </w:r>
      <w:r w:rsidRPr="006B72E5">
        <w:rPr>
          <w:rStyle w:val="-4"/>
          <w:rFonts w:hint="eastAsia"/>
        </w:rPr>
        <w:t>域窗口</w:t>
      </w:r>
      <w:r w:rsidRPr="006E6E1B">
        <w:rPr>
          <w:rFonts w:hint="eastAsia"/>
        </w:rPr>
        <w:t>中</w:t>
      </w:r>
      <w:r>
        <w:rPr>
          <w:rFonts w:hint="eastAsia"/>
        </w:rPr>
        <w:t>选择</w:t>
      </w:r>
      <w:r>
        <w:rPr>
          <w:rStyle w:val="-3"/>
          <w:rFonts w:hint="eastAsia"/>
        </w:rPr>
        <w:t>格式</w:t>
      </w:r>
      <w:r>
        <w:rPr>
          <w:rFonts w:hint="eastAsia"/>
        </w:rPr>
        <w:t>为阿拉伯数字。</w:t>
      </w:r>
    </w:p>
    <w:p w14:paraId="0785ED80" w14:textId="77777777" w:rsidR="009142D8" w:rsidRPr="00446945" w:rsidRDefault="009142D8" w:rsidP="009142D8">
      <w:pPr>
        <w:pStyle w:val="31"/>
      </w:pPr>
      <w:r>
        <w:rPr>
          <w:rFonts w:hint="eastAsia"/>
        </w:rPr>
        <w:t xml:space="preserve">　</w:t>
      </w:r>
      <w:bookmarkStart w:id="291" w:name="_Toc129216746"/>
      <w:bookmarkStart w:id="292" w:name="_Toc129261395"/>
      <w:bookmarkStart w:id="293" w:name="_Ref129265889"/>
      <w:bookmarkStart w:id="294" w:name="_Toc129640454"/>
      <w:bookmarkStart w:id="295" w:name="_Ref129723709"/>
      <w:bookmarkStart w:id="296" w:name="_Toc130581457"/>
      <w:bookmarkStart w:id="297" w:name="_Toc130659548"/>
      <w:bookmarkStart w:id="298" w:name="_Toc130663237"/>
      <w:r>
        <w:rPr>
          <w:rFonts w:hint="eastAsia"/>
        </w:rPr>
        <w:t>目录与索引</w:t>
      </w:r>
      <w:bookmarkEnd w:id="291"/>
      <w:bookmarkEnd w:id="292"/>
      <w:bookmarkEnd w:id="293"/>
      <w:bookmarkEnd w:id="294"/>
      <w:bookmarkEnd w:id="295"/>
      <w:bookmarkEnd w:id="296"/>
      <w:bookmarkEnd w:id="297"/>
      <w:bookmarkEnd w:id="298"/>
    </w:p>
    <w:p w14:paraId="37F5053E" w14:textId="77777777" w:rsidR="009142D8" w:rsidRDefault="009142D8" w:rsidP="009142D8">
      <w:pPr>
        <w:ind w:firstLine="480"/>
      </w:pPr>
      <w:r>
        <w:rPr>
          <w:rFonts w:hint="eastAsia"/>
        </w:rPr>
        <w:t>在需要插入目录的位置，使用</w:t>
      </w:r>
      <w:r w:rsidRPr="005722EE">
        <w:rPr>
          <w:rStyle w:val="-"/>
          <w:rFonts w:hint="eastAsia"/>
        </w:rPr>
        <w:t>引用</w:t>
      </w:r>
      <w:r>
        <w:t>–</w:t>
      </w:r>
      <w:r w:rsidRPr="005722EE">
        <w:rPr>
          <w:rStyle w:val="-0"/>
          <w:rFonts w:hint="eastAsia"/>
        </w:rPr>
        <w:t>目录</w:t>
      </w:r>
      <w:r>
        <w:t>–</w:t>
      </w:r>
      <w:r w:rsidRPr="005722EE">
        <w:rPr>
          <w:rStyle w:val="-2"/>
          <w:rFonts w:hint="eastAsia"/>
        </w:rPr>
        <w:t>目录</w:t>
      </w:r>
      <w:r>
        <w:t>–</w:t>
      </w:r>
      <w:r w:rsidRPr="005722EE">
        <w:rPr>
          <w:rStyle w:val="-2"/>
          <w:rFonts w:hint="eastAsia"/>
        </w:rPr>
        <w:t>自定义目录</w:t>
      </w:r>
      <w:r>
        <w:rPr>
          <w:rFonts w:hint="eastAsia"/>
        </w:rPr>
        <w:t>，勾选</w:t>
      </w:r>
      <w:r w:rsidRPr="005722EE">
        <w:rPr>
          <w:rStyle w:val="-3"/>
          <w:rFonts w:hint="eastAsia"/>
        </w:rPr>
        <w:t>显示页码</w:t>
      </w:r>
      <w:r>
        <w:rPr>
          <w:rFonts w:hint="eastAsia"/>
        </w:rPr>
        <w:t>、</w:t>
      </w:r>
      <w:r w:rsidRPr="005722EE">
        <w:rPr>
          <w:rStyle w:val="-3"/>
          <w:rFonts w:hint="eastAsia"/>
        </w:rPr>
        <w:t>页码右对齐</w:t>
      </w:r>
      <w:r>
        <w:rPr>
          <w:rFonts w:hint="eastAsia"/>
        </w:rPr>
        <w:t>，选择</w:t>
      </w:r>
      <w:r w:rsidRPr="005722EE">
        <w:rPr>
          <w:rStyle w:val="-3"/>
          <w:rFonts w:hint="eastAsia"/>
        </w:rPr>
        <w:t>制表符前导符</w:t>
      </w:r>
      <w:r>
        <w:rPr>
          <w:rFonts w:hint="eastAsia"/>
        </w:rPr>
        <w:t>为</w:t>
      </w:r>
      <w:r w:rsidRPr="005722EE">
        <w:rPr>
          <w:rStyle w:val="-3"/>
        </w:rPr>
        <w:t>…</w:t>
      </w:r>
      <w:r>
        <w:rPr>
          <w:rFonts w:hint="eastAsia"/>
        </w:rPr>
        <w:t>，</w:t>
      </w:r>
      <w:r w:rsidRPr="005722EE">
        <w:rPr>
          <w:rStyle w:val="-3"/>
        </w:rPr>
        <w:t>格式</w:t>
      </w:r>
      <w:r>
        <w:rPr>
          <w:rFonts w:hint="eastAsia"/>
        </w:rPr>
        <w:t>为</w:t>
      </w:r>
      <w:r w:rsidRPr="005722EE">
        <w:rPr>
          <w:rStyle w:val="-3"/>
        </w:rPr>
        <w:t>来自模板</w:t>
      </w:r>
      <w:r>
        <w:rPr>
          <w:rFonts w:hint="eastAsia"/>
        </w:rPr>
        <w:t>，</w:t>
      </w:r>
      <w:r w:rsidRPr="005722EE">
        <w:rPr>
          <w:rStyle w:val="-3"/>
        </w:rPr>
        <w:t>显示级别</w:t>
      </w:r>
      <w:r>
        <w:rPr>
          <w:rFonts w:hint="eastAsia"/>
        </w:rPr>
        <w:t>为</w:t>
      </w:r>
      <w:r>
        <w:rPr>
          <w:rFonts w:hint="eastAsia"/>
        </w:rPr>
        <w:t>3</w:t>
      </w:r>
      <w:r>
        <w:rPr>
          <w:rFonts w:hint="eastAsia"/>
        </w:rPr>
        <w:t>，确定即可。</w:t>
      </w:r>
    </w:p>
    <w:p w14:paraId="4DD6E8C6" w14:textId="77777777" w:rsidR="009142D8" w:rsidRDefault="009142D8" w:rsidP="009142D8">
      <w:pPr>
        <w:ind w:firstLine="480"/>
      </w:pPr>
      <w:r>
        <w:rPr>
          <w:rFonts w:hint="eastAsia"/>
        </w:rPr>
        <w:t>在需要插入插图或附表清单的位置，使用</w:t>
      </w:r>
      <w:r w:rsidRPr="005722EE">
        <w:rPr>
          <w:rStyle w:val="-"/>
          <w:rFonts w:hint="eastAsia"/>
        </w:rPr>
        <w:t>引用</w:t>
      </w:r>
      <w:r>
        <w:t>–</w:t>
      </w:r>
      <w:r>
        <w:rPr>
          <w:rStyle w:val="-0"/>
          <w:rFonts w:hint="eastAsia"/>
        </w:rPr>
        <w:t>题注</w:t>
      </w:r>
      <w:r>
        <w:t>–</w:t>
      </w:r>
      <w:r>
        <w:rPr>
          <w:rStyle w:val="-2"/>
          <w:rFonts w:hint="eastAsia"/>
        </w:rPr>
        <w:t>插入表目录</w:t>
      </w:r>
      <w:r>
        <w:rPr>
          <w:rFonts w:hint="eastAsia"/>
        </w:rPr>
        <w:t>，勾选</w:t>
      </w:r>
      <w:r w:rsidRPr="005722EE">
        <w:rPr>
          <w:rStyle w:val="-3"/>
          <w:rFonts w:hint="eastAsia"/>
        </w:rPr>
        <w:t>显示页码</w:t>
      </w:r>
      <w:r>
        <w:rPr>
          <w:rFonts w:hint="eastAsia"/>
        </w:rPr>
        <w:t>、</w:t>
      </w:r>
      <w:r w:rsidRPr="005722EE">
        <w:rPr>
          <w:rStyle w:val="-3"/>
          <w:rFonts w:hint="eastAsia"/>
        </w:rPr>
        <w:t>页码右对齐</w:t>
      </w:r>
      <w:r>
        <w:rPr>
          <w:rFonts w:hint="eastAsia"/>
        </w:rPr>
        <w:t>，选择</w:t>
      </w:r>
      <w:r w:rsidRPr="005722EE">
        <w:rPr>
          <w:rStyle w:val="-3"/>
          <w:rFonts w:hint="eastAsia"/>
        </w:rPr>
        <w:t>制表符前导符</w:t>
      </w:r>
      <w:r>
        <w:rPr>
          <w:rFonts w:hint="eastAsia"/>
        </w:rPr>
        <w:t>为</w:t>
      </w:r>
      <w:r w:rsidRPr="005722EE">
        <w:rPr>
          <w:rStyle w:val="-3"/>
        </w:rPr>
        <w:t>…</w:t>
      </w:r>
      <w:r>
        <w:rPr>
          <w:rFonts w:hint="eastAsia"/>
        </w:rPr>
        <w:t>，</w:t>
      </w:r>
      <w:r w:rsidRPr="005722EE">
        <w:rPr>
          <w:rStyle w:val="-3"/>
        </w:rPr>
        <w:t>格式</w:t>
      </w:r>
      <w:r>
        <w:rPr>
          <w:rFonts w:hint="eastAsia"/>
        </w:rPr>
        <w:t>为</w:t>
      </w:r>
      <w:r w:rsidRPr="005722EE">
        <w:rPr>
          <w:rStyle w:val="-3"/>
        </w:rPr>
        <w:t>来自模板</w:t>
      </w:r>
      <w:r>
        <w:rPr>
          <w:rFonts w:hint="eastAsia"/>
        </w:rPr>
        <w:t>，</w:t>
      </w:r>
      <w:r>
        <w:rPr>
          <w:rStyle w:val="-3"/>
          <w:rFonts w:hint="eastAsia"/>
        </w:rPr>
        <w:t>题注标签</w:t>
      </w:r>
      <w:r>
        <w:rPr>
          <w:rFonts w:hint="eastAsia"/>
        </w:rPr>
        <w:t>为</w:t>
      </w:r>
      <w:r w:rsidRPr="004B5D70">
        <w:rPr>
          <w:rStyle w:val="-3"/>
          <w:rFonts w:hint="eastAsia"/>
        </w:rPr>
        <w:t>图</w:t>
      </w:r>
      <w:r>
        <w:rPr>
          <w:rFonts w:hint="eastAsia"/>
        </w:rPr>
        <w:t>或</w:t>
      </w:r>
      <w:r w:rsidRPr="004B5D70">
        <w:rPr>
          <w:rStyle w:val="-3"/>
          <w:rFonts w:hint="eastAsia"/>
        </w:rPr>
        <w:t>表</w:t>
      </w:r>
      <w:r>
        <w:rPr>
          <w:rFonts w:hint="eastAsia"/>
        </w:rPr>
        <w:t>，勾选</w:t>
      </w:r>
      <w:r w:rsidRPr="004B5D70">
        <w:rPr>
          <w:rStyle w:val="-3"/>
          <w:rFonts w:hint="eastAsia"/>
        </w:rPr>
        <w:t>包括标签和编号</w:t>
      </w:r>
      <w:r>
        <w:rPr>
          <w:rFonts w:hint="eastAsia"/>
        </w:rPr>
        <w:t>，确定即可。</w:t>
      </w:r>
    </w:p>
    <w:p w14:paraId="48ACD82F" w14:textId="77777777" w:rsidR="009142D8" w:rsidRDefault="009142D8" w:rsidP="009142D8">
      <w:pPr>
        <w:ind w:firstLine="480"/>
      </w:pPr>
      <w:bookmarkStart w:id="299" w:name="_Hlk129908417"/>
      <w:r w:rsidRPr="00BB1A77">
        <w:rPr>
          <w:rFonts w:hint="eastAsia"/>
        </w:rPr>
        <w:t>题注编号、交叉引用项、目录、索引、</w:t>
      </w:r>
      <w:r>
        <w:rPr>
          <w:rFonts w:hint="eastAsia"/>
        </w:rPr>
        <w:t>页眉、</w:t>
      </w:r>
      <w:r w:rsidRPr="00BB1A77">
        <w:rPr>
          <w:rFonts w:hint="eastAsia"/>
        </w:rPr>
        <w:t>页码</w:t>
      </w:r>
      <w:r>
        <w:rPr>
          <w:rFonts w:hint="eastAsia"/>
        </w:rPr>
        <w:t>等文档元素</w:t>
      </w:r>
      <w:r w:rsidRPr="00BB1A77">
        <w:rPr>
          <w:rFonts w:hint="eastAsia"/>
        </w:rPr>
        <w:t>的本质都是域。域</w:t>
      </w:r>
      <w:r>
        <w:rPr>
          <w:rFonts w:hint="eastAsia"/>
        </w:rPr>
        <w:t>是</w:t>
      </w:r>
      <w:r w:rsidRPr="00BB1A77">
        <w:rPr>
          <w:rFonts w:hint="eastAsia"/>
        </w:rPr>
        <w:t>Word</w:t>
      </w:r>
      <w:r>
        <w:rPr>
          <w:rFonts w:hint="eastAsia"/>
        </w:rPr>
        <w:t>文档中的特殊字段，以固定的域代码显示可变化的域值，在划选域值时会以深色底纹标识域。</w:t>
      </w:r>
      <w:r w:rsidRPr="0039025B">
        <w:rPr>
          <w:rStyle w:val="-2"/>
          <w:rFonts w:hint="eastAsia"/>
        </w:rPr>
        <w:t>F9</w:t>
      </w:r>
      <w:r>
        <w:rPr>
          <w:rFonts w:hint="eastAsia"/>
        </w:rPr>
        <w:t>可以</w:t>
      </w:r>
      <w:r w:rsidRPr="00BB1A77">
        <w:rPr>
          <w:rFonts w:hint="eastAsia"/>
        </w:rPr>
        <w:t>更新选定域</w:t>
      </w:r>
      <w:r>
        <w:rPr>
          <w:rFonts w:hint="eastAsia"/>
        </w:rPr>
        <w:t>，</w:t>
      </w:r>
      <w:r w:rsidRPr="0039025B">
        <w:rPr>
          <w:rStyle w:val="-2"/>
          <w:rFonts w:hint="eastAsia"/>
        </w:rPr>
        <w:t>Shift</w:t>
      </w:r>
      <w:r w:rsidRPr="00BB1A77">
        <w:rPr>
          <w:rFonts w:hint="eastAsia"/>
        </w:rPr>
        <w:t>+</w:t>
      </w:r>
      <w:r w:rsidRPr="0039025B">
        <w:rPr>
          <w:rStyle w:val="-2"/>
          <w:rFonts w:hint="eastAsia"/>
        </w:rPr>
        <w:t>F9</w:t>
      </w:r>
      <w:r w:rsidRPr="00BB1A77">
        <w:rPr>
          <w:rFonts w:hint="eastAsia"/>
        </w:rPr>
        <w:t>对选定域在域代码和</w:t>
      </w:r>
      <w:r>
        <w:rPr>
          <w:rFonts w:hint="eastAsia"/>
        </w:rPr>
        <w:t>域值</w:t>
      </w:r>
      <w:r w:rsidRPr="00BB1A77">
        <w:rPr>
          <w:rFonts w:hint="eastAsia"/>
        </w:rPr>
        <w:t>之间切换</w:t>
      </w:r>
      <w:r>
        <w:rPr>
          <w:rFonts w:hint="eastAsia"/>
        </w:rPr>
        <w:t>，</w:t>
      </w:r>
      <w:r w:rsidRPr="00BB1A77">
        <w:rPr>
          <w:rFonts w:hint="eastAsia"/>
        </w:rPr>
        <w:t>域的右键菜单中也能找到上述功能</w:t>
      </w:r>
      <w:r>
        <w:rPr>
          <w:rFonts w:hint="eastAsia"/>
        </w:rPr>
        <w:t>；</w:t>
      </w:r>
      <w:r w:rsidRPr="006D4194">
        <w:rPr>
          <w:rStyle w:val="-2"/>
          <w:rFonts w:hint="eastAsia"/>
        </w:rPr>
        <w:t>Ctrl</w:t>
      </w:r>
      <w:r>
        <w:rPr>
          <w:rFonts w:hint="eastAsia"/>
        </w:rPr>
        <w:t>+</w:t>
      </w:r>
      <w:r w:rsidRPr="006D4194">
        <w:rPr>
          <w:rStyle w:val="-2"/>
          <w:rFonts w:hint="eastAsia"/>
        </w:rPr>
        <w:t>F11</w:t>
      </w:r>
      <w:r>
        <w:rPr>
          <w:rFonts w:hint="eastAsia"/>
        </w:rPr>
        <w:t>用于锁定域、阻止域更新，</w:t>
      </w:r>
      <w:r w:rsidRPr="006D4194">
        <w:rPr>
          <w:rStyle w:val="-2"/>
          <w:rFonts w:hint="eastAsia"/>
        </w:rPr>
        <w:t>Ctrl</w:t>
      </w:r>
      <w:r>
        <w:rPr>
          <w:rFonts w:hint="eastAsia"/>
        </w:rPr>
        <w:t>+</w:t>
      </w:r>
      <w:r w:rsidRPr="006D4194">
        <w:rPr>
          <w:rStyle w:val="-2"/>
          <w:rFonts w:hint="eastAsia"/>
        </w:rPr>
        <w:t>Shift</w:t>
      </w:r>
      <w:r>
        <w:rPr>
          <w:rFonts w:hint="eastAsia"/>
        </w:rPr>
        <w:t>+</w:t>
      </w:r>
      <w:r w:rsidRPr="006D4194">
        <w:rPr>
          <w:rStyle w:val="-2"/>
          <w:rFonts w:hint="eastAsia"/>
        </w:rPr>
        <w:t>F11</w:t>
      </w:r>
      <w:r>
        <w:rPr>
          <w:rFonts w:hint="eastAsia"/>
        </w:rPr>
        <w:t>则用于解除锁定</w:t>
      </w:r>
      <w:r w:rsidRPr="00BB1A77">
        <w:rPr>
          <w:rFonts w:hint="eastAsia"/>
        </w:rPr>
        <w:t>。</w:t>
      </w:r>
      <w:r>
        <w:rPr>
          <w:rFonts w:hint="eastAsia"/>
        </w:rPr>
        <w:t>如果仅</w:t>
      </w:r>
      <w:r w:rsidRPr="00BB1A77">
        <w:rPr>
          <w:rFonts w:hint="eastAsia"/>
        </w:rPr>
        <w:t>修改</w:t>
      </w:r>
      <w:r>
        <w:rPr>
          <w:rFonts w:hint="eastAsia"/>
        </w:rPr>
        <w:t>域值</w:t>
      </w:r>
      <w:r w:rsidRPr="00BB1A77">
        <w:rPr>
          <w:rFonts w:hint="eastAsia"/>
        </w:rPr>
        <w:t>，域更新后</w:t>
      </w:r>
      <w:r>
        <w:rPr>
          <w:rFonts w:hint="eastAsia"/>
        </w:rPr>
        <w:t>域值</w:t>
      </w:r>
      <w:r w:rsidRPr="00BB1A77">
        <w:rPr>
          <w:rFonts w:hint="eastAsia"/>
        </w:rPr>
        <w:t>会</w:t>
      </w:r>
      <w:r>
        <w:rPr>
          <w:rFonts w:hint="eastAsia"/>
        </w:rPr>
        <w:t>还原。</w:t>
      </w:r>
    </w:p>
    <w:bookmarkEnd w:id="299"/>
    <w:p w14:paraId="29EE5E43" w14:textId="77777777" w:rsidR="004B5D70" w:rsidRDefault="00F6143A" w:rsidP="00F40FD4">
      <w:pPr>
        <w:pStyle w:val="31"/>
      </w:pPr>
      <w:r>
        <w:rPr>
          <w:rFonts w:hint="eastAsia"/>
        </w:rPr>
        <w:t xml:space="preserve">　</w:t>
      </w:r>
      <w:bookmarkStart w:id="300" w:name="_Toc129216751"/>
      <w:bookmarkStart w:id="301" w:name="_Toc129261400"/>
      <w:bookmarkStart w:id="302" w:name="_Toc129640458"/>
      <w:bookmarkStart w:id="303" w:name="_Toc130413739"/>
      <w:bookmarkStart w:id="304" w:name="_Ref130663173"/>
      <w:bookmarkStart w:id="305" w:name="_Toc130663238"/>
      <w:r>
        <w:rPr>
          <w:rFonts w:hint="eastAsia"/>
        </w:rPr>
        <w:t>封面</w:t>
      </w:r>
      <w:bookmarkEnd w:id="300"/>
      <w:bookmarkEnd w:id="301"/>
      <w:bookmarkEnd w:id="302"/>
      <w:bookmarkEnd w:id="303"/>
      <w:bookmarkEnd w:id="304"/>
      <w:bookmarkEnd w:id="305"/>
    </w:p>
    <w:p w14:paraId="38A30C5A" w14:textId="77777777" w:rsidR="00581A7A" w:rsidRPr="00581A7A" w:rsidRDefault="00581A7A" w:rsidP="00581A7A">
      <w:pPr>
        <w:ind w:firstLine="480"/>
      </w:pPr>
      <w:r>
        <w:rPr>
          <w:rFonts w:hint="eastAsia"/>
        </w:rPr>
        <w:lastRenderedPageBreak/>
        <w:t>在文档开头通过</w:t>
      </w:r>
      <w:r w:rsidRPr="00581A7A">
        <w:rPr>
          <w:rStyle w:val="-"/>
          <w:rFonts w:hint="eastAsia"/>
        </w:rPr>
        <w:t>布局</w:t>
      </w:r>
      <w:r>
        <w:t>–</w:t>
      </w:r>
      <w:r w:rsidRPr="00581A7A">
        <w:rPr>
          <w:rStyle w:val="-0"/>
          <w:rFonts w:hint="eastAsia"/>
        </w:rPr>
        <w:t>页面设置</w:t>
      </w:r>
      <w:r>
        <w:t>–</w:t>
      </w:r>
      <w:r w:rsidRPr="00581A7A">
        <w:rPr>
          <w:rStyle w:val="-2"/>
          <w:rFonts w:hint="eastAsia"/>
        </w:rPr>
        <w:t>分隔符</w:t>
      </w:r>
      <w:r>
        <w:t>–</w:t>
      </w:r>
      <w:r w:rsidRPr="00581A7A">
        <w:rPr>
          <w:rStyle w:val="-2"/>
        </w:rPr>
        <w:t>下一页</w:t>
      </w:r>
      <w:r>
        <w:rPr>
          <w:rFonts w:hint="eastAsia"/>
        </w:rPr>
        <w:t>插入分节符</w:t>
      </w:r>
      <w:r w:rsidR="009142D8">
        <w:rPr>
          <w:rFonts w:hint="eastAsia"/>
        </w:rPr>
        <w:t>，使不同的文档节可以使用不同的页面布局</w:t>
      </w:r>
      <w:r>
        <w:rPr>
          <w:rFonts w:hint="eastAsia"/>
        </w:rPr>
        <w:t>。将光标置于开头节，</w:t>
      </w:r>
      <w:r w:rsidR="009667B2">
        <w:rPr>
          <w:rFonts w:hint="eastAsia"/>
        </w:rPr>
        <w:t>在</w:t>
      </w:r>
      <w:r w:rsidR="009667B2" w:rsidRPr="000C2D9C">
        <w:rPr>
          <w:rStyle w:val="-"/>
          <w:rFonts w:hint="eastAsia"/>
        </w:rPr>
        <w:t>布局</w:t>
      </w:r>
      <w:r w:rsidR="009667B2">
        <w:t>–</w:t>
      </w:r>
      <w:r w:rsidR="009667B2" w:rsidRPr="000C2D9C">
        <w:rPr>
          <w:rStyle w:val="-0"/>
          <w:rFonts w:hint="eastAsia"/>
        </w:rPr>
        <w:t>页面设置</w:t>
      </w:r>
      <w:r w:rsidR="009667B2">
        <w:t>–</w:t>
      </w:r>
      <w:r w:rsidR="009667B2" w:rsidRPr="000C2D9C">
        <w:rPr>
          <w:rStyle w:val="-2"/>
          <w:rFonts w:hint="eastAsia"/>
        </w:rPr>
        <w:t>对话框加载按钮</w:t>
      </w:r>
      <w:r w:rsidR="009667B2">
        <w:t>–</w:t>
      </w:r>
      <w:r w:rsidR="009667B2" w:rsidRPr="006F4A36">
        <w:rPr>
          <w:rStyle w:val="-4"/>
          <w:rFonts w:hint="eastAsia"/>
        </w:rPr>
        <w:t>页面设置窗口</w:t>
      </w:r>
      <w:r w:rsidR="009667B2">
        <w:t>–</w:t>
      </w:r>
      <w:r w:rsidR="009667B2" w:rsidRPr="000C2D9C">
        <w:rPr>
          <w:rStyle w:val="-1"/>
          <w:rFonts w:hint="eastAsia"/>
        </w:rPr>
        <w:t>页边距</w:t>
      </w:r>
      <w:r w:rsidR="009667B2">
        <w:rPr>
          <w:rFonts w:hint="eastAsia"/>
        </w:rPr>
        <w:t>中，设置</w:t>
      </w:r>
      <w:r w:rsidR="009667B2" w:rsidRPr="00207181">
        <w:rPr>
          <w:rStyle w:val="-3"/>
          <w:rFonts w:hint="eastAsia"/>
        </w:rPr>
        <w:t>上下左右页边距</w:t>
      </w:r>
      <w:r w:rsidR="009667B2">
        <w:rPr>
          <w:rFonts w:hint="eastAsia"/>
        </w:rPr>
        <w:t>分别为</w:t>
      </w:r>
      <w:r w:rsidR="009667B2">
        <w:rPr>
          <w:rFonts w:hint="eastAsia"/>
        </w:rPr>
        <w:t>5</w:t>
      </w:r>
      <w:r w:rsidR="009667B2">
        <w:t>cm</w:t>
      </w:r>
      <w:r w:rsidR="009667B2">
        <w:rPr>
          <w:rFonts w:hint="eastAsia"/>
        </w:rPr>
        <w:t>、</w:t>
      </w:r>
      <w:r w:rsidR="009667B2">
        <w:rPr>
          <w:rFonts w:hint="eastAsia"/>
        </w:rPr>
        <w:t>5cm</w:t>
      </w:r>
      <w:r w:rsidR="009667B2">
        <w:rPr>
          <w:rFonts w:hint="eastAsia"/>
        </w:rPr>
        <w:t>、</w:t>
      </w:r>
      <w:r w:rsidR="009667B2">
        <w:rPr>
          <w:rFonts w:hint="eastAsia"/>
        </w:rPr>
        <w:t>3cm</w:t>
      </w:r>
      <w:r w:rsidR="009667B2">
        <w:rPr>
          <w:rFonts w:hint="eastAsia"/>
        </w:rPr>
        <w:t>、</w:t>
      </w:r>
      <w:r w:rsidR="009667B2">
        <w:rPr>
          <w:rFonts w:hint="eastAsia"/>
        </w:rPr>
        <w:t>3cm</w:t>
      </w:r>
      <w:r w:rsidR="009667B2">
        <w:rPr>
          <w:rFonts w:hint="eastAsia"/>
        </w:rPr>
        <w:t>，设置</w:t>
      </w:r>
      <w:r w:rsidR="009667B2" w:rsidRPr="00207181">
        <w:rPr>
          <w:rStyle w:val="-3"/>
          <w:rFonts w:hint="eastAsia"/>
        </w:rPr>
        <w:t>装订线边距</w:t>
      </w:r>
      <w:r w:rsidR="009667B2">
        <w:rPr>
          <w:rFonts w:hint="eastAsia"/>
        </w:rPr>
        <w:t>为</w:t>
      </w:r>
      <w:r w:rsidR="009667B2">
        <w:rPr>
          <w:rFonts w:hint="eastAsia"/>
        </w:rPr>
        <w:t>0.2cm</w:t>
      </w:r>
      <w:r w:rsidR="009667B2">
        <w:rPr>
          <w:rFonts w:hint="eastAsia"/>
        </w:rPr>
        <w:t>、</w:t>
      </w:r>
      <w:r w:rsidR="009667B2" w:rsidRPr="00207181">
        <w:rPr>
          <w:rStyle w:val="-3"/>
          <w:rFonts w:hint="eastAsia"/>
        </w:rPr>
        <w:t>位置</w:t>
      </w:r>
      <w:r w:rsidR="009667B2">
        <w:rPr>
          <w:rFonts w:hint="eastAsia"/>
        </w:rPr>
        <w:t>为</w:t>
      </w:r>
      <w:r w:rsidR="009667B2" w:rsidRPr="00207181">
        <w:rPr>
          <w:rStyle w:val="-3"/>
          <w:rFonts w:hint="eastAsia"/>
        </w:rPr>
        <w:t>靠左</w:t>
      </w:r>
      <w:r w:rsidR="009667B2">
        <w:rPr>
          <w:rFonts w:hint="eastAsia"/>
        </w:rPr>
        <w:t>，</w:t>
      </w:r>
      <w:r w:rsidR="009667B2" w:rsidRPr="00207181">
        <w:rPr>
          <w:rStyle w:val="-3"/>
          <w:rFonts w:hint="eastAsia"/>
        </w:rPr>
        <w:t>应用</w:t>
      </w:r>
      <w:r w:rsidR="009667B2">
        <w:rPr>
          <w:rStyle w:val="-3"/>
          <w:rFonts w:hint="eastAsia"/>
        </w:rPr>
        <w:t>于</w:t>
      </w:r>
      <w:r w:rsidR="009667B2">
        <w:rPr>
          <w:rFonts w:hint="eastAsia"/>
        </w:rPr>
        <w:t>为</w:t>
      </w:r>
      <w:r w:rsidR="009667B2">
        <w:rPr>
          <w:rStyle w:val="-3"/>
          <w:rFonts w:hint="eastAsia"/>
        </w:rPr>
        <w:t>本节</w:t>
      </w:r>
      <w:r w:rsidR="009667B2">
        <w:rPr>
          <w:rFonts w:hint="eastAsia"/>
        </w:rPr>
        <w:t>。</w:t>
      </w:r>
    </w:p>
    <w:p w14:paraId="621DB4A1" w14:textId="77777777" w:rsidR="00361834" w:rsidRDefault="00361834" w:rsidP="00361834">
      <w:pPr>
        <w:ind w:firstLine="480"/>
      </w:pPr>
      <w:r>
        <w:rPr>
          <w:rFonts w:hint="eastAsia"/>
        </w:rPr>
        <w:t>各</w:t>
      </w:r>
      <w:r w:rsidR="009667B2">
        <w:rPr>
          <w:rFonts w:hint="eastAsia"/>
        </w:rPr>
        <w:t>行</w:t>
      </w:r>
      <w:r>
        <w:rPr>
          <w:rFonts w:hint="eastAsia"/>
        </w:rPr>
        <w:t>文字及样式如下：</w:t>
      </w:r>
    </w:p>
    <w:p w14:paraId="28A77FD2" w14:textId="77777777" w:rsidR="00361834" w:rsidRDefault="00361834" w:rsidP="00361834">
      <w:pPr>
        <w:pStyle w:val="a0"/>
        <w:ind w:left="480" w:hanging="480"/>
      </w:pPr>
      <w:r>
        <w:rPr>
          <w:rFonts w:hint="eastAsia"/>
        </w:rPr>
        <w:t>第</w:t>
      </w:r>
      <w:r>
        <w:rPr>
          <w:rFonts w:hint="eastAsia"/>
        </w:rPr>
        <w:t>1</w:t>
      </w:r>
      <w:r>
        <w:rPr>
          <w:rFonts w:hint="eastAsia"/>
        </w:rPr>
        <w:t>行：</w:t>
      </w:r>
      <w:r w:rsidR="006D7C19">
        <w:rPr>
          <w:rFonts w:hint="eastAsia"/>
        </w:rPr>
        <w:t>填写密级信息。</w:t>
      </w:r>
      <w:r>
        <w:rPr>
          <w:rFonts w:hint="eastAsia"/>
        </w:rPr>
        <w:t>使用样式</w:t>
      </w:r>
      <w:r w:rsidRPr="009667B2">
        <w:rPr>
          <w:rStyle w:val="-3"/>
          <w:rFonts w:hint="eastAsia"/>
        </w:rPr>
        <w:t>封面</w:t>
      </w:r>
      <w:r w:rsidR="009667B2" w:rsidRPr="009667B2">
        <w:rPr>
          <w:rStyle w:val="-3"/>
          <w:rFonts w:hint="eastAsia"/>
        </w:rPr>
        <w:t>-</w:t>
      </w:r>
      <w:r w:rsidR="009667B2" w:rsidRPr="009667B2">
        <w:rPr>
          <w:rStyle w:val="-3"/>
          <w:rFonts w:hint="eastAsia"/>
        </w:rPr>
        <w:t>密级</w:t>
      </w:r>
      <w:r w:rsidR="009667B2">
        <w:rPr>
          <w:rFonts w:hint="eastAsia"/>
        </w:rPr>
        <w:t>。</w:t>
      </w:r>
    </w:p>
    <w:p w14:paraId="3CDF7461" w14:textId="77777777" w:rsidR="00361834" w:rsidRDefault="00361834" w:rsidP="00361834">
      <w:pPr>
        <w:pStyle w:val="a0"/>
        <w:ind w:left="480" w:hanging="480"/>
      </w:pPr>
      <w:r>
        <w:rPr>
          <w:rFonts w:hint="eastAsia"/>
        </w:rPr>
        <w:t>第</w:t>
      </w:r>
      <w:r>
        <w:rPr>
          <w:rFonts w:hint="eastAsia"/>
        </w:rPr>
        <w:t>2~3</w:t>
      </w:r>
      <w:r>
        <w:rPr>
          <w:rFonts w:hint="eastAsia"/>
        </w:rPr>
        <w:t>行：</w:t>
      </w:r>
      <w:r w:rsidR="009667B2">
        <w:rPr>
          <w:rFonts w:hint="eastAsia"/>
        </w:rPr>
        <w:t>第</w:t>
      </w:r>
      <w:r w:rsidR="009667B2">
        <w:rPr>
          <w:rFonts w:hint="eastAsia"/>
        </w:rPr>
        <w:t>2</w:t>
      </w:r>
      <w:r w:rsidR="009667B2">
        <w:rPr>
          <w:rFonts w:hint="eastAsia"/>
        </w:rPr>
        <w:t>行</w:t>
      </w:r>
      <w:r>
        <w:rPr>
          <w:rFonts w:hint="eastAsia"/>
        </w:rPr>
        <w:t>写</w:t>
      </w:r>
      <w:r w:rsidRPr="009667B2">
        <w:rPr>
          <w:rStyle w:val="-3"/>
          <w:rFonts w:hint="eastAsia"/>
        </w:rPr>
        <w:t>清华大学</w:t>
      </w:r>
      <w:r w:rsidR="009667B2" w:rsidRPr="009667B2">
        <w:rPr>
          <w:rFonts w:hint="eastAsia"/>
        </w:rPr>
        <w:t>，</w:t>
      </w:r>
      <w:r w:rsidR="00152BCC">
        <w:rPr>
          <w:rFonts w:hint="eastAsia"/>
        </w:rPr>
        <w:t>通过</w:t>
      </w:r>
      <w:r w:rsidR="00152BCC" w:rsidRPr="00152BCC">
        <w:rPr>
          <w:rStyle w:val="-"/>
          <w:rFonts w:hint="eastAsia"/>
        </w:rPr>
        <w:t>开始</w:t>
      </w:r>
      <w:r w:rsidR="00152BCC">
        <w:t>–</w:t>
      </w:r>
      <w:r w:rsidR="00152BCC" w:rsidRPr="00152BCC">
        <w:rPr>
          <w:rStyle w:val="-0"/>
          <w:rFonts w:hint="eastAsia"/>
        </w:rPr>
        <w:t>段落</w:t>
      </w:r>
      <w:r w:rsidR="00152BCC">
        <w:t>–</w:t>
      </w:r>
      <w:r w:rsidR="00152BCC" w:rsidRPr="00152BCC">
        <w:rPr>
          <w:rStyle w:val="-2"/>
          <w:rFonts w:hint="eastAsia"/>
        </w:rPr>
        <w:t>中文版式</w:t>
      </w:r>
      <w:r w:rsidR="00152BCC">
        <w:t>–</w:t>
      </w:r>
      <w:r w:rsidR="00152BCC" w:rsidRPr="00152BCC">
        <w:rPr>
          <w:rStyle w:val="-2"/>
          <w:rFonts w:hint="eastAsia"/>
        </w:rPr>
        <w:t>调整宽度</w:t>
      </w:r>
      <w:r w:rsidR="00152BCC" w:rsidRPr="00152BCC">
        <w:rPr>
          <w:rFonts w:hint="eastAsia"/>
        </w:rPr>
        <w:t>调整</w:t>
      </w:r>
      <w:r w:rsidR="00152BCC" w:rsidRPr="00152BCC">
        <w:rPr>
          <w:rStyle w:val="-3"/>
          <w:rFonts w:hint="eastAsia"/>
        </w:rPr>
        <w:t>新文字宽度</w:t>
      </w:r>
      <w:r w:rsidR="00152BCC">
        <w:rPr>
          <w:rFonts w:hint="eastAsia"/>
        </w:rPr>
        <w:t>为</w:t>
      </w:r>
      <w:r w:rsidR="00152BCC">
        <w:rPr>
          <w:rFonts w:hint="eastAsia"/>
        </w:rPr>
        <w:t>5.5</w:t>
      </w:r>
      <w:r w:rsidR="00152BCC">
        <w:rPr>
          <w:rFonts w:hint="eastAsia"/>
        </w:rPr>
        <w:t>字符，</w:t>
      </w:r>
      <w:r w:rsidR="009667B2">
        <w:rPr>
          <w:rFonts w:hint="eastAsia"/>
        </w:rPr>
        <w:t>使</w:t>
      </w:r>
      <w:r>
        <w:rPr>
          <w:rFonts w:hint="eastAsia"/>
        </w:rPr>
        <w:t>字</w:t>
      </w:r>
      <w:r w:rsidR="006D7C19">
        <w:rPr>
          <w:rFonts w:hint="eastAsia"/>
        </w:rPr>
        <w:t>间距</w:t>
      </w:r>
      <w:r w:rsidR="009667B2">
        <w:rPr>
          <w:rFonts w:hint="eastAsia"/>
        </w:rPr>
        <w:t>为</w:t>
      </w:r>
      <w:r>
        <w:rPr>
          <w:rFonts w:hint="eastAsia"/>
        </w:rPr>
        <w:t>0.5</w:t>
      </w:r>
      <w:r>
        <w:rPr>
          <w:rFonts w:hint="eastAsia"/>
        </w:rPr>
        <w:t>字符。</w:t>
      </w:r>
      <w:r w:rsidR="009667B2">
        <w:rPr>
          <w:rFonts w:hint="eastAsia"/>
        </w:rPr>
        <w:t>第</w:t>
      </w:r>
      <w:r w:rsidR="009667B2">
        <w:rPr>
          <w:rFonts w:hint="eastAsia"/>
        </w:rPr>
        <w:t>3</w:t>
      </w:r>
      <w:r w:rsidR="009667B2">
        <w:rPr>
          <w:rFonts w:hint="eastAsia"/>
        </w:rPr>
        <w:t>行</w:t>
      </w:r>
      <w:r>
        <w:rPr>
          <w:rFonts w:hint="eastAsia"/>
        </w:rPr>
        <w:t>空一行。</w:t>
      </w:r>
      <w:r w:rsidR="006D7C19">
        <w:rPr>
          <w:rFonts w:hint="eastAsia"/>
        </w:rPr>
        <w:t>使用样式</w:t>
      </w:r>
      <w:r w:rsidR="006D7C19" w:rsidRPr="00A83B6A">
        <w:rPr>
          <w:rStyle w:val="-3"/>
          <w:rFonts w:hint="eastAsia"/>
        </w:rPr>
        <w:t>封面</w:t>
      </w:r>
      <w:r w:rsidR="006D7C19" w:rsidRPr="00A83B6A">
        <w:rPr>
          <w:rStyle w:val="-3"/>
          <w:rFonts w:hint="eastAsia"/>
        </w:rPr>
        <w:t>-</w:t>
      </w:r>
      <w:r w:rsidR="006D7C19" w:rsidRPr="00A83B6A">
        <w:rPr>
          <w:rStyle w:val="-3"/>
          <w:rFonts w:hint="eastAsia"/>
        </w:rPr>
        <w:t>学校</w:t>
      </w:r>
      <w:r w:rsidR="006D7C19">
        <w:rPr>
          <w:rFonts w:hint="eastAsia"/>
        </w:rPr>
        <w:t>。</w:t>
      </w:r>
    </w:p>
    <w:p w14:paraId="638085F4" w14:textId="77777777" w:rsidR="00361834" w:rsidRDefault="00361834" w:rsidP="00361834">
      <w:pPr>
        <w:pStyle w:val="a0"/>
        <w:ind w:left="480" w:hanging="480"/>
      </w:pPr>
      <w:r>
        <w:rPr>
          <w:rFonts w:hint="eastAsia"/>
        </w:rPr>
        <w:t>第</w:t>
      </w:r>
      <w:r>
        <w:rPr>
          <w:rFonts w:hint="eastAsia"/>
        </w:rPr>
        <w:t>4~5</w:t>
      </w:r>
      <w:r>
        <w:rPr>
          <w:rFonts w:hint="eastAsia"/>
        </w:rPr>
        <w:t>行：</w:t>
      </w:r>
      <w:r w:rsidR="006D7C19">
        <w:rPr>
          <w:rFonts w:hint="eastAsia"/>
        </w:rPr>
        <w:t>第</w:t>
      </w:r>
      <w:r w:rsidR="006D7C19">
        <w:rPr>
          <w:rFonts w:hint="eastAsia"/>
        </w:rPr>
        <w:t>4</w:t>
      </w:r>
      <w:r w:rsidR="006D7C19">
        <w:rPr>
          <w:rFonts w:hint="eastAsia"/>
        </w:rPr>
        <w:t>行</w:t>
      </w:r>
      <w:r>
        <w:rPr>
          <w:rFonts w:hint="eastAsia"/>
        </w:rPr>
        <w:t>写</w:t>
      </w:r>
      <w:r w:rsidRPr="006D7C19">
        <w:rPr>
          <w:rStyle w:val="-3"/>
          <w:rFonts w:hint="eastAsia"/>
        </w:rPr>
        <w:t>综合论文训练</w:t>
      </w:r>
      <w:r>
        <w:rPr>
          <w:rFonts w:hint="eastAsia"/>
        </w:rPr>
        <w:t>，</w:t>
      </w:r>
      <w:r w:rsidR="00152BCC">
        <w:rPr>
          <w:rFonts w:hint="eastAsia"/>
        </w:rPr>
        <w:t>通过</w:t>
      </w:r>
      <w:r w:rsidR="00152BCC" w:rsidRPr="00152BCC">
        <w:rPr>
          <w:rStyle w:val="-"/>
          <w:rFonts w:hint="eastAsia"/>
        </w:rPr>
        <w:t>开始</w:t>
      </w:r>
      <w:r w:rsidR="00152BCC">
        <w:t>–</w:t>
      </w:r>
      <w:r w:rsidR="00152BCC" w:rsidRPr="00152BCC">
        <w:rPr>
          <w:rStyle w:val="-0"/>
          <w:rFonts w:hint="eastAsia"/>
        </w:rPr>
        <w:t>段落</w:t>
      </w:r>
      <w:r w:rsidR="00152BCC">
        <w:t>–</w:t>
      </w:r>
      <w:r w:rsidR="00152BCC" w:rsidRPr="00152BCC">
        <w:rPr>
          <w:rStyle w:val="-2"/>
          <w:rFonts w:hint="eastAsia"/>
        </w:rPr>
        <w:t>中文版式</w:t>
      </w:r>
      <w:r w:rsidR="00152BCC">
        <w:t>–</w:t>
      </w:r>
      <w:r w:rsidR="00152BCC" w:rsidRPr="00152BCC">
        <w:rPr>
          <w:rStyle w:val="-2"/>
          <w:rFonts w:hint="eastAsia"/>
        </w:rPr>
        <w:t>调整宽度</w:t>
      </w:r>
      <w:r w:rsidR="00152BCC" w:rsidRPr="00152BCC">
        <w:rPr>
          <w:rFonts w:hint="eastAsia"/>
        </w:rPr>
        <w:t>调整</w:t>
      </w:r>
      <w:r w:rsidR="00152BCC" w:rsidRPr="00152BCC">
        <w:rPr>
          <w:rStyle w:val="-3"/>
          <w:rFonts w:hint="eastAsia"/>
        </w:rPr>
        <w:t>新文字宽度</w:t>
      </w:r>
      <w:r w:rsidR="00152BCC">
        <w:rPr>
          <w:rFonts w:hint="eastAsia"/>
        </w:rPr>
        <w:t>为</w:t>
      </w:r>
      <w:r w:rsidR="00152BCC">
        <w:rPr>
          <w:rFonts w:hint="eastAsia"/>
        </w:rPr>
        <w:t>8.5</w:t>
      </w:r>
      <w:r w:rsidR="00152BCC">
        <w:rPr>
          <w:rFonts w:hint="eastAsia"/>
        </w:rPr>
        <w:t>字符，使字间距为</w:t>
      </w:r>
      <w:r w:rsidR="00152BCC">
        <w:rPr>
          <w:rFonts w:hint="eastAsia"/>
        </w:rPr>
        <w:t>0.5</w:t>
      </w:r>
      <w:r w:rsidR="00152BCC">
        <w:rPr>
          <w:rFonts w:hint="eastAsia"/>
        </w:rPr>
        <w:t>字符。</w:t>
      </w:r>
      <w:r w:rsidR="006D7C19">
        <w:rPr>
          <w:rFonts w:hint="eastAsia"/>
        </w:rPr>
        <w:t>第</w:t>
      </w:r>
      <w:r w:rsidR="006D7C19">
        <w:rPr>
          <w:rFonts w:hint="eastAsia"/>
        </w:rPr>
        <w:t>5</w:t>
      </w:r>
      <w:r w:rsidR="006D7C19">
        <w:rPr>
          <w:rFonts w:hint="eastAsia"/>
        </w:rPr>
        <w:t>行</w:t>
      </w:r>
      <w:r>
        <w:rPr>
          <w:rFonts w:hint="eastAsia"/>
        </w:rPr>
        <w:t>空一行。</w:t>
      </w:r>
      <w:r w:rsidR="006D7C19">
        <w:rPr>
          <w:rFonts w:hint="eastAsia"/>
        </w:rPr>
        <w:t>使用样式</w:t>
      </w:r>
      <w:r w:rsidR="006D7C19" w:rsidRPr="00033F1B">
        <w:rPr>
          <w:rStyle w:val="-3"/>
          <w:rFonts w:hint="eastAsia"/>
        </w:rPr>
        <w:t>封面</w:t>
      </w:r>
      <w:r w:rsidR="006D7C19" w:rsidRPr="00033F1B">
        <w:rPr>
          <w:rStyle w:val="-3"/>
          <w:rFonts w:hint="eastAsia"/>
        </w:rPr>
        <w:t>-</w:t>
      </w:r>
      <w:r w:rsidR="006D7C19" w:rsidRPr="00033F1B">
        <w:rPr>
          <w:rStyle w:val="-3"/>
          <w:rFonts w:hint="eastAsia"/>
        </w:rPr>
        <w:t>文章标题</w:t>
      </w:r>
      <w:r w:rsidR="006D7C19">
        <w:rPr>
          <w:rFonts w:hint="eastAsia"/>
        </w:rPr>
        <w:t>。</w:t>
      </w:r>
    </w:p>
    <w:p w14:paraId="549FBDE0" w14:textId="77777777" w:rsidR="00361834" w:rsidRDefault="00361834" w:rsidP="00361834">
      <w:pPr>
        <w:pStyle w:val="a0"/>
        <w:ind w:left="480" w:hanging="480"/>
      </w:pPr>
      <w:r>
        <w:rPr>
          <w:rFonts w:hint="eastAsia"/>
        </w:rPr>
        <w:t>第</w:t>
      </w:r>
      <w:r>
        <w:rPr>
          <w:rFonts w:hint="eastAsia"/>
        </w:rPr>
        <w:t>6~7</w:t>
      </w:r>
      <w:r>
        <w:rPr>
          <w:rFonts w:hint="eastAsia"/>
        </w:rPr>
        <w:t>行：</w:t>
      </w:r>
      <w:r w:rsidR="006D7C19">
        <w:rPr>
          <w:rFonts w:hint="eastAsia"/>
        </w:rPr>
        <w:t>第</w:t>
      </w:r>
      <w:r w:rsidR="006D7C19">
        <w:rPr>
          <w:rFonts w:hint="eastAsia"/>
        </w:rPr>
        <w:t>6</w:t>
      </w:r>
      <w:r w:rsidR="006D7C19">
        <w:rPr>
          <w:rFonts w:hint="eastAsia"/>
        </w:rPr>
        <w:t>行</w:t>
      </w:r>
      <w:r>
        <w:rPr>
          <w:rFonts w:hint="eastAsia"/>
        </w:rPr>
        <w:t>写</w:t>
      </w:r>
      <w:r w:rsidRPr="006D7C19">
        <w:rPr>
          <w:rStyle w:val="-3"/>
          <w:rFonts w:hint="eastAsia"/>
        </w:rPr>
        <w:t>题目：</w:t>
      </w:r>
      <w:r w:rsidR="006D7C19">
        <w:rPr>
          <w:rFonts w:hint="eastAsia"/>
        </w:rPr>
        <w:t>，</w:t>
      </w:r>
      <w:r>
        <w:rPr>
          <w:rFonts w:hint="eastAsia"/>
        </w:rPr>
        <w:t>并紧接着添加论文题目</w:t>
      </w:r>
      <w:r w:rsidR="006D7C19">
        <w:rPr>
          <w:rFonts w:hint="eastAsia"/>
        </w:rPr>
        <w:t>。使用样式</w:t>
      </w:r>
      <w:r w:rsidR="006D7C19" w:rsidRPr="006D7C19">
        <w:rPr>
          <w:rStyle w:val="-3"/>
          <w:rFonts w:hint="eastAsia"/>
        </w:rPr>
        <w:t>封面</w:t>
      </w:r>
      <w:r w:rsidR="006D7C19" w:rsidRPr="006D7C19">
        <w:rPr>
          <w:rStyle w:val="-3"/>
          <w:rFonts w:hint="eastAsia"/>
        </w:rPr>
        <w:t>-</w:t>
      </w:r>
      <w:r w:rsidR="006D7C19" w:rsidRPr="006D7C19">
        <w:rPr>
          <w:rStyle w:val="-3"/>
          <w:rFonts w:hint="eastAsia"/>
        </w:rPr>
        <w:t>论文题目</w:t>
      </w:r>
      <w:r w:rsidR="006D7C19">
        <w:rPr>
          <w:rFonts w:hint="eastAsia"/>
        </w:rPr>
        <w:t>，</w:t>
      </w:r>
      <w:r>
        <w:rPr>
          <w:rFonts w:hint="eastAsia"/>
        </w:rPr>
        <w:t>再对</w:t>
      </w:r>
      <w:r w:rsidRPr="006D7C19">
        <w:rPr>
          <w:rStyle w:val="-3"/>
          <w:rFonts w:hint="eastAsia"/>
        </w:rPr>
        <w:t>题目：</w:t>
      </w:r>
      <w:r>
        <w:rPr>
          <w:rFonts w:hint="eastAsia"/>
        </w:rPr>
        <w:t>应用样式</w:t>
      </w:r>
      <w:r w:rsidRPr="006D7C19">
        <w:rPr>
          <w:rStyle w:val="-3"/>
          <w:rFonts w:hint="eastAsia"/>
        </w:rPr>
        <w:t>封面</w:t>
      </w:r>
      <w:r w:rsidR="006D7C19" w:rsidRPr="006D7C19">
        <w:rPr>
          <w:rStyle w:val="-3"/>
          <w:rFonts w:hint="eastAsia"/>
        </w:rPr>
        <w:t>-</w:t>
      </w:r>
      <w:r w:rsidR="006D7C19" w:rsidRPr="006D7C19">
        <w:rPr>
          <w:rStyle w:val="-3"/>
          <w:rFonts w:hint="eastAsia"/>
        </w:rPr>
        <w:t>论文</w:t>
      </w:r>
      <w:r w:rsidRPr="006D7C19">
        <w:rPr>
          <w:rStyle w:val="-3"/>
          <w:rFonts w:hint="eastAsia"/>
        </w:rPr>
        <w:t>题目</w:t>
      </w:r>
      <w:r w:rsidR="006D7C19" w:rsidRPr="006D7C19">
        <w:rPr>
          <w:rStyle w:val="-3"/>
          <w:rFonts w:hint="eastAsia"/>
        </w:rPr>
        <w:t>标签</w:t>
      </w:r>
      <w:r>
        <w:rPr>
          <w:rFonts w:hint="eastAsia"/>
        </w:rPr>
        <w:t>。</w:t>
      </w:r>
    </w:p>
    <w:p w14:paraId="0F442B38" w14:textId="77777777" w:rsidR="00361834" w:rsidRPr="00014FE4" w:rsidRDefault="00361834" w:rsidP="00361834">
      <w:pPr>
        <w:pStyle w:val="a0"/>
        <w:ind w:left="480" w:hanging="480"/>
      </w:pPr>
      <w:r>
        <w:rPr>
          <w:rFonts w:hint="eastAsia"/>
        </w:rPr>
        <w:t>第</w:t>
      </w:r>
      <w:r>
        <w:rPr>
          <w:rFonts w:hint="eastAsia"/>
        </w:rPr>
        <w:t>8~1</w:t>
      </w:r>
      <w:r>
        <w:t>4</w:t>
      </w:r>
      <w:r>
        <w:rPr>
          <w:rFonts w:hint="eastAsia"/>
        </w:rPr>
        <w:t>行：</w:t>
      </w:r>
      <w:r w:rsidR="006D7C19">
        <w:rPr>
          <w:rFonts w:hint="eastAsia"/>
        </w:rPr>
        <w:t>第</w:t>
      </w:r>
      <w:r w:rsidR="006D7C19">
        <w:rPr>
          <w:rFonts w:hint="eastAsia"/>
        </w:rPr>
        <w:t>8</w:t>
      </w:r>
      <w:r w:rsidR="006D7C19">
        <w:rPr>
          <w:rFonts w:hint="eastAsia"/>
        </w:rPr>
        <w:t>行</w:t>
      </w:r>
      <w:r>
        <w:rPr>
          <w:rFonts w:hint="eastAsia"/>
        </w:rPr>
        <w:t>空一行。</w:t>
      </w:r>
      <w:r w:rsidR="00152BCC">
        <w:rPr>
          <w:rFonts w:hint="eastAsia"/>
        </w:rPr>
        <w:t>第</w:t>
      </w:r>
      <w:r w:rsidR="00152BCC">
        <w:rPr>
          <w:rFonts w:hint="eastAsia"/>
        </w:rPr>
        <w:t>9~1</w:t>
      </w:r>
      <w:r w:rsidR="00A41ACF">
        <w:rPr>
          <w:rFonts w:hint="eastAsia"/>
        </w:rPr>
        <w:t>4</w:t>
      </w:r>
      <w:r w:rsidR="00152BCC">
        <w:rPr>
          <w:rFonts w:hint="eastAsia"/>
        </w:rPr>
        <w:t>行依次</w:t>
      </w:r>
      <w:r w:rsidR="00A83B6A">
        <w:rPr>
          <w:rFonts w:hint="eastAsia"/>
        </w:rPr>
        <w:t>写</w:t>
      </w:r>
      <w:r w:rsidRPr="00A83B6A">
        <w:rPr>
          <w:rStyle w:val="-3"/>
          <w:rFonts w:hint="eastAsia"/>
        </w:rPr>
        <w:t>系别</w:t>
      </w:r>
      <w:r w:rsidR="00A83B6A">
        <w:rPr>
          <w:rStyle w:val="-3"/>
          <w:rFonts w:hint="eastAsia"/>
        </w:rPr>
        <w:t>：</w:t>
      </w:r>
      <w:r>
        <w:rPr>
          <w:rFonts w:hint="eastAsia"/>
        </w:rPr>
        <w:t>、</w:t>
      </w:r>
      <w:r w:rsidRPr="00A83B6A">
        <w:rPr>
          <w:rStyle w:val="-3"/>
          <w:rFonts w:hint="eastAsia"/>
        </w:rPr>
        <w:t>专业</w:t>
      </w:r>
      <w:r w:rsidR="00A83B6A">
        <w:rPr>
          <w:rStyle w:val="-3"/>
          <w:rFonts w:hint="eastAsia"/>
        </w:rPr>
        <w:t>：</w:t>
      </w:r>
      <w:r>
        <w:rPr>
          <w:rFonts w:hint="eastAsia"/>
        </w:rPr>
        <w:t>、</w:t>
      </w:r>
      <w:r w:rsidRPr="00A83B6A">
        <w:rPr>
          <w:rStyle w:val="-3"/>
          <w:rFonts w:hint="eastAsia"/>
        </w:rPr>
        <w:t>姓名</w:t>
      </w:r>
      <w:r w:rsidR="00A83B6A">
        <w:rPr>
          <w:rStyle w:val="-3"/>
          <w:rFonts w:hint="eastAsia"/>
        </w:rPr>
        <w:t>：</w:t>
      </w:r>
      <w:r>
        <w:rPr>
          <w:rFonts w:hint="eastAsia"/>
        </w:rPr>
        <w:t>、</w:t>
      </w:r>
      <w:r w:rsidRPr="00A83B6A">
        <w:rPr>
          <w:rStyle w:val="-3"/>
          <w:rFonts w:hint="eastAsia"/>
        </w:rPr>
        <w:t>指导教师</w:t>
      </w:r>
      <w:r w:rsidR="00A83B6A">
        <w:rPr>
          <w:rStyle w:val="-3"/>
          <w:rFonts w:hint="eastAsia"/>
        </w:rPr>
        <w:t>：</w:t>
      </w:r>
      <w:r w:rsidR="00A41ACF">
        <w:rPr>
          <w:rFonts w:hint="eastAsia"/>
        </w:rPr>
        <w:t>，</w:t>
      </w:r>
      <w:r w:rsidR="00152BCC">
        <w:rPr>
          <w:rFonts w:hint="eastAsia"/>
        </w:rPr>
        <w:t>选填</w:t>
      </w:r>
      <w:r w:rsidRPr="00A83B6A">
        <w:rPr>
          <w:rStyle w:val="-3"/>
          <w:rFonts w:hint="eastAsia"/>
        </w:rPr>
        <w:t>副指导教师</w:t>
      </w:r>
      <w:r w:rsidR="00A83B6A">
        <w:rPr>
          <w:rStyle w:val="-3"/>
          <w:rFonts w:hint="eastAsia"/>
        </w:rPr>
        <w:t>：</w:t>
      </w:r>
      <w:r>
        <w:rPr>
          <w:rFonts w:hint="eastAsia"/>
        </w:rPr>
        <w:t>、</w:t>
      </w:r>
      <w:r w:rsidR="00152BCC" w:rsidRPr="00A83B6A">
        <w:rPr>
          <w:rStyle w:val="-3"/>
          <w:rFonts w:hint="eastAsia"/>
        </w:rPr>
        <w:t>联合</w:t>
      </w:r>
      <w:r w:rsidRPr="00A83B6A">
        <w:rPr>
          <w:rStyle w:val="-3"/>
          <w:rFonts w:hint="eastAsia"/>
        </w:rPr>
        <w:t>指导教师</w:t>
      </w:r>
      <w:r w:rsidR="00A83B6A">
        <w:rPr>
          <w:rStyle w:val="-3"/>
          <w:rFonts w:hint="eastAsia"/>
        </w:rPr>
        <w:t>：</w:t>
      </w:r>
      <w:r w:rsidR="00A83B6A">
        <w:rPr>
          <w:rFonts w:hint="eastAsia"/>
        </w:rPr>
        <w:t>，如无则空</w:t>
      </w:r>
      <w:r>
        <w:rPr>
          <w:rFonts w:hint="eastAsia"/>
        </w:rPr>
        <w:t>。</w:t>
      </w:r>
      <w:bookmarkStart w:id="306" w:name="_Hlk130334674"/>
      <w:r>
        <w:rPr>
          <w:rFonts w:hint="eastAsia"/>
        </w:rPr>
        <w:t>通过</w:t>
      </w:r>
      <w:r w:rsidR="00152BCC" w:rsidRPr="00152BCC">
        <w:rPr>
          <w:rStyle w:val="-"/>
          <w:rFonts w:hint="eastAsia"/>
        </w:rPr>
        <w:t>开始</w:t>
      </w:r>
      <w:r w:rsidR="00152BCC">
        <w:t>–</w:t>
      </w:r>
      <w:r w:rsidR="00152BCC" w:rsidRPr="00152BCC">
        <w:rPr>
          <w:rStyle w:val="-0"/>
          <w:rFonts w:hint="eastAsia"/>
        </w:rPr>
        <w:t>段落</w:t>
      </w:r>
      <w:r w:rsidR="00152BCC">
        <w:t>–</w:t>
      </w:r>
      <w:r w:rsidR="00152BCC" w:rsidRPr="00152BCC">
        <w:rPr>
          <w:rStyle w:val="-2"/>
          <w:rFonts w:hint="eastAsia"/>
        </w:rPr>
        <w:t>中文版式</w:t>
      </w:r>
      <w:r w:rsidR="00152BCC">
        <w:t>–</w:t>
      </w:r>
      <w:r w:rsidR="00152BCC" w:rsidRPr="00152BCC">
        <w:rPr>
          <w:rStyle w:val="-2"/>
          <w:rFonts w:hint="eastAsia"/>
        </w:rPr>
        <w:t>调整宽度</w:t>
      </w:r>
      <w:r w:rsidR="00A41ACF">
        <w:rPr>
          <w:rFonts w:hint="eastAsia"/>
        </w:rPr>
        <w:t>统一调整标签文字宽度</w:t>
      </w:r>
      <w:r>
        <w:rPr>
          <w:rFonts w:hint="eastAsia"/>
        </w:rPr>
        <w:t>。</w:t>
      </w:r>
      <w:bookmarkEnd w:id="306"/>
      <w:r w:rsidR="00152BCC">
        <w:rPr>
          <w:rFonts w:hint="eastAsia"/>
        </w:rPr>
        <w:t>使用样式</w:t>
      </w:r>
      <w:r w:rsidR="00152BCC" w:rsidRPr="00A83B6A">
        <w:rPr>
          <w:rStyle w:val="-3"/>
          <w:rFonts w:hint="eastAsia"/>
        </w:rPr>
        <w:t>封面</w:t>
      </w:r>
      <w:r w:rsidR="00A83B6A" w:rsidRPr="00A83B6A">
        <w:rPr>
          <w:rStyle w:val="-3"/>
          <w:rFonts w:hint="eastAsia"/>
        </w:rPr>
        <w:t>-</w:t>
      </w:r>
      <w:r w:rsidR="00152BCC" w:rsidRPr="00A83B6A">
        <w:rPr>
          <w:rStyle w:val="-3"/>
          <w:rFonts w:hint="eastAsia"/>
        </w:rPr>
        <w:t>作者信息</w:t>
      </w:r>
      <w:r w:rsidR="00152BCC">
        <w:rPr>
          <w:rFonts w:hint="eastAsia"/>
        </w:rPr>
        <w:t>。</w:t>
      </w:r>
    </w:p>
    <w:p w14:paraId="453ACBF3" w14:textId="77777777" w:rsidR="00361834" w:rsidRDefault="00361834" w:rsidP="00361834">
      <w:pPr>
        <w:pStyle w:val="a0"/>
        <w:ind w:left="480" w:hanging="480"/>
      </w:pPr>
      <w:r>
        <w:rPr>
          <w:rFonts w:hint="eastAsia"/>
        </w:rPr>
        <w:t>第</w:t>
      </w:r>
      <w:r>
        <w:rPr>
          <w:rFonts w:hint="eastAsia"/>
        </w:rPr>
        <w:t>1</w:t>
      </w:r>
      <w:r>
        <w:t>5</w:t>
      </w:r>
      <w:r>
        <w:rPr>
          <w:rFonts w:hint="eastAsia"/>
        </w:rPr>
        <w:t>行：</w:t>
      </w:r>
      <w:r w:rsidR="00260C26">
        <w:rPr>
          <w:rFonts w:hint="eastAsia"/>
        </w:rPr>
        <w:t>填写</w:t>
      </w:r>
      <w:r w:rsidR="00A83B6A">
        <w:rPr>
          <w:rFonts w:hint="eastAsia"/>
        </w:rPr>
        <w:t>日期</w:t>
      </w:r>
      <w:r w:rsidR="00260C26">
        <w:rPr>
          <w:rFonts w:hint="eastAsia"/>
        </w:rPr>
        <w:t>。</w:t>
      </w:r>
      <w:r>
        <w:rPr>
          <w:rFonts w:hint="eastAsia"/>
        </w:rPr>
        <w:t>使用样式</w:t>
      </w:r>
      <w:r w:rsidRPr="00A83B6A">
        <w:rPr>
          <w:rStyle w:val="-3"/>
          <w:rFonts w:hint="eastAsia"/>
        </w:rPr>
        <w:t>封面</w:t>
      </w:r>
      <w:r w:rsidR="00A83B6A" w:rsidRPr="00A83B6A">
        <w:rPr>
          <w:rStyle w:val="-3"/>
          <w:rFonts w:hint="eastAsia"/>
        </w:rPr>
        <w:t>-</w:t>
      </w:r>
      <w:r w:rsidRPr="00A83B6A">
        <w:rPr>
          <w:rStyle w:val="-3"/>
          <w:rFonts w:hint="eastAsia"/>
        </w:rPr>
        <w:t>成文日期</w:t>
      </w:r>
      <w:r>
        <w:rPr>
          <w:rFonts w:hint="eastAsia"/>
        </w:rPr>
        <w:t>。</w:t>
      </w:r>
    </w:p>
    <w:p w14:paraId="7BAF037D" w14:textId="77777777" w:rsidR="009142D8" w:rsidRDefault="009142D8" w:rsidP="009142D8">
      <w:pPr>
        <w:pStyle w:val="31"/>
      </w:pPr>
      <w:r>
        <w:rPr>
          <w:rFonts w:hint="eastAsia"/>
        </w:rPr>
        <w:t xml:space="preserve">　</w:t>
      </w:r>
      <w:bookmarkStart w:id="307" w:name="_Ref130579137"/>
      <w:bookmarkStart w:id="308" w:name="_Toc130581459"/>
      <w:bookmarkStart w:id="309" w:name="_Toc130659550"/>
      <w:bookmarkStart w:id="310" w:name="_Toc130663239"/>
      <w:r>
        <w:rPr>
          <w:rFonts w:hint="eastAsia"/>
        </w:rPr>
        <w:t>书脊</w:t>
      </w:r>
      <w:bookmarkEnd w:id="307"/>
      <w:bookmarkEnd w:id="308"/>
      <w:bookmarkEnd w:id="309"/>
      <w:bookmarkEnd w:id="310"/>
    </w:p>
    <w:p w14:paraId="0425C6ED" w14:textId="77777777" w:rsidR="009142D8" w:rsidRDefault="009142D8" w:rsidP="009142D8">
      <w:pPr>
        <w:ind w:firstLine="480"/>
      </w:pPr>
      <w:r>
        <w:rPr>
          <w:rFonts w:hint="eastAsia"/>
        </w:rPr>
        <w:t>在封面后通过</w:t>
      </w:r>
      <w:r w:rsidRPr="00581A7A">
        <w:rPr>
          <w:rStyle w:val="-"/>
          <w:rFonts w:hint="eastAsia"/>
        </w:rPr>
        <w:t>布局</w:t>
      </w:r>
      <w:r>
        <w:t>–</w:t>
      </w:r>
      <w:r w:rsidRPr="00581A7A">
        <w:rPr>
          <w:rStyle w:val="-0"/>
          <w:rFonts w:hint="eastAsia"/>
        </w:rPr>
        <w:t>页面设置</w:t>
      </w:r>
      <w:r>
        <w:t>–</w:t>
      </w:r>
      <w:r w:rsidRPr="00581A7A">
        <w:rPr>
          <w:rStyle w:val="-2"/>
          <w:rFonts w:hint="eastAsia"/>
        </w:rPr>
        <w:t>分隔符</w:t>
      </w:r>
      <w:r>
        <w:t>–</w:t>
      </w:r>
      <w:r w:rsidRPr="00581A7A">
        <w:rPr>
          <w:rStyle w:val="-2"/>
        </w:rPr>
        <w:t>下一页</w:t>
      </w:r>
      <w:r>
        <w:rPr>
          <w:rFonts w:hint="eastAsia"/>
        </w:rPr>
        <w:t>插入分节符，得到书脊页。</w:t>
      </w:r>
    </w:p>
    <w:p w14:paraId="384D36F5" w14:textId="77777777" w:rsidR="009142D8" w:rsidRDefault="009142D8" w:rsidP="009142D8">
      <w:pPr>
        <w:ind w:firstLine="480"/>
      </w:pPr>
      <w:bookmarkStart w:id="311" w:name="_Hlk130662519"/>
      <w:r>
        <w:rPr>
          <w:rFonts w:hint="eastAsia"/>
        </w:rPr>
        <w:t>将光标置于书脊节，</w:t>
      </w:r>
      <w:bookmarkEnd w:id="311"/>
      <w:r>
        <w:rPr>
          <w:rFonts w:hint="eastAsia"/>
        </w:rPr>
        <w:t>设置</w:t>
      </w:r>
      <w:r w:rsidRPr="00926B30">
        <w:rPr>
          <w:rStyle w:val="-"/>
          <w:rFonts w:hint="eastAsia"/>
        </w:rPr>
        <w:t>布局</w:t>
      </w:r>
      <w:r>
        <w:t>–</w:t>
      </w:r>
      <w:r w:rsidRPr="00926B30">
        <w:rPr>
          <w:rStyle w:val="-0"/>
          <w:rFonts w:hint="eastAsia"/>
        </w:rPr>
        <w:t>页面设置</w:t>
      </w:r>
      <w:r>
        <w:t>–</w:t>
      </w:r>
      <w:r w:rsidRPr="00926B30">
        <w:rPr>
          <w:rStyle w:val="-2"/>
          <w:rFonts w:hint="eastAsia"/>
        </w:rPr>
        <w:t>文字方向</w:t>
      </w:r>
      <w:r>
        <w:rPr>
          <w:rFonts w:hint="eastAsia"/>
        </w:rPr>
        <w:t>为</w:t>
      </w:r>
      <w:r w:rsidRPr="00926B30">
        <w:rPr>
          <w:rStyle w:val="-2"/>
          <w:rFonts w:hint="eastAsia"/>
        </w:rPr>
        <w:t>垂直</w:t>
      </w:r>
      <w:r>
        <w:rPr>
          <w:rFonts w:hint="eastAsia"/>
        </w:rPr>
        <w:t>。在</w:t>
      </w:r>
      <w:r w:rsidRPr="000C2D9C">
        <w:rPr>
          <w:rStyle w:val="-"/>
          <w:rFonts w:hint="eastAsia"/>
        </w:rPr>
        <w:t>布局</w:t>
      </w:r>
      <w:r>
        <w:t>–</w:t>
      </w:r>
      <w:r w:rsidRPr="000C2D9C">
        <w:rPr>
          <w:rStyle w:val="-0"/>
          <w:rFonts w:hint="eastAsia"/>
        </w:rPr>
        <w:t>页面设置</w:t>
      </w:r>
      <w:r>
        <w:t>–</w:t>
      </w:r>
      <w:r w:rsidRPr="000C2D9C">
        <w:rPr>
          <w:rStyle w:val="-2"/>
          <w:rFonts w:hint="eastAsia"/>
        </w:rPr>
        <w:t>对话框加载按钮</w:t>
      </w:r>
      <w:r>
        <w:t>–</w:t>
      </w:r>
      <w:r w:rsidRPr="006F4A36">
        <w:rPr>
          <w:rStyle w:val="-4"/>
          <w:rFonts w:hint="eastAsia"/>
        </w:rPr>
        <w:t>页面设置窗口</w:t>
      </w:r>
      <w:r>
        <w:t>–</w:t>
      </w:r>
      <w:r w:rsidRPr="000C2D9C">
        <w:rPr>
          <w:rStyle w:val="-1"/>
          <w:rFonts w:hint="eastAsia"/>
        </w:rPr>
        <w:t>页边距</w:t>
      </w:r>
      <w:r>
        <w:rPr>
          <w:rFonts w:hint="eastAsia"/>
        </w:rPr>
        <w:t>中：设置</w:t>
      </w:r>
      <w:r w:rsidRPr="00207181">
        <w:rPr>
          <w:rStyle w:val="-3"/>
          <w:rFonts w:hint="eastAsia"/>
        </w:rPr>
        <w:t>上下左右页边距</w:t>
      </w:r>
      <w:r>
        <w:rPr>
          <w:rFonts w:hint="eastAsia"/>
        </w:rPr>
        <w:t>分别为</w:t>
      </w:r>
      <w:r>
        <w:rPr>
          <w:rFonts w:hint="eastAsia"/>
        </w:rPr>
        <w:t>3</w:t>
      </w:r>
      <w:r>
        <w:t>cm</w:t>
      </w:r>
      <w:r>
        <w:rPr>
          <w:rFonts w:hint="eastAsia"/>
        </w:rPr>
        <w:t>、</w:t>
      </w:r>
      <w:r>
        <w:rPr>
          <w:rFonts w:hint="eastAsia"/>
        </w:rPr>
        <w:t>3cm</w:t>
      </w:r>
      <w:r>
        <w:rPr>
          <w:rFonts w:hint="eastAsia"/>
        </w:rPr>
        <w:t>、</w:t>
      </w:r>
      <w:r>
        <w:rPr>
          <w:rFonts w:hint="eastAsia"/>
        </w:rPr>
        <w:t>1cm</w:t>
      </w:r>
      <w:r>
        <w:rPr>
          <w:rFonts w:hint="eastAsia"/>
        </w:rPr>
        <w:t>、</w:t>
      </w:r>
      <w:r>
        <w:rPr>
          <w:rFonts w:hint="eastAsia"/>
        </w:rPr>
        <w:t>1cm</w:t>
      </w:r>
      <w:r>
        <w:rPr>
          <w:rFonts w:hint="eastAsia"/>
        </w:rPr>
        <w:t>，</w:t>
      </w:r>
      <w:r w:rsidRPr="00207181">
        <w:rPr>
          <w:rStyle w:val="-3"/>
          <w:rFonts w:hint="eastAsia"/>
        </w:rPr>
        <w:t>装订线</w:t>
      </w:r>
      <w:r w:rsidRPr="009C3BF2">
        <w:rPr>
          <w:rFonts w:hint="eastAsia"/>
        </w:rPr>
        <w:t>边距</w:t>
      </w:r>
      <w:r>
        <w:rPr>
          <w:rFonts w:hint="eastAsia"/>
        </w:rPr>
        <w:t>为</w:t>
      </w:r>
      <w:r>
        <w:rPr>
          <w:rFonts w:hint="eastAsia"/>
        </w:rPr>
        <w:t>0cm</w:t>
      </w:r>
      <w:r>
        <w:rPr>
          <w:rFonts w:hint="eastAsia"/>
        </w:rPr>
        <w:t>，</w:t>
      </w:r>
      <w:r w:rsidRPr="009C3BF2">
        <w:rPr>
          <w:rStyle w:val="-3"/>
          <w:rFonts w:hint="eastAsia"/>
        </w:rPr>
        <w:t>纸张方向</w:t>
      </w:r>
      <w:r>
        <w:rPr>
          <w:rFonts w:hint="eastAsia"/>
        </w:rPr>
        <w:t>为</w:t>
      </w:r>
      <w:r w:rsidRPr="009C3BF2">
        <w:rPr>
          <w:rStyle w:val="-3"/>
          <w:rFonts w:hint="eastAsia"/>
        </w:rPr>
        <w:t>纵向</w:t>
      </w:r>
      <w:r>
        <w:rPr>
          <w:rFonts w:hint="eastAsia"/>
        </w:rPr>
        <w:t>，</w:t>
      </w:r>
      <w:r w:rsidRPr="00207181">
        <w:rPr>
          <w:rStyle w:val="-3"/>
          <w:rFonts w:hint="eastAsia"/>
        </w:rPr>
        <w:t>应用</w:t>
      </w:r>
      <w:r>
        <w:rPr>
          <w:rStyle w:val="-3"/>
          <w:rFonts w:hint="eastAsia"/>
        </w:rPr>
        <w:t>于</w:t>
      </w:r>
      <w:r>
        <w:rPr>
          <w:rFonts w:hint="eastAsia"/>
        </w:rPr>
        <w:t>为</w:t>
      </w:r>
      <w:r>
        <w:rPr>
          <w:rStyle w:val="-3"/>
          <w:rFonts w:hint="eastAsia"/>
        </w:rPr>
        <w:t>本节</w:t>
      </w:r>
      <w:r>
        <w:rPr>
          <w:rFonts w:hint="eastAsia"/>
        </w:rPr>
        <w:t>。</w:t>
      </w:r>
    </w:p>
    <w:p w14:paraId="05422C13" w14:textId="77777777" w:rsidR="003A00F1" w:rsidRDefault="003A00F1" w:rsidP="003A00F1">
      <w:pPr>
        <w:pStyle w:val="31"/>
      </w:pPr>
      <w:r>
        <w:rPr>
          <w:rFonts w:hint="eastAsia"/>
        </w:rPr>
        <w:t xml:space="preserve">　</w:t>
      </w:r>
      <w:bookmarkStart w:id="312" w:name="_Toc130413741"/>
      <w:bookmarkStart w:id="313" w:name="_Toc130663240"/>
      <w:r>
        <w:rPr>
          <w:rFonts w:hint="eastAsia"/>
        </w:rPr>
        <w:t>其他</w:t>
      </w:r>
      <w:bookmarkEnd w:id="312"/>
      <w:bookmarkEnd w:id="313"/>
    </w:p>
    <w:p w14:paraId="56A18AED" w14:textId="77777777" w:rsidR="00CF3924" w:rsidRDefault="003A00F1" w:rsidP="00C12413">
      <w:pPr>
        <w:ind w:firstLine="480"/>
      </w:pPr>
      <w:r>
        <w:rPr>
          <w:rFonts w:hint="eastAsia"/>
        </w:rPr>
        <w:t>对</w:t>
      </w:r>
      <w:r w:rsidRPr="000B5C4E">
        <w:rPr>
          <w:rFonts w:hint="eastAsia"/>
        </w:rPr>
        <w:t>学位论文使用授权说明中</w:t>
      </w:r>
      <w:r w:rsidRPr="000B5C4E">
        <w:rPr>
          <w:rStyle w:val="-3"/>
          <w:rFonts w:hint="eastAsia"/>
        </w:rPr>
        <w:t>（涉密的学位论文在解密后应遵守此规定）</w:t>
      </w:r>
      <w:r>
        <w:rPr>
          <w:rFonts w:hint="eastAsia"/>
        </w:rPr>
        <w:t>、</w:t>
      </w:r>
      <w:r w:rsidRPr="000B5C4E">
        <w:rPr>
          <w:rFonts w:hint="eastAsia"/>
        </w:rPr>
        <w:t>中文摘要中</w:t>
      </w:r>
      <w:r w:rsidRPr="000B5C4E">
        <w:rPr>
          <w:rStyle w:val="-3"/>
          <w:rFonts w:hint="eastAsia"/>
        </w:rPr>
        <w:t>关键词：</w:t>
      </w:r>
      <w:r>
        <w:rPr>
          <w:rFonts w:hint="eastAsia"/>
        </w:rPr>
        <w:t>、</w:t>
      </w:r>
      <w:r w:rsidRPr="000B5C4E">
        <w:rPr>
          <w:rFonts w:hint="eastAsia"/>
        </w:rPr>
        <w:t>英文摘要中</w:t>
      </w:r>
      <w:r w:rsidRPr="000B5C4E">
        <w:rPr>
          <w:rStyle w:val="-3"/>
          <w:rFonts w:hint="eastAsia"/>
        </w:rPr>
        <w:t>Keywords:</w:t>
      </w:r>
      <w:r>
        <w:rPr>
          <w:rFonts w:hint="eastAsia"/>
        </w:rPr>
        <w:t>应用</w:t>
      </w:r>
      <w:r w:rsidRPr="003A00F1">
        <w:t>样式</w:t>
      </w:r>
      <w:r w:rsidRPr="000B5C4E">
        <w:rPr>
          <w:rStyle w:val="-3"/>
        </w:rPr>
        <w:t>要点</w:t>
      </w:r>
      <w:r w:rsidRPr="003A00F1">
        <w:rPr>
          <w:rFonts w:hint="eastAsia"/>
        </w:rPr>
        <w:t>。</w:t>
      </w:r>
    </w:p>
    <w:p w14:paraId="0E5B7E84" w14:textId="77777777" w:rsidR="00645AB6" w:rsidRPr="00645AB6" w:rsidRDefault="00645AB6" w:rsidP="00C12413">
      <w:pPr>
        <w:ind w:firstLine="480"/>
      </w:pPr>
    </w:p>
    <w:p w14:paraId="67114E51" w14:textId="77777777" w:rsidR="00CF3924" w:rsidRDefault="00CF3924" w:rsidP="00C12413">
      <w:pPr>
        <w:ind w:firstLine="480"/>
        <w:sectPr w:rsidR="00CF3924"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1DF65464" w14:textId="77777777" w:rsidR="000963A1" w:rsidRDefault="00F6143A" w:rsidP="004D0259">
      <w:pPr>
        <w:pStyle w:val="1"/>
      </w:pPr>
      <w:r>
        <w:rPr>
          <w:rFonts w:hint="eastAsia"/>
        </w:rPr>
        <w:lastRenderedPageBreak/>
        <w:t xml:space="preserve">　</w:t>
      </w:r>
      <w:bookmarkStart w:id="314" w:name="_Toc129216754"/>
      <w:bookmarkStart w:id="315" w:name="_Toc129261403"/>
      <w:bookmarkStart w:id="316" w:name="_Toc129640461"/>
      <w:bookmarkStart w:id="317" w:name="_Toc130413742"/>
      <w:bookmarkStart w:id="318" w:name="_Toc130663241"/>
      <w:r w:rsidR="004D0259">
        <w:rPr>
          <w:rFonts w:hint="eastAsia"/>
        </w:rPr>
        <w:t>结　　论</w:t>
      </w:r>
      <w:bookmarkEnd w:id="314"/>
      <w:bookmarkEnd w:id="315"/>
      <w:bookmarkEnd w:id="316"/>
      <w:bookmarkEnd w:id="317"/>
      <w:bookmarkEnd w:id="318"/>
    </w:p>
    <w:p w14:paraId="0E104770" w14:textId="77777777" w:rsidR="00CF3924" w:rsidRDefault="00F6143A" w:rsidP="00CF3924">
      <w:pPr>
        <w:pStyle w:val="21"/>
      </w:pPr>
      <w:r>
        <w:rPr>
          <w:rFonts w:hint="eastAsia"/>
        </w:rPr>
        <w:t xml:space="preserve">　</w:t>
      </w:r>
      <w:bookmarkStart w:id="319" w:name="_Toc129216755"/>
      <w:bookmarkStart w:id="320" w:name="_Toc129261404"/>
      <w:bookmarkStart w:id="321" w:name="_Toc129640462"/>
      <w:bookmarkStart w:id="322" w:name="_Toc130413743"/>
      <w:bookmarkStart w:id="323" w:name="_Toc130663242"/>
      <w:r w:rsidR="00CF3924">
        <w:rPr>
          <w:rFonts w:hint="eastAsia"/>
        </w:rPr>
        <w:t>实用价值</w:t>
      </w:r>
      <w:bookmarkEnd w:id="319"/>
      <w:bookmarkEnd w:id="320"/>
      <w:bookmarkEnd w:id="321"/>
      <w:bookmarkEnd w:id="322"/>
      <w:bookmarkEnd w:id="323"/>
    </w:p>
    <w:p w14:paraId="219155A0" w14:textId="77777777" w:rsidR="00361834" w:rsidRPr="00ED2146" w:rsidRDefault="00361834" w:rsidP="00361834">
      <w:pPr>
        <w:ind w:firstLine="480"/>
      </w:pPr>
      <w:r>
        <w:rPr>
          <w:rFonts w:hint="eastAsia"/>
        </w:rPr>
        <w:t>本</w:t>
      </w:r>
      <w:r w:rsidR="00AA28D1">
        <w:rPr>
          <w:rFonts w:hint="eastAsia"/>
        </w:rPr>
        <w:t>文</w:t>
      </w:r>
      <w:r>
        <w:rPr>
          <w:rFonts w:hint="eastAsia"/>
        </w:rPr>
        <w:t>制作了</w:t>
      </w:r>
      <w:r w:rsidR="00AA28D1">
        <w:rPr>
          <w:rFonts w:hint="eastAsia"/>
        </w:rPr>
        <w:t>本科学位</w:t>
      </w:r>
      <w:r>
        <w:rPr>
          <w:rFonts w:hint="eastAsia"/>
        </w:rPr>
        <w:t>论文</w:t>
      </w:r>
      <w:r>
        <w:rPr>
          <w:rFonts w:hint="eastAsia"/>
        </w:rPr>
        <w:t>Word</w:t>
      </w:r>
      <w:r>
        <w:rPr>
          <w:rFonts w:hint="eastAsia"/>
        </w:rPr>
        <w:t>模板，完善了论文格式标准，提供了</w:t>
      </w:r>
      <w:r w:rsidR="00AA28D1">
        <w:rPr>
          <w:rFonts w:hint="eastAsia"/>
        </w:rPr>
        <w:t>模板与</w:t>
      </w:r>
      <w:r>
        <w:rPr>
          <w:rFonts w:hint="eastAsia"/>
        </w:rPr>
        <w:t>Word</w:t>
      </w:r>
      <w:r>
        <w:rPr>
          <w:rFonts w:hint="eastAsia"/>
        </w:rPr>
        <w:t>使用指导，可供论文写作或</w:t>
      </w:r>
      <w:r w:rsidR="00A81A4F">
        <w:rPr>
          <w:rFonts w:hint="eastAsia"/>
        </w:rPr>
        <w:t>二次修改。</w:t>
      </w:r>
    </w:p>
    <w:p w14:paraId="5F8EAEF8" w14:textId="77777777" w:rsidR="00CF3924" w:rsidRDefault="00F6143A" w:rsidP="00CF3924">
      <w:pPr>
        <w:pStyle w:val="21"/>
      </w:pPr>
      <w:r>
        <w:rPr>
          <w:rFonts w:hint="eastAsia"/>
        </w:rPr>
        <w:t xml:space="preserve">　</w:t>
      </w:r>
      <w:bookmarkStart w:id="324" w:name="_Toc129216756"/>
      <w:bookmarkStart w:id="325" w:name="_Toc129261405"/>
      <w:bookmarkStart w:id="326" w:name="_Toc129640463"/>
      <w:bookmarkStart w:id="327" w:name="_Toc130413744"/>
      <w:bookmarkStart w:id="328" w:name="_Toc130663243"/>
      <w:r w:rsidR="00CF3924">
        <w:rPr>
          <w:rFonts w:hint="eastAsia"/>
        </w:rPr>
        <w:t>现存问题</w:t>
      </w:r>
      <w:bookmarkEnd w:id="324"/>
      <w:bookmarkEnd w:id="325"/>
      <w:bookmarkEnd w:id="326"/>
      <w:bookmarkEnd w:id="327"/>
      <w:bookmarkEnd w:id="328"/>
    </w:p>
    <w:p w14:paraId="7FDB43BF" w14:textId="77777777" w:rsidR="00A81A4F" w:rsidRDefault="00A81A4F" w:rsidP="00A81A4F">
      <w:pPr>
        <w:ind w:firstLine="480"/>
      </w:pPr>
      <w:r>
        <w:rPr>
          <w:rFonts w:hint="eastAsia"/>
        </w:rPr>
        <w:t>受软件功能与个人能力所限，模板无法满足使用者所有需求。</w:t>
      </w:r>
    </w:p>
    <w:p w14:paraId="19C2E68F" w14:textId="77777777" w:rsidR="009142D8" w:rsidRDefault="009142D8" w:rsidP="009142D8">
      <w:pPr>
        <w:ind w:firstLine="480"/>
      </w:pPr>
      <w:r>
        <w:rPr>
          <w:rFonts w:hint="eastAsia"/>
        </w:rPr>
        <w:t>无法自动化解决的问题现包括：</w:t>
      </w:r>
    </w:p>
    <w:p w14:paraId="6513AC47" w14:textId="77777777" w:rsidR="009142D8" w:rsidRDefault="009142D8" w:rsidP="009142D8">
      <w:pPr>
        <w:pStyle w:val="a0"/>
        <w:ind w:left="480" w:hanging="480"/>
      </w:pPr>
      <w:r>
        <w:rPr>
          <w:rFonts w:hint="eastAsia"/>
        </w:rPr>
        <w:t>页面顶端文字的段前距错误省略；</w:t>
      </w:r>
    </w:p>
    <w:p w14:paraId="3EC4FFB4" w14:textId="77777777" w:rsidR="009142D8" w:rsidRDefault="009142D8" w:rsidP="009142D8">
      <w:pPr>
        <w:pStyle w:val="a0"/>
        <w:ind w:left="480" w:hanging="480"/>
      </w:pPr>
      <w:r>
        <w:rPr>
          <w:rFonts w:hint="eastAsia"/>
        </w:rPr>
        <w:t>序号标题的序号无法自动调节文字间距；</w:t>
      </w:r>
    </w:p>
    <w:p w14:paraId="2692630D" w14:textId="77777777" w:rsidR="009142D8" w:rsidRDefault="009142D8" w:rsidP="009142D8">
      <w:pPr>
        <w:pStyle w:val="a0"/>
        <w:ind w:left="480" w:hanging="480"/>
      </w:pPr>
      <w:r>
        <w:rPr>
          <w:rFonts w:hint="eastAsia"/>
        </w:rPr>
        <w:t>中文题注标签后接多余空格；</w:t>
      </w:r>
    </w:p>
    <w:p w14:paraId="58EEA836" w14:textId="77777777" w:rsidR="009142D8" w:rsidRDefault="009142D8" w:rsidP="009142D8">
      <w:pPr>
        <w:pStyle w:val="a0"/>
        <w:ind w:left="480" w:hanging="480"/>
      </w:pPr>
      <w:r>
        <w:rPr>
          <w:rFonts w:hint="eastAsia"/>
        </w:rPr>
        <w:t>无法完美插入续表题注；</w:t>
      </w:r>
    </w:p>
    <w:p w14:paraId="56B80C30" w14:textId="77777777" w:rsidR="009142D8" w:rsidRDefault="009142D8" w:rsidP="009142D8">
      <w:pPr>
        <w:pStyle w:val="a0"/>
        <w:ind w:left="480" w:hanging="480"/>
      </w:pPr>
      <w:r>
        <w:rPr>
          <w:rFonts w:hint="eastAsia"/>
        </w:rPr>
        <w:t>无法完美实现公式自动编号与交叉引用；</w:t>
      </w:r>
    </w:p>
    <w:p w14:paraId="6DB86ED8" w14:textId="77777777" w:rsidR="009142D8" w:rsidRDefault="009142D8" w:rsidP="009142D8">
      <w:pPr>
        <w:pStyle w:val="a0"/>
        <w:ind w:left="480" w:hanging="480"/>
      </w:pPr>
      <w:r>
        <w:rPr>
          <w:rFonts w:hint="eastAsia"/>
        </w:rPr>
        <w:t>编号列表重新开始于</w:t>
      </w:r>
      <w:r>
        <w:rPr>
          <w:rFonts w:hint="eastAsia"/>
        </w:rPr>
        <w:t>1</w:t>
      </w:r>
      <w:r>
        <w:rPr>
          <w:rFonts w:hint="eastAsia"/>
        </w:rPr>
        <w:t>后缩进异常；</w:t>
      </w:r>
    </w:p>
    <w:p w14:paraId="57813367" w14:textId="77777777" w:rsidR="009142D8" w:rsidRDefault="009142D8" w:rsidP="009142D8">
      <w:pPr>
        <w:pStyle w:val="a0"/>
        <w:ind w:left="480" w:hanging="480"/>
      </w:pPr>
      <w:r>
        <w:rPr>
          <w:rFonts w:hint="eastAsia"/>
        </w:rPr>
        <w:t>参考文献管理与引用不便；</w:t>
      </w:r>
    </w:p>
    <w:p w14:paraId="129DD5A8" w14:textId="77777777" w:rsidR="009142D8" w:rsidRDefault="009142D8" w:rsidP="009142D8">
      <w:pPr>
        <w:pStyle w:val="a0"/>
        <w:ind w:left="480" w:hanging="480"/>
      </w:pPr>
      <w:r>
        <w:rPr>
          <w:rFonts w:hint="eastAsia"/>
        </w:rPr>
        <w:t>较长英文单词、超链接无法自动断字；</w:t>
      </w:r>
    </w:p>
    <w:p w14:paraId="4C1A3C56" w14:textId="77777777" w:rsidR="009142D8" w:rsidRDefault="009142D8" w:rsidP="009142D8">
      <w:pPr>
        <w:pStyle w:val="a0"/>
        <w:ind w:left="480" w:hanging="480"/>
      </w:pPr>
      <w:r>
        <w:rPr>
          <w:rFonts w:hint="eastAsia"/>
        </w:rPr>
        <w:t>无法设置目录条目序号和文字间距；</w:t>
      </w:r>
    </w:p>
    <w:p w14:paraId="258992D3" w14:textId="77777777" w:rsidR="009142D8" w:rsidRDefault="009142D8" w:rsidP="009142D8">
      <w:pPr>
        <w:pStyle w:val="a0"/>
        <w:ind w:left="480" w:hanging="480"/>
      </w:pPr>
      <w:r>
        <w:rPr>
          <w:rFonts w:hint="eastAsia"/>
        </w:rPr>
        <w:t>无法单独为目录条目页码设置字体等。</w:t>
      </w:r>
    </w:p>
    <w:p w14:paraId="29D26B7D" w14:textId="77777777" w:rsidR="009142D8" w:rsidRPr="00A81A4F" w:rsidRDefault="009142D8" w:rsidP="009142D8">
      <w:pPr>
        <w:ind w:firstLine="480"/>
      </w:pPr>
      <w:r>
        <w:rPr>
          <w:rFonts w:hint="eastAsia"/>
        </w:rPr>
        <w:t>此外，由于</w:t>
      </w:r>
      <w:r>
        <w:rPr>
          <w:rFonts w:hint="eastAsia"/>
        </w:rPr>
        <w:t>Word</w:t>
      </w:r>
      <w:r>
        <w:rPr>
          <w:rFonts w:hint="eastAsia"/>
        </w:rPr>
        <w:t>无法完全分离内容与格式，因此将论文与本模板保持同步更新是受限的。</w:t>
      </w:r>
    </w:p>
    <w:p w14:paraId="08727527" w14:textId="77777777" w:rsidR="00CF3924" w:rsidRDefault="00F6143A" w:rsidP="00CF3924">
      <w:pPr>
        <w:pStyle w:val="21"/>
      </w:pPr>
      <w:r>
        <w:rPr>
          <w:rFonts w:hint="eastAsia"/>
        </w:rPr>
        <w:t xml:space="preserve">　</w:t>
      </w:r>
      <w:bookmarkStart w:id="329" w:name="_Toc129216757"/>
      <w:bookmarkStart w:id="330" w:name="_Toc129261406"/>
      <w:bookmarkStart w:id="331" w:name="_Toc129640464"/>
      <w:bookmarkStart w:id="332" w:name="_Toc130413745"/>
      <w:bookmarkStart w:id="333" w:name="_Toc130663244"/>
      <w:r w:rsidR="00CF3924">
        <w:rPr>
          <w:rFonts w:hint="eastAsia"/>
        </w:rPr>
        <w:t>未来展望</w:t>
      </w:r>
      <w:bookmarkEnd w:id="329"/>
      <w:bookmarkEnd w:id="330"/>
      <w:bookmarkEnd w:id="331"/>
      <w:bookmarkEnd w:id="332"/>
      <w:bookmarkEnd w:id="333"/>
    </w:p>
    <w:p w14:paraId="2A050B5F" w14:textId="77777777" w:rsidR="00312E4B" w:rsidRPr="00312E4B" w:rsidRDefault="00312E4B" w:rsidP="00312E4B">
      <w:pPr>
        <w:ind w:firstLine="480"/>
      </w:pPr>
      <w:r w:rsidRPr="00312E4B">
        <w:rPr>
          <w:rFonts w:hint="eastAsia"/>
        </w:rPr>
        <w:t>未来将继续完善模板格式，丰富使用说明，降低操作</w:t>
      </w:r>
      <w:r w:rsidR="000A7DD6">
        <w:rPr>
          <w:rFonts w:hint="eastAsia"/>
        </w:rPr>
        <w:t>难度</w:t>
      </w:r>
      <w:r w:rsidRPr="00312E4B">
        <w:rPr>
          <w:rFonts w:hint="eastAsia"/>
        </w:rPr>
        <w:t>。此外，</w:t>
      </w:r>
      <w:r w:rsidR="00BA005B">
        <w:rPr>
          <w:rFonts w:hint="eastAsia"/>
        </w:rPr>
        <w:t>将模板通过</w:t>
      </w:r>
      <w:r w:rsidR="00BA005B">
        <w:rPr>
          <w:rFonts w:hint="eastAsia"/>
        </w:rPr>
        <w:t>Python</w:t>
      </w:r>
      <w:r w:rsidR="00BA005B">
        <w:rPr>
          <w:rFonts w:hint="eastAsia"/>
        </w:rPr>
        <w:t>或</w:t>
      </w:r>
      <w:r w:rsidR="00BA005B">
        <w:rPr>
          <w:rFonts w:hint="eastAsia"/>
        </w:rPr>
        <w:t>VBA</w:t>
      </w:r>
      <w:r w:rsidRPr="00312E4B">
        <w:rPr>
          <w:rFonts w:hint="eastAsia"/>
        </w:rPr>
        <w:t>代码化</w:t>
      </w:r>
      <w:r w:rsidR="00BA005B">
        <w:rPr>
          <w:rFonts w:hint="eastAsia"/>
        </w:rPr>
        <w:t>，可以更严谨地控制模板格式</w:t>
      </w:r>
      <w:r w:rsidRPr="00312E4B">
        <w:rPr>
          <w:rFonts w:hint="eastAsia"/>
        </w:rPr>
        <w:t>；</w:t>
      </w:r>
      <w:r w:rsidR="00BA005B">
        <w:rPr>
          <w:rFonts w:hint="eastAsia"/>
        </w:rPr>
        <w:t>如果能够</w:t>
      </w:r>
      <w:r w:rsidRPr="00312E4B">
        <w:rPr>
          <w:rFonts w:hint="eastAsia"/>
        </w:rPr>
        <w:t>开发</w:t>
      </w:r>
      <w:r w:rsidRPr="00312E4B">
        <w:rPr>
          <w:rFonts w:hint="eastAsia"/>
        </w:rPr>
        <w:t>Word</w:t>
      </w:r>
      <w:r w:rsidRPr="00312E4B">
        <w:rPr>
          <w:rFonts w:hint="eastAsia"/>
        </w:rPr>
        <w:t>插件</w:t>
      </w:r>
      <w:r w:rsidR="00BA005B">
        <w:rPr>
          <w:rFonts w:hint="eastAsia"/>
        </w:rPr>
        <w:t>，必定会极大方便操作文档</w:t>
      </w:r>
      <w:r w:rsidRPr="00312E4B">
        <w:rPr>
          <w:rFonts w:hint="eastAsia"/>
        </w:rPr>
        <w:t>。</w:t>
      </w:r>
    </w:p>
    <w:p w14:paraId="1E9209D0" w14:textId="77777777" w:rsidR="00A81A4F" w:rsidRDefault="00A81A4F" w:rsidP="00A81A4F">
      <w:pPr>
        <w:ind w:firstLine="480"/>
      </w:pPr>
    </w:p>
    <w:p w14:paraId="638F4348" w14:textId="77777777" w:rsidR="00A81A4F" w:rsidRDefault="00A81A4F" w:rsidP="00A81A4F">
      <w:pPr>
        <w:ind w:firstLine="480"/>
        <w:sectPr w:rsidR="00A81A4F"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0A150F61" w14:textId="77777777" w:rsidR="00421298" w:rsidRDefault="00421298" w:rsidP="00421298">
      <w:pPr>
        <w:pStyle w:val="af1"/>
      </w:pPr>
      <w:bookmarkStart w:id="334" w:name="_Toc130413746"/>
      <w:bookmarkStart w:id="335" w:name="_Toc130663245"/>
      <w:r>
        <w:rPr>
          <w:rFonts w:hint="eastAsia"/>
        </w:rPr>
        <w:lastRenderedPageBreak/>
        <w:t>插图索引</w:t>
      </w:r>
      <w:bookmarkEnd w:id="334"/>
      <w:bookmarkEnd w:id="335"/>
    </w:p>
    <w:p w14:paraId="64FBB721" w14:textId="77777777" w:rsidR="00EA175D" w:rsidRDefault="00421298">
      <w:pPr>
        <w:pStyle w:val="aff"/>
        <w:rPr>
          <w:rFonts w:asciiTheme="minorHAnsi" w:eastAsiaTheme="minorEastAsia" w:hAnsiTheme="minorHAnsi"/>
          <w:noProof/>
          <w:kern w:val="2"/>
          <w:sz w:val="21"/>
          <w:szCs w:val="22"/>
        </w:rPr>
      </w:pPr>
      <w:r>
        <w:fldChar w:fldCharType="begin"/>
      </w:r>
      <w:r>
        <w:instrText xml:space="preserve"> TOC \h \z \c "</w:instrText>
      </w:r>
      <w:r>
        <w:instrText>图</w:instrText>
      </w:r>
      <w:r>
        <w:instrText xml:space="preserve">" </w:instrText>
      </w:r>
      <w:r>
        <w:fldChar w:fldCharType="separate"/>
      </w:r>
      <w:hyperlink w:anchor="_Toc130663253" w:history="1">
        <w:r w:rsidR="00EA175D" w:rsidRPr="0094591C">
          <w:rPr>
            <w:rStyle w:val="a6"/>
            <w:noProof/>
          </w:rPr>
          <w:t>图</w:t>
        </w:r>
        <w:r w:rsidR="00EA175D" w:rsidRPr="0094591C">
          <w:rPr>
            <w:rStyle w:val="a6"/>
            <w:noProof/>
          </w:rPr>
          <w:t>2.1</w:t>
        </w:r>
        <w:r w:rsidR="00EA175D" w:rsidRPr="0094591C">
          <w:rPr>
            <w:rStyle w:val="a6"/>
            <w:noProof/>
          </w:rPr>
          <w:t xml:space="preserve">　图片示例：清华大学标志</w:t>
        </w:r>
        <w:r w:rsidR="00EA175D">
          <w:rPr>
            <w:noProof/>
            <w:webHidden/>
          </w:rPr>
          <w:tab/>
        </w:r>
        <w:r w:rsidR="00EA175D">
          <w:rPr>
            <w:noProof/>
            <w:webHidden/>
          </w:rPr>
          <w:fldChar w:fldCharType="begin"/>
        </w:r>
        <w:r w:rsidR="00EA175D">
          <w:rPr>
            <w:noProof/>
            <w:webHidden/>
          </w:rPr>
          <w:instrText xml:space="preserve"> PAGEREF _Toc130663253 \h </w:instrText>
        </w:r>
        <w:r w:rsidR="00EA175D">
          <w:rPr>
            <w:noProof/>
            <w:webHidden/>
          </w:rPr>
        </w:r>
        <w:r w:rsidR="00EA175D">
          <w:rPr>
            <w:noProof/>
            <w:webHidden/>
          </w:rPr>
          <w:fldChar w:fldCharType="separate"/>
        </w:r>
        <w:r w:rsidR="00EA175D">
          <w:rPr>
            <w:noProof/>
            <w:webHidden/>
          </w:rPr>
          <w:t>4</w:t>
        </w:r>
        <w:r w:rsidR="00EA175D">
          <w:rPr>
            <w:noProof/>
            <w:webHidden/>
          </w:rPr>
          <w:fldChar w:fldCharType="end"/>
        </w:r>
      </w:hyperlink>
    </w:p>
    <w:p w14:paraId="27AD645A" w14:textId="77777777" w:rsidR="00EA175D" w:rsidRDefault="00EA175D">
      <w:pPr>
        <w:pStyle w:val="aff"/>
        <w:rPr>
          <w:rFonts w:asciiTheme="minorHAnsi" w:eastAsiaTheme="minorEastAsia" w:hAnsiTheme="minorHAnsi"/>
          <w:noProof/>
          <w:kern w:val="2"/>
          <w:sz w:val="21"/>
          <w:szCs w:val="22"/>
        </w:rPr>
      </w:pPr>
      <w:hyperlink w:anchor="_Toc130663254" w:history="1">
        <w:r w:rsidRPr="0094591C">
          <w:rPr>
            <w:rStyle w:val="a6"/>
            <w:noProof/>
          </w:rPr>
          <w:t>图</w:t>
        </w:r>
        <w:r w:rsidRPr="0094591C">
          <w:rPr>
            <w:rStyle w:val="a6"/>
            <w:noProof/>
          </w:rPr>
          <w:t>2.2</w:t>
        </w:r>
        <w:r w:rsidRPr="0094591C">
          <w:rPr>
            <w:rStyle w:val="a6"/>
            <w:noProof/>
          </w:rPr>
          <w:t xml:space="preserve">　并排图片示例：清华大学中文校名标准</w:t>
        </w:r>
        <w:r>
          <w:rPr>
            <w:noProof/>
            <w:webHidden/>
          </w:rPr>
          <w:tab/>
        </w:r>
        <w:r>
          <w:rPr>
            <w:noProof/>
            <w:webHidden/>
          </w:rPr>
          <w:fldChar w:fldCharType="begin"/>
        </w:r>
        <w:r>
          <w:rPr>
            <w:noProof/>
            <w:webHidden/>
          </w:rPr>
          <w:instrText xml:space="preserve"> PAGEREF _Toc130663254 \h </w:instrText>
        </w:r>
        <w:r>
          <w:rPr>
            <w:noProof/>
            <w:webHidden/>
          </w:rPr>
        </w:r>
        <w:r>
          <w:rPr>
            <w:noProof/>
            <w:webHidden/>
          </w:rPr>
          <w:fldChar w:fldCharType="separate"/>
        </w:r>
        <w:r>
          <w:rPr>
            <w:noProof/>
            <w:webHidden/>
          </w:rPr>
          <w:t>4</w:t>
        </w:r>
        <w:r>
          <w:rPr>
            <w:noProof/>
            <w:webHidden/>
          </w:rPr>
          <w:fldChar w:fldCharType="end"/>
        </w:r>
      </w:hyperlink>
    </w:p>
    <w:p w14:paraId="41EF91BC" w14:textId="77777777" w:rsidR="00EA175D" w:rsidRDefault="00EA175D">
      <w:pPr>
        <w:pStyle w:val="aff"/>
        <w:rPr>
          <w:rFonts w:asciiTheme="minorHAnsi" w:eastAsiaTheme="minorEastAsia" w:hAnsiTheme="minorHAnsi"/>
          <w:noProof/>
          <w:kern w:val="2"/>
          <w:sz w:val="21"/>
          <w:szCs w:val="22"/>
        </w:rPr>
      </w:pPr>
      <w:hyperlink w:anchor="_Toc130663255" w:history="1">
        <w:r w:rsidRPr="0094591C">
          <w:rPr>
            <w:rStyle w:val="a6"/>
            <w:noProof/>
          </w:rPr>
          <w:t>图</w:t>
        </w:r>
        <w:r w:rsidRPr="0094591C">
          <w:rPr>
            <w:rStyle w:val="a6"/>
            <w:noProof/>
          </w:rPr>
          <w:t>2.3</w:t>
        </w:r>
        <w:r w:rsidRPr="0094591C">
          <w:rPr>
            <w:rStyle w:val="a6"/>
            <w:noProof/>
          </w:rPr>
          <w:t xml:space="preserve">　并排图片示例：清华大学中英文校名标准</w:t>
        </w:r>
        <w:r>
          <w:rPr>
            <w:noProof/>
            <w:webHidden/>
          </w:rPr>
          <w:tab/>
        </w:r>
        <w:r>
          <w:rPr>
            <w:noProof/>
            <w:webHidden/>
          </w:rPr>
          <w:fldChar w:fldCharType="begin"/>
        </w:r>
        <w:r>
          <w:rPr>
            <w:noProof/>
            <w:webHidden/>
          </w:rPr>
          <w:instrText xml:space="preserve"> PAGEREF _Toc130663255 \h </w:instrText>
        </w:r>
        <w:r>
          <w:rPr>
            <w:noProof/>
            <w:webHidden/>
          </w:rPr>
        </w:r>
        <w:r>
          <w:rPr>
            <w:noProof/>
            <w:webHidden/>
          </w:rPr>
          <w:fldChar w:fldCharType="separate"/>
        </w:r>
        <w:r>
          <w:rPr>
            <w:noProof/>
            <w:webHidden/>
          </w:rPr>
          <w:t>4</w:t>
        </w:r>
        <w:r>
          <w:rPr>
            <w:noProof/>
            <w:webHidden/>
          </w:rPr>
          <w:fldChar w:fldCharType="end"/>
        </w:r>
      </w:hyperlink>
    </w:p>
    <w:p w14:paraId="1EB6A640" w14:textId="77777777" w:rsidR="00EA175D" w:rsidRDefault="00EA175D">
      <w:pPr>
        <w:pStyle w:val="aff"/>
        <w:rPr>
          <w:rFonts w:asciiTheme="minorHAnsi" w:eastAsiaTheme="minorEastAsia" w:hAnsiTheme="minorHAnsi"/>
          <w:noProof/>
          <w:kern w:val="2"/>
          <w:sz w:val="21"/>
          <w:szCs w:val="22"/>
        </w:rPr>
      </w:pPr>
      <w:hyperlink w:anchor="_Toc130663256" w:history="1">
        <w:r w:rsidRPr="0094591C">
          <w:rPr>
            <w:rStyle w:val="a6"/>
            <w:noProof/>
          </w:rPr>
          <w:t>图</w:t>
        </w:r>
        <w:r w:rsidRPr="0094591C">
          <w:rPr>
            <w:rStyle w:val="a6"/>
            <w:noProof/>
          </w:rPr>
          <w:t>2.4</w:t>
        </w:r>
        <w:r w:rsidRPr="0094591C">
          <w:rPr>
            <w:rStyle w:val="a6"/>
            <w:noProof/>
          </w:rPr>
          <w:t xml:space="preserve">　文字环绕型图片示例：清华大学校徽</w:t>
        </w:r>
        <w:r>
          <w:rPr>
            <w:noProof/>
            <w:webHidden/>
          </w:rPr>
          <w:tab/>
        </w:r>
        <w:r>
          <w:rPr>
            <w:noProof/>
            <w:webHidden/>
          </w:rPr>
          <w:fldChar w:fldCharType="begin"/>
        </w:r>
        <w:r>
          <w:rPr>
            <w:noProof/>
            <w:webHidden/>
          </w:rPr>
          <w:instrText xml:space="preserve"> PAGEREF _Toc130663256 \h </w:instrText>
        </w:r>
        <w:r>
          <w:rPr>
            <w:noProof/>
            <w:webHidden/>
          </w:rPr>
        </w:r>
        <w:r>
          <w:rPr>
            <w:noProof/>
            <w:webHidden/>
          </w:rPr>
          <w:fldChar w:fldCharType="separate"/>
        </w:r>
        <w:r>
          <w:rPr>
            <w:noProof/>
            <w:webHidden/>
          </w:rPr>
          <w:t>4</w:t>
        </w:r>
        <w:r>
          <w:rPr>
            <w:noProof/>
            <w:webHidden/>
          </w:rPr>
          <w:fldChar w:fldCharType="end"/>
        </w:r>
      </w:hyperlink>
    </w:p>
    <w:p w14:paraId="6014ADA1" w14:textId="77777777" w:rsidR="00EA175D" w:rsidRDefault="00EA175D">
      <w:pPr>
        <w:pStyle w:val="aff"/>
        <w:rPr>
          <w:rFonts w:asciiTheme="minorHAnsi" w:eastAsiaTheme="minorEastAsia" w:hAnsiTheme="minorHAnsi"/>
          <w:noProof/>
          <w:kern w:val="2"/>
          <w:sz w:val="21"/>
          <w:szCs w:val="22"/>
        </w:rPr>
      </w:pPr>
      <w:hyperlink w:anchor="_Toc130663257" w:history="1">
        <w:r w:rsidRPr="0094591C">
          <w:rPr>
            <w:rStyle w:val="a6"/>
            <w:noProof/>
          </w:rPr>
          <w:t>图</w:t>
        </w:r>
        <w:r w:rsidRPr="0094591C">
          <w:rPr>
            <w:rStyle w:val="a6"/>
            <w:noProof/>
          </w:rPr>
          <w:t>2.5</w:t>
        </w:r>
        <w:r w:rsidRPr="0094591C">
          <w:rPr>
            <w:rStyle w:val="a6"/>
            <w:noProof/>
          </w:rPr>
          <w:t xml:space="preserve">　为子图添加子图题注示例：清华大学校名标准</w:t>
        </w:r>
        <w:r>
          <w:rPr>
            <w:noProof/>
            <w:webHidden/>
          </w:rPr>
          <w:tab/>
        </w:r>
        <w:r>
          <w:rPr>
            <w:noProof/>
            <w:webHidden/>
          </w:rPr>
          <w:fldChar w:fldCharType="begin"/>
        </w:r>
        <w:r>
          <w:rPr>
            <w:noProof/>
            <w:webHidden/>
          </w:rPr>
          <w:instrText xml:space="preserve"> PAGEREF _Toc130663257 \h </w:instrText>
        </w:r>
        <w:r>
          <w:rPr>
            <w:noProof/>
            <w:webHidden/>
          </w:rPr>
        </w:r>
        <w:r>
          <w:rPr>
            <w:noProof/>
            <w:webHidden/>
          </w:rPr>
          <w:fldChar w:fldCharType="separate"/>
        </w:r>
        <w:r>
          <w:rPr>
            <w:noProof/>
            <w:webHidden/>
          </w:rPr>
          <w:t>6</w:t>
        </w:r>
        <w:r>
          <w:rPr>
            <w:noProof/>
            <w:webHidden/>
          </w:rPr>
          <w:fldChar w:fldCharType="end"/>
        </w:r>
      </w:hyperlink>
    </w:p>
    <w:p w14:paraId="1455E52A" w14:textId="77777777" w:rsidR="00421298" w:rsidRPr="007E1D46" w:rsidRDefault="00421298" w:rsidP="007E1D46">
      <w:pPr>
        <w:pStyle w:val="aff"/>
        <w:ind w:firstLine="480"/>
      </w:pPr>
      <w:r>
        <w:fldChar w:fldCharType="end"/>
      </w:r>
    </w:p>
    <w:p w14:paraId="3E453069" w14:textId="77777777" w:rsidR="00421298" w:rsidRDefault="00421298" w:rsidP="00421298">
      <w:pPr>
        <w:pStyle w:val="10"/>
        <w:numPr>
          <w:ilvl w:val="0"/>
          <w:numId w:val="0"/>
        </w:numPr>
        <w:sectPr w:rsidR="00421298"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7F5EEFCD" w14:textId="77777777" w:rsidR="00421298" w:rsidRDefault="00421298" w:rsidP="00421298">
      <w:pPr>
        <w:pStyle w:val="af1"/>
      </w:pPr>
      <w:bookmarkStart w:id="336" w:name="_Toc130413747"/>
      <w:bookmarkStart w:id="337" w:name="_Toc130663246"/>
      <w:r>
        <w:rPr>
          <w:rFonts w:hint="eastAsia"/>
        </w:rPr>
        <w:lastRenderedPageBreak/>
        <w:t>表格索引</w:t>
      </w:r>
      <w:bookmarkEnd w:id="336"/>
      <w:bookmarkEnd w:id="337"/>
    </w:p>
    <w:p w14:paraId="78228C7F" w14:textId="77777777" w:rsidR="00EA175D" w:rsidRDefault="007E1D46">
      <w:pPr>
        <w:pStyle w:val="aff"/>
        <w:rPr>
          <w:rFonts w:asciiTheme="minorHAnsi" w:eastAsiaTheme="minorEastAsia" w:hAnsiTheme="minorHAnsi"/>
          <w:noProof/>
          <w:kern w:val="2"/>
          <w:sz w:val="21"/>
          <w:szCs w:val="22"/>
        </w:rPr>
      </w:pPr>
      <w:r>
        <w:fldChar w:fldCharType="begin"/>
      </w:r>
      <w:r>
        <w:instrText xml:space="preserve"> TOC \h \z \c "</w:instrText>
      </w:r>
      <w:r>
        <w:instrText>表</w:instrText>
      </w:r>
      <w:r>
        <w:instrText xml:space="preserve">" </w:instrText>
      </w:r>
      <w:r>
        <w:fldChar w:fldCharType="separate"/>
      </w:r>
      <w:hyperlink w:anchor="_Toc130663258" w:history="1">
        <w:r w:rsidR="00EA175D" w:rsidRPr="0092352D">
          <w:rPr>
            <w:rStyle w:val="a6"/>
            <w:noProof/>
          </w:rPr>
          <w:t>表</w:t>
        </w:r>
        <w:r w:rsidR="00EA175D" w:rsidRPr="0092352D">
          <w:rPr>
            <w:rStyle w:val="a6"/>
            <w:noProof/>
          </w:rPr>
          <w:t>1.1</w:t>
        </w:r>
        <w:r w:rsidR="00EA175D" w:rsidRPr="0092352D">
          <w:rPr>
            <w:rStyle w:val="a6"/>
            <w:noProof/>
          </w:rPr>
          <w:t xml:space="preserve">　</w:t>
        </w:r>
        <w:r w:rsidR="00EA175D" w:rsidRPr="0092352D">
          <w:rPr>
            <w:rStyle w:val="a6"/>
            <w:noProof/>
          </w:rPr>
          <w:t>Word</w:t>
        </w:r>
        <w:r w:rsidR="00EA175D" w:rsidRPr="0092352D">
          <w:rPr>
            <w:rStyle w:val="a6"/>
            <w:noProof/>
          </w:rPr>
          <w:t>与</w:t>
        </w:r>
        <w:r w:rsidR="00EA175D" w:rsidRPr="0092352D">
          <w:rPr>
            <w:rStyle w:val="a6"/>
            <w:noProof/>
            <w:spacing w:val="-66"/>
          </w:rPr>
          <w:t>L</w:t>
        </w:r>
        <w:r w:rsidR="00EA175D" w:rsidRPr="0092352D">
          <w:rPr>
            <w:rStyle w:val="a6"/>
            <w:caps/>
            <w:noProof/>
            <w:spacing w:val="-20"/>
            <w:position w:val="4"/>
          </w:rPr>
          <w:t>a</w:t>
        </w:r>
        <w:r w:rsidR="00EA175D" w:rsidRPr="0092352D">
          <w:rPr>
            <w:rStyle w:val="a6"/>
            <w:noProof/>
            <w:spacing w:val="-40"/>
          </w:rPr>
          <w:t>T</w:t>
        </w:r>
        <w:r w:rsidR="00EA175D" w:rsidRPr="0092352D">
          <w:rPr>
            <w:rStyle w:val="a6"/>
            <w:caps/>
            <w:noProof/>
            <w:spacing w:val="-40"/>
            <w:position w:val="-4"/>
          </w:rPr>
          <w:t>e</w:t>
        </w:r>
        <w:r w:rsidR="00EA175D" w:rsidRPr="0092352D">
          <w:rPr>
            <w:rStyle w:val="a6"/>
            <w:noProof/>
          </w:rPr>
          <w:t>X</w:t>
        </w:r>
        <w:r w:rsidR="00EA175D" w:rsidRPr="0092352D">
          <w:rPr>
            <w:rStyle w:val="a6"/>
            <w:noProof/>
          </w:rPr>
          <w:t>优缺点简要对比</w:t>
        </w:r>
        <w:r w:rsidR="00EA175D">
          <w:rPr>
            <w:noProof/>
            <w:webHidden/>
          </w:rPr>
          <w:tab/>
        </w:r>
        <w:r w:rsidR="00EA175D">
          <w:rPr>
            <w:noProof/>
            <w:webHidden/>
          </w:rPr>
          <w:fldChar w:fldCharType="begin"/>
        </w:r>
        <w:r w:rsidR="00EA175D">
          <w:rPr>
            <w:noProof/>
            <w:webHidden/>
          </w:rPr>
          <w:instrText xml:space="preserve"> PAGEREF _Toc130663258 \h </w:instrText>
        </w:r>
        <w:r w:rsidR="00EA175D">
          <w:rPr>
            <w:noProof/>
            <w:webHidden/>
          </w:rPr>
        </w:r>
        <w:r w:rsidR="00EA175D">
          <w:rPr>
            <w:noProof/>
            <w:webHidden/>
          </w:rPr>
          <w:fldChar w:fldCharType="separate"/>
        </w:r>
        <w:r w:rsidR="00EA175D">
          <w:rPr>
            <w:noProof/>
            <w:webHidden/>
          </w:rPr>
          <w:t>1</w:t>
        </w:r>
        <w:r w:rsidR="00EA175D">
          <w:rPr>
            <w:noProof/>
            <w:webHidden/>
          </w:rPr>
          <w:fldChar w:fldCharType="end"/>
        </w:r>
      </w:hyperlink>
    </w:p>
    <w:p w14:paraId="6074DC3F" w14:textId="77777777" w:rsidR="00EA175D" w:rsidRDefault="00EA175D">
      <w:pPr>
        <w:pStyle w:val="aff"/>
        <w:rPr>
          <w:rFonts w:asciiTheme="minorHAnsi" w:eastAsiaTheme="minorEastAsia" w:hAnsiTheme="minorHAnsi"/>
          <w:noProof/>
          <w:kern w:val="2"/>
          <w:sz w:val="21"/>
          <w:szCs w:val="22"/>
        </w:rPr>
      </w:pPr>
      <w:hyperlink w:anchor="_Toc130663259" w:history="1">
        <w:r w:rsidRPr="0092352D">
          <w:rPr>
            <w:rStyle w:val="a6"/>
            <w:noProof/>
          </w:rPr>
          <w:t>表</w:t>
        </w:r>
        <w:r w:rsidRPr="0092352D">
          <w:rPr>
            <w:rStyle w:val="a6"/>
            <w:noProof/>
          </w:rPr>
          <w:t>2.1</w:t>
        </w:r>
        <w:r w:rsidRPr="0092352D">
          <w:rPr>
            <w:rStyle w:val="a6"/>
            <w:noProof/>
          </w:rPr>
          <w:t xml:space="preserve">　表格示例：清华大学学生成绩记载规定</w:t>
        </w:r>
        <w:r>
          <w:rPr>
            <w:noProof/>
            <w:webHidden/>
          </w:rPr>
          <w:tab/>
        </w:r>
        <w:r>
          <w:rPr>
            <w:noProof/>
            <w:webHidden/>
          </w:rPr>
          <w:fldChar w:fldCharType="begin"/>
        </w:r>
        <w:r>
          <w:rPr>
            <w:noProof/>
            <w:webHidden/>
          </w:rPr>
          <w:instrText xml:space="preserve"> PAGEREF _Toc130663259 \h </w:instrText>
        </w:r>
        <w:r>
          <w:rPr>
            <w:noProof/>
            <w:webHidden/>
          </w:rPr>
        </w:r>
        <w:r>
          <w:rPr>
            <w:noProof/>
            <w:webHidden/>
          </w:rPr>
          <w:fldChar w:fldCharType="separate"/>
        </w:r>
        <w:r>
          <w:rPr>
            <w:noProof/>
            <w:webHidden/>
          </w:rPr>
          <w:t>5</w:t>
        </w:r>
        <w:r>
          <w:rPr>
            <w:noProof/>
            <w:webHidden/>
          </w:rPr>
          <w:fldChar w:fldCharType="end"/>
        </w:r>
      </w:hyperlink>
    </w:p>
    <w:p w14:paraId="7E323D51" w14:textId="77777777" w:rsidR="00EA175D" w:rsidRDefault="00EA175D">
      <w:pPr>
        <w:pStyle w:val="aff"/>
        <w:rPr>
          <w:rFonts w:asciiTheme="minorHAnsi" w:eastAsiaTheme="minorEastAsia" w:hAnsiTheme="minorHAnsi"/>
          <w:noProof/>
          <w:kern w:val="2"/>
          <w:sz w:val="21"/>
          <w:szCs w:val="22"/>
        </w:rPr>
      </w:pPr>
      <w:hyperlink w:anchor="_Toc130663260" w:history="1">
        <w:r w:rsidRPr="0092352D">
          <w:rPr>
            <w:rStyle w:val="a6"/>
            <w:noProof/>
          </w:rPr>
          <w:t>表</w:t>
        </w:r>
        <w:r w:rsidRPr="0092352D">
          <w:rPr>
            <w:rStyle w:val="a6"/>
            <w:noProof/>
          </w:rPr>
          <w:t>3.1</w:t>
        </w:r>
        <w:r w:rsidRPr="0092352D">
          <w:rPr>
            <w:rStyle w:val="a6"/>
            <w:noProof/>
          </w:rPr>
          <w:t xml:space="preserve">　《写作指南》规定主要格式</w:t>
        </w:r>
        <w:r>
          <w:rPr>
            <w:noProof/>
            <w:webHidden/>
          </w:rPr>
          <w:tab/>
        </w:r>
        <w:r>
          <w:rPr>
            <w:noProof/>
            <w:webHidden/>
          </w:rPr>
          <w:fldChar w:fldCharType="begin"/>
        </w:r>
        <w:r>
          <w:rPr>
            <w:noProof/>
            <w:webHidden/>
          </w:rPr>
          <w:instrText xml:space="preserve"> PAGEREF _Toc130663260 \h </w:instrText>
        </w:r>
        <w:r>
          <w:rPr>
            <w:noProof/>
            <w:webHidden/>
          </w:rPr>
        </w:r>
        <w:r>
          <w:rPr>
            <w:noProof/>
            <w:webHidden/>
          </w:rPr>
          <w:fldChar w:fldCharType="separate"/>
        </w:r>
        <w:r>
          <w:rPr>
            <w:noProof/>
            <w:webHidden/>
          </w:rPr>
          <w:t>16</w:t>
        </w:r>
        <w:r>
          <w:rPr>
            <w:noProof/>
            <w:webHidden/>
          </w:rPr>
          <w:fldChar w:fldCharType="end"/>
        </w:r>
      </w:hyperlink>
    </w:p>
    <w:p w14:paraId="686743DC" w14:textId="77777777" w:rsidR="007E1D46" w:rsidRDefault="007E1D46" w:rsidP="007E1D46">
      <w:pPr>
        <w:pStyle w:val="aff"/>
        <w:ind w:firstLine="480"/>
      </w:pPr>
      <w:r>
        <w:fldChar w:fldCharType="end"/>
      </w:r>
    </w:p>
    <w:p w14:paraId="5CA33D71" w14:textId="77777777" w:rsidR="007E1D46" w:rsidRDefault="007E1D46" w:rsidP="007E1D46">
      <w:pPr>
        <w:pStyle w:val="aff"/>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7D78EED0" w14:textId="77777777" w:rsidR="00421298" w:rsidRDefault="007E1D46" w:rsidP="007E1D46">
      <w:pPr>
        <w:pStyle w:val="af1"/>
      </w:pPr>
      <w:bookmarkStart w:id="338" w:name="_Toc130413748"/>
      <w:bookmarkStart w:id="339" w:name="_Toc130663247"/>
      <w:r>
        <w:rPr>
          <w:rFonts w:hint="eastAsia"/>
        </w:rPr>
        <w:lastRenderedPageBreak/>
        <w:t>参考文献</w:t>
      </w:r>
      <w:bookmarkEnd w:id="338"/>
      <w:bookmarkEnd w:id="339"/>
    </w:p>
    <w:p w14:paraId="236EAECE" w14:textId="77777777" w:rsidR="00BA005B" w:rsidRPr="00DF75B4" w:rsidRDefault="00BA005B" w:rsidP="00DF75B4">
      <w:pPr>
        <w:pStyle w:val="a1"/>
      </w:pPr>
      <w:bookmarkStart w:id="340" w:name="_Ref129727913"/>
      <w:r>
        <w:rPr>
          <w:rFonts w:hint="eastAsia"/>
        </w:rPr>
        <w:t>清华大</w:t>
      </w:r>
      <w:r w:rsidRPr="00DF75B4">
        <w:rPr>
          <w:rFonts w:hint="eastAsia"/>
        </w:rPr>
        <w:t>学</w:t>
      </w:r>
      <w:r w:rsidRPr="00DF75B4">
        <w:rPr>
          <w:rFonts w:hint="eastAsia"/>
        </w:rPr>
        <w:t>TUNA</w:t>
      </w:r>
      <w:r w:rsidRPr="00DF75B4">
        <w:rPr>
          <w:rFonts w:hint="eastAsia"/>
        </w:rPr>
        <w:t>协会</w:t>
      </w:r>
      <w:r w:rsidRPr="00DF75B4">
        <w:rPr>
          <w:rFonts w:hint="eastAsia"/>
        </w:rPr>
        <w:t>.</w:t>
      </w:r>
      <w:r w:rsidRPr="00DF75B4">
        <w:t xml:space="preserve"> ThuThesis</w:t>
      </w:r>
      <w:r w:rsidRPr="00DF75B4">
        <w:rPr>
          <w:rFonts w:hint="eastAsia"/>
        </w:rPr>
        <w:t>[</w:t>
      </w:r>
      <w:r w:rsidRPr="00DF75B4">
        <w:t xml:space="preserve">EB/OL]. (2022-10-05)[2022-10-05]. </w:t>
      </w:r>
      <w:hyperlink r:id="rId24" w:history="1">
        <w:r w:rsidRPr="00DF75B4">
          <w:rPr>
            <w:rStyle w:val="a6"/>
          </w:rPr>
          <w:t>https://github.com/tuna/thuthesis</w:t>
        </w:r>
      </w:hyperlink>
      <w:r w:rsidRPr="00DF75B4">
        <w:t>.</w:t>
      </w:r>
      <w:bookmarkEnd w:id="340"/>
    </w:p>
    <w:p w14:paraId="6834D772" w14:textId="77777777" w:rsidR="007E1D46" w:rsidRPr="00DF75B4" w:rsidRDefault="00F72C47" w:rsidP="00DF75B4">
      <w:pPr>
        <w:pStyle w:val="a1"/>
      </w:pPr>
      <w:bookmarkStart w:id="341" w:name="_Ref129727934"/>
      <w:r w:rsidRPr="00DF75B4">
        <w:rPr>
          <w:rFonts w:hint="eastAsia"/>
        </w:rPr>
        <w:t>清华大学</w:t>
      </w:r>
      <w:r w:rsidRPr="00DF75B4">
        <w:rPr>
          <w:rFonts w:hint="eastAsia"/>
        </w:rPr>
        <w:t>.</w:t>
      </w:r>
      <w:r w:rsidRPr="00DF75B4">
        <w:t xml:space="preserve"> </w:t>
      </w:r>
      <w:r w:rsidRPr="00DF75B4">
        <w:rPr>
          <w:rFonts w:hint="eastAsia"/>
        </w:rPr>
        <w:t>本科生论文写作指南</w:t>
      </w:r>
      <w:r w:rsidRPr="00DF75B4">
        <w:rPr>
          <w:rFonts w:hint="eastAsia"/>
        </w:rPr>
        <w:t>[</w:t>
      </w:r>
      <w:r w:rsidRPr="00DF75B4">
        <w:t>EB/OL]</w:t>
      </w:r>
      <w:r w:rsidRPr="00DF75B4">
        <w:rPr>
          <w:rFonts w:hint="eastAsia"/>
        </w:rPr>
        <w:t>.</w:t>
      </w:r>
      <w:r w:rsidRPr="00DF75B4">
        <w:t xml:space="preserve"> (2020-05-23)</w:t>
      </w:r>
      <w:r w:rsidRPr="00DF75B4">
        <w:rPr>
          <w:rFonts w:hint="eastAsia"/>
        </w:rPr>
        <w:t>.</w:t>
      </w:r>
      <w:r w:rsidRPr="00DF75B4">
        <w:t xml:space="preserve"> </w:t>
      </w:r>
      <w:hyperlink r:id="rId25" w:history="1">
        <w:r w:rsidRPr="00DF75B4">
          <w:rPr>
            <w:rStyle w:val="a6"/>
          </w:rPr>
          <w:t>https://lib.tsinghua.edu.cn/info/1073/1978.htm</w:t>
        </w:r>
      </w:hyperlink>
      <w:r w:rsidRPr="00DF75B4">
        <w:t>.</w:t>
      </w:r>
      <w:bookmarkEnd w:id="341"/>
    </w:p>
    <w:p w14:paraId="4E3A1C9C" w14:textId="77777777" w:rsidR="00EE647B" w:rsidRPr="00DF75B4" w:rsidRDefault="00F72C47" w:rsidP="00DF75B4">
      <w:pPr>
        <w:pStyle w:val="a1"/>
      </w:pPr>
      <w:bookmarkStart w:id="342" w:name="_Ref129727970"/>
      <w:r w:rsidRPr="00DF75B4">
        <w:rPr>
          <w:rFonts w:hint="eastAsia"/>
        </w:rPr>
        <w:t>清华大学</w:t>
      </w:r>
      <w:r w:rsidRPr="00DF75B4">
        <w:rPr>
          <w:rFonts w:hint="eastAsia"/>
        </w:rPr>
        <w:t>.</w:t>
      </w:r>
      <w:r w:rsidRPr="00DF75B4">
        <w:t xml:space="preserve"> </w:t>
      </w:r>
      <w:r w:rsidRPr="00DF75B4">
        <w:rPr>
          <w:rFonts w:hint="eastAsia"/>
        </w:rPr>
        <w:t>参考文献及论文写作格式</w:t>
      </w:r>
      <w:r w:rsidRPr="00DF75B4">
        <w:rPr>
          <w:rFonts w:hint="eastAsia"/>
        </w:rPr>
        <w:t>[</w:t>
      </w:r>
      <w:r w:rsidRPr="00DF75B4">
        <w:t>EB/OL]. (2021-03</w:t>
      </w:r>
      <w:r w:rsidR="00C867A7" w:rsidRPr="00DF75B4">
        <w:t>-</w:t>
      </w:r>
      <w:r w:rsidRPr="00DF75B4">
        <w:t xml:space="preserve">27). </w:t>
      </w:r>
      <w:hyperlink r:id="rId26" w:history="1">
        <w:r w:rsidRPr="00DF75B4">
          <w:rPr>
            <w:rStyle w:val="a6"/>
          </w:rPr>
          <w:t>https://lib.tsinghua.edu.cn/info/1147/3359.htm</w:t>
        </w:r>
      </w:hyperlink>
      <w:r w:rsidRPr="00DF75B4">
        <w:t>.</w:t>
      </w:r>
      <w:bookmarkEnd w:id="342"/>
    </w:p>
    <w:p w14:paraId="2668719A" w14:textId="77777777" w:rsidR="00C867A7" w:rsidRPr="00DF75B4" w:rsidRDefault="00C867A7" w:rsidP="00DF75B4">
      <w:pPr>
        <w:pStyle w:val="a1"/>
      </w:pPr>
      <w:bookmarkStart w:id="343" w:name="_Ref129731357"/>
      <w:r w:rsidRPr="00DF75B4">
        <w:rPr>
          <w:rFonts w:hint="eastAsia"/>
        </w:rPr>
        <w:t>清华大学</w:t>
      </w:r>
      <w:r w:rsidRPr="00DF75B4">
        <w:rPr>
          <w:rFonts w:hint="eastAsia"/>
        </w:rPr>
        <w:t>.</w:t>
      </w:r>
      <w:r w:rsidRPr="00DF75B4">
        <w:t xml:space="preserve"> </w:t>
      </w:r>
      <w:r w:rsidRPr="00DF75B4">
        <w:rPr>
          <w:rFonts w:hint="eastAsia"/>
        </w:rPr>
        <w:t>研究生学位论文写作指南</w:t>
      </w:r>
      <w:r w:rsidRPr="00DF75B4">
        <w:rPr>
          <w:rFonts w:hint="eastAsia"/>
        </w:rPr>
        <w:t>[</w:t>
      </w:r>
      <w:r w:rsidRPr="00DF75B4">
        <w:t xml:space="preserve">EB/OL]. (2023-01). </w:t>
      </w:r>
      <w:hyperlink r:id="rId27" w:history="1">
        <w:r w:rsidRPr="00DF75B4">
          <w:rPr>
            <w:rStyle w:val="a6"/>
          </w:rPr>
          <w:t>https://yjsy.cic.tsinghua.edu.cn/docinfo/board/boarddetail.jsp?columnId=001050602&amp;parentColumnId=0010506&amp;itemSeq=5365</w:t>
        </w:r>
      </w:hyperlink>
      <w:r w:rsidRPr="00DF75B4">
        <w:t>.</w:t>
      </w:r>
      <w:bookmarkEnd w:id="343"/>
    </w:p>
    <w:p w14:paraId="0FDAEE20" w14:textId="77777777" w:rsidR="007E1D46" w:rsidRDefault="007E1D46" w:rsidP="007E1D46">
      <w:pPr>
        <w:pStyle w:val="ae"/>
        <w:ind w:firstLine="480"/>
      </w:pPr>
    </w:p>
    <w:p w14:paraId="5CEDF88C" w14:textId="77777777" w:rsidR="007E1D46" w:rsidRDefault="007E1D46" w:rsidP="007E1D46">
      <w:pPr>
        <w:pStyle w:val="aff"/>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3064F22B" w14:textId="77777777" w:rsidR="007E1D46" w:rsidRDefault="007E1D46" w:rsidP="007E1D46">
      <w:pPr>
        <w:pStyle w:val="af1"/>
      </w:pPr>
      <w:bookmarkStart w:id="344" w:name="_Toc130413749"/>
      <w:bookmarkStart w:id="345" w:name="_Toc130663248"/>
      <w:r>
        <w:rPr>
          <w:rFonts w:hint="eastAsia"/>
        </w:rPr>
        <w:lastRenderedPageBreak/>
        <w:t>致　　谢</w:t>
      </w:r>
      <w:bookmarkEnd w:id="344"/>
      <w:bookmarkEnd w:id="345"/>
    </w:p>
    <w:p w14:paraId="2BAB3743" w14:textId="77777777" w:rsidR="007E1D46" w:rsidRDefault="007E1D46" w:rsidP="007E1D46">
      <w:pPr>
        <w:ind w:firstLine="480"/>
      </w:pPr>
      <w:r w:rsidRPr="0034337B">
        <w:rPr>
          <w:rFonts w:hint="eastAsia"/>
        </w:rPr>
        <w:t>致谢对象，原则上仅限于在学术方面对学位论文的完成有较重要帮助的团体和人士（不超过半页纸）。</w:t>
      </w:r>
    </w:p>
    <w:p w14:paraId="6273BE6F" w14:textId="77777777" w:rsidR="007E1D46" w:rsidRPr="007E1D46" w:rsidRDefault="007E1D46" w:rsidP="007E1D46">
      <w:pPr>
        <w:ind w:firstLine="480"/>
      </w:pPr>
    </w:p>
    <w:p w14:paraId="0D5D91E7" w14:textId="77777777" w:rsidR="007E1D46" w:rsidRDefault="007E1D46" w:rsidP="007E1D46">
      <w:pPr>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59B2FBC5" w14:textId="77777777" w:rsidR="007E1D46" w:rsidRPr="00D62FD4" w:rsidRDefault="007E1D46" w:rsidP="007E1D46">
      <w:pPr>
        <w:pStyle w:val="af1"/>
      </w:pPr>
      <w:bookmarkStart w:id="346" w:name="_Toc104870831"/>
      <w:bookmarkStart w:id="347" w:name="_Toc130413750"/>
      <w:bookmarkStart w:id="348" w:name="_Toc130663249"/>
      <w:r w:rsidRPr="00D62FD4">
        <w:rPr>
          <w:rFonts w:hint="eastAsia"/>
        </w:rPr>
        <w:lastRenderedPageBreak/>
        <w:t>声</w:t>
      </w:r>
      <w:r>
        <w:rPr>
          <w:rFonts w:hint="eastAsia"/>
        </w:rPr>
        <w:t xml:space="preserve">　　</w:t>
      </w:r>
      <w:r w:rsidRPr="00D62FD4">
        <w:rPr>
          <w:rFonts w:hint="eastAsia"/>
        </w:rPr>
        <w:t>明</w:t>
      </w:r>
      <w:bookmarkEnd w:id="346"/>
      <w:bookmarkEnd w:id="347"/>
      <w:bookmarkEnd w:id="348"/>
    </w:p>
    <w:p w14:paraId="42719EE4" w14:textId="77777777" w:rsidR="007E1D46" w:rsidRDefault="007E1D46" w:rsidP="007E1D46">
      <w:pPr>
        <w:ind w:firstLine="480"/>
      </w:pPr>
      <w:r w:rsidRPr="00757D1B">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1BE96101" w14:textId="77777777" w:rsidR="007E1D46" w:rsidRDefault="007E1D46" w:rsidP="007E1D46">
      <w:pPr>
        <w:ind w:firstLine="480"/>
      </w:pPr>
    </w:p>
    <w:p w14:paraId="633B2479" w14:textId="77777777" w:rsidR="007E1D46" w:rsidRDefault="007E1D46" w:rsidP="005C2A73">
      <w:pPr>
        <w:pStyle w:val="ae"/>
        <w:jc w:val="right"/>
      </w:pPr>
      <w:r>
        <w:rPr>
          <w:rFonts w:hint="eastAsia"/>
        </w:rPr>
        <w:t>签　名：</w:t>
      </w:r>
      <w:r>
        <w:rPr>
          <w:rFonts w:hint="eastAsia"/>
        </w:rPr>
        <w:t>_</w:t>
      </w:r>
      <w:r>
        <w:t>___________</w:t>
      </w:r>
      <w:r>
        <w:rPr>
          <w:rFonts w:hint="eastAsia"/>
        </w:rPr>
        <w:t xml:space="preserve">　日　期：</w:t>
      </w:r>
      <w:r>
        <w:rPr>
          <w:rFonts w:hint="eastAsia"/>
        </w:rPr>
        <w:t>_</w:t>
      </w:r>
      <w:r>
        <w:t>___________</w:t>
      </w:r>
    </w:p>
    <w:p w14:paraId="6EF3303D" w14:textId="77777777" w:rsidR="007E1D46" w:rsidRDefault="007E1D46" w:rsidP="007E1D46">
      <w:pPr>
        <w:ind w:firstLine="480"/>
      </w:pPr>
    </w:p>
    <w:p w14:paraId="028E7ECA" w14:textId="77777777" w:rsidR="007E1D46" w:rsidRDefault="007E1D46" w:rsidP="007E1D46">
      <w:pPr>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2FA2AAC7" w14:textId="77777777" w:rsidR="00A81A4F" w:rsidRDefault="00A81A4F" w:rsidP="00421298">
      <w:pPr>
        <w:pStyle w:val="10"/>
      </w:pPr>
      <w:r>
        <w:rPr>
          <w:rFonts w:hint="eastAsia"/>
        </w:rPr>
        <w:lastRenderedPageBreak/>
        <w:t xml:space="preserve">　</w:t>
      </w:r>
      <w:bookmarkStart w:id="349" w:name="_Toc129640465"/>
      <w:bookmarkStart w:id="350" w:name="_Ref129707015"/>
      <w:bookmarkStart w:id="351" w:name="_Toc130413751"/>
      <w:bookmarkStart w:id="352" w:name="_Toc130663250"/>
      <w:r w:rsidRPr="00A81A4F">
        <w:rPr>
          <w:rFonts w:hint="eastAsia"/>
        </w:rPr>
        <w:t>外文资料的调研阅读报告或书面翻译</w:t>
      </w:r>
      <w:bookmarkEnd w:id="349"/>
      <w:bookmarkEnd w:id="350"/>
      <w:bookmarkEnd w:id="351"/>
      <w:bookmarkEnd w:id="352"/>
    </w:p>
    <w:p w14:paraId="0E7E7242" w14:textId="77777777" w:rsidR="00423D71" w:rsidRDefault="00423D71" w:rsidP="005C2A73">
      <w:pPr>
        <w:pStyle w:val="af7"/>
      </w:pPr>
      <w:r w:rsidRPr="00423D71">
        <w:rPr>
          <w:rFonts w:hint="eastAsia"/>
        </w:rPr>
        <w:t>调研阅读报告题目或书面翻译题目</w:t>
      </w:r>
    </w:p>
    <w:p w14:paraId="23F20FEA" w14:textId="77777777" w:rsidR="00E45C17" w:rsidRPr="00D62FD4" w:rsidRDefault="00E45C17" w:rsidP="00E45C17">
      <w:pPr>
        <w:pStyle w:val="22"/>
      </w:pPr>
      <w:r>
        <w:rPr>
          <w:rFonts w:hint="eastAsia"/>
        </w:rPr>
        <w:t xml:space="preserve">　</w:t>
      </w:r>
      <w:r w:rsidRPr="00D62FD4">
        <w:rPr>
          <w:rFonts w:hint="eastAsia"/>
        </w:rPr>
        <w:t>Word</w:t>
      </w:r>
      <w:r w:rsidRPr="00D62FD4">
        <w:rPr>
          <w:rFonts w:hint="eastAsia"/>
        </w:rPr>
        <w:t>中的距离</w:t>
      </w:r>
    </w:p>
    <w:p w14:paraId="185957DB" w14:textId="77777777" w:rsidR="00E45C17" w:rsidRDefault="00E45C17" w:rsidP="00E45C17">
      <w:pPr>
        <w:ind w:firstLine="480"/>
      </w:pPr>
      <w:r w:rsidRPr="003660A6">
        <w:rPr>
          <w:rFonts w:hint="eastAsia"/>
        </w:rPr>
        <w:t>Word</w:t>
      </w:r>
      <w:r w:rsidRPr="003660A6">
        <w:rPr>
          <w:rFonts w:hint="eastAsia"/>
        </w:rPr>
        <w:t>中</w:t>
      </w:r>
      <w:r>
        <w:rPr>
          <w:rFonts w:hint="eastAsia"/>
        </w:rPr>
        <w:t>存在多种距离单位，</w:t>
      </w:r>
      <w:r w:rsidRPr="003660A6">
        <w:rPr>
          <w:rFonts w:hint="eastAsia"/>
        </w:rPr>
        <w:t>例如</w:t>
      </w:r>
      <w:r>
        <w:rPr>
          <w:rFonts w:hint="eastAsia"/>
        </w:rPr>
        <w:t>水平</w:t>
      </w:r>
      <w:r w:rsidRPr="003660A6">
        <w:rPr>
          <w:rFonts w:hint="eastAsia"/>
        </w:rPr>
        <w:t>缩进距离的单位有磅</w:t>
      </w:r>
      <w:r>
        <w:rPr>
          <w:rFonts w:hint="eastAsia"/>
        </w:rPr>
        <w:t>、</w:t>
      </w:r>
      <w:r w:rsidRPr="003660A6">
        <w:rPr>
          <w:rFonts w:hint="eastAsia"/>
        </w:rPr>
        <w:t>厘米</w:t>
      </w:r>
      <w:r>
        <w:rPr>
          <w:rFonts w:hint="eastAsia"/>
        </w:rPr>
        <w:t>、</w:t>
      </w:r>
      <w:r w:rsidRPr="003660A6">
        <w:rPr>
          <w:rFonts w:hint="eastAsia"/>
        </w:rPr>
        <w:t>字符</w:t>
      </w:r>
      <w:r>
        <w:rPr>
          <w:rFonts w:hint="eastAsia"/>
        </w:rPr>
        <w:t>，垂直</w:t>
      </w:r>
      <w:r w:rsidRPr="003660A6">
        <w:rPr>
          <w:rFonts w:hint="eastAsia"/>
        </w:rPr>
        <w:t>段落距离的单位有磅</w:t>
      </w:r>
      <w:r>
        <w:rPr>
          <w:rFonts w:hint="eastAsia"/>
        </w:rPr>
        <w:t>、</w:t>
      </w:r>
      <w:r w:rsidRPr="003660A6">
        <w:rPr>
          <w:rFonts w:hint="eastAsia"/>
        </w:rPr>
        <w:t>厘米</w:t>
      </w:r>
      <w:r>
        <w:rPr>
          <w:rFonts w:hint="eastAsia"/>
        </w:rPr>
        <w:t>、</w:t>
      </w:r>
      <w:r w:rsidRPr="003660A6">
        <w:rPr>
          <w:rFonts w:hint="eastAsia"/>
        </w:rPr>
        <w:t>行</w:t>
      </w:r>
      <w:r>
        <w:rPr>
          <w:rFonts w:hint="eastAsia"/>
        </w:rPr>
        <w:t>。距离数值与单位经常会在重新打开设置窗口后在不同的单位间相互转换，因</w:t>
      </w:r>
      <w:r w:rsidRPr="003660A6">
        <w:rPr>
          <w:rFonts w:hint="eastAsia"/>
        </w:rPr>
        <w:t>长度单位不一</w:t>
      </w:r>
      <w:r>
        <w:rPr>
          <w:rFonts w:hint="eastAsia"/>
        </w:rPr>
        <w:t>而十分混乱。</w:t>
      </w:r>
    </w:p>
    <w:p w14:paraId="368C29DA" w14:textId="77777777" w:rsidR="00E45C17" w:rsidRDefault="00E45C17" w:rsidP="00E45C17">
      <w:pPr>
        <w:ind w:firstLine="480"/>
      </w:pPr>
      <w:r w:rsidRPr="003660A6">
        <w:rPr>
          <w:rFonts w:hint="eastAsia"/>
        </w:rPr>
        <w:t>磅</w:t>
      </w:r>
      <w:r w:rsidR="00442BB1">
        <w:rPr>
          <w:rFonts w:hint="eastAsia"/>
        </w:rPr>
        <w:t>、</w:t>
      </w:r>
      <w:r w:rsidR="00442BB1" w:rsidRPr="003660A6">
        <w:rPr>
          <w:rFonts w:hint="eastAsia"/>
        </w:rPr>
        <w:t>厘米</w:t>
      </w:r>
      <w:r w:rsidRPr="003660A6">
        <w:rPr>
          <w:rFonts w:hint="eastAsia"/>
        </w:rPr>
        <w:t>表示的是绝对长度</w:t>
      </w:r>
      <w:r>
        <w:rPr>
          <w:rFonts w:hint="eastAsia"/>
        </w:rPr>
        <w:t>，有换算关系</w:t>
      </w:r>
    </w:p>
    <w:p w14:paraId="3A2E5A00" w14:textId="77777777" w:rsidR="00E45C17" w:rsidRPr="00EF7B33" w:rsidRDefault="00E45C17" w:rsidP="00E45C17">
      <w:pPr>
        <w:ind w:firstLine="480"/>
      </w:pPr>
      <m:oMathPara>
        <m:oMath>
          <m:r>
            <w:rPr>
              <w:rFonts w:ascii="XITS Math" w:hAnsi="XITS Math" w:cs="XITS Math"/>
            </w:rPr>
            <m:t>1</m:t>
          </m:r>
          <m:r>
            <m:rPr>
              <m:nor/>
            </m:rPr>
            <w:rPr>
              <w:rFonts w:ascii="XITS Math" w:hAnsi="XITS Math" w:cs="XITS Math"/>
            </w:rPr>
            <m:t>in</m:t>
          </m:r>
          <m:r>
            <w:rPr>
              <w:rFonts w:ascii="XITS Math" w:hAnsi="XITS Math" w:cs="XITS Math"/>
            </w:rPr>
            <m:t>=72.27</m:t>
          </m:r>
          <m:r>
            <m:rPr>
              <m:nor/>
            </m:rPr>
            <w:rPr>
              <w:rFonts w:ascii="XITS Math" w:hAnsi="XITS Math" w:cs="XITS Math"/>
            </w:rPr>
            <m:t>pt</m:t>
          </m:r>
          <m:r>
            <w:rPr>
              <w:rFonts w:ascii="XITS Math" w:hAnsi="XITS Math" w:cs="XITS Math"/>
            </w:rPr>
            <m:t>=2.54</m:t>
          </m:r>
          <m:r>
            <m:rPr>
              <m:nor/>
            </m:rPr>
            <w:rPr>
              <w:rFonts w:ascii="XITS Math" w:hAnsi="XITS Math" w:cs="XITS Math"/>
            </w:rPr>
            <m:t>cm</m:t>
          </m:r>
          <m:r>
            <w:rPr>
              <w:rFonts w:ascii="XITS Math" w:hAnsi="XITS Math" w:cs="XITS Math"/>
            </w:rPr>
            <m:t>.</m:t>
          </m:r>
        </m:oMath>
      </m:oMathPara>
    </w:p>
    <w:p w14:paraId="1F3F889F" w14:textId="77777777" w:rsidR="00E45C17" w:rsidRDefault="00E45C17" w:rsidP="00E45C17">
      <w:pPr>
        <w:ind w:firstLine="480"/>
      </w:pPr>
      <w:r>
        <w:rPr>
          <w:rFonts w:hint="eastAsia"/>
        </w:rPr>
        <w:t>Word</w:t>
      </w:r>
      <w:r>
        <w:rPr>
          <w:rFonts w:hint="eastAsia"/>
        </w:rPr>
        <w:t>中常用字号、磅值与毫米值的对应关系如</w:t>
      </w:r>
      <w:r w:rsidR="00EF7B33">
        <w:fldChar w:fldCharType="begin"/>
      </w:r>
      <w:r w:rsidR="00EF7B33">
        <w:instrText xml:space="preserve"> </w:instrText>
      </w:r>
      <w:r w:rsidR="00EF7B33">
        <w:rPr>
          <w:rFonts w:hint="eastAsia"/>
        </w:rPr>
        <w:instrText>REF _Ref129652685 \h</w:instrText>
      </w:r>
      <w:r w:rsidR="00EF7B33">
        <w:instrText xml:space="preserve"> </w:instrText>
      </w:r>
      <w:r w:rsidR="00EF7B33">
        <w:fldChar w:fldCharType="separate"/>
      </w:r>
      <w:r w:rsidR="00232739">
        <w:rPr>
          <w:rFonts w:hint="eastAsia"/>
        </w:rPr>
        <w:t>表</w:t>
      </w:r>
      <w:r w:rsidR="00232739">
        <w:rPr>
          <w:rFonts w:hint="eastAsia"/>
        </w:rPr>
        <w:t>A-</w:t>
      </w:r>
      <w:r w:rsidR="00232739">
        <w:rPr>
          <w:noProof/>
        </w:rPr>
        <w:t>1</w:t>
      </w:r>
      <w:r w:rsidR="00EF7B33">
        <w:fldChar w:fldCharType="end"/>
      </w:r>
      <w:r>
        <w:rPr>
          <w:rFonts w:hint="eastAsia"/>
        </w:rPr>
        <w:t>所示。</w:t>
      </w:r>
    </w:p>
    <w:p w14:paraId="6368EE56" w14:textId="77777777" w:rsidR="00E45C17" w:rsidRPr="00D62FD4" w:rsidRDefault="00EF7B33" w:rsidP="005C2A73">
      <w:pPr>
        <w:pStyle w:val="afb"/>
      </w:pPr>
      <w:bookmarkStart w:id="353" w:name="_Ref129652685"/>
      <w:r>
        <w:rPr>
          <w:rFonts w:hint="eastAsia"/>
        </w:rPr>
        <w:t>表</w:t>
      </w:r>
      <w:r>
        <w:rPr>
          <w:rFonts w:hint="eastAsia"/>
        </w:rPr>
        <w:t>A-</w:t>
      </w:r>
      <w:r>
        <w:fldChar w:fldCharType="begin"/>
      </w:r>
      <w:r>
        <w:instrText xml:space="preserve"> </w:instrText>
      </w:r>
      <w:r>
        <w:rPr>
          <w:rFonts w:hint="eastAsia"/>
        </w:rPr>
        <w:instrText xml:space="preserve">SEQ </w:instrText>
      </w:r>
      <w:r>
        <w:rPr>
          <w:rFonts w:hint="eastAsia"/>
        </w:rPr>
        <w:instrText>表</w:instrText>
      </w:r>
      <w:r>
        <w:rPr>
          <w:rFonts w:hint="eastAsia"/>
        </w:rPr>
        <w:instrText>A- \* ARABIC</w:instrText>
      </w:r>
      <w:r>
        <w:instrText xml:space="preserve"> </w:instrText>
      </w:r>
      <w:r>
        <w:fldChar w:fldCharType="separate"/>
      </w:r>
      <w:r w:rsidR="00232739">
        <w:rPr>
          <w:noProof/>
        </w:rPr>
        <w:t>1</w:t>
      </w:r>
      <w:r>
        <w:fldChar w:fldCharType="end"/>
      </w:r>
      <w:bookmarkEnd w:id="353"/>
      <w:r>
        <w:rPr>
          <w:rFonts w:hint="eastAsia"/>
        </w:rPr>
        <w:t xml:space="preserve">　</w:t>
      </w:r>
      <w:r w:rsidR="00E45C17" w:rsidRPr="00D62FD4">
        <w:rPr>
          <w:rFonts w:hint="eastAsia"/>
        </w:rPr>
        <w:t>常用字号、磅值与毫米值的对应关系</w:t>
      </w:r>
    </w:p>
    <w:tbl>
      <w:tblPr>
        <w:tblStyle w:val="aff9"/>
        <w:tblW w:w="5000" w:type="pct"/>
        <w:tblLook w:val="0680" w:firstRow="0" w:lastRow="0" w:firstColumn="1" w:lastColumn="0" w:noHBand="1" w:noVBand="1"/>
      </w:tblPr>
      <w:tblGrid>
        <w:gridCol w:w="1011"/>
        <w:gridCol w:w="672"/>
        <w:gridCol w:w="672"/>
        <w:gridCol w:w="671"/>
        <w:gridCol w:w="671"/>
        <w:gridCol w:w="671"/>
        <w:gridCol w:w="671"/>
        <w:gridCol w:w="671"/>
        <w:gridCol w:w="671"/>
        <w:gridCol w:w="671"/>
        <w:gridCol w:w="671"/>
        <w:gridCol w:w="668"/>
      </w:tblGrid>
      <w:tr w:rsidR="00404262" w:rsidRPr="005C2A73" w14:paraId="606AA2A8" w14:textId="77777777" w:rsidTr="00E45C17">
        <w:tc>
          <w:tcPr>
            <w:tcW w:w="602" w:type="pct"/>
          </w:tcPr>
          <w:p w14:paraId="4B8C4A62" w14:textId="77777777" w:rsidR="00E45C17" w:rsidRPr="005C2A73" w:rsidRDefault="00E45C17" w:rsidP="005C2A73">
            <w:pPr>
              <w:pStyle w:val="ae"/>
            </w:pPr>
            <w:r w:rsidRPr="005C2A73">
              <w:rPr>
                <w:rFonts w:hint="eastAsia"/>
              </w:rPr>
              <w:t>字号</w:t>
            </w:r>
          </w:p>
        </w:tc>
        <w:tc>
          <w:tcPr>
            <w:tcW w:w="400" w:type="pct"/>
          </w:tcPr>
          <w:p w14:paraId="600E7614" w14:textId="77777777" w:rsidR="00E45C17" w:rsidRPr="005C2A73" w:rsidRDefault="00E45C17" w:rsidP="005C2A73">
            <w:pPr>
              <w:pStyle w:val="ae"/>
            </w:pPr>
            <w:r w:rsidRPr="005C2A73">
              <w:rPr>
                <w:rFonts w:hint="eastAsia"/>
              </w:rPr>
              <w:t>小初</w:t>
            </w:r>
          </w:p>
        </w:tc>
        <w:tc>
          <w:tcPr>
            <w:tcW w:w="400" w:type="pct"/>
          </w:tcPr>
          <w:p w14:paraId="25D4CD5C" w14:textId="77777777" w:rsidR="00E45C17" w:rsidRPr="005C2A73" w:rsidRDefault="00E45C17" w:rsidP="005C2A73">
            <w:pPr>
              <w:pStyle w:val="ae"/>
            </w:pPr>
            <w:r w:rsidRPr="005C2A73">
              <w:rPr>
                <w:rFonts w:hint="eastAsia"/>
              </w:rPr>
              <w:t>一号</w:t>
            </w:r>
          </w:p>
        </w:tc>
        <w:tc>
          <w:tcPr>
            <w:tcW w:w="400" w:type="pct"/>
          </w:tcPr>
          <w:p w14:paraId="6FD71211" w14:textId="77777777" w:rsidR="00E45C17" w:rsidRPr="005C2A73" w:rsidRDefault="00E45C17" w:rsidP="005C2A73">
            <w:pPr>
              <w:pStyle w:val="ae"/>
            </w:pPr>
            <w:r w:rsidRPr="005C2A73">
              <w:rPr>
                <w:rFonts w:hint="eastAsia"/>
              </w:rPr>
              <w:t>小一</w:t>
            </w:r>
          </w:p>
        </w:tc>
        <w:tc>
          <w:tcPr>
            <w:tcW w:w="400" w:type="pct"/>
          </w:tcPr>
          <w:p w14:paraId="28DD199A" w14:textId="77777777" w:rsidR="00E45C17" w:rsidRPr="005C2A73" w:rsidRDefault="00E45C17" w:rsidP="005C2A73">
            <w:pPr>
              <w:pStyle w:val="ae"/>
            </w:pPr>
            <w:r w:rsidRPr="005C2A73">
              <w:rPr>
                <w:rFonts w:hint="eastAsia"/>
              </w:rPr>
              <w:t>二号</w:t>
            </w:r>
          </w:p>
        </w:tc>
        <w:tc>
          <w:tcPr>
            <w:tcW w:w="400" w:type="pct"/>
          </w:tcPr>
          <w:p w14:paraId="452BF380" w14:textId="77777777" w:rsidR="00E45C17" w:rsidRPr="005C2A73" w:rsidRDefault="00E45C17" w:rsidP="005C2A73">
            <w:pPr>
              <w:pStyle w:val="ae"/>
            </w:pPr>
            <w:r w:rsidRPr="005C2A73">
              <w:rPr>
                <w:rFonts w:hint="eastAsia"/>
              </w:rPr>
              <w:t>小二</w:t>
            </w:r>
          </w:p>
        </w:tc>
        <w:tc>
          <w:tcPr>
            <w:tcW w:w="400" w:type="pct"/>
          </w:tcPr>
          <w:p w14:paraId="42294513" w14:textId="77777777" w:rsidR="00E45C17" w:rsidRPr="005C2A73" w:rsidRDefault="00E45C17" w:rsidP="005C2A73">
            <w:pPr>
              <w:pStyle w:val="ae"/>
            </w:pPr>
            <w:r w:rsidRPr="005C2A73">
              <w:rPr>
                <w:rFonts w:hint="eastAsia"/>
              </w:rPr>
              <w:t>三号</w:t>
            </w:r>
          </w:p>
        </w:tc>
        <w:tc>
          <w:tcPr>
            <w:tcW w:w="400" w:type="pct"/>
          </w:tcPr>
          <w:p w14:paraId="444BBFFF" w14:textId="77777777" w:rsidR="00E45C17" w:rsidRPr="005C2A73" w:rsidRDefault="00E45C17" w:rsidP="005C2A73">
            <w:pPr>
              <w:pStyle w:val="ae"/>
            </w:pPr>
            <w:r w:rsidRPr="005C2A73">
              <w:rPr>
                <w:rFonts w:hint="eastAsia"/>
              </w:rPr>
              <w:t>小三</w:t>
            </w:r>
          </w:p>
        </w:tc>
        <w:tc>
          <w:tcPr>
            <w:tcW w:w="400" w:type="pct"/>
          </w:tcPr>
          <w:p w14:paraId="2911682A" w14:textId="77777777" w:rsidR="00E45C17" w:rsidRPr="005C2A73" w:rsidRDefault="00E45C17" w:rsidP="005C2A73">
            <w:pPr>
              <w:pStyle w:val="ae"/>
            </w:pPr>
            <w:r w:rsidRPr="005C2A73">
              <w:rPr>
                <w:rFonts w:hint="eastAsia"/>
              </w:rPr>
              <w:t>四号</w:t>
            </w:r>
          </w:p>
        </w:tc>
        <w:tc>
          <w:tcPr>
            <w:tcW w:w="400" w:type="pct"/>
          </w:tcPr>
          <w:p w14:paraId="1BD5D486" w14:textId="77777777" w:rsidR="00E45C17" w:rsidRPr="005C2A73" w:rsidRDefault="00E45C17" w:rsidP="005C2A73">
            <w:pPr>
              <w:pStyle w:val="ae"/>
            </w:pPr>
            <w:r w:rsidRPr="005C2A73">
              <w:rPr>
                <w:rFonts w:hint="eastAsia"/>
              </w:rPr>
              <w:t>小四</w:t>
            </w:r>
          </w:p>
        </w:tc>
        <w:tc>
          <w:tcPr>
            <w:tcW w:w="400" w:type="pct"/>
          </w:tcPr>
          <w:p w14:paraId="7546D42B" w14:textId="77777777" w:rsidR="00E45C17" w:rsidRPr="005C2A73" w:rsidRDefault="00E45C17" w:rsidP="005C2A73">
            <w:pPr>
              <w:pStyle w:val="ae"/>
            </w:pPr>
            <w:r w:rsidRPr="005C2A73">
              <w:rPr>
                <w:rFonts w:hint="eastAsia"/>
              </w:rPr>
              <w:t>五号</w:t>
            </w:r>
          </w:p>
        </w:tc>
        <w:tc>
          <w:tcPr>
            <w:tcW w:w="398" w:type="pct"/>
          </w:tcPr>
          <w:p w14:paraId="39467E5E" w14:textId="77777777" w:rsidR="00E45C17" w:rsidRPr="005C2A73" w:rsidRDefault="00E45C17" w:rsidP="005C2A73">
            <w:pPr>
              <w:pStyle w:val="ae"/>
            </w:pPr>
            <w:r w:rsidRPr="005C2A73">
              <w:rPr>
                <w:rFonts w:hint="eastAsia"/>
              </w:rPr>
              <w:t>小五</w:t>
            </w:r>
          </w:p>
        </w:tc>
      </w:tr>
      <w:tr w:rsidR="00404262" w:rsidRPr="005C2A73" w14:paraId="2E96E660" w14:textId="77777777" w:rsidTr="00E45C17">
        <w:tc>
          <w:tcPr>
            <w:tcW w:w="602" w:type="pct"/>
          </w:tcPr>
          <w:p w14:paraId="75EEDDF2" w14:textId="77777777" w:rsidR="00E45C17" w:rsidRPr="005C2A73" w:rsidRDefault="00E45C17" w:rsidP="005C2A73">
            <w:pPr>
              <w:pStyle w:val="ae"/>
            </w:pPr>
            <w:r w:rsidRPr="005C2A73">
              <w:rPr>
                <w:rFonts w:hint="eastAsia"/>
              </w:rPr>
              <w:t>磅值</w:t>
            </w:r>
          </w:p>
        </w:tc>
        <w:tc>
          <w:tcPr>
            <w:tcW w:w="400" w:type="pct"/>
          </w:tcPr>
          <w:p w14:paraId="67C581BA" w14:textId="77777777" w:rsidR="00E45C17" w:rsidRPr="005C2A73" w:rsidRDefault="00E45C17" w:rsidP="005C2A73">
            <w:pPr>
              <w:pStyle w:val="ae"/>
            </w:pPr>
            <w:r w:rsidRPr="005C2A73">
              <w:t>36</w:t>
            </w:r>
          </w:p>
        </w:tc>
        <w:tc>
          <w:tcPr>
            <w:tcW w:w="400" w:type="pct"/>
          </w:tcPr>
          <w:p w14:paraId="1F0E9D4E" w14:textId="77777777" w:rsidR="00E45C17" w:rsidRPr="005C2A73" w:rsidRDefault="00E45C17" w:rsidP="005C2A73">
            <w:pPr>
              <w:pStyle w:val="ae"/>
            </w:pPr>
            <w:r w:rsidRPr="005C2A73">
              <w:t>26</w:t>
            </w:r>
          </w:p>
        </w:tc>
        <w:tc>
          <w:tcPr>
            <w:tcW w:w="400" w:type="pct"/>
          </w:tcPr>
          <w:p w14:paraId="0EB57FEC" w14:textId="77777777" w:rsidR="00E45C17" w:rsidRPr="005C2A73" w:rsidRDefault="00E45C17" w:rsidP="005C2A73">
            <w:pPr>
              <w:pStyle w:val="ae"/>
            </w:pPr>
            <w:r w:rsidRPr="005C2A73">
              <w:t>24</w:t>
            </w:r>
          </w:p>
        </w:tc>
        <w:tc>
          <w:tcPr>
            <w:tcW w:w="400" w:type="pct"/>
          </w:tcPr>
          <w:p w14:paraId="63F93841" w14:textId="77777777" w:rsidR="00E45C17" w:rsidRPr="005C2A73" w:rsidRDefault="00E45C17" w:rsidP="005C2A73">
            <w:pPr>
              <w:pStyle w:val="ae"/>
            </w:pPr>
            <w:r w:rsidRPr="005C2A73">
              <w:t>22</w:t>
            </w:r>
          </w:p>
        </w:tc>
        <w:tc>
          <w:tcPr>
            <w:tcW w:w="400" w:type="pct"/>
          </w:tcPr>
          <w:p w14:paraId="6AF0064E" w14:textId="77777777" w:rsidR="00E45C17" w:rsidRPr="005C2A73" w:rsidRDefault="00E45C17" w:rsidP="005C2A73">
            <w:pPr>
              <w:pStyle w:val="ae"/>
            </w:pPr>
            <w:r w:rsidRPr="005C2A73">
              <w:t>18</w:t>
            </w:r>
          </w:p>
        </w:tc>
        <w:tc>
          <w:tcPr>
            <w:tcW w:w="400" w:type="pct"/>
          </w:tcPr>
          <w:p w14:paraId="152EBF5F" w14:textId="77777777" w:rsidR="00E45C17" w:rsidRPr="005C2A73" w:rsidRDefault="00E45C17" w:rsidP="005C2A73">
            <w:pPr>
              <w:pStyle w:val="ae"/>
            </w:pPr>
            <w:r w:rsidRPr="005C2A73">
              <w:t>16</w:t>
            </w:r>
          </w:p>
        </w:tc>
        <w:tc>
          <w:tcPr>
            <w:tcW w:w="400" w:type="pct"/>
          </w:tcPr>
          <w:p w14:paraId="3D705BAE" w14:textId="77777777" w:rsidR="00E45C17" w:rsidRPr="005C2A73" w:rsidRDefault="00E45C17" w:rsidP="005C2A73">
            <w:pPr>
              <w:pStyle w:val="ae"/>
            </w:pPr>
            <w:r w:rsidRPr="005C2A73">
              <w:t>15</w:t>
            </w:r>
          </w:p>
        </w:tc>
        <w:tc>
          <w:tcPr>
            <w:tcW w:w="400" w:type="pct"/>
          </w:tcPr>
          <w:p w14:paraId="1A79F695" w14:textId="77777777" w:rsidR="00E45C17" w:rsidRPr="005C2A73" w:rsidRDefault="00E45C17" w:rsidP="005C2A73">
            <w:pPr>
              <w:pStyle w:val="ae"/>
            </w:pPr>
            <w:r w:rsidRPr="005C2A73">
              <w:t>14</w:t>
            </w:r>
          </w:p>
        </w:tc>
        <w:tc>
          <w:tcPr>
            <w:tcW w:w="400" w:type="pct"/>
          </w:tcPr>
          <w:p w14:paraId="53F579D6" w14:textId="77777777" w:rsidR="00E45C17" w:rsidRPr="005C2A73" w:rsidRDefault="00E45C17" w:rsidP="005C2A73">
            <w:pPr>
              <w:pStyle w:val="ae"/>
            </w:pPr>
            <w:r w:rsidRPr="005C2A73">
              <w:t>12</w:t>
            </w:r>
          </w:p>
        </w:tc>
        <w:tc>
          <w:tcPr>
            <w:tcW w:w="400" w:type="pct"/>
          </w:tcPr>
          <w:p w14:paraId="0B4FDA11" w14:textId="77777777" w:rsidR="00E45C17" w:rsidRPr="005C2A73" w:rsidRDefault="00E45C17" w:rsidP="005C2A73">
            <w:pPr>
              <w:pStyle w:val="ae"/>
            </w:pPr>
            <w:r w:rsidRPr="005C2A73">
              <w:t>10.5</w:t>
            </w:r>
          </w:p>
        </w:tc>
        <w:tc>
          <w:tcPr>
            <w:tcW w:w="398" w:type="pct"/>
          </w:tcPr>
          <w:p w14:paraId="116D710E" w14:textId="77777777" w:rsidR="00E45C17" w:rsidRPr="005C2A73" w:rsidRDefault="00E45C17" w:rsidP="005C2A73">
            <w:pPr>
              <w:pStyle w:val="ae"/>
            </w:pPr>
            <w:r w:rsidRPr="005C2A73">
              <w:t>9</w:t>
            </w:r>
          </w:p>
        </w:tc>
      </w:tr>
      <w:tr w:rsidR="00404262" w:rsidRPr="005C2A73" w14:paraId="303907DD" w14:textId="77777777" w:rsidTr="00E45C17">
        <w:tc>
          <w:tcPr>
            <w:tcW w:w="602" w:type="pct"/>
          </w:tcPr>
          <w:p w14:paraId="6E10C4DE" w14:textId="77777777" w:rsidR="00E45C17" w:rsidRPr="005C2A73" w:rsidRDefault="00E45C17" w:rsidP="005C2A73">
            <w:pPr>
              <w:pStyle w:val="ae"/>
            </w:pPr>
            <w:r w:rsidRPr="005C2A73">
              <w:rPr>
                <w:rFonts w:hint="eastAsia"/>
              </w:rPr>
              <w:t>毫米值</w:t>
            </w:r>
          </w:p>
        </w:tc>
        <w:tc>
          <w:tcPr>
            <w:tcW w:w="400" w:type="pct"/>
          </w:tcPr>
          <w:p w14:paraId="145D6A3E" w14:textId="77777777" w:rsidR="00E45C17" w:rsidRPr="005C2A73" w:rsidRDefault="00E45C17" w:rsidP="005C2A73">
            <w:pPr>
              <w:pStyle w:val="ae"/>
            </w:pPr>
            <w:r w:rsidRPr="005C2A73">
              <w:t>12.7</w:t>
            </w:r>
          </w:p>
        </w:tc>
        <w:tc>
          <w:tcPr>
            <w:tcW w:w="400" w:type="pct"/>
          </w:tcPr>
          <w:p w14:paraId="5EC18E16" w14:textId="77777777" w:rsidR="00E45C17" w:rsidRPr="005C2A73" w:rsidRDefault="00E45C17" w:rsidP="005C2A73">
            <w:pPr>
              <w:pStyle w:val="ae"/>
            </w:pPr>
            <w:r w:rsidRPr="005C2A73">
              <w:t>9.17</w:t>
            </w:r>
          </w:p>
        </w:tc>
        <w:tc>
          <w:tcPr>
            <w:tcW w:w="400" w:type="pct"/>
          </w:tcPr>
          <w:p w14:paraId="4274B95C" w14:textId="77777777" w:rsidR="00E45C17" w:rsidRPr="005C2A73" w:rsidRDefault="00E45C17" w:rsidP="005C2A73">
            <w:pPr>
              <w:pStyle w:val="ae"/>
            </w:pPr>
            <w:r w:rsidRPr="005C2A73">
              <w:t>8.47</w:t>
            </w:r>
          </w:p>
        </w:tc>
        <w:tc>
          <w:tcPr>
            <w:tcW w:w="400" w:type="pct"/>
          </w:tcPr>
          <w:p w14:paraId="12F7D052" w14:textId="77777777" w:rsidR="00E45C17" w:rsidRPr="005C2A73" w:rsidRDefault="00E45C17" w:rsidP="005C2A73">
            <w:pPr>
              <w:pStyle w:val="ae"/>
            </w:pPr>
            <w:r w:rsidRPr="005C2A73">
              <w:t>7.76</w:t>
            </w:r>
          </w:p>
        </w:tc>
        <w:tc>
          <w:tcPr>
            <w:tcW w:w="400" w:type="pct"/>
          </w:tcPr>
          <w:p w14:paraId="47FFA1B8" w14:textId="77777777" w:rsidR="00E45C17" w:rsidRPr="005C2A73" w:rsidRDefault="00E45C17" w:rsidP="005C2A73">
            <w:pPr>
              <w:pStyle w:val="ae"/>
            </w:pPr>
            <w:r w:rsidRPr="005C2A73">
              <w:t>6.35</w:t>
            </w:r>
          </w:p>
        </w:tc>
        <w:tc>
          <w:tcPr>
            <w:tcW w:w="400" w:type="pct"/>
          </w:tcPr>
          <w:p w14:paraId="34EBF812" w14:textId="77777777" w:rsidR="00E45C17" w:rsidRPr="005C2A73" w:rsidRDefault="00E45C17" w:rsidP="005C2A73">
            <w:pPr>
              <w:pStyle w:val="ae"/>
            </w:pPr>
            <w:r w:rsidRPr="005C2A73">
              <w:t>5.64</w:t>
            </w:r>
          </w:p>
        </w:tc>
        <w:tc>
          <w:tcPr>
            <w:tcW w:w="400" w:type="pct"/>
          </w:tcPr>
          <w:p w14:paraId="5B98976A" w14:textId="77777777" w:rsidR="00E45C17" w:rsidRPr="005C2A73" w:rsidRDefault="00E45C17" w:rsidP="005C2A73">
            <w:pPr>
              <w:pStyle w:val="ae"/>
            </w:pPr>
            <w:r w:rsidRPr="005C2A73">
              <w:t>5.29</w:t>
            </w:r>
          </w:p>
        </w:tc>
        <w:tc>
          <w:tcPr>
            <w:tcW w:w="400" w:type="pct"/>
          </w:tcPr>
          <w:p w14:paraId="07F5A54A" w14:textId="77777777" w:rsidR="00E45C17" w:rsidRPr="005C2A73" w:rsidRDefault="00E45C17" w:rsidP="005C2A73">
            <w:pPr>
              <w:pStyle w:val="ae"/>
            </w:pPr>
            <w:r w:rsidRPr="005C2A73">
              <w:t>4.94</w:t>
            </w:r>
          </w:p>
        </w:tc>
        <w:tc>
          <w:tcPr>
            <w:tcW w:w="400" w:type="pct"/>
          </w:tcPr>
          <w:p w14:paraId="75D2AAF2" w14:textId="77777777" w:rsidR="00E45C17" w:rsidRPr="005C2A73" w:rsidRDefault="00E45C17" w:rsidP="005C2A73">
            <w:pPr>
              <w:pStyle w:val="ae"/>
            </w:pPr>
            <w:r w:rsidRPr="005C2A73">
              <w:t>4.23</w:t>
            </w:r>
          </w:p>
        </w:tc>
        <w:tc>
          <w:tcPr>
            <w:tcW w:w="400" w:type="pct"/>
          </w:tcPr>
          <w:p w14:paraId="2DF5066B" w14:textId="77777777" w:rsidR="00E45C17" w:rsidRPr="005C2A73" w:rsidRDefault="00E45C17" w:rsidP="005C2A73">
            <w:pPr>
              <w:pStyle w:val="ae"/>
            </w:pPr>
            <w:r w:rsidRPr="005C2A73">
              <w:t>3.70</w:t>
            </w:r>
          </w:p>
        </w:tc>
        <w:tc>
          <w:tcPr>
            <w:tcW w:w="398" w:type="pct"/>
          </w:tcPr>
          <w:p w14:paraId="2C03FE21" w14:textId="77777777" w:rsidR="00E45C17" w:rsidRPr="005C2A73" w:rsidRDefault="00E45C17" w:rsidP="005C2A73">
            <w:pPr>
              <w:pStyle w:val="ae"/>
            </w:pPr>
            <w:r w:rsidRPr="005C2A73">
              <w:t>3.18</w:t>
            </w:r>
          </w:p>
        </w:tc>
      </w:tr>
    </w:tbl>
    <w:p w14:paraId="16EF74E4" w14:textId="77777777" w:rsidR="00E45C17" w:rsidRDefault="00E45C17" w:rsidP="00E45C17">
      <w:pPr>
        <w:ind w:firstLine="480"/>
      </w:pPr>
    </w:p>
    <w:p w14:paraId="7B640CDE" w14:textId="77777777" w:rsidR="00E45C17" w:rsidRDefault="00E45C17" w:rsidP="00E45C17">
      <w:pPr>
        <w:ind w:firstLine="480"/>
      </w:pPr>
      <w:r w:rsidRPr="003660A6">
        <w:rPr>
          <w:rFonts w:hint="eastAsia"/>
        </w:rPr>
        <w:t>字符</w:t>
      </w:r>
      <w:r w:rsidR="00EF7B33">
        <w:rPr>
          <w:rFonts w:hint="eastAsia"/>
        </w:rPr>
        <w:t>、</w:t>
      </w:r>
      <w:r w:rsidRPr="003660A6">
        <w:rPr>
          <w:rFonts w:hint="eastAsia"/>
        </w:rPr>
        <w:t>行表示的是</w:t>
      </w:r>
      <w:r>
        <w:rPr>
          <w:rFonts w:hint="eastAsia"/>
        </w:rPr>
        <w:t>基于当前字号的</w:t>
      </w:r>
      <w:r w:rsidRPr="003660A6">
        <w:rPr>
          <w:rFonts w:hint="eastAsia"/>
        </w:rPr>
        <w:t>相对长度</w:t>
      </w:r>
      <w:r>
        <w:rPr>
          <w:rFonts w:hint="eastAsia"/>
        </w:rPr>
        <w:t>。字符表示当前字号下一个中文字符的宽度</w:t>
      </w:r>
      <w:r w:rsidRPr="003660A6">
        <w:rPr>
          <w:rFonts w:hint="eastAsia"/>
        </w:rPr>
        <w:t>。行</w:t>
      </w:r>
      <w:r>
        <w:rPr>
          <w:rFonts w:hint="eastAsia"/>
        </w:rPr>
        <w:t>表示的垂直距离则较为复杂。当在</w:t>
      </w:r>
      <w:r w:rsidR="00EF7B33" w:rsidRPr="000C2D9C">
        <w:rPr>
          <w:rStyle w:val="-"/>
          <w:rFonts w:hint="eastAsia"/>
        </w:rPr>
        <w:t>布局</w:t>
      </w:r>
      <w:r w:rsidR="00EF7B33">
        <w:t>–</w:t>
      </w:r>
      <w:r w:rsidR="00EF7B33" w:rsidRPr="000C2D9C">
        <w:rPr>
          <w:rStyle w:val="-0"/>
          <w:rFonts w:hint="eastAsia"/>
        </w:rPr>
        <w:t>页面设置</w:t>
      </w:r>
      <w:r w:rsidR="00EF7B33">
        <w:t>–</w:t>
      </w:r>
      <w:r w:rsidR="00EF7B33" w:rsidRPr="000C2D9C">
        <w:rPr>
          <w:rStyle w:val="-2"/>
          <w:rFonts w:hint="eastAsia"/>
        </w:rPr>
        <w:t>对话框加载按钮</w:t>
      </w:r>
      <w:r w:rsidR="00EF7B33">
        <w:t>–</w:t>
      </w:r>
      <w:r w:rsidR="00EF7B33" w:rsidRPr="006F4A36">
        <w:rPr>
          <w:rStyle w:val="-4"/>
          <w:rFonts w:hint="eastAsia"/>
        </w:rPr>
        <w:t>页面设置窗口</w:t>
      </w:r>
      <w:r w:rsidR="00EF7B33" w:rsidRPr="00EF7B33">
        <w:t>–</w:t>
      </w:r>
      <w:r w:rsidR="00EF7B33" w:rsidRPr="000C2D9C">
        <w:rPr>
          <w:rStyle w:val="-1"/>
          <w:rFonts w:hint="eastAsia"/>
        </w:rPr>
        <w:t>文档网格</w:t>
      </w:r>
      <w:r w:rsidR="00EF7B33">
        <w:rPr>
          <w:rFonts w:hint="eastAsia"/>
        </w:rPr>
        <w:t>中设置</w:t>
      </w:r>
      <w:r w:rsidR="00EF7B33" w:rsidRPr="00207181">
        <w:rPr>
          <w:rStyle w:val="-3"/>
          <w:rFonts w:hint="eastAsia"/>
        </w:rPr>
        <w:t>网格格式</w:t>
      </w:r>
      <w:r w:rsidR="00EF7B33">
        <w:rPr>
          <w:rFonts w:hint="eastAsia"/>
        </w:rPr>
        <w:t>为</w:t>
      </w:r>
      <w:r w:rsidRPr="00EF7B33">
        <w:rPr>
          <w:rStyle w:val="-3"/>
          <w:rFonts w:hint="eastAsia"/>
        </w:rPr>
        <w:t>只指定行网格</w:t>
      </w:r>
      <w:r>
        <w:rPr>
          <w:rFonts w:hint="eastAsia"/>
        </w:rPr>
        <w:t>、且段落在</w:t>
      </w:r>
      <w:r w:rsidR="00EF7B33" w:rsidRPr="00EF7B33">
        <w:rPr>
          <w:rStyle w:val="-2"/>
          <w:rFonts w:hint="eastAsia"/>
        </w:rPr>
        <w:t>格式</w:t>
      </w:r>
      <w:r w:rsidR="00EF7B33">
        <w:t>–</w:t>
      </w:r>
      <w:r w:rsidR="00EF7B33" w:rsidRPr="00EF7B33">
        <w:rPr>
          <w:rStyle w:val="-2"/>
          <w:rFonts w:hint="eastAsia"/>
        </w:rPr>
        <w:t>段落</w:t>
      </w:r>
      <w:r>
        <w:t>–</w:t>
      </w:r>
      <w:r w:rsidRPr="00EF7B33">
        <w:rPr>
          <w:rStyle w:val="-1"/>
          <w:rFonts w:hint="eastAsia"/>
        </w:rPr>
        <w:t>缩进和间距</w:t>
      </w:r>
      <w:r>
        <w:rPr>
          <w:rFonts w:hint="eastAsia"/>
        </w:rPr>
        <w:t>中勾选了</w:t>
      </w:r>
      <w:r w:rsidRPr="00EF7B33">
        <w:rPr>
          <w:rStyle w:val="-3"/>
          <w:rFonts w:hint="eastAsia"/>
        </w:rPr>
        <w:t>如果定义了文档网格，则对齐到网格</w:t>
      </w:r>
      <w:r>
        <w:rPr>
          <w:rFonts w:hint="eastAsia"/>
        </w:rPr>
        <w:t>时，行的高度为</w:t>
      </w:r>
      <w:r w:rsidR="00EF7B33" w:rsidRPr="000C2D9C">
        <w:rPr>
          <w:rStyle w:val="-1"/>
          <w:rFonts w:hint="eastAsia"/>
        </w:rPr>
        <w:t>文档网格</w:t>
      </w:r>
      <w:r>
        <w:rPr>
          <w:rFonts w:hint="eastAsia"/>
        </w:rPr>
        <w:t>指定的</w:t>
      </w:r>
      <w:r w:rsidR="00EF7B33">
        <w:rPr>
          <w:rFonts w:hint="eastAsia"/>
        </w:rPr>
        <w:t>行</w:t>
      </w:r>
      <w:r w:rsidR="00EF7B33" w:rsidRPr="00EF7B33">
        <w:rPr>
          <w:rStyle w:val="-3"/>
          <w:rFonts w:hint="eastAsia"/>
        </w:rPr>
        <w:t>间距</w:t>
      </w:r>
      <w:r>
        <w:rPr>
          <w:rFonts w:hint="eastAsia"/>
        </w:rPr>
        <w:t>；</w:t>
      </w:r>
      <w:r w:rsidR="00EF7B33">
        <w:rPr>
          <w:rFonts w:hint="eastAsia"/>
        </w:rPr>
        <w:t>反之，若设置</w:t>
      </w:r>
      <w:r w:rsidR="00EF7B33" w:rsidRPr="00207181">
        <w:rPr>
          <w:rStyle w:val="-3"/>
          <w:rFonts w:hint="eastAsia"/>
        </w:rPr>
        <w:t>网格格式</w:t>
      </w:r>
      <w:r w:rsidR="00EF7B33">
        <w:rPr>
          <w:rFonts w:hint="eastAsia"/>
        </w:rPr>
        <w:t>为</w:t>
      </w:r>
      <w:r w:rsidR="00EF7B33" w:rsidRPr="00EF7B33">
        <w:rPr>
          <w:rStyle w:val="-3"/>
          <w:rFonts w:hint="eastAsia"/>
        </w:rPr>
        <w:t>无网格</w:t>
      </w:r>
      <w:r w:rsidR="00EF7B33">
        <w:rPr>
          <w:rFonts w:hint="eastAsia"/>
        </w:rPr>
        <w:t>、或取消勾选</w:t>
      </w:r>
      <w:r w:rsidR="00EF7B33" w:rsidRPr="00EF7B33">
        <w:rPr>
          <w:rStyle w:val="-3"/>
          <w:rFonts w:hint="eastAsia"/>
        </w:rPr>
        <w:t>如果定义了文档网格，则对齐到网格</w:t>
      </w:r>
      <w:r w:rsidR="00EF7B33" w:rsidRPr="00EF7B33">
        <w:rPr>
          <w:rFonts w:hint="eastAsia"/>
        </w:rPr>
        <w:t>，</w:t>
      </w:r>
      <w:r>
        <w:rPr>
          <w:rFonts w:hint="eastAsia"/>
        </w:rPr>
        <w:t>行的高度为当前字号的</w:t>
      </w:r>
      <w:r>
        <w:rPr>
          <w:rFonts w:hint="eastAsia"/>
        </w:rPr>
        <w:t>1.36</w:t>
      </w:r>
      <w:r>
        <w:rPr>
          <w:rFonts w:hint="eastAsia"/>
        </w:rPr>
        <w:t>倍</w:t>
      </w:r>
      <w:r>
        <w:rPr>
          <w:rStyle w:val="a9"/>
        </w:rPr>
        <w:footnoteReference w:id="21"/>
      </w:r>
      <w:r>
        <w:rPr>
          <w:rFonts w:hint="eastAsia"/>
        </w:rPr>
        <w:t>。</w:t>
      </w:r>
    </w:p>
    <w:p w14:paraId="484E89C6" w14:textId="77777777" w:rsidR="00E45C17" w:rsidRDefault="00580573" w:rsidP="00E45C17">
      <w:pPr>
        <w:ind w:firstLine="480"/>
      </w:pPr>
      <w:r>
        <w:rPr>
          <w:rFonts w:hint="eastAsia"/>
        </w:rPr>
        <w:t>在无网格或不对齐到网格的情况下，</w:t>
      </w:r>
      <w:r w:rsidR="00E45C17" w:rsidRPr="003C1E47">
        <w:rPr>
          <w:rFonts w:hint="eastAsia"/>
        </w:rPr>
        <w:t>行间距在以磅</w:t>
      </w:r>
      <w:r>
        <w:rPr>
          <w:rFonts w:hint="eastAsia"/>
        </w:rPr>
        <w:t>为单位时会加在文字上方，在以</w:t>
      </w:r>
      <w:r w:rsidR="00E45C17" w:rsidRPr="003C1E47">
        <w:rPr>
          <w:rFonts w:hint="eastAsia"/>
        </w:rPr>
        <w:t>行为单位时</w:t>
      </w:r>
      <w:r>
        <w:rPr>
          <w:rFonts w:hint="eastAsia"/>
        </w:rPr>
        <w:t>会加在文字下方，总之无法</w:t>
      </w:r>
      <w:r w:rsidR="00E45C17" w:rsidRPr="003C1E47">
        <w:rPr>
          <w:rFonts w:hint="eastAsia"/>
        </w:rPr>
        <w:t>平均加在文字上下两侧</w:t>
      </w:r>
      <w:r w:rsidR="00E45C17">
        <w:rPr>
          <w:rFonts w:hint="eastAsia"/>
        </w:rPr>
        <w:t>。</w:t>
      </w:r>
    </w:p>
    <w:p w14:paraId="080844C7" w14:textId="77777777" w:rsidR="007E1D46" w:rsidRDefault="007E1D46" w:rsidP="00423D71">
      <w:pPr>
        <w:ind w:firstLine="480"/>
      </w:pPr>
    </w:p>
    <w:p w14:paraId="40434396" w14:textId="77777777" w:rsidR="007E1D46" w:rsidRDefault="007E1D46" w:rsidP="00423D71">
      <w:pPr>
        <w:ind w:firstLine="480"/>
        <w:sectPr w:rsidR="007E1D46" w:rsidSect="00580573">
          <w:footnotePr>
            <w:numFmt w:val="decimalEnclosedCircleChinese"/>
            <w:numRestart w:val="eachPage"/>
          </w:footnotePr>
          <w:pgSz w:w="11906" w:h="16838" w:code="9"/>
          <w:pgMar w:top="2155" w:right="1701" w:bottom="1814" w:left="1701" w:header="964" w:footer="851" w:gutter="113"/>
          <w:cols w:space="425"/>
          <w:docGrid w:linePitch="326" w:charSpace="1391"/>
        </w:sectPr>
      </w:pPr>
    </w:p>
    <w:p w14:paraId="6F849B4B" w14:textId="77777777" w:rsidR="007E1D46" w:rsidRDefault="007E1D46" w:rsidP="007E1D46">
      <w:pPr>
        <w:pStyle w:val="10"/>
      </w:pPr>
      <w:r>
        <w:rPr>
          <w:rFonts w:hint="eastAsia"/>
        </w:rPr>
        <w:lastRenderedPageBreak/>
        <w:t xml:space="preserve">　</w:t>
      </w:r>
      <w:bookmarkStart w:id="354" w:name="_Toc130413752"/>
      <w:bookmarkStart w:id="355" w:name="_Toc130663251"/>
      <w:r>
        <w:rPr>
          <w:rFonts w:hint="eastAsia"/>
        </w:rPr>
        <w:t>其他内容</w:t>
      </w:r>
      <w:bookmarkEnd w:id="354"/>
      <w:bookmarkEnd w:id="355"/>
    </w:p>
    <w:p w14:paraId="4D46893A" w14:textId="77777777" w:rsidR="007E1D46" w:rsidRDefault="007E1D46" w:rsidP="007E1D46">
      <w:pPr>
        <w:ind w:firstLine="480"/>
      </w:pPr>
      <w:r>
        <w:rPr>
          <w:rFonts w:hint="eastAsia"/>
        </w:rPr>
        <w:t>不宜放在正文中，但有参考价值的内容，如公式的推演、编写的算法语言程序设计、图纸、数据表格等。没有相关内容请删除本章节。</w:t>
      </w:r>
    </w:p>
    <w:p w14:paraId="260B4F03" w14:textId="77777777" w:rsidR="007E1D46" w:rsidRDefault="007E1D46" w:rsidP="007E1D46">
      <w:pPr>
        <w:ind w:firstLine="480"/>
      </w:pPr>
    </w:p>
    <w:p w14:paraId="1AE2F0DF" w14:textId="77777777" w:rsidR="007E1D46" w:rsidRDefault="007E1D46" w:rsidP="007E1D46">
      <w:pPr>
        <w:ind w:firstLine="480"/>
        <w:sectPr w:rsidR="007E1D46" w:rsidSect="00EF7B33">
          <w:footnotePr>
            <w:numFmt w:val="decimalEnclosedCircleChinese"/>
            <w:numRestart w:val="eachPage"/>
          </w:footnotePr>
          <w:pgSz w:w="11906" w:h="16838" w:code="9"/>
          <w:pgMar w:top="2155" w:right="1701" w:bottom="1814" w:left="1701" w:header="964" w:footer="851" w:gutter="113"/>
          <w:cols w:space="425"/>
          <w:docGrid w:linePitch="312"/>
        </w:sectPr>
      </w:pPr>
    </w:p>
    <w:p w14:paraId="0F3F5921" w14:textId="77777777" w:rsidR="007E1D46" w:rsidRDefault="007E1D46" w:rsidP="007E1D46">
      <w:pPr>
        <w:pStyle w:val="af1"/>
      </w:pPr>
      <w:bookmarkStart w:id="356" w:name="_Toc130413753"/>
      <w:bookmarkStart w:id="357" w:name="_Toc130663252"/>
      <w:r>
        <w:rPr>
          <w:rFonts w:hint="eastAsia"/>
        </w:rPr>
        <w:lastRenderedPageBreak/>
        <w:t>在学期间参加课题的研究成果</w:t>
      </w:r>
      <w:bookmarkEnd w:id="356"/>
      <w:bookmarkEnd w:id="357"/>
    </w:p>
    <w:p w14:paraId="0C4B10B9" w14:textId="77777777" w:rsidR="007E1D46" w:rsidRDefault="007E1D46" w:rsidP="007E1D46">
      <w:pPr>
        <w:ind w:firstLine="480"/>
      </w:pPr>
      <w:r>
        <w:rPr>
          <w:rFonts w:hint="eastAsia"/>
        </w:rPr>
        <w:t>在课题研究中获得的成果，如申请的专利或已正式发表和已有正式录用函的论文等。没有相关内容请删除本章节。</w:t>
      </w:r>
    </w:p>
    <w:p w14:paraId="36CD327E" w14:textId="77777777" w:rsidR="007E1D46" w:rsidRPr="007E1D46" w:rsidRDefault="007E1D46" w:rsidP="007E1D46">
      <w:pPr>
        <w:ind w:firstLine="480"/>
      </w:pPr>
    </w:p>
    <w:sectPr w:rsidR="007E1D46" w:rsidRPr="007E1D46" w:rsidSect="00EF7B33">
      <w:footnotePr>
        <w:numFmt w:val="decimalEnclosedCircleChinese"/>
        <w:numRestart w:val="eachPage"/>
      </w:footnotePr>
      <w:pgSz w:w="11906" w:h="16838" w:code="9"/>
      <w:pgMar w:top="2155" w:right="1701" w:bottom="1814" w:left="1701" w:header="964" w:footer="851" w:gutter="113"/>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51559" w14:textId="77777777" w:rsidR="00767935" w:rsidRDefault="00767935" w:rsidP="001E0F90">
      <w:pPr>
        <w:spacing w:line="240" w:lineRule="auto"/>
        <w:ind w:firstLine="480"/>
      </w:pPr>
      <w:r>
        <w:separator/>
      </w:r>
    </w:p>
  </w:endnote>
  <w:endnote w:type="continuationSeparator" w:id="0">
    <w:p w14:paraId="529E99E8" w14:textId="77777777" w:rsidR="00767935" w:rsidRDefault="00767935" w:rsidP="001E0F9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XITS Math">
    <w:altName w:val="Calibri"/>
    <w:panose1 w:val="00000000000000000000"/>
    <w:charset w:val="00"/>
    <w:family w:val="modern"/>
    <w:notTrueType/>
    <w:pitch w:val="variable"/>
    <w:sig w:usb0="A00022FF" w:usb1="0A02FDFF" w:usb2="0A000020" w:usb3="00000000" w:csb0="0000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4ECE" w14:textId="77777777" w:rsidR="00F6143A" w:rsidRDefault="00F6143A">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6198E" w14:textId="77777777" w:rsidR="00F6143A" w:rsidRDefault="00F6143A">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638356"/>
      <w:docPartObj>
        <w:docPartGallery w:val="Page Numbers (Bottom of Page)"/>
        <w:docPartUnique/>
      </w:docPartObj>
    </w:sdtPr>
    <w:sdtContent>
      <w:p w14:paraId="0A389ED3" w14:textId="77777777" w:rsidR="007869C5" w:rsidRDefault="007869C5" w:rsidP="007869C5">
        <w:pPr>
          <w:pStyle w:val="ac"/>
        </w:pPr>
        <w:r>
          <w:fldChar w:fldCharType="begin"/>
        </w:r>
        <w:r>
          <w:instrText xml:space="preserve">PAGE </w:instrText>
        </w:r>
        <w:r w:rsidR="00FE38B1">
          <w:instrText>\*</w:instrText>
        </w:r>
        <w:r>
          <w:instrText xml:space="preserve"> </w:instrText>
        </w:r>
        <w:r w:rsidR="00FE38B1">
          <w:instrText>ROMAN</w:instrText>
        </w:r>
        <w:r>
          <w:instrText xml:space="preserv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015247"/>
      <w:docPartObj>
        <w:docPartGallery w:val="Page Numbers (Bottom of Page)"/>
        <w:docPartUnique/>
      </w:docPartObj>
    </w:sdtPr>
    <w:sdtContent>
      <w:p w14:paraId="4240E95E" w14:textId="77777777" w:rsidR="00D31D4A" w:rsidRDefault="00D31D4A" w:rsidP="007869C5">
        <w:pPr>
          <w:pStyle w:val="ac"/>
        </w:pPr>
        <w:r>
          <w:fldChar w:fldCharType="begin"/>
        </w:r>
        <w:r>
          <w:instrText xml:space="preserve">PAGE </w:instrText>
        </w:r>
        <w:r w:rsidR="00FE38B1">
          <w:instrText>\*</w:instrText>
        </w:r>
        <w:r>
          <w:instrText xml:space="preserve"> </w:instrText>
        </w:r>
        <w:r w:rsidR="00FE38B1">
          <w:instrText>Arabic</w:instrText>
        </w:r>
        <w:r>
          <w:instrText xml:space="preserv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1F379" w14:textId="77777777" w:rsidR="00665A30" w:rsidRDefault="00665A30">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8748939"/>
      <w:docPartObj>
        <w:docPartGallery w:val="Page Numbers (Bottom of Page)"/>
        <w:docPartUnique/>
      </w:docPartObj>
    </w:sdtPr>
    <w:sdtContent>
      <w:p w14:paraId="27D8DD44" w14:textId="77777777" w:rsidR="00776975" w:rsidRDefault="00D31D4A" w:rsidP="00D31D4A">
        <w:pPr>
          <w:pStyle w:val="ac"/>
        </w:pPr>
        <w:r>
          <w:fldChar w:fldCharType="begin"/>
        </w:r>
        <w:r>
          <w:instrText xml:space="preserve">PAGE </w:instrText>
        </w:r>
        <w:r w:rsidR="00FE38B1">
          <w:rPr>
            <w:rFonts w:hint="eastAsia"/>
          </w:rPr>
          <w:instrText>\</w:instrText>
        </w:r>
        <w:r w:rsidR="00FE38B1">
          <w:instrText>* Arabic</w:instrText>
        </w:r>
        <w:r>
          <w:instrText xml:space="preserv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A77E" w14:textId="77777777" w:rsidR="00665A30" w:rsidRDefault="00665A30">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8E027" w14:textId="77777777" w:rsidR="00767935" w:rsidRDefault="00767935" w:rsidP="00CC674E">
      <w:pPr>
        <w:pStyle w:val="a7"/>
        <w:ind w:left="180" w:hanging="180"/>
      </w:pPr>
      <w:r>
        <w:separator/>
      </w:r>
    </w:p>
  </w:footnote>
  <w:footnote w:type="continuationSeparator" w:id="0">
    <w:p w14:paraId="12595B9D" w14:textId="77777777" w:rsidR="00767935" w:rsidRDefault="00767935" w:rsidP="001E0F90">
      <w:pPr>
        <w:spacing w:line="240" w:lineRule="auto"/>
        <w:ind w:firstLine="480"/>
      </w:pPr>
      <w:r>
        <w:continuationSeparator/>
      </w:r>
    </w:p>
  </w:footnote>
  <w:footnote w:id="1">
    <w:p w14:paraId="50867DE9" w14:textId="77777777" w:rsidR="00C34364" w:rsidRDefault="00C34364">
      <w:pPr>
        <w:pStyle w:val="a7"/>
        <w:ind w:left="180" w:hanging="180"/>
      </w:pPr>
      <w:r>
        <w:rPr>
          <w:rStyle w:val="a9"/>
        </w:rPr>
        <w:footnoteRef/>
      </w:r>
      <w:r>
        <w:t xml:space="preserve"> </w:t>
      </w:r>
      <w:hyperlink r:id="rId1" w:history="1">
        <w:r w:rsidRPr="00E946C4">
          <w:rPr>
            <w:rStyle w:val="a6"/>
          </w:rPr>
          <w:t>https://gw.xkonglong.com</w:t>
        </w:r>
      </w:hyperlink>
      <w:r>
        <w:rPr>
          <w:rFonts w:hint="eastAsia"/>
        </w:rPr>
        <w:t>。</w:t>
      </w:r>
    </w:p>
  </w:footnote>
  <w:footnote w:id="2">
    <w:p w14:paraId="52994430" w14:textId="77777777" w:rsidR="00C34364" w:rsidRPr="00C34364" w:rsidRDefault="00C34364">
      <w:pPr>
        <w:pStyle w:val="a7"/>
        <w:ind w:left="180" w:hanging="180"/>
      </w:pPr>
      <w:r>
        <w:rPr>
          <w:rStyle w:val="a9"/>
        </w:rPr>
        <w:footnoteRef/>
      </w:r>
      <w:r>
        <w:t xml:space="preserve"> </w:t>
      </w:r>
      <w:hyperlink r:id="rId2" w:history="1">
        <w:r w:rsidRPr="00E946C4">
          <w:rPr>
            <w:rStyle w:val="a6"/>
          </w:rPr>
          <w:t>http://www.tujiastudio.com</w:t>
        </w:r>
      </w:hyperlink>
      <w:r>
        <w:rPr>
          <w:rFonts w:hint="eastAsia"/>
        </w:rPr>
        <w:t>。</w:t>
      </w:r>
    </w:p>
  </w:footnote>
  <w:footnote w:id="3">
    <w:p w14:paraId="5CD9B888" w14:textId="77777777" w:rsidR="00C34364" w:rsidRPr="00C34364" w:rsidRDefault="00C34364">
      <w:pPr>
        <w:pStyle w:val="a7"/>
        <w:ind w:left="180" w:hanging="180"/>
      </w:pPr>
      <w:r>
        <w:rPr>
          <w:rStyle w:val="a9"/>
        </w:rPr>
        <w:footnoteRef/>
      </w:r>
      <w:r>
        <w:t xml:space="preserve"> </w:t>
      </w:r>
      <w:hyperlink r:id="rId3" w:history="1">
        <w:r w:rsidRPr="00E946C4">
          <w:rPr>
            <w:rStyle w:val="a6"/>
          </w:rPr>
          <w:t>http://tx.zyinsight.com/thesistypor</w:t>
        </w:r>
      </w:hyperlink>
      <w:r>
        <w:rPr>
          <w:rFonts w:hint="eastAsia"/>
        </w:rPr>
        <w:t>。</w:t>
      </w:r>
    </w:p>
  </w:footnote>
  <w:footnote w:id="4">
    <w:p w14:paraId="2789241B" w14:textId="77777777" w:rsidR="00F6143A" w:rsidRPr="006A5DB6" w:rsidRDefault="00F6143A" w:rsidP="004D0259">
      <w:pPr>
        <w:pStyle w:val="a7"/>
        <w:ind w:left="180" w:hanging="180"/>
      </w:pPr>
      <w:r>
        <w:rPr>
          <w:rStyle w:val="a9"/>
        </w:rPr>
        <w:footnoteRef/>
      </w:r>
      <w:r>
        <w:t xml:space="preserve"> </w:t>
      </w:r>
      <w:hyperlink r:id="rId4" w:history="1">
        <w:r w:rsidR="001D7FD8" w:rsidRPr="00A620A4">
          <w:rPr>
            <w:rStyle w:val="a6"/>
          </w:rPr>
          <w:t>https://github.com/qbh16/ThuWordThesis</w:t>
        </w:r>
      </w:hyperlink>
      <w:r w:rsidRPr="006A5DB6">
        <w:t>。</w:t>
      </w:r>
    </w:p>
  </w:footnote>
  <w:footnote w:id="5">
    <w:p w14:paraId="533AEC76" w14:textId="77777777" w:rsidR="00F6143A" w:rsidRPr="006A5DB6" w:rsidRDefault="00F6143A" w:rsidP="00412A9A">
      <w:pPr>
        <w:pStyle w:val="a7"/>
        <w:ind w:left="180" w:hanging="180"/>
      </w:pPr>
      <w:r>
        <w:rPr>
          <w:rStyle w:val="a9"/>
        </w:rPr>
        <w:footnoteRef/>
      </w:r>
      <w:r w:rsidR="00412A9A">
        <w:t xml:space="preserve"> </w:t>
      </w:r>
      <w:hyperlink r:id="rId5" w:history="1">
        <w:r w:rsidR="00412A9A" w:rsidRPr="00040446">
          <w:rPr>
            <w:rStyle w:val="a6"/>
            <w:rFonts w:hint="eastAsia"/>
          </w:rPr>
          <w:t>https://pan.baidu.com/s/1LDODxkVPQTx366GQayHVGg?pwd=word</w:t>
        </w:r>
      </w:hyperlink>
      <w:r w:rsidR="00412A9A">
        <w:rPr>
          <w:rFonts w:hint="eastAsia"/>
        </w:rPr>
        <w:t>。</w:t>
      </w:r>
    </w:p>
  </w:footnote>
  <w:footnote w:id="6">
    <w:p w14:paraId="168E3DBE" w14:textId="77777777" w:rsidR="00A63112" w:rsidRPr="00C36F42" w:rsidRDefault="00A63112" w:rsidP="00A63112">
      <w:pPr>
        <w:pStyle w:val="a7"/>
        <w:ind w:left="180" w:hanging="180"/>
      </w:pPr>
      <w:r>
        <w:rPr>
          <w:rStyle w:val="a9"/>
        </w:rPr>
        <w:footnoteRef/>
      </w:r>
      <w:r>
        <w:t xml:space="preserve"> </w:t>
      </w:r>
      <w:r>
        <w:rPr>
          <w:rFonts w:hint="eastAsia"/>
        </w:rPr>
        <w:t>英文题注形如</w:t>
      </w:r>
      <w:r w:rsidRPr="00500526">
        <w:rPr>
          <w:rStyle w:val="-3"/>
          <w:rFonts w:hint="eastAsia"/>
          <w:sz w:val="18"/>
          <w:szCs w:val="11"/>
        </w:rPr>
        <w:t>Figure</w:t>
      </w:r>
      <w:r w:rsidRPr="00500526">
        <w:rPr>
          <w:rStyle w:val="-3"/>
          <w:sz w:val="18"/>
          <w:szCs w:val="11"/>
        </w:rPr>
        <w:t xml:space="preserve"> </w:t>
      </w:r>
      <w:r w:rsidRPr="00500526">
        <w:rPr>
          <w:rStyle w:val="-3"/>
          <w:rFonts w:hint="eastAsia"/>
          <w:sz w:val="18"/>
          <w:szCs w:val="11"/>
        </w:rPr>
        <w:t>1.1</w:t>
      </w:r>
      <w:r>
        <w:rPr>
          <w:rFonts w:hint="eastAsia"/>
        </w:rPr>
        <w:t>，标签和编号间有空格；中文题注的这一空格则需要手动删除。</w:t>
      </w:r>
    </w:p>
  </w:footnote>
  <w:footnote w:id="7">
    <w:p w14:paraId="69E35173" w14:textId="77777777" w:rsidR="00A63112" w:rsidRPr="003D7EF8" w:rsidRDefault="00A63112" w:rsidP="00A63112">
      <w:pPr>
        <w:pStyle w:val="a7"/>
        <w:ind w:left="180" w:hanging="180"/>
      </w:pPr>
      <w:r>
        <w:rPr>
          <w:rStyle w:val="a9"/>
        </w:rPr>
        <w:footnoteRef/>
      </w:r>
      <w:r>
        <w:t xml:space="preserve"> </w:t>
      </w:r>
      <w:r>
        <w:rPr>
          <w:rFonts w:hint="eastAsia"/>
        </w:rPr>
        <w:t>普通空格</w:t>
      </w:r>
      <w:r>
        <w:rPr>
          <w:rFonts w:hint="eastAsia"/>
        </w:rPr>
        <w:t>(</w:t>
      </w:r>
      <w:r>
        <w:t>space, U+0020)</w:t>
      </w:r>
      <w:r>
        <w:rPr>
          <w:rFonts w:hint="eastAsia"/>
        </w:rPr>
        <w:t>的宽度可能占</w:t>
      </w:r>
      <w:r>
        <w:rPr>
          <w:rFonts w:hint="eastAsia"/>
        </w:rPr>
        <w:t>0.25</w:t>
      </w:r>
      <w:r>
        <w:rPr>
          <w:rFonts w:hint="eastAsia"/>
        </w:rPr>
        <w:t>或</w:t>
      </w:r>
      <w:r>
        <w:rPr>
          <w:rFonts w:hint="eastAsia"/>
        </w:rPr>
        <w:t>0.5</w:t>
      </w:r>
      <w:r>
        <w:rPr>
          <w:rFonts w:hint="eastAsia"/>
        </w:rPr>
        <w:t>字符不等，这可能与不同</w:t>
      </w:r>
      <w:r>
        <w:rPr>
          <w:rFonts w:hint="eastAsia"/>
        </w:rPr>
        <w:t>Word</w:t>
      </w:r>
      <w:r>
        <w:rPr>
          <w:rFonts w:hint="eastAsia"/>
        </w:rPr>
        <w:t>版本、以及</w:t>
      </w:r>
      <w:r w:rsidRPr="001D7FD8">
        <w:rPr>
          <w:rFonts w:hint="eastAsia"/>
        </w:rPr>
        <w:t>在</w:t>
      </w:r>
      <w:r w:rsidRPr="001D7FD8">
        <w:rPr>
          <w:rStyle w:val="-"/>
          <w:rFonts w:hint="eastAsia"/>
          <w:sz w:val="18"/>
        </w:rPr>
        <w:t>文件</w:t>
      </w:r>
      <w:r w:rsidRPr="001D7FD8">
        <w:t>–</w:t>
      </w:r>
      <w:r w:rsidRPr="001D7FD8">
        <w:rPr>
          <w:rStyle w:val="-"/>
          <w:rFonts w:hint="eastAsia"/>
          <w:sz w:val="18"/>
        </w:rPr>
        <w:t>选项</w:t>
      </w:r>
      <w:r w:rsidRPr="001D7FD8">
        <w:t>–</w:t>
      </w:r>
      <w:r w:rsidRPr="001D7FD8">
        <w:rPr>
          <w:rStyle w:val="-"/>
          <w:rFonts w:hint="eastAsia"/>
          <w:sz w:val="18"/>
        </w:rPr>
        <w:t>高级</w:t>
      </w:r>
      <w:r w:rsidRPr="001D7FD8">
        <w:t>–</w:t>
      </w:r>
      <w:r w:rsidRPr="001D7FD8">
        <w:rPr>
          <w:rStyle w:val="-0"/>
          <w:rFonts w:hint="eastAsia"/>
          <w:sz w:val="18"/>
        </w:rPr>
        <w:t>以下对象的布局选项</w:t>
      </w:r>
      <w:r w:rsidRPr="001D7FD8">
        <w:rPr>
          <w:rFonts w:hint="eastAsia"/>
        </w:rPr>
        <w:t>中</w:t>
      </w:r>
      <w:r>
        <w:rPr>
          <w:rFonts w:hint="eastAsia"/>
        </w:rPr>
        <w:t>是否</w:t>
      </w:r>
      <w:r w:rsidRPr="001D7FD8">
        <w:rPr>
          <w:rFonts w:hint="eastAsia"/>
        </w:rPr>
        <w:t>勾选</w:t>
      </w:r>
      <w:r>
        <w:rPr>
          <w:rStyle w:val="-3"/>
          <w:rFonts w:hint="eastAsia"/>
          <w:sz w:val="18"/>
        </w:rPr>
        <w:t>区分半角字符和全角字符</w:t>
      </w:r>
      <w:r w:rsidRPr="001D7FD8">
        <w:rPr>
          <w:rFonts w:hint="eastAsia"/>
        </w:rPr>
        <w:t>有关。</w:t>
      </w:r>
      <w:r>
        <w:rPr>
          <w:rFonts w:hint="eastAsia"/>
        </w:rPr>
        <w:t>因此模板尽量避免通过使用英文空格调整间距，代替的字符为全宽空格</w:t>
      </w:r>
      <w:r>
        <w:rPr>
          <w:rFonts w:hint="eastAsia"/>
        </w:rPr>
        <w:t>(</w:t>
      </w:r>
      <w:r>
        <w:t>em space, U+2003)</w:t>
      </w:r>
      <w:r>
        <w:rPr>
          <w:rFonts w:hint="eastAsia"/>
        </w:rPr>
        <w:t>、半宽空格</w:t>
      </w:r>
      <w:r>
        <w:rPr>
          <w:rFonts w:hint="eastAsia"/>
        </w:rPr>
        <w:t>(</w:t>
      </w:r>
      <w:r>
        <w:t>en space, U+2002)</w:t>
      </w:r>
      <w:r>
        <w:rPr>
          <w:rFonts w:hint="eastAsia"/>
        </w:rPr>
        <w:t>、四分之一空格</w:t>
      </w:r>
      <w:r>
        <w:rPr>
          <w:rFonts w:hint="eastAsia"/>
        </w:rPr>
        <w:t>(</w:t>
      </w:r>
      <w:r>
        <w:t>four-per-em space, U+2005)</w:t>
      </w:r>
      <w:r>
        <w:rPr>
          <w:rFonts w:hint="eastAsia"/>
        </w:rPr>
        <w:t>，可以在</w:t>
      </w:r>
      <w:r w:rsidRPr="00204EFA">
        <w:rPr>
          <w:rStyle w:val="-"/>
          <w:sz w:val="18"/>
        </w:rPr>
        <w:t>插入</w:t>
      </w:r>
      <w:r w:rsidRPr="00204EFA">
        <w:t>–</w:t>
      </w:r>
      <w:r w:rsidRPr="00204EFA">
        <w:rPr>
          <w:rStyle w:val="-0"/>
          <w:sz w:val="18"/>
        </w:rPr>
        <w:t>符号</w:t>
      </w:r>
      <w:r w:rsidRPr="00204EFA">
        <w:t>–</w:t>
      </w:r>
      <w:r w:rsidRPr="00204EFA">
        <w:rPr>
          <w:rStyle w:val="-2"/>
          <w:sz w:val="18"/>
        </w:rPr>
        <w:t>符号</w:t>
      </w:r>
      <w:r w:rsidRPr="00204EFA">
        <w:t>–</w:t>
      </w:r>
      <w:r w:rsidRPr="00204EFA">
        <w:rPr>
          <w:rStyle w:val="-2"/>
          <w:sz w:val="18"/>
        </w:rPr>
        <w:t>其他符号</w:t>
      </w:r>
      <w:r w:rsidRPr="00204EFA">
        <w:t>–</w:t>
      </w:r>
      <w:r w:rsidRPr="00204EFA">
        <w:rPr>
          <w:rStyle w:val="-1"/>
          <w:sz w:val="18"/>
        </w:rPr>
        <w:t>特殊字符</w:t>
      </w:r>
      <w:r>
        <w:rPr>
          <w:rFonts w:hint="eastAsia"/>
        </w:rPr>
        <w:t>中找到。</w:t>
      </w:r>
    </w:p>
  </w:footnote>
  <w:footnote w:id="8">
    <w:p w14:paraId="50B8A828" w14:textId="77777777" w:rsidR="00A63112" w:rsidRPr="00D302EB" w:rsidRDefault="00A63112" w:rsidP="00A63112">
      <w:pPr>
        <w:pStyle w:val="a7"/>
        <w:ind w:left="180" w:hanging="180"/>
      </w:pPr>
      <w:r>
        <w:rPr>
          <w:rStyle w:val="a9"/>
        </w:rPr>
        <w:footnoteRef/>
      </w:r>
      <w:r>
        <w:t xml:space="preserve"> </w:t>
      </w:r>
      <w:hyperlink r:id="rId6" w:history="1">
        <w:r w:rsidRPr="005C5BE8">
          <w:rPr>
            <w:rStyle w:val="a6"/>
          </w:rPr>
          <w:t>https://github.com/aliftype/xits/releases</w:t>
        </w:r>
      </w:hyperlink>
      <w:r>
        <w:rPr>
          <w:rFonts w:hint="eastAsia"/>
        </w:rPr>
        <w:t>。</w:t>
      </w:r>
      <w:r w:rsidRPr="00B55B59">
        <w:rPr>
          <w:rFonts w:hint="eastAsia"/>
        </w:rPr>
        <w:t>Word</w:t>
      </w:r>
      <w:r w:rsidRPr="00B55B59">
        <w:rPr>
          <w:rFonts w:hint="eastAsia"/>
        </w:rPr>
        <w:t>默认的公式</w:t>
      </w:r>
      <w:r>
        <w:rPr>
          <w:rFonts w:hint="eastAsia"/>
        </w:rPr>
        <w:t>区</w:t>
      </w:r>
      <w:r w:rsidRPr="00B55B59">
        <w:rPr>
          <w:rFonts w:hint="eastAsia"/>
        </w:rPr>
        <w:t>字体</w:t>
      </w:r>
      <w:r w:rsidRPr="00B55B59">
        <w:rPr>
          <w:rFonts w:hint="eastAsia"/>
        </w:rPr>
        <w:t>Cambria Math</w:t>
      </w:r>
      <w:r w:rsidRPr="00B55B59">
        <w:rPr>
          <w:rFonts w:hint="eastAsia"/>
        </w:rPr>
        <w:t>与正文西文字体</w:t>
      </w:r>
      <w:r w:rsidRPr="00B55B59">
        <w:rPr>
          <w:rFonts w:hint="eastAsia"/>
        </w:rPr>
        <w:t>Times New Roman</w:t>
      </w:r>
      <w:r>
        <w:rPr>
          <w:rFonts w:hint="eastAsia"/>
        </w:rPr>
        <w:t>字形</w:t>
      </w:r>
      <w:r w:rsidRPr="00B55B59">
        <w:rPr>
          <w:rFonts w:hint="eastAsia"/>
        </w:rPr>
        <w:t>相差太大。本模板使用</w:t>
      </w:r>
      <w:r>
        <w:rPr>
          <w:rFonts w:hint="eastAsia"/>
        </w:rPr>
        <w:t>了类</w:t>
      </w:r>
      <w:r>
        <w:rPr>
          <w:rFonts w:hint="eastAsia"/>
        </w:rPr>
        <w:t>Times</w:t>
      </w:r>
      <w:r>
        <w:rPr>
          <w:rFonts w:hint="eastAsia"/>
        </w:rPr>
        <w:t>字形</w:t>
      </w:r>
      <w:r w:rsidRPr="00B55B59">
        <w:rPr>
          <w:rFonts w:hint="eastAsia"/>
        </w:rPr>
        <w:t>的</w:t>
      </w:r>
      <w:r w:rsidRPr="00B55B59">
        <w:rPr>
          <w:rFonts w:hint="eastAsia"/>
        </w:rPr>
        <w:t>XITS Math</w:t>
      </w:r>
      <w:r w:rsidRPr="00B55B59">
        <w:rPr>
          <w:rFonts w:hint="eastAsia"/>
        </w:rPr>
        <w:t>作为公式</w:t>
      </w:r>
      <w:r>
        <w:rPr>
          <w:rFonts w:hint="eastAsia"/>
        </w:rPr>
        <w:t>区</w:t>
      </w:r>
      <w:r w:rsidRPr="00B55B59">
        <w:rPr>
          <w:rFonts w:hint="eastAsia"/>
        </w:rPr>
        <w:t>字体。</w:t>
      </w:r>
      <w:r w:rsidRPr="00B55B59">
        <w:rPr>
          <w:rFonts w:hint="eastAsia"/>
        </w:rPr>
        <w:t>Times New Roman</w:t>
      </w:r>
      <w:r w:rsidRPr="00B55B59">
        <w:rPr>
          <w:rFonts w:hint="eastAsia"/>
        </w:rPr>
        <w:t>无法直接用于公式，如果强制使用该字体可以借助</w:t>
      </w:r>
      <w:r w:rsidRPr="00B55B59">
        <w:rPr>
          <w:rFonts w:hint="eastAsia"/>
        </w:rPr>
        <w:t>MathType</w:t>
      </w:r>
      <w:r w:rsidRPr="00B55B59">
        <w:rPr>
          <w:rFonts w:hint="eastAsia"/>
        </w:rPr>
        <w:t>插件，在此不赘述。</w:t>
      </w:r>
    </w:p>
  </w:footnote>
  <w:footnote w:id="9">
    <w:p w14:paraId="5717D847" w14:textId="77777777" w:rsidR="00A63112" w:rsidRPr="003804FB" w:rsidRDefault="00A63112" w:rsidP="00A63112">
      <w:pPr>
        <w:pStyle w:val="a7"/>
        <w:ind w:left="180" w:hanging="180"/>
      </w:pPr>
      <w:r>
        <w:rPr>
          <w:rStyle w:val="a9"/>
        </w:rPr>
        <w:footnoteRef/>
      </w:r>
      <w:r>
        <w:t xml:space="preserve"> </w:t>
      </w:r>
      <w:r w:rsidRPr="003804FB">
        <w:rPr>
          <w:rFonts w:hint="eastAsia"/>
        </w:rPr>
        <w:t>编号数字间的连接符是不间断连字符</w:t>
      </w:r>
      <w:r w:rsidRPr="003804FB">
        <w:rPr>
          <w:rFonts w:hint="eastAsia"/>
        </w:rPr>
        <w:t>(</w:t>
      </w:r>
      <w:r>
        <w:t xml:space="preserve">non-breaking </w:t>
      </w:r>
      <w:r w:rsidRPr="003804FB">
        <w:t>hyphen</w:t>
      </w:r>
      <w:r>
        <w:t xml:space="preserve">, </w:t>
      </w:r>
      <w:r>
        <w:rPr>
          <w:rFonts w:hint="eastAsia"/>
        </w:rPr>
        <w:t>U</w:t>
      </w:r>
      <w:r>
        <w:t>+2011</w:t>
      </w:r>
      <w:r w:rsidRPr="003804FB">
        <w:t>)</w:t>
      </w:r>
      <w:r>
        <w:rPr>
          <w:rFonts w:hint="eastAsia"/>
        </w:rPr>
        <w:t>、</w:t>
      </w:r>
      <w:r w:rsidRPr="003804FB">
        <w:rPr>
          <w:rFonts w:hint="eastAsia"/>
        </w:rPr>
        <w:t>而非减号</w:t>
      </w:r>
      <w:r w:rsidRPr="003804FB">
        <w:rPr>
          <w:rFonts w:hint="eastAsia"/>
        </w:rPr>
        <w:t>(</w:t>
      </w:r>
      <w:r>
        <w:t>hyphen-</w:t>
      </w:r>
      <w:r w:rsidRPr="003804FB">
        <w:t>minus</w:t>
      </w:r>
      <w:r>
        <w:t>, U+002D</w:t>
      </w:r>
      <w:r w:rsidRPr="003804FB">
        <w:t>)</w:t>
      </w:r>
      <w:r w:rsidRPr="003804FB">
        <w:rPr>
          <w:rFonts w:hint="eastAsia"/>
        </w:rPr>
        <w:t>或短划线</w:t>
      </w:r>
      <w:r w:rsidRPr="003804FB">
        <w:rPr>
          <w:rFonts w:hint="eastAsia"/>
        </w:rPr>
        <w:t>(</w:t>
      </w:r>
      <w:r w:rsidRPr="003804FB">
        <w:t>en dash</w:t>
      </w:r>
      <w:r>
        <w:t>, U+2013</w:t>
      </w:r>
      <w:r w:rsidRPr="003804FB">
        <w:t>)</w:t>
      </w:r>
      <w:r w:rsidRPr="003804FB">
        <w:rPr>
          <w:rFonts w:hint="eastAsia"/>
        </w:rPr>
        <w:t>，通过</w:t>
      </w:r>
      <w:r w:rsidRPr="003804FB">
        <w:rPr>
          <w:rStyle w:val="-2"/>
          <w:rFonts w:hint="eastAsia"/>
          <w:sz w:val="18"/>
          <w:szCs w:val="15"/>
        </w:rPr>
        <w:t>C</w:t>
      </w:r>
      <w:r w:rsidRPr="003804FB">
        <w:rPr>
          <w:rStyle w:val="-2"/>
          <w:sz w:val="18"/>
          <w:szCs w:val="15"/>
        </w:rPr>
        <w:t>trl</w:t>
      </w:r>
      <w:r w:rsidRPr="003804FB">
        <w:t>+</w:t>
      </w:r>
      <w:r w:rsidRPr="003804FB">
        <w:rPr>
          <w:rStyle w:val="-2"/>
          <w:sz w:val="18"/>
          <w:szCs w:val="15"/>
        </w:rPr>
        <w:t>Shift</w:t>
      </w:r>
      <w:r w:rsidRPr="003804FB">
        <w:t>+</w:t>
      </w:r>
      <w:r w:rsidRPr="003804FB">
        <w:rPr>
          <w:rStyle w:val="-2"/>
          <w:sz w:val="18"/>
          <w:szCs w:val="15"/>
        </w:rPr>
        <w:t>_</w:t>
      </w:r>
      <w:r w:rsidRPr="0008568C">
        <w:t>或</w:t>
      </w:r>
      <w:r w:rsidRPr="00204EFA">
        <w:rPr>
          <w:rStyle w:val="-"/>
          <w:sz w:val="18"/>
        </w:rPr>
        <w:t>插入</w:t>
      </w:r>
      <w:r w:rsidRPr="00204EFA">
        <w:t>–</w:t>
      </w:r>
      <w:r w:rsidRPr="00204EFA">
        <w:rPr>
          <w:rStyle w:val="-0"/>
          <w:sz w:val="18"/>
        </w:rPr>
        <w:t>符号</w:t>
      </w:r>
      <w:r w:rsidRPr="00204EFA">
        <w:t>–</w:t>
      </w:r>
      <w:r w:rsidRPr="00204EFA">
        <w:rPr>
          <w:rStyle w:val="-2"/>
          <w:sz w:val="18"/>
        </w:rPr>
        <w:t>符号</w:t>
      </w:r>
      <w:r w:rsidRPr="00204EFA">
        <w:t>–</w:t>
      </w:r>
      <w:r w:rsidRPr="00204EFA">
        <w:rPr>
          <w:rStyle w:val="-2"/>
          <w:sz w:val="18"/>
        </w:rPr>
        <w:t>其他符号</w:t>
      </w:r>
      <w:r w:rsidRPr="00204EFA">
        <w:t>–</w:t>
      </w:r>
      <w:r w:rsidRPr="00204EFA">
        <w:rPr>
          <w:rStyle w:val="-1"/>
          <w:sz w:val="18"/>
        </w:rPr>
        <w:t>特殊字符</w:t>
      </w:r>
      <w:r w:rsidRPr="003804FB">
        <w:rPr>
          <w:rFonts w:hint="eastAsia"/>
        </w:rPr>
        <w:t>输入</w:t>
      </w:r>
      <w:r>
        <w:rPr>
          <w:rFonts w:hint="eastAsia"/>
        </w:rPr>
        <w:t>。</w:t>
      </w:r>
    </w:p>
  </w:footnote>
  <w:footnote w:id="10">
    <w:p w14:paraId="48D0FC27" w14:textId="77777777" w:rsidR="00A63112" w:rsidRPr="002F5A32" w:rsidRDefault="00A63112" w:rsidP="00A63112">
      <w:pPr>
        <w:pStyle w:val="a7"/>
        <w:ind w:left="180" w:hanging="180"/>
      </w:pPr>
      <w:r>
        <w:rPr>
          <w:rStyle w:val="a9"/>
        </w:rPr>
        <w:footnoteRef/>
      </w:r>
      <w:r>
        <w:t xml:space="preserve"> </w:t>
      </w:r>
      <w:r>
        <w:rPr>
          <w:rFonts w:hint="eastAsia"/>
        </w:rPr>
        <w:t>借助</w:t>
      </w:r>
      <w:r>
        <w:rPr>
          <w:rFonts w:hint="eastAsia"/>
        </w:rPr>
        <w:t>MathType</w:t>
      </w:r>
      <w:r>
        <w:rPr>
          <w:rFonts w:hint="eastAsia"/>
        </w:rPr>
        <w:t>可以</w:t>
      </w:r>
      <w:r w:rsidRPr="002F5A32">
        <w:rPr>
          <w:rFonts w:hint="eastAsia"/>
        </w:rPr>
        <w:t>插入矢量图形式的公式并</w:t>
      </w:r>
      <w:r>
        <w:rPr>
          <w:rFonts w:hint="eastAsia"/>
        </w:rPr>
        <w:t>满足上述要求，在此不赘述。</w:t>
      </w:r>
    </w:p>
  </w:footnote>
  <w:footnote w:id="11">
    <w:p w14:paraId="14662E46" w14:textId="77777777" w:rsidR="00955D28" w:rsidRPr="00A633B2" w:rsidRDefault="00955D28" w:rsidP="00955D28">
      <w:pPr>
        <w:pStyle w:val="a7"/>
        <w:ind w:left="180" w:hanging="180"/>
      </w:pPr>
      <w:r>
        <w:rPr>
          <w:rStyle w:val="a9"/>
        </w:rPr>
        <w:footnoteRef/>
      </w:r>
      <w:r>
        <w:t xml:space="preserve"> </w:t>
      </w:r>
      <w:r w:rsidRPr="00AB40E5">
        <w:rPr>
          <w:rFonts w:hint="eastAsia"/>
        </w:rPr>
        <w:t>缩进距离即为标题编号与全宽空格宽度之和，需要根据当前行的标题编号分别计算、单独设置。对于目录的字体，宋体和黑体的汉字宽</w:t>
      </w:r>
      <w:r w:rsidRPr="00AB40E5">
        <w:rPr>
          <w:rFonts w:hint="eastAsia"/>
        </w:rPr>
        <w:t>1</w:t>
      </w:r>
      <w:r w:rsidRPr="00AB40E5">
        <w:rPr>
          <w:rFonts w:hint="eastAsia"/>
        </w:rPr>
        <w:t>字符，但</w:t>
      </w:r>
      <w:r w:rsidRPr="00AB40E5">
        <w:rPr>
          <w:rFonts w:hint="eastAsia"/>
        </w:rPr>
        <w:t>Times</w:t>
      </w:r>
      <w:r w:rsidRPr="00AB40E5">
        <w:t xml:space="preserve"> </w:t>
      </w:r>
      <w:r w:rsidRPr="00AB40E5">
        <w:rPr>
          <w:rFonts w:hint="eastAsia"/>
        </w:rPr>
        <w:t>New</w:t>
      </w:r>
      <w:r w:rsidRPr="00AB40E5">
        <w:t xml:space="preserve"> </w:t>
      </w:r>
      <w:r w:rsidRPr="00AB40E5">
        <w:rPr>
          <w:rFonts w:hint="eastAsia"/>
        </w:rPr>
        <w:t>Roman</w:t>
      </w:r>
      <w:r w:rsidRPr="00AB40E5">
        <w:rPr>
          <w:rFonts w:hint="eastAsia"/>
        </w:rPr>
        <w:t>和</w:t>
      </w:r>
      <w:r w:rsidRPr="00AB40E5">
        <w:rPr>
          <w:rFonts w:hint="eastAsia"/>
        </w:rPr>
        <w:t>Arial</w:t>
      </w:r>
      <w:r w:rsidRPr="00AB40E5">
        <w:rPr>
          <w:rFonts w:hint="eastAsia"/>
        </w:rPr>
        <w:t>不是等宽字体，只能通过</w:t>
      </w:r>
      <w:r w:rsidRPr="00AB40E5">
        <w:rPr>
          <w:rStyle w:val="-"/>
          <w:rFonts w:hint="eastAsia"/>
          <w:sz w:val="18"/>
        </w:rPr>
        <w:t>开始</w:t>
      </w:r>
      <w:r w:rsidRPr="00AB40E5">
        <w:t>–</w:t>
      </w:r>
      <w:r w:rsidRPr="00AB40E5">
        <w:rPr>
          <w:rStyle w:val="-0"/>
          <w:rFonts w:hint="eastAsia"/>
          <w:sz w:val="18"/>
        </w:rPr>
        <w:t>段落</w:t>
      </w:r>
      <w:r w:rsidRPr="00AB40E5">
        <w:t>–</w:t>
      </w:r>
      <w:r w:rsidRPr="00AB40E5">
        <w:rPr>
          <w:rStyle w:val="-2"/>
          <w:rFonts w:hint="eastAsia"/>
          <w:sz w:val="18"/>
        </w:rPr>
        <w:t>中文版式</w:t>
      </w:r>
      <w:r w:rsidRPr="00AB40E5">
        <w:t>–</w:t>
      </w:r>
      <w:r w:rsidRPr="00AB40E5">
        <w:rPr>
          <w:rStyle w:val="-2"/>
          <w:rFonts w:hint="eastAsia"/>
          <w:sz w:val="18"/>
        </w:rPr>
        <w:t>调整宽度</w:t>
      </w:r>
      <w:r w:rsidRPr="00AB40E5">
        <w:rPr>
          <w:rFonts w:hint="eastAsia"/>
        </w:rPr>
        <w:t>查看字符宽度。此外，由于在</w:t>
      </w:r>
      <w:r w:rsidRPr="00AB40E5">
        <w:rPr>
          <w:rStyle w:val="-2"/>
          <w:rFonts w:hint="eastAsia"/>
          <w:sz w:val="18"/>
        </w:rPr>
        <w:t>格式</w:t>
      </w:r>
      <w:r w:rsidRPr="00AB40E5">
        <w:t>–</w:t>
      </w:r>
      <w:r w:rsidRPr="00AB40E5">
        <w:rPr>
          <w:rStyle w:val="-2"/>
          <w:rFonts w:hint="eastAsia"/>
          <w:sz w:val="18"/>
        </w:rPr>
        <w:t>段落</w:t>
      </w:r>
      <w:r w:rsidRPr="00AB40E5">
        <w:t>–</w:t>
      </w:r>
      <w:r w:rsidRPr="00AB40E5">
        <w:rPr>
          <w:rStyle w:val="-1"/>
          <w:rFonts w:hint="eastAsia"/>
          <w:sz w:val="18"/>
        </w:rPr>
        <w:t>中文版式</w:t>
      </w:r>
      <w:r w:rsidRPr="00AB40E5">
        <w:rPr>
          <w:rFonts w:hint="eastAsia"/>
        </w:rPr>
        <w:t>中设置了</w:t>
      </w:r>
      <w:r w:rsidRPr="00AB40E5">
        <w:rPr>
          <w:rStyle w:val="-3"/>
          <w:rFonts w:hint="eastAsia"/>
          <w:sz w:val="18"/>
        </w:rPr>
        <w:t>自动调整中文和西文的间距</w:t>
      </w:r>
      <w:r w:rsidRPr="00AB40E5">
        <w:rPr>
          <w:rFonts w:hint="eastAsia"/>
        </w:rPr>
        <w:t>、</w:t>
      </w:r>
      <w:r w:rsidRPr="00AB40E5">
        <w:rPr>
          <w:rStyle w:val="-3"/>
          <w:rFonts w:hint="eastAsia"/>
          <w:sz w:val="18"/>
        </w:rPr>
        <w:t>自动调整中文和数字的间距</w:t>
      </w:r>
      <w:r w:rsidRPr="00AB40E5">
        <w:rPr>
          <w:rFonts w:hint="eastAsia"/>
        </w:rPr>
        <w:t>，中文和西文、数字之间会自动加入</w:t>
      </w:r>
      <w:r w:rsidRPr="00AB40E5">
        <w:rPr>
          <w:rFonts w:hint="eastAsia"/>
        </w:rPr>
        <w:t>0.25</w:t>
      </w:r>
      <w:r w:rsidRPr="00AB40E5">
        <w:rPr>
          <w:rFonts w:hint="eastAsia"/>
        </w:rPr>
        <w:t>字符的间距。综上可得，</w:t>
      </w:r>
      <w:r w:rsidRPr="00AB40E5">
        <w:rPr>
          <w:rStyle w:val="-3"/>
          <w:rFonts w:hint="eastAsia"/>
          <w:sz w:val="18"/>
        </w:rPr>
        <w:t>第</w:t>
      </w:r>
      <w:r w:rsidRPr="00AB40E5">
        <w:rPr>
          <w:rStyle w:val="-3"/>
          <w:rFonts w:hint="eastAsia"/>
          <w:sz w:val="18"/>
        </w:rPr>
        <w:t>1</w:t>
      </w:r>
      <w:r w:rsidRPr="00AB40E5">
        <w:rPr>
          <w:rStyle w:val="-3"/>
          <w:rFonts w:hint="eastAsia"/>
          <w:sz w:val="18"/>
        </w:rPr>
        <w:t>章□</w:t>
      </w:r>
      <w:r w:rsidRPr="00AB40E5">
        <w:rPr>
          <w:rFonts w:hint="eastAsia"/>
        </w:rPr>
        <w:t>的宽度为</w:t>
      </w:r>
      <w:r w:rsidRPr="00AB40E5">
        <w:rPr>
          <w:rFonts w:hint="eastAsia"/>
        </w:rPr>
        <w:t>4</w:t>
      </w:r>
      <w:r w:rsidRPr="00AB40E5">
        <w:t>.05</w:t>
      </w:r>
      <w:r w:rsidRPr="00AB40E5">
        <w:rPr>
          <w:rFonts w:hint="eastAsia"/>
        </w:rPr>
        <w:t>字符，</w:t>
      </w:r>
      <w:r w:rsidRPr="00AB40E5">
        <w:rPr>
          <w:rStyle w:val="-3"/>
          <w:rFonts w:hint="eastAsia"/>
          <w:sz w:val="18"/>
        </w:rPr>
        <w:t>1.1</w:t>
      </w:r>
      <w:r w:rsidRPr="00AB40E5">
        <w:rPr>
          <w:rStyle w:val="-3"/>
          <w:rFonts w:hint="eastAsia"/>
          <w:sz w:val="18"/>
        </w:rPr>
        <w:t>□</w:t>
      </w:r>
      <w:r w:rsidRPr="00AB40E5">
        <w:rPr>
          <w:rFonts w:hint="eastAsia"/>
        </w:rPr>
        <w:t>的宽度为</w:t>
      </w:r>
      <w:r w:rsidRPr="00AB40E5">
        <w:t>2.25</w:t>
      </w:r>
      <w:r w:rsidRPr="00AB40E5">
        <w:rPr>
          <w:rFonts w:hint="eastAsia"/>
        </w:rPr>
        <w:t>字符，</w:t>
      </w:r>
      <w:r w:rsidRPr="00AB40E5">
        <w:rPr>
          <w:rStyle w:val="-3"/>
          <w:rFonts w:hint="eastAsia"/>
          <w:sz w:val="18"/>
        </w:rPr>
        <w:t>附录</w:t>
      </w:r>
      <w:r w:rsidRPr="00AB40E5">
        <w:rPr>
          <w:rStyle w:val="-3"/>
          <w:rFonts w:hint="eastAsia"/>
          <w:sz w:val="18"/>
        </w:rPr>
        <w:t>A</w:t>
      </w:r>
      <w:r w:rsidRPr="00AB40E5">
        <w:rPr>
          <w:rStyle w:val="-3"/>
          <w:sz w:val="18"/>
        </w:rPr>
        <w:t xml:space="preserve">　</w:t>
      </w:r>
      <w:r w:rsidRPr="00AB40E5">
        <w:rPr>
          <w:rFonts w:hint="eastAsia"/>
        </w:rPr>
        <w:t>的宽度为</w:t>
      </w:r>
      <w:r w:rsidRPr="00AB40E5">
        <w:t>3.92</w:t>
      </w:r>
      <w:r w:rsidRPr="00AB40E5">
        <w:rPr>
          <w:rFonts w:hint="eastAsia"/>
        </w:rPr>
        <w:t>字符，</w:t>
      </w:r>
      <w:r w:rsidRPr="00AB40E5">
        <w:rPr>
          <w:rStyle w:val="-3"/>
          <w:rFonts w:hint="eastAsia"/>
          <w:sz w:val="18"/>
        </w:rPr>
        <w:t>A</w:t>
      </w:r>
      <w:r w:rsidRPr="00AB40E5">
        <w:rPr>
          <w:rStyle w:val="-3"/>
          <w:sz w:val="18"/>
        </w:rPr>
        <w:t>.1</w:t>
      </w:r>
      <w:r w:rsidRPr="00AB40E5">
        <w:rPr>
          <w:rStyle w:val="-3"/>
          <w:rFonts w:hint="eastAsia"/>
          <w:sz w:val="18"/>
        </w:rPr>
        <w:t>□</w:t>
      </w:r>
      <w:r w:rsidRPr="00AB40E5">
        <w:rPr>
          <w:rFonts w:hint="eastAsia"/>
        </w:rPr>
        <w:t>的宽度为</w:t>
      </w:r>
      <w:r w:rsidRPr="00AB40E5">
        <w:rPr>
          <w:rFonts w:hint="eastAsia"/>
        </w:rPr>
        <w:t>2</w:t>
      </w:r>
      <w:r w:rsidRPr="00AB40E5">
        <w:t>.47</w:t>
      </w:r>
      <w:r w:rsidRPr="00AB40E5">
        <w:rPr>
          <w:rFonts w:hint="eastAsia"/>
        </w:rPr>
        <w:t>字符</w:t>
      </w:r>
      <w:r>
        <w:rPr>
          <w:rFonts w:hint="eastAsia"/>
        </w:rPr>
        <w:t>，其他距离同样计算可得</w:t>
      </w:r>
      <w:r w:rsidRPr="00AB40E5">
        <w:rPr>
          <w:rFonts w:hint="eastAsia"/>
        </w:rPr>
        <w:t>。</w:t>
      </w:r>
    </w:p>
  </w:footnote>
  <w:footnote w:id="12">
    <w:p w14:paraId="2F09FF8F" w14:textId="77777777" w:rsidR="00F446BC" w:rsidRPr="00BC7E3B" w:rsidRDefault="00F446BC" w:rsidP="00F446BC">
      <w:pPr>
        <w:pStyle w:val="a7"/>
        <w:ind w:left="180" w:hanging="180"/>
      </w:pPr>
      <w:r>
        <w:rPr>
          <w:rStyle w:val="a9"/>
        </w:rPr>
        <w:footnoteRef/>
      </w:r>
      <w:r>
        <w:t xml:space="preserve"> </w:t>
      </w:r>
      <w:r>
        <w:rPr>
          <w:rFonts w:hint="eastAsia"/>
        </w:rPr>
        <w:t>这是</w:t>
      </w:r>
      <w:r>
        <w:rPr>
          <w:rFonts w:hint="eastAsia"/>
        </w:rPr>
        <w:t>Word</w:t>
      </w:r>
      <w:r>
        <w:rPr>
          <w:rFonts w:hint="eastAsia"/>
        </w:rPr>
        <w:t>存在已久的</w:t>
      </w:r>
      <w:r>
        <w:rPr>
          <w:rFonts w:hint="eastAsia"/>
        </w:rPr>
        <w:t>bug</w:t>
      </w:r>
      <w:r>
        <w:rPr>
          <w:rFonts w:hint="eastAsia"/>
        </w:rPr>
        <w:t>，重新开始于</w:t>
      </w:r>
      <w:r>
        <w:rPr>
          <w:rFonts w:hint="eastAsia"/>
        </w:rPr>
        <w:t>1</w:t>
      </w:r>
      <w:r>
        <w:rPr>
          <w:rFonts w:hint="eastAsia"/>
        </w:rPr>
        <w:t>后，列表首行的缩进会发生异常，需要手动调整。</w:t>
      </w:r>
    </w:p>
  </w:footnote>
  <w:footnote w:id="13">
    <w:p w14:paraId="2D9DD968" w14:textId="77777777" w:rsidR="00726B07" w:rsidRPr="00726B07" w:rsidRDefault="00726B07">
      <w:pPr>
        <w:pStyle w:val="a7"/>
        <w:ind w:left="180" w:hanging="180"/>
      </w:pPr>
      <w:r>
        <w:rPr>
          <w:rStyle w:val="a9"/>
        </w:rPr>
        <w:footnoteRef/>
      </w:r>
      <w:r>
        <w:t xml:space="preserve"> </w:t>
      </w:r>
      <w:r w:rsidRPr="00726B07">
        <w:rPr>
          <w:rFonts w:hint="eastAsia"/>
        </w:rPr>
        <w:t>《写作指南》规定正文首行缩进为</w:t>
      </w:r>
      <w:r w:rsidRPr="00726B07">
        <w:rPr>
          <w:rFonts w:hint="eastAsia"/>
        </w:rPr>
        <w:t>0.8cm</w:t>
      </w:r>
      <w:r w:rsidRPr="00726B07">
        <w:rPr>
          <w:rFonts w:hint="eastAsia"/>
        </w:rPr>
        <w:t>，但小四</w:t>
      </w:r>
      <w:r>
        <w:rPr>
          <w:rFonts w:hint="eastAsia"/>
        </w:rPr>
        <w:t>字号</w:t>
      </w:r>
      <w:r w:rsidRPr="00726B07">
        <w:rPr>
          <w:rFonts w:hint="eastAsia"/>
        </w:rPr>
        <w:t>2</w:t>
      </w:r>
      <w:r w:rsidRPr="00726B07">
        <w:rPr>
          <w:rFonts w:hint="eastAsia"/>
        </w:rPr>
        <w:t>字符的缩进量应为</w:t>
      </w:r>
      <w:r>
        <w:rPr>
          <w:rFonts w:hint="eastAsia"/>
        </w:rPr>
        <w:t>12*(</w:t>
      </w:r>
      <w:r>
        <w:t>2.54/72)*2=</w:t>
      </w:r>
      <w:r w:rsidRPr="00726B07">
        <w:rPr>
          <w:rFonts w:hint="eastAsia"/>
        </w:rPr>
        <w:t>0.85cm</w:t>
      </w:r>
      <w:r w:rsidRPr="00726B07">
        <w:rPr>
          <w:rFonts w:hint="eastAsia"/>
        </w:rPr>
        <w:t>，故作更正。</w:t>
      </w:r>
    </w:p>
  </w:footnote>
  <w:footnote w:id="14">
    <w:p w14:paraId="1BAA3710" w14:textId="77777777" w:rsidR="008F1BA1" w:rsidRPr="00F40FD4" w:rsidRDefault="008F1BA1" w:rsidP="008F1BA1">
      <w:pPr>
        <w:pStyle w:val="a7"/>
        <w:ind w:left="180" w:hanging="180"/>
      </w:pPr>
      <w:r>
        <w:rPr>
          <w:rStyle w:val="a9"/>
        </w:rPr>
        <w:footnoteRef/>
      </w:r>
      <w:r>
        <w:t xml:space="preserve"> </w:t>
      </w:r>
      <w:r w:rsidRPr="00F40FD4">
        <w:rPr>
          <w:rFonts w:hint="eastAsia"/>
        </w:rPr>
        <w:t>《写作指南》规定三级节标题字号为小四</w:t>
      </w:r>
      <w:r w:rsidRPr="00F40FD4">
        <w:rPr>
          <w:rFonts w:hint="eastAsia"/>
        </w:rPr>
        <w:t>/13pt</w:t>
      </w:r>
      <w:r w:rsidRPr="00F40FD4">
        <w:rPr>
          <w:rFonts w:hint="eastAsia"/>
        </w:rPr>
        <w:t>，但小四本应对应</w:t>
      </w:r>
      <w:r w:rsidRPr="00F40FD4">
        <w:rPr>
          <w:rFonts w:hint="eastAsia"/>
        </w:rPr>
        <w:t>12pt</w:t>
      </w:r>
      <w:r w:rsidRPr="00F40FD4">
        <w:rPr>
          <w:rFonts w:hint="eastAsia"/>
        </w:rPr>
        <w:t>，故作更正。</w:t>
      </w:r>
    </w:p>
  </w:footnote>
  <w:footnote w:id="15">
    <w:p w14:paraId="6C0F10D7" w14:textId="77777777" w:rsidR="0051085B" w:rsidRDefault="0051085B" w:rsidP="0051085B">
      <w:pPr>
        <w:pStyle w:val="a7"/>
        <w:ind w:left="180" w:hanging="180"/>
      </w:pPr>
      <w:r>
        <w:rPr>
          <w:rStyle w:val="a9"/>
        </w:rPr>
        <w:footnoteRef/>
      </w:r>
      <w:r>
        <w:t xml:space="preserve"> </w:t>
      </w:r>
      <w:r w:rsidRPr="0051085B">
        <w:rPr>
          <w:rFonts w:hint="eastAsia"/>
        </w:rPr>
        <w:t>编号标题的编号无法自动调节中文与数字的间距。可以在</w:t>
      </w:r>
      <w:r w:rsidRPr="0051085B">
        <w:rPr>
          <w:rStyle w:val="-2"/>
          <w:rFonts w:hint="eastAsia"/>
          <w:sz w:val="18"/>
        </w:rPr>
        <w:t>字体</w:t>
      </w:r>
      <w:r w:rsidRPr="0051085B">
        <w:t>–</w:t>
      </w:r>
      <w:r w:rsidRPr="0051085B">
        <w:rPr>
          <w:rStyle w:val="-1"/>
          <w:rFonts w:hint="eastAsia"/>
          <w:sz w:val="18"/>
        </w:rPr>
        <w:t>高级</w:t>
      </w:r>
      <w:r w:rsidRPr="0051085B">
        <w:rPr>
          <w:rFonts w:hint="eastAsia"/>
        </w:rPr>
        <w:t>中设置</w:t>
      </w:r>
      <w:r w:rsidRPr="0051085B">
        <w:rPr>
          <w:rStyle w:val="-3"/>
          <w:rFonts w:hint="eastAsia"/>
          <w:sz w:val="18"/>
        </w:rPr>
        <w:t>字符间距</w:t>
      </w:r>
      <w:r w:rsidRPr="0051085B">
        <w:rPr>
          <w:rFonts w:hint="eastAsia"/>
        </w:rPr>
        <w:t>为</w:t>
      </w:r>
      <w:r w:rsidRPr="0051085B">
        <w:rPr>
          <w:rStyle w:val="-3"/>
          <w:rFonts w:hint="eastAsia"/>
          <w:sz w:val="18"/>
        </w:rPr>
        <w:t>加宽</w:t>
      </w:r>
      <w:r w:rsidR="00C37703">
        <w:rPr>
          <w:rFonts w:hint="eastAsia"/>
        </w:rPr>
        <w:t>以使其与标题</w:t>
      </w:r>
      <w:r w:rsidR="00391A76" w:rsidRPr="0051085B">
        <w:rPr>
          <w:rFonts w:hint="eastAsia"/>
        </w:rPr>
        <w:t>文字显示效果相近</w:t>
      </w:r>
      <w:r w:rsidR="00C37703">
        <w:rPr>
          <w:rFonts w:hint="eastAsia"/>
        </w:rPr>
        <w:t>。</w:t>
      </w:r>
    </w:p>
  </w:footnote>
  <w:footnote w:id="16">
    <w:p w14:paraId="1905F282" w14:textId="77777777" w:rsidR="006D3F00" w:rsidRPr="00623D6A" w:rsidRDefault="006D3F00" w:rsidP="006D3F00">
      <w:pPr>
        <w:pStyle w:val="a7"/>
        <w:ind w:left="180" w:hanging="180"/>
      </w:pPr>
      <w:r>
        <w:rPr>
          <w:rStyle w:val="a9"/>
        </w:rPr>
        <w:footnoteRef/>
      </w:r>
      <w:r>
        <w:t xml:space="preserve"> </w:t>
      </w:r>
      <w:r w:rsidRPr="00623D6A">
        <w:rPr>
          <w:rFonts w:hint="eastAsia"/>
        </w:rPr>
        <w:t>《写作指南》规定题注字号为五号</w:t>
      </w:r>
      <w:r w:rsidRPr="00623D6A">
        <w:rPr>
          <w:rFonts w:hint="eastAsia"/>
        </w:rPr>
        <w:t>/11pt</w:t>
      </w:r>
      <w:r w:rsidRPr="00623D6A">
        <w:rPr>
          <w:rFonts w:hint="eastAsia"/>
        </w:rPr>
        <w:t>，但五号本应对应</w:t>
      </w:r>
      <w:r w:rsidRPr="00623D6A">
        <w:rPr>
          <w:rFonts w:hint="eastAsia"/>
        </w:rPr>
        <w:t>10.5pt</w:t>
      </w:r>
      <w:r w:rsidRPr="00623D6A">
        <w:rPr>
          <w:rFonts w:hint="eastAsia"/>
        </w:rPr>
        <w:t>，故作更正。</w:t>
      </w:r>
    </w:p>
  </w:footnote>
  <w:footnote w:id="17">
    <w:p w14:paraId="14351602" w14:textId="77777777" w:rsidR="003F2FFE" w:rsidRDefault="003F2FFE">
      <w:pPr>
        <w:pStyle w:val="a7"/>
        <w:ind w:left="180" w:hanging="180"/>
      </w:pPr>
      <w:r>
        <w:rPr>
          <w:rStyle w:val="a9"/>
        </w:rPr>
        <w:footnoteRef/>
      </w:r>
      <w:r>
        <w:t xml:space="preserve"> </w:t>
      </w:r>
      <w:r w:rsidR="00A74A28">
        <w:rPr>
          <w:rFonts w:hint="eastAsia"/>
        </w:rPr>
        <w:t>版心宽度为</w:t>
      </w:r>
      <w:r w:rsidR="00A74A28">
        <w:rPr>
          <w:rFonts w:hint="eastAsia"/>
        </w:rPr>
        <w:t>21-3*2-0.2=14.8cm</w:t>
      </w:r>
      <w:r w:rsidR="00A74A28">
        <w:rPr>
          <w:rFonts w:hint="eastAsia"/>
        </w:rPr>
        <w:t>，对应小四字号的字符宽度为</w:t>
      </w:r>
      <w:r w:rsidR="00A74A28">
        <w:rPr>
          <w:rFonts w:hint="eastAsia"/>
        </w:rPr>
        <w:t>1</w:t>
      </w:r>
      <w:r w:rsidR="00A74A28">
        <w:t>4.8/(2.54/72*12)=34.96</w:t>
      </w:r>
      <w:r w:rsidR="00A74A28">
        <w:rPr>
          <w:rFonts w:hint="eastAsia"/>
        </w:rPr>
        <w:t>字符。</w:t>
      </w:r>
    </w:p>
  </w:footnote>
  <w:footnote w:id="18">
    <w:p w14:paraId="539A07B8" w14:textId="77777777" w:rsidR="005D5F2F" w:rsidRDefault="005D5F2F" w:rsidP="002B4BD4">
      <w:pPr>
        <w:pStyle w:val="a7"/>
        <w:ind w:left="180" w:hanging="180"/>
      </w:pPr>
      <w:r>
        <w:rPr>
          <w:rStyle w:val="a9"/>
        </w:rPr>
        <w:footnoteRef/>
      </w:r>
      <w:r>
        <w:t xml:space="preserve"> </w:t>
      </w:r>
      <w:r>
        <w:rPr>
          <w:rFonts w:hint="eastAsia"/>
        </w:rPr>
        <w:t>版心宽度</w:t>
      </w:r>
      <w:r>
        <w:rPr>
          <w:rFonts w:hint="eastAsia"/>
        </w:rPr>
        <w:t>2</w:t>
      </w:r>
      <w:r>
        <w:t>1-3*2-0.2=14.8cm</w:t>
      </w:r>
      <w:r>
        <w:rPr>
          <w:rFonts w:hint="eastAsia"/>
        </w:rPr>
        <w:t>。</w:t>
      </w:r>
      <w:r w:rsidRPr="00E32C47">
        <w:rPr>
          <w:rStyle w:val="-3"/>
          <w:rFonts w:hint="eastAsia"/>
          <w:sz w:val="18"/>
          <w:szCs w:val="11"/>
        </w:rPr>
        <w:t>题目：</w:t>
      </w:r>
      <w:r>
        <w:rPr>
          <w:rFonts w:hint="eastAsia"/>
        </w:rPr>
        <w:t>字号为</w:t>
      </w:r>
      <w:r>
        <w:rPr>
          <w:rFonts w:hint="eastAsia"/>
        </w:rPr>
        <w:t>18pt</w:t>
      </w:r>
      <w:r>
        <w:rPr>
          <w:rFonts w:hint="eastAsia"/>
        </w:rPr>
        <w:t>，宽度</w:t>
      </w:r>
      <w:r>
        <w:rPr>
          <w:rFonts w:hint="eastAsia"/>
        </w:rPr>
        <w:t>2.54/72*18*3=1.91cm</w:t>
      </w:r>
      <w:r>
        <w:rPr>
          <w:rFonts w:hint="eastAsia"/>
        </w:rPr>
        <w:t>，即为悬挂缩进距离；论文题目字号为</w:t>
      </w:r>
      <w:r>
        <w:rPr>
          <w:rFonts w:hint="eastAsia"/>
        </w:rPr>
        <w:t>26pt</w:t>
      </w:r>
      <w:r>
        <w:rPr>
          <w:rFonts w:hint="eastAsia"/>
        </w:rPr>
        <w:t>，一行最多</w:t>
      </w:r>
      <w:r>
        <w:rPr>
          <w:rFonts w:hint="eastAsia"/>
        </w:rPr>
        <w:t>13</w:t>
      </w:r>
      <w:r>
        <w:rPr>
          <w:rFonts w:hint="eastAsia"/>
        </w:rPr>
        <w:t>个字，宽度为</w:t>
      </w:r>
      <w:r>
        <w:rPr>
          <w:rFonts w:hint="eastAsia"/>
        </w:rPr>
        <w:t>2</w:t>
      </w:r>
      <w:r>
        <w:t>.54/72*26*13=11.92cm</w:t>
      </w:r>
      <w:r>
        <w:rPr>
          <w:rFonts w:hint="eastAsia"/>
        </w:rPr>
        <w:t>。为使文字位置居中，左右两侧距边界距离为</w:t>
      </w:r>
      <w:r>
        <w:rPr>
          <w:rFonts w:hint="eastAsia"/>
        </w:rPr>
        <w:t>(</w:t>
      </w:r>
      <w:r>
        <w:t>14.8-1.91-11.92)/2=0.49cm</w:t>
      </w:r>
      <w:r>
        <w:rPr>
          <w:rFonts w:hint="eastAsia"/>
        </w:rPr>
        <w:t>，即为左侧缩进距离。</w:t>
      </w:r>
    </w:p>
  </w:footnote>
  <w:footnote w:id="19">
    <w:p w14:paraId="5726F223" w14:textId="77777777" w:rsidR="00847E4B" w:rsidRDefault="00847E4B" w:rsidP="00847E4B">
      <w:pPr>
        <w:pStyle w:val="a7"/>
        <w:ind w:left="180" w:hanging="180"/>
      </w:pPr>
      <w:r>
        <w:rPr>
          <w:rStyle w:val="a9"/>
        </w:rPr>
        <w:footnoteRef/>
      </w:r>
      <w:r>
        <w:t xml:space="preserve"> </w:t>
      </w:r>
      <w:r w:rsidRPr="00847E4B">
        <w:rPr>
          <w:rFonts w:hint="eastAsia"/>
        </w:rPr>
        <w:t>《写作指南》规定封面作者信息及书脊的字体为仿宋</w:t>
      </w:r>
      <w:r w:rsidRPr="00847E4B">
        <w:rPr>
          <w:rFonts w:hint="eastAsia"/>
        </w:rPr>
        <w:t>_GB2312</w:t>
      </w:r>
      <w:r w:rsidRPr="00847E4B">
        <w:rPr>
          <w:rFonts w:hint="eastAsia"/>
        </w:rPr>
        <w:t>，但系统不自带该字体，故以仿宋代替。仿宋</w:t>
      </w:r>
      <w:r w:rsidRPr="00847E4B">
        <w:rPr>
          <w:rFonts w:hint="eastAsia"/>
        </w:rPr>
        <w:t>_GB2312</w:t>
      </w:r>
      <w:r w:rsidRPr="00847E4B">
        <w:rPr>
          <w:rFonts w:hint="eastAsia"/>
        </w:rPr>
        <w:t>字体仅包含</w:t>
      </w:r>
      <w:r>
        <w:rPr>
          <w:rFonts w:hint="eastAsia"/>
        </w:rPr>
        <w:t>了</w:t>
      </w:r>
      <w:r>
        <w:rPr>
          <w:rFonts w:hint="eastAsia"/>
        </w:rPr>
        <w:t>GB2312</w:t>
      </w:r>
      <w:r>
        <w:rPr>
          <w:rFonts w:hint="eastAsia"/>
        </w:rPr>
        <w:t>标准规定的</w:t>
      </w:r>
      <w:r w:rsidRPr="00847E4B">
        <w:rPr>
          <w:rFonts w:hint="eastAsia"/>
        </w:rPr>
        <w:t>6763</w:t>
      </w:r>
      <w:r w:rsidRPr="00847E4B">
        <w:rPr>
          <w:rFonts w:hint="eastAsia"/>
        </w:rPr>
        <w:t>个常用汉字，仿宋字体则在此基础上进行了字集的扩充、字形的修改</w:t>
      </w:r>
      <w:r>
        <w:rPr>
          <w:rFonts w:hint="eastAsia"/>
        </w:rPr>
        <w:t>等</w:t>
      </w:r>
      <w:r w:rsidRPr="00847E4B">
        <w:rPr>
          <w:rFonts w:hint="eastAsia"/>
        </w:rPr>
        <w:t>。二者外观差别不大，无需特地修改。</w:t>
      </w:r>
    </w:p>
  </w:footnote>
  <w:footnote w:id="20">
    <w:p w14:paraId="0C240FD2" w14:textId="77777777" w:rsidR="00DE05E1" w:rsidRPr="00DE05E1" w:rsidRDefault="00DE05E1">
      <w:pPr>
        <w:pStyle w:val="a7"/>
        <w:ind w:left="180" w:hanging="180"/>
      </w:pPr>
      <w:r>
        <w:rPr>
          <w:rStyle w:val="a9"/>
        </w:rPr>
        <w:footnoteRef/>
      </w:r>
      <w:r>
        <w:t xml:space="preserve"> </w:t>
      </w:r>
      <w:r w:rsidR="00A3084A">
        <w:rPr>
          <w:rFonts w:hint="eastAsia"/>
        </w:rPr>
        <w:t>题注字号为</w:t>
      </w:r>
      <w:r w:rsidR="00A3084A">
        <w:rPr>
          <w:rFonts w:hint="eastAsia"/>
        </w:rPr>
        <w:t>11pt</w:t>
      </w:r>
      <w:r w:rsidR="00A3084A">
        <w:rPr>
          <w:rFonts w:hint="eastAsia"/>
        </w:rPr>
        <w:t>，</w:t>
      </w:r>
      <w:r w:rsidRPr="00DE05E1">
        <w:rPr>
          <w:rFonts w:hint="eastAsia"/>
        </w:rPr>
        <w:t>单倍行距</w:t>
      </w:r>
      <w:r>
        <w:rPr>
          <w:rFonts w:hint="eastAsia"/>
        </w:rPr>
        <w:t>的</w:t>
      </w:r>
      <w:r w:rsidRPr="00DE05E1">
        <w:rPr>
          <w:rFonts w:hint="eastAsia"/>
        </w:rPr>
        <w:t>行高为</w:t>
      </w:r>
      <w:r w:rsidR="00A3084A">
        <w:rPr>
          <w:rFonts w:hint="eastAsia"/>
        </w:rPr>
        <w:t>字号大小的</w:t>
      </w:r>
      <w:r w:rsidRPr="00DE05E1">
        <w:rPr>
          <w:rFonts w:hint="eastAsia"/>
        </w:rPr>
        <w:t>1.36</w:t>
      </w:r>
      <w:r w:rsidR="00A3084A">
        <w:rPr>
          <w:rFonts w:hint="eastAsia"/>
        </w:rPr>
        <w:t>倍（见</w:t>
      </w:r>
      <w:r w:rsidR="00A3084A">
        <w:fldChar w:fldCharType="begin"/>
      </w:r>
      <w:r w:rsidR="00A3084A">
        <w:instrText xml:space="preserve"> </w:instrText>
      </w:r>
      <w:r w:rsidR="00A3084A">
        <w:rPr>
          <w:rFonts w:hint="eastAsia"/>
        </w:rPr>
        <w:instrText>REF _Ref129707015 \r \h</w:instrText>
      </w:r>
      <w:r w:rsidR="00A3084A">
        <w:instrText xml:space="preserve"> </w:instrText>
      </w:r>
      <w:r w:rsidR="00A3084A">
        <w:fldChar w:fldCharType="separate"/>
      </w:r>
      <w:r w:rsidR="00232739">
        <w:rPr>
          <w:rFonts w:hint="eastAsia"/>
        </w:rPr>
        <w:t>附录</w:t>
      </w:r>
      <w:r w:rsidR="00232739">
        <w:rPr>
          <w:rFonts w:hint="eastAsia"/>
        </w:rPr>
        <w:t>A</w:t>
      </w:r>
      <w:r w:rsidR="00A3084A">
        <w:fldChar w:fldCharType="end"/>
      </w:r>
      <w:r w:rsidR="00A3084A">
        <w:rPr>
          <w:rFonts w:hint="eastAsia"/>
        </w:rPr>
        <w:t>）</w:t>
      </w:r>
      <w:r w:rsidRPr="00DE05E1">
        <w:rPr>
          <w:rFonts w:hint="eastAsia"/>
        </w:rPr>
        <w:t>，加上段前后距，</w:t>
      </w:r>
      <w:r w:rsidR="003E7F59">
        <w:rPr>
          <w:rFonts w:hint="eastAsia"/>
        </w:rPr>
        <w:t>一行题注的</w:t>
      </w:r>
      <w:r w:rsidRPr="00DE05E1">
        <w:rPr>
          <w:rFonts w:hint="eastAsia"/>
        </w:rPr>
        <w:t>文本框高度即为</w:t>
      </w:r>
      <w:r w:rsidRPr="00DE05E1">
        <w:rPr>
          <w:rFonts w:hint="eastAsia"/>
        </w:rPr>
        <w:t>2.54/72*(11*1.36+12+</w:t>
      </w:r>
      <w:r>
        <w:rPr>
          <w:rFonts w:hint="eastAsia"/>
        </w:rPr>
        <w:t>12</w:t>
      </w:r>
      <w:r w:rsidRPr="00DE05E1">
        <w:rPr>
          <w:rFonts w:hint="eastAsia"/>
        </w:rPr>
        <w:t>)=1.</w:t>
      </w:r>
      <w:r>
        <w:rPr>
          <w:rFonts w:hint="eastAsia"/>
        </w:rPr>
        <w:t>37</w:t>
      </w:r>
      <w:r w:rsidRPr="00DE05E1">
        <w:rPr>
          <w:rFonts w:hint="eastAsia"/>
        </w:rPr>
        <w:t>cm</w:t>
      </w:r>
      <w:r w:rsidRPr="00DE05E1">
        <w:rPr>
          <w:rFonts w:hint="eastAsia"/>
        </w:rPr>
        <w:t>。</w:t>
      </w:r>
      <w:r w:rsidR="00A3084A">
        <w:rPr>
          <w:rFonts w:hint="eastAsia"/>
        </w:rPr>
        <w:t>若上文设置表格高度时勾选了指定高度，则高度值与之相同。</w:t>
      </w:r>
    </w:p>
  </w:footnote>
  <w:footnote w:id="21">
    <w:p w14:paraId="5E7F9C5E" w14:textId="77777777" w:rsidR="00E45C17" w:rsidRDefault="00E45C17" w:rsidP="00E45C17">
      <w:pPr>
        <w:pStyle w:val="a7"/>
        <w:ind w:left="180" w:hanging="180"/>
      </w:pPr>
      <w:r>
        <w:rPr>
          <w:rStyle w:val="a9"/>
        </w:rPr>
        <w:footnoteRef/>
      </w:r>
      <w:r>
        <w:t xml:space="preserve"> </w:t>
      </w:r>
      <w:r w:rsidR="00410F93" w:rsidRPr="00410F93">
        <w:rPr>
          <w:rFonts w:hint="eastAsia"/>
        </w:rPr>
        <w:t>在</w:t>
      </w:r>
      <w:r w:rsidR="00410F93" w:rsidRPr="00410F93">
        <w:rPr>
          <w:rStyle w:val="-1"/>
          <w:rFonts w:hint="eastAsia"/>
          <w:sz w:val="18"/>
        </w:rPr>
        <w:t>文档网格</w:t>
      </w:r>
      <w:r w:rsidRPr="00410F93">
        <w:rPr>
          <w:rFonts w:hint="eastAsia"/>
        </w:rPr>
        <w:t>设置文</w:t>
      </w:r>
      <w:r w:rsidRPr="003A1939">
        <w:rPr>
          <w:rFonts w:hint="eastAsia"/>
        </w:rPr>
        <w:t>档行网格</w:t>
      </w:r>
      <w:r w:rsidR="00580573">
        <w:rPr>
          <w:rFonts w:hint="eastAsia"/>
        </w:rPr>
        <w:t>间距</w:t>
      </w:r>
      <w:r w:rsidRPr="003A1939">
        <w:rPr>
          <w:rFonts w:hint="eastAsia"/>
        </w:rPr>
        <w:t>时，</w:t>
      </w:r>
      <w:r w:rsidR="00580573">
        <w:rPr>
          <w:rFonts w:hint="eastAsia"/>
        </w:rPr>
        <w:t>间距默认值</w:t>
      </w:r>
      <w:r w:rsidRPr="003A1939">
        <w:rPr>
          <w:rFonts w:hint="eastAsia"/>
        </w:rPr>
        <w:t>即为当前字号的</w:t>
      </w:r>
      <w:r w:rsidRPr="003A1939">
        <w:rPr>
          <w:rFonts w:hint="eastAsia"/>
        </w:rPr>
        <w:t>1.36</w:t>
      </w:r>
      <w:r w:rsidRPr="003A1939">
        <w:rPr>
          <w:rFonts w:hint="eastAsia"/>
        </w:rPr>
        <w:t>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85CC5" w14:textId="77777777" w:rsidR="00F6143A" w:rsidRDefault="00F6143A">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7B55D" w14:textId="77777777" w:rsidR="00F6143A" w:rsidRDefault="00F6143A">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966C0" w14:textId="77777777" w:rsidR="00665A30" w:rsidRDefault="00665A30">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12A66" w14:textId="77777777" w:rsidR="00665A30" w:rsidRDefault="00665A30">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C700BC4"/>
    <w:lvl w:ilvl="0">
      <w:start w:val="1"/>
      <w:numFmt w:val="upperRoman"/>
      <w:pStyle w:val="5"/>
      <w:lvlText w:val="%1"/>
      <w:lvlJc w:val="left"/>
      <w:pPr>
        <w:ind w:left="2100" w:hanging="420"/>
      </w:pPr>
      <w:rPr>
        <w:rFonts w:hint="eastAsia"/>
      </w:rPr>
    </w:lvl>
  </w:abstractNum>
  <w:abstractNum w:abstractNumId="1" w15:restartNumberingAfterBreak="0">
    <w:nsid w:val="FFFFFF7D"/>
    <w:multiLevelType w:val="singleLevel"/>
    <w:tmpl w:val="2DD226DE"/>
    <w:lvl w:ilvl="0">
      <w:start w:val="1"/>
      <w:numFmt w:val="chineseCountingThousand"/>
      <w:pStyle w:val="4"/>
      <w:lvlText w:val="%1、"/>
      <w:lvlJc w:val="left"/>
      <w:pPr>
        <w:ind w:left="1680" w:hanging="420"/>
      </w:pPr>
    </w:lvl>
  </w:abstractNum>
  <w:abstractNum w:abstractNumId="2" w15:restartNumberingAfterBreak="0">
    <w:nsid w:val="FFFFFF7E"/>
    <w:multiLevelType w:val="singleLevel"/>
    <w:tmpl w:val="ABB028C0"/>
    <w:lvl w:ilvl="0">
      <w:start w:val="1"/>
      <w:numFmt w:val="lowerLetter"/>
      <w:pStyle w:val="3"/>
      <w:lvlText w:val="%1."/>
      <w:lvlJc w:val="left"/>
      <w:pPr>
        <w:ind w:left="1260" w:hanging="420"/>
      </w:pPr>
      <w:rPr>
        <w:rFonts w:hint="eastAsia"/>
      </w:rPr>
    </w:lvl>
  </w:abstractNum>
  <w:abstractNum w:abstractNumId="3" w15:restartNumberingAfterBreak="0">
    <w:nsid w:val="FFFFFF7F"/>
    <w:multiLevelType w:val="singleLevel"/>
    <w:tmpl w:val="A692AC76"/>
    <w:lvl w:ilvl="0">
      <w:start w:val="1"/>
      <w:numFmt w:val="decimal"/>
      <w:pStyle w:val="2"/>
      <w:lvlText w:val="(%1)"/>
      <w:lvlJc w:val="left"/>
      <w:pPr>
        <w:ind w:left="620" w:hanging="420"/>
      </w:pPr>
      <w:rPr>
        <w:rFonts w:hint="eastAsia"/>
      </w:rPr>
    </w:lvl>
  </w:abstractNum>
  <w:abstractNum w:abstractNumId="4" w15:restartNumberingAfterBreak="0">
    <w:nsid w:val="FFFFFF80"/>
    <w:multiLevelType w:val="singleLevel"/>
    <w:tmpl w:val="D2525132"/>
    <w:lvl w:ilvl="0">
      <w:start w:val="1"/>
      <w:numFmt w:val="bullet"/>
      <w:pStyle w:val="50"/>
      <w:lvlText w:val="●"/>
      <w:lvlJc w:val="left"/>
      <w:pPr>
        <w:ind w:left="2100" w:hanging="420"/>
      </w:pPr>
      <w:rPr>
        <w:rFonts w:ascii="Times New Roman" w:hAnsi="Times New Roman" w:cs="Times New Roman" w:hint="default"/>
      </w:rPr>
    </w:lvl>
  </w:abstractNum>
  <w:abstractNum w:abstractNumId="5" w15:restartNumberingAfterBreak="0">
    <w:nsid w:val="FFFFFF81"/>
    <w:multiLevelType w:val="singleLevel"/>
    <w:tmpl w:val="33FE07E0"/>
    <w:lvl w:ilvl="0">
      <w:start w:val="1"/>
      <w:numFmt w:val="bullet"/>
      <w:pStyle w:val="40"/>
      <w:lvlText w:val="▫"/>
      <w:lvlJc w:val="left"/>
      <w:pPr>
        <w:ind w:left="1680" w:hanging="420"/>
      </w:pPr>
      <w:rPr>
        <w:rFonts w:ascii="Times New Roman" w:hAnsi="Times New Roman" w:cs="Times New Roman" w:hint="default"/>
      </w:rPr>
    </w:lvl>
  </w:abstractNum>
  <w:abstractNum w:abstractNumId="6" w15:restartNumberingAfterBreak="0">
    <w:nsid w:val="FFFFFF82"/>
    <w:multiLevelType w:val="singleLevel"/>
    <w:tmpl w:val="1C7659EC"/>
    <w:lvl w:ilvl="0">
      <w:start w:val="1"/>
      <w:numFmt w:val="bullet"/>
      <w:pStyle w:val="30"/>
      <w:lvlText w:val="▪"/>
      <w:lvlJc w:val="left"/>
      <w:pPr>
        <w:ind w:left="1260" w:hanging="420"/>
      </w:pPr>
      <w:rPr>
        <w:rFonts w:ascii="Times New Roman" w:hAnsi="Times New Roman" w:cs="Times New Roman" w:hint="default"/>
      </w:rPr>
    </w:lvl>
  </w:abstractNum>
  <w:abstractNum w:abstractNumId="7" w15:restartNumberingAfterBreak="0">
    <w:nsid w:val="FFFFFF83"/>
    <w:multiLevelType w:val="singleLevel"/>
    <w:tmpl w:val="F1584DF8"/>
    <w:lvl w:ilvl="0">
      <w:start w:val="1"/>
      <w:numFmt w:val="bullet"/>
      <w:pStyle w:val="20"/>
      <w:lvlText w:val="◦"/>
      <w:lvlJc w:val="left"/>
      <w:pPr>
        <w:ind w:left="840" w:hanging="420"/>
      </w:pPr>
      <w:rPr>
        <w:rFonts w:ascii="Times New Roman" w:hAnsi="Times New Roman" w:cs="Times New Roman" w:hint="default"/>
      </w:rPr>
    </w:lvl>
  </w:abstractNum>
  <w:abstractNum w:abstractNumId="8" w15:restartNumberingAfterBreak="0">
    <w:nsid w:val="FFFFFF88"/>
    <w:multiLevelType w:val="singleLevel"/>
    <w:tmpl w:val="F042D124"/>
    <w:lvl w:ilvl="0">
      <w:start w:val="1"/>
      <w:numFmt w:val="decimal"/>
      <w:pStyle w:val="a"/>
      <w:lvlText w:val="%1."/>
      <w:lvlJc w:val="left"/>
      <w:pPr>
        <w:ind w:left="420" w:hanging="420"/>
      </w:pPr>
      <w:rPr>
        <w:rFonts w:hint="eastAsia"/>
      </w:rPr>
    </w:lvl>
  </w:abstractNum>
  <w:abstractNum w:abstractNumId="9" w15:restartNumberingAfterBreak="0">
    <w:nsid w:val="FFFFFF89"/>
    <w:multiLevelType w:val="singleLevel"/>
    <w:tmpl w:val="34561044"/>
    <w:lvl w:ilvl="0">
      <w:start w:val="1"/>
      <w:numFmt w:val="bullet"/>
      <w:pStyle w:val="a0"/>
      <w:lvlText w:val="•"/>
      <w:lvlJc w:val="left"/>
      <w:pPr>
        <w:ind w:left="420" w:hanging="420"/>
      </w:pPr>
      <w:rPr>
        <w:rFonts w:ascii="Times New Roman" w:hAnsi="Times New Roman" w:cs="Times New Roman" w:hint="default"/>
      </w:rPr>
    </w:lvl>
  </w:abstractNum>
  <w:abstractNum w:abstractNumId="10" w15:restartNumberingAfterBreak="0">
    <w:nsid w:val="16DA700B"/>
    <w:multiLevelType w:val="hybridMultilevel"/>
    <w:tmpl w:val="59022A8C"/>
    <w:lvl w:ilvl="0" w:tplc="5852DDA2">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8171DA"/>
    <w:multiLevelType w:val="multilevel"/>
    <w:tmpl w:val="85FC8160"/>
    <w:styleLink w:val="111111"/>
    <w:lvl w:ilvl="0">
      <w:start w:val="1"/>
      <w:numFmt w:val="decimal"/>
      <w:pStyle w:val="1"/>
      <w:suff w:val="nothing"/>
      <w:lvlText w:val="第%1章"/>
      <w:lvlJc w:val="left"/>
      <w:pPr>
        <w:ind w:left="0" w:firstLine="0"/>
      </w:pPr>
      <w:rPr>
        <w:rFonts w:hint="eastAsia"/>
        <w:spacing w:val="0"/>
      </w:rPr>
    </w:lvl>
    <w:lvl w:ilvl="1">
      <w:start w:val="1"/>
      <w:numFmt w:val="decimal"/>
      <w:pStyle w:val="21"/>
      <w:suff w:val="nothing"/>
      <w:lvlText w:val="%1.%2"/>
      <w:lvlJc w:val="left"/>
      <w:pPr>
        <w:ind w:left="0" w:firstLine="0"/>
      </w:pPr>
      <w:rPr>
        <w:rFonts w:hint="eastAsia"/>
      </w:rPr>
    </w:lvl>
    <w:lvl w:ilvl="2">
      <w:start w:val="1"/>
      <w:numFmt w:val="decimal"/>
      <w:pStyle w:val="31"/>
      <w:suff w:val="nothing"/>
      <w:lvlText w:val="%1.%2.%3"/>
      <w:lvlJc w:val="left"/>
      <w:pPr>
        <w:ind w:left="0" w:firstLine="0"/>
      </w:pPr>
      <w:rPr>
        <w:rFonts w:hint="eastAsia"/>
      </w:rPr>
    </w:lvl>
    <w:lvl w:ilvl="3">
      <w:start w:val="1"/>
      <w:numFmt w:val="decimal"/>
      <w:pStyle w:val="41"/>
      <w:suff w:val="nothing"/>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3E23133C"/>
    <w:multiLevelType w:val="multilevel"/>
    <w:tmpl w:val="DB56F832"/>
    <w:lvl w:ilvl="0">
      <w:start w:val="1"/>
      <w:numFmt w:val="upperLetter"/>
      <w:suff w:val="nothing"/>
      <w:lvlText w:val="附录%1"/>
      <w:lvlJc w:val="left"/>
      <w:pPr>
        <w:ind w:left="0" w:firstLine="0"/>
      </w:pPr>
      <w:rPr>
        <w:rFonts w:ascii="Arial" w:eastAsia="黑体" w:hAnsi="Arial" w:hint="default"/>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552C400F"/>
    <w:multiLevelType w:val="multilevel"/>
    <w:tmpl w:val="E6BE8BC6"/>
    <w:styleLink w:val="1111110"/>
    <w:lvl w:ilvl="0">
      <w:start w:val="1"/>
      <w:numFmt w:val="upperLetter"/>
      <w:pStyle w:val="10"/>
      <w:suff w:val="nothing"/>
      <w:lvlText w:val="附录%1"/>
      <w:lvlJc w:val="left"/>
      <w:pPr>
        <w:ind w:left="0" w:firstLine="0"/>
      </w:pPr>
      <w:rPr>
        <w:rFonts w:hint="eastAsia"/>
      </w:rPr>
    </w:lvl>
    <w:lvl w:ilvl="1">
      <w:start w:val="1"/>
      <w:numFmt w:val="decimal"/>
      <w:pStyle w:val="22"/>
      <w:suff w:val="nothing"/>
      <w:lvlText w:val="%1.%2"/>
      <w:lvlJc w:val="left"/>
      <w:pPr>
        <w:ind w:left="0" w:firstLine="0"/>
      </w:pPr>
      <w:rPr>
        <w:rFonts w:hint="eastAsia"/>
      </w:rPr>
    </w:lvl>
    <w:lvl w:ilvl="2">
      <w:start w:val="1"/>
      <w:numFmt w:val="decimal"/>
      <w:pStyle w:val="32"/>
      <w:suff w:val="nothing"/>
      <w:lvlText w:val="%1.%2.%3"/>
      <w:lvlJc w:val="left"/>
      <w:pPr>
        <w:ind w:left="0" w:firstLine="0"/>
      </w:pPr>
      <w:rPr>
        <w:rFonts w:hint="eastAsia"/>
      </w:rPr>
    </w:lvl>
    <w:lvl w:ilvl="3">
      <w:start w:val="1"/>
      <w:numFmt w:val="decimal"/>
      <w:pStyle w:val="42"/>
      <w:suff w:val="nothing"/>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393940560">
    <w:abstractNumId w:val="8"/>
  </w:num>
  <w:num w:numId="2" w16cid:durableId="338893491">
    <w:abstractNumId w:val="3"/>
  </w:num>
  <w:num w:numId="3" w16cid:durableId="993293679">
    <w:abstractNumId w:val="2"/>
  </w:num>
  <w:num w:numId="4" w16cid:durableId="485588019">
    <w:abstractNumId w:val="1"/>
  </w:num>
  <w:num w:numId="5" w16cid:durableId="844058545">
    <w:abstractNumId w:val="0"/>
  </w:num>
  <w:num w:numId="6" w16cid:durableId="119080826">
    <w:abstractNumId w:val="9"/>
  </w:num>
  <w:num w:numId="7" w16cid:durableId="1546746745">
    <w:abstractNumId w:val="7"/>
  </w:num>
  <w:num w:numId="8" w16cid:durableId="841972834">
    <w:abstractNumId w:val="6"/>
  </w:num>
  <w:num w:numId="9" w16cid:durableId="1310744918">
    <w:abstractNumId w:val="5"/>
  </w:num>
  <w:num w:numId="10" w16cid:durableId="1380009014">
    <w:abstractNumId w:val="4"/>
  </w:num>
  <w:num w:numId="11" w16cid:durableId="493953133">
    <w:abstractNumId w:val="11"/>
    <w:lvlOverride w:ilvl="0">
      <w:lvl w:ilvl="0">
        <w:start w:val="1"/>
        <w:numFmt w:val="decimal"/>
        <w:pStyle w:val="1"/>
        <w:suff w:val="nothing"/>
        <w:lvlText w:val="第%1章"/>
        <w:lvlJc w:val="left"/>
        <w:pPr>
          <w:ind w:left="0" w:firstLine="0"/>
        </w:pPr>
        <w:rPr>
          <w:rFonts w:hint="eastAsia"/>
          <w:spacing w:val="40"/>
        </w:rPr>
      </w:lvl>
    </w:lvlOverride>
    <w:lvlOverride w:ilvl="1">
      <w:lvl w:ilvl="1">
        <w:start w:val="1"/>
        <w:numFmt w:val="decimal"/>
        <w:pStyle w:val="21"/>
        <w:suff w:val="nothing"/>
        <w:lvlText w:val="%1.%2"/>
        <w:lvlJc w:val="left"/>
        <w:pPr>
          <w:ind w:left="0" w:firstLine="0"/>
        </w:pPr>
        <w:rPr>
          <w:rFonts w:hint="eastAsia"/>
        </w:rPr>
      </w:lvl>
    </w:lvlOverride>
    <w:lvlOverride w:ilvl="2">
      <w:lvl w:ilvl="2">
        <w:start w:val="1"/>
        <w:numFmt w:val="decimal"/>
        <w:pStyle w:val="31"/>
        <w:suff w:val="nothing"/>
        <w:lvlText w:val="%1.%2.%3"/>
        <w:lvlJc w:val="left"/>
        <w:pPr>
          <w:ind w:left="0" w:firstLine="0"/>
        </w:pPr>
        <w:rPr>
          <w:rFonts w:hint="eastAsia"/>
        </w:rPr>
      </w:lvl>
    </w:lvlOverride>
    <w:lvlOverride w:ilvl="3">
      <w:lvl w:ilvl="3">
        <w:start w:val="1"/>
        <w:numFmt w:val="decimal"/>
        <w:pStyle w:val="41"/>
        <w:suff w:val="nothing"/>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2" w16cid:durableId="808010684">
    <w:abstractNumId w:val="13"/>
  </w:num>
  <w:num w:numId="13" w16cid:durableId="106436689">
    <w:abstractNumId w:val="10"/>
  </w:num>
  <w:num w:numId="14" w16cid:durableId="1657294238">
    <w:abstractNumId w:val="11"/>
  </w:num>
  <w:num w:numId="15" w16cid:durableId="163598482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480"/>
  <w:drawingGridHorizontalSpacing w:val="247"/>
  <w:drawingGridVerticalSpacing w:val="163"/>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9"/>
    <w:rsid w:val="00011A0D"/>
    <w:rsid w:val="00017DAC"/>
    <w:rsid w:val="000201A5"/>
    <w:rsid w:val="00030827"/>
    <w:rsid w:val="00033F1B"/>
    <w:rsid w:val="000366BC"/>
    <w:rsid w:val="00037841"/>
    <w:rsid w:val="000408A0"/>
    <w:rsid w:val="000458AE"/>
    <w:rsid w:val="00047B29"/>
    <w:rsid w:val="000524AA"/>
    <w:rsid w:val="00054A96"/>
    <w:rsid w:val="00056D50"/>
    <w:rsid w:val="000575E5"/>
    <w:rsid w:val="00057F9A"/>
    <w:rsid w:val="00077C07"/>
    <w:rsid w:val="00081A77"/>
    <w:rsid w:val="0008568C"/>
    <w:rsid w:val="00091373"/>
    <w:rsid w:val="00093FF7"/>
    <w:rsid w:val="000963A1"/>
    <w:rsid w:val="000A60BB"/>
    <w:rsid w:val="000A7DD6"/>
    <w:rsid w:val="000B0E72"/>
    <w:rsid w:val="000B5C4E"/>
    <w:rsid w:val="000C26E5"/>
    <w:rsid w:val="000C2D9C"/>
    <w:rsid w:val="000C313F"/>
    <w:rsid w:val="000C3A3E"/>
    <w:rsid w:val="000C7EC0"/>
    <w:rsid w:val="000D430C"/>
    <w:rsid w:val="000D43E4"/>
    <w:rsid w:val="000E4616"/>
    <w:rsid w:val="000F017E"/>
    <w:rsid w:val="000F5DDB"/>
    <w:rsid w:val="000F647C"/>
    <w:rsid w:val="0011055A"/>
    <w:rsid w:val="00110AA1"/>
    <w:rsid w:val="001118FA"/>
    <w:rsid w:val="0011336D"/>
    <w:rsid w:val="0011532C"/>
    <w:rsid w:val="0011698A"/>
    <w:rsid w:val="001241F2"/>
    <w:rsid w:val="0014174F"/>
    <w:rsid w:val="00152BCC"/>
    <w:rsid w:val="00153E57"/>
    <w:rsid w:val="00156E26"/>
    <w:rsid w:val="00157122"/>
    <w:rsid w:val="0017083B"/>
    <w:rsid w:val="00181B65"/>
    <w:rsid w:val="001865E8"/>
    <w:rsid w:val="0018689F"/>
    <w:rsid w:val="0019735E"/>
    <w:rsid w:val="001A2E3F"/>
    <w:rsid w:val="001B2191"/>
    <w:rsid w:val="001C2119"/>
    <w:rsid w:val="001C266D"/>
    <w:rsid w:val="001C54F2"/>
    <w:rsid w:val="001C5B9E"/>
    <w:rsid w:val="001C7281"/>
    <w:rsid w:val="001D1ACA"/>
    <w:rsid w:val="001D3FF3"/>
    <w:rsid w:val="001D7FD8"/>
    <w:rsid w:val="001E0F90"/>
    <w:rsid w:val="001E33E6"/>
    <w:rsid w:val="001E47C9"/>
    <w:rsid w:val="001E607B"/>
    <w:rsid w:val="00204EFA"/>
    <w:rsid w:val="00207181"/>
    <w:rsid w:val="002131D1"/>
    <w:rsid w:val="00213972"/>
    <w:rsid w:val="00231B64"/>
    <w:rsid w:val="00232734"/>
    <w:rsid w:val="00232739"/>
    <w:rsid w:val="00235220"/>
    <w:rsid w:val="00235533"/>
    <w:rsid w:val="0024394F"/>
    <w:rsid w:val="00260C26"/>
    <w:rsid w:val="00276647"/>
    <w:rsid w:val="00290DE6"/>
    <w:rsid w:val="0029223C"/>
    <w:rsid w:val="002A3C31"/>
    <w:rsid w:val="002A594F"/>
    <w:rsid w:val="002B34DD"/>
    <w:rsid w:val="002B3646"/>
    <w:rsid w:val="002B4AF6"/>
    <w:rsid w:val="002B4BD4"/>
    <w:rsid w:val="002B6010"/>
    <w:rsid w:val="002E2419"/>
    <w:rsid w:val="002F0291"/>
    <w:rsid w:val="002F5A32"/>
    <w:rsid w:val="00312E4B"/>
    <w:rsid w:val="00317D8F"/>
    <w:rsid w:val="003203D0"/>
    <w:rsid w:val="00323DAA"/>
    <w:rsid w:val="0032496D"/>
    <w:rsid w:val="00325A9D"/>
    <w:rsid w:val="00327F39"/>
    <w:rsid w:val="003377E4"/>
    <w:rsid w:val="0034236E"/>
    <w:rsid w:val="0034680E"/>
    <w:rsid w:val="00351ABC"/>
    <w:rsid w:val="00355C7E"/>
    <w:rsid w:val="00361834"/>
    <w:rsid w:val="0036280A"/>
    <w:rsid w:val="0036317E"/>
    <w:rsid w:val="00370FE2"/>
    <w:rsid w:val="00373674"/>
    <w:rsid w:val="00376BCD"/>
    <w:rsid w:val="003804FB"/>
    <w:rsid w:val="003807D6"/>
    <w:rsid w:val="0038098C"/>
    <w:rsid w:val="00382D4D"/>
    <w:rsid w:val="00386E31"/>
    <w:rsid w:val="0039025B"/>
    <w:rsid w:val="00391A76"/>
    <w:rsid w:val="00394160"/>
    <w:rsid w:val="003A00F1"/>
    <w:rsid w:val="003A446A"/>
    <w:rsid w:val="003A6F73"/>
    <w:rsid w:val="003A76C6"/>
    <w:rsid w:val="003B037A"/>
    <w:rsid w:val="003B5568"/>
    <w:rsid w:val="003B5B1B"/>
    <w:rsid w:val="003B7BC3"/>
    <w:rsid w:val="003D7EF8"/>
    <w:rsid w:val="003E7F59"/>
    <w:rsid w:val="003F2FFE"/>
    <w:rsid w:val="004010F9"/>
    <w:rsid w:val="00404262"/>
    <w:rsid w:val="004072B7"/>
    <w:rsid w:val="00407639"/>
    <w:rsid w:val="00410C18"/>
    <w:rsid w:val="00410F93"/>
    <w:rsid w:val="00412A9A"/>
    <w:rsid w:val="00414597"/>
    <w:rsid w:val="00417C60"/>
    <w:rsid w:val="00421298"/>
    <w:rsid w:val="00423D71"/>
    <w:rsid w:val="00425A3E"/>
    <w:rsid w:val="004308DE"/>
    <w:rsid w:val="0043453E"/>
    <w:rsid w:val="004347BB"/>
    <w:rsid w:val="00442BB1"/>
    <w:rsid w:val="00446945"/>
    <w:rsid w:val="00452500"/>
    <w:rsid w:val="0045507F"/>
    <w:rsid w:val="0046422D"/>
    <w:rsid w:val="00464D8A"/>
    <w:rsid w:val="004657D6"/>
    <w:rsid w:val="00465992"/>
    <w:rsid w:val="00473427"/>
    <w:rsid w:val="00480627"/>
    <w:rsid w:val="00487E68"/>
    <w:rsid w:val="004B5D70"/>
    <w:rsid w:val="004B7E1E"/>
    <w:rsid w:val="004D0259"/>
    <w:rsid w:val="004D3585"/>
    <w:rsid w:val="004E5568"/>
    <w:rsid w:val="004E6888"/>
    <w:rsid w:val="004F256E"/>
    <w:rsid w:val="004F40E5"/>
    <w:rsid w:val="004F49AB"/>
    <w:rsid w:val="00500526"/>
    <w:rsid w:val="0050753D"/>
    <w:rsid w:val="0051085B"/>
    <w:rsid w:val="00511DC5"/>
    <w:rsid w:val="005151A6"/>
    <w:rsid w:val="005157D4"/>
    <w:rsid w:val="00540711"/>
    <w:rsid w:val="00552806"/>
    <w:rsid w:val="00554F53"/>
    <w:rsid w:val="005612D3"/>
    <w:rsid w:val="00570706"/>
    <w:rsid w:val="005722EE"/>
    <w:rsid w:val="005778DE"/>
    <w:rsid w:val="00580573"/>
    <w:rsid w:val="00581A7A"/>
    <w:rsid w:val="00592877"/>
    <w:rsid w:val="005959A4"/>
    <w:rsid w:val="005A5681"/>
    <w:rsid w:val="005B1D06"/>
    <w:rsid w:val="005B582A"/>
    <w:rsid w:val="005C26B3"/>
    <w:rsid w:val="005C2A73"/>
    <w:rsid w:val="005C5ABF"/>
    <w:rsid w:val="005D5F2F"/>
    <w:rsid w:val="005D7F28"/>
    <w:rsid w:val="005E17EC"/>
    <w:rsid w:val="005E5AE5"/>
    <w:rsid w:val="00601CEF"/>
    <w:rsid w:val="00611B30"/>
    <w:rsid w:val="0061374C"/>
    <w:rsid w:val="006141DA"/>
    <w:rsid w:val="0062284D"/>
    <w:rsid w:val="00623D6A"/>
    <w:rsid w:val="0063457C"/>
    <w:rsid w:val="00643585"/>
    <w:rsid w:val="00644CBE"/>
    <w:rsid w:val="00645AB6"/>
    <w:rsid w:val="00650B70"/>
    <w:rsid w:val="00657980"/>
    <w:rsid w:val="006579FA"/>
    <w:rsid w:val="00663A95"/>
    <w:rsid w:val="00664DDB"/>
    <w:rsid w:val="00665A30"/>
    <w:rsid w:val="00667BAA"/>
    <w:rsid w:val="00683406"/>
    <w:rsid w:val="00686F2D"/>
    <w:rsid w:val="00692B5E"/>
    <w:rsid w:val="006944E6"/>
    <w:rsid w:val="00697A04"/>
    <w:rsid w:val="006B287B"/>
    <w:rsid w:val="006C2F67"/>
    <w:rsid w:val="006C6A75"/>
    <w:rsid w:val="006D3F00"/>
    <w:rsid w:val="006D4194"/>
    <w:rsid w:val="006D7C19"/>
    <w:rsid w:val="006E141F"/>
    <w:rsid w:val="006E15F0"/>
    <w:rsid w:val="006E3341"/>
    <w:rsid w:val="006F2BAD"/>
    <w:rsid w:val="006F4A36"/>
    <w:rsid w:val="0070165F"/>
    <w:rsid w:val="00702866"/>
    <w:rsid w:val="00712536"/>
    <w:rsid w:val="0071281D"/>
    <w:rsid w:val="00713DD3"/>
    <w:rsid w:val="00717C30"/>
    <w:rsid w:val="007248ED"/>
    <w:rsid w:val="00726353"/>
    <w:rsid w:val="00726B07"/>
    <w:rsid w:val="007306ED"/>
    <w:rsid w:val="0073235B"/>
    <w:rsid w:val="007338AE"/>
    <w:rsid w:val="00741871"/>
    <w:rsid w:val="00742F1A"/>
    <w:rsid w:val="00747546"/>
    <w:rsid w:val="00747BB3"/>
    <w:rsid w:val="00750C3F"/>
    <w:rsid w:val="00750E6B"/>
    <w:rsid w:val="007650AE"/>
    <w:rsid w:val="00766CDC"/>
    <w:rsid w:val="00767935"/>
    <w:rsid w:val="00776398"/>
    <w:rsid w:val="00776975"/>
    <w:rsid w:val="00776FA0"/>
    <w:rsid w:val="007869C5"/>
    <w:rsid w:val="0078777D"/>
    <w:rsid w:val="00796668"/>
    <w:rsid w:val="00797756"/>
    <w:rsid w:val="007A4565"/>
    <w:rsid w:val="007B19AE"/>
    <w:rsid w:val="007B4135"/>
    <w:rsid w:val="007B7871"/>
    <w:rsid w:val="007C2870"/>
    <w:rsid w:val="007C6F2C"/>
    <w:rsid w:val="007E1D46"/>
    <w:rsid w:val="007F459E"/>
    <w:rsid w:val="00804137"/>
    <w:rsid w:val="00805E8D"/>
    <w:rsid w:val="0081402D"/>
    <w:rsid w:val="008369A8"/>
    <w:rsid w:val="00836DCE"/>
    <w:rsid w:val="0084064E"/>
    <w:rsid w:val="00847E4B"/>
    <w:rsid w:val="0085593B"/>
    <w:rsid w:val="00857ABE"/>
    <w:rsid w:val="00857BCB"/>
    <w:rsid w:val="00862EC6"/>
    <w:rsid w:val="00870CF0"/>
    <w:rsid w:val="00871407"/>
    <w:rsid w:val="008A1058"/>
    <w:rsid w:val="008B1171"/>
    <w:rsid w:val="008B2F03"/>
    <w:rsid w:val="008B74B2"/>
    <w:rsid w:val="008C60A6"/>
    <w:rsid w:val="008C6803"/>
    <w:rsid w:val="008E798C"/>
    <w:rsid w:val="008F1BA1"/>
    <w:rsid w:val="008F6E84"/>
    <w:rsid w:val="009009D4"/>
    <w:rsid w:val="0090358B"/>
    <w:rsid w:val="00911181"/>
    <w:rsid w:val="009142D8"/>
    <w:rsid w:val="0092291D"/>
    <w:rsid w:val="009264A4"/>
    <w:rsid w:val="00927178"/>
    <w:rsid w:val="009328C7"/>
    <w:rsid w:val="009337EE"/>
    <w:rsid w:val="00935868"/>
    <w:rsid w:val="00937CCC"/>
    <w:rsid w:val="00955D28"/>
    <w:rsid w:val="0095776E"/>
    <w:rsid w:val="009635BA"/>
    <w:rsid w:val="00965E5E"/>
    <w:rsid w:val="009667B2"/>
    <w:rsid w:val="00973E8E"/>
    <w:rsid w:val="0097557B"/>
    <w:rsid w:val="009A21DF"/>
    <w:rsid w:val="009A22D5"/>
    <w:rsid w:val="009A38A3"/>
    <w:rsid w:val="009A4389"/>
    <w:rsid w:val="009B6EE5"/>
    <w:rsid w:val="009D211F"/>
    <w:rsid w:val="009D4D60"/>
    <w:rsid w:val="009D64D9"/>
    <w:rsid w:val="009E3135"/>
    <w:rsid w:val="009E45B7"/>
    <w:rsid w:val="009E555C"/>
    <w:rsid w:val="009E7F95"/>
    <w:rsid w:val="009F0B72"/>
    <w:rsid w:val="009F4528"/>
    <w:rsid w:val="00A0295F"/>
    <w:rsid w:val="00A031FE"/>
    <w:rsid w:val="00A035A5"/>
    <w:rsid w:val="00A05A0E"/>
    <w:rsid w:val="00A06444"/>
    <w:rsid w:val="00A22A6D"/>
    <w:rsid w:val="00A23FBB"/>
    <w:rsid w:val="00A26998"/>
    <w:rsid w:val="00A3084A"/>
    <w:rsid w:val="00A3324F"/>
    <w:rsid w:val="00A34626"/>
    <w:rsid w:val="00A34E1A"/>
    <w:rsid w:val="00A41ACF"/>
    <w:rsid w:val="00A41E4C"/>
    <w:rsid w:val="00A520DE"/>
    <w:rsid w:val="00A63112"/>
    <w:rsid w:val="00A63419"/>
    <w:rsid w:val="00A64BB2"/>
    <w:rsid w:val="00A65514"/>
    <w:rsid w:val="00A74A28"/>
    <w:rsid w:val="00A80DA8"/>
    <w:rsid w:val="00A81A4F"/>
    <w:rsid w:val="00A822CE"/>
    <w:rsid w:val="00A83B6A"/>
    <w:rsid w:val="00A859FF"/>
    <w:rsid w:val="00A95583"/>
    <w:rsid w:val="00AA1E28"/>
    <w:rsid w:val="00AA28D1"/>
    <w:rsid w:val="00AB1533"/>
    <w:rsid w:val="00AC5C74"/>
    <w:rsid w:val="00AD2ABF"/>
    <w:rsid w:val="00AE4033"/>
    <w:rsid w:val="00AE6378"/>
    <w:rsid w:val="00AF28D9"/>
    <w:rsid w:val="00B1294D"/>
    <w:rsid w:val="00B14CA7"/>
    <w:rsid w:val="00B31953"/>
    <w:rsid w:val="00B31FD2"/>
    <w:rsid w:val="00B34DBC"/>
    <w:rsid w:val="00B37DFD"/>
    <w:rsid w:val="00B41164"/>
    <w:rsid w:val="00B41B49"/>
    <w:rsid w:val="00B435C8"/>
    <w:rsid w:val="00B47008"/>
    <w:rsid w:val="00B50A87"/>
    <w:rsid w:val="00B55B59"/>
    <w:rsid w:val="00B5723A"/>
    <w:rsid w:val="00B6059A"/>
    <w:rsid w:val="00B664C3"/>
    <w:rsid w:val="00B67DFE"/>
    <w:rsid w:val="00B75368"/>
    <w:rsid w:val="00B83F05"/>
    <w:rsid w:val="00B83F59"/>
    <w:rsid w:val="00B85939"/>
    <w:rsid w:val="00B95B26"/>
    <w:rsid w:val="00B97CCC"/>
    <w:rsid w:val="00BA005B"/>
    <w:rsid w:val="00BA43EC"/>
    <w:rsid w:val="00BA5861"/>
    <w:rsid w:val="00BA67FE"/>
    <w:rsid w:val="00BA6CEC"/>
    <w:rsid w:val="00BA6DA8"/>
    <w:rsid w:val="00BA75CE"/>
    <w:rsid w:val="00BA7A86"/>
    <w:rsid w:val="00BB1A77"/>
    <w:rsid w:val="00BB3C8A"/>
    <w:rsid w:val="00BB7D79"/>
    <w:rsid w:val="00BC40AF"/>
    <w:rsid w:val="00BC7E3B"/>
    <w:rsid w:val="00BD7B4C"/>
    <w:rsid w:val="00BE0C94"/>
    <w:rsid w:val="00BE3BFE"/>
    <w:rsid w:val="00BE5D93"/>
    <w:rsid w:val="00BE5F8C"/>
    <w:rsid w:val="00BE65BF"/>
    <w:rsid w:val="00BE6B42"/>
    <w:rsid w:val="00BE74BB"/>
    <w:rsid w:val="00BF304E"/>
    <w:rsid w:val="00BF370F"/>
    <w:rsid w:val="00BF5530"/>
    <w:rsid w:val="00C07339"/>
    <w:rsid w:val="00C078C8"/>
    <w:rsid w:val="00C114F6"/>
    <w:rsid w:val="00C12413"/>
    <w:rsid w:val="00C15AC7"/>
    <w:rsid w:val="00C21313"/>
    <w:rsid w:val="00C34364"/>
    <w:rsid w:val="00C34C0B"/>
    <w:rsid w:val="00C36463"/>
    <w:rsid w:val="00C37703"/>
    <w:rsid w:val="00C42A47"/>
    <w:rsid w:val="00C52165"/>
    <w:rsid w:val="00C53617"/>
    <w:rsid w:val="00C707E1"/>
    <w:rsid w:val="00C867A7"/>
    <w:rsid w:val="00C92661"/>
    <w:rsid w:val="00C9413A"/>
    <w:rsid w:val="00CA3CD5"/>
    <w:rsid w:val="00CA4783"/>
    <w:rsid w:val="00CB1645"/>
    <w:rsid w:val="00CB2503"/>
    <w:rsid w:val="00CB3121"/>
    <w:rsid w:val="00CC2A4D"/>
    <w:rsid w:val="00CC674E"/>
    <w:rsid w:val="00CC6D51"/>
    <w:rsid w:val="00CE289B"/>
    <w:rsid w:val="00CF3924"/>
    <w:rsid w:val="00D06A9D"/>
    <w:rsid w:val="00D10E2E"/>
    <w:rsid w:val="00D14B64"/>
    <w:rsid w:val="00D15111"/>
    <w:rsid w:val="00D15654"/>
    <w:rsid w:val="00D16810"/>
    <w:rsid w:val="00D16B83"/>
    <w:rsid w:val="00D22A1D"/>
    <w:rsid w:val="00D25737"/>
    <w:rsid w:val="00D302EB"/>
    <w:rsid w:val="00D31D4A"/>
    <w:rsid w:val="00D40010"/>
    <w:rsid w:val="00D53A05"/>
    <w:rsid w:val="00D67ED6"/>
    <w:rsid w:val="00D716F7"/>
    <w:rsid w:val="00D71C0E"/>
    <w:rsid w:val="00D7306F"/>
    <w:rsid w:val="00D87BFC"/>
    <w:rsid w:val="00D91535"/>
    <w:rsid w:val="00D953B0"/>
    <w:rsid w:val="00D97BEA"/>
    <w:rsid w:val="00D97C77"/>
    <w:rsid w:val="00DA50BF"/>
    <w:rsid w:val="00DA68E1"/>
    <w:rsid w:val="00DB475E"/>
    <w:rsid w:val="00DC0AE5"/>
    <w:rsid w:val="00DC2A6B"/>
    <w:rsid w:val="00DD5C0E"/>
    <w:rsid w:val="00DE05E1"/>
    <w:rsid w:val="00DF75B4"/>
    <w:rsid w:val="00E06438"/>
    <w:rsid w:val="00E1652F"/>
    <w:rsid w:val="00E2233F"/>
    <w:rsid w:val="00E22808"/>
    <w:rsid w:val="00E22AEF"/>
    <w:rsid w:val="00E23E7F"/>
    <w:rsid w:val="00E32C47"/>
    <w:rsid w:val="00E32F3E"/>
    <w:rsid w:val="00E45C17"/>
    <w:rsid w:val="00E60F85"/>
    <w:rsid w:val="00E61A5B"/>
    <w:rsid w:val="00E66E74"/>
    <w:rsid w:val="00E74387"/>
    <w:rsid w:val="00E75C20"/>
    <w:rsid w:val="00E75F4B"/>
    <w:rsid w:val="00E81DB6"/>
    <w:rsid w:val="00E81F7B"/>
    <w:rsid w:val="00E83069"/>
    <w:rsid w:val="00E85E4D"/>
    <w:rsid w:val="00E9018D"/>
    <w:rsid w:val="00E947E0"/>
    <w:rsid w:val="00EA11A9"/>
    <w:rsid w:val="00EA175D"/>
    <w:rsid w:val="00EA79D2"/>
    <w:rsid w:val="00EC0305"/>
    <w:rsid w:val="00EC172B"/>
    <w:rsid w:val="00ED0651"/>
    <w:rsid w:val="00ED390D"/>
    <w:rsid w:val="00ED4E30"/>
    <w:rsid w:val="00ED5C7F"/>
    <w:rsid w:val="00EE647B"/>
    <w:rsid w:val="00EF00D1"/>
    <w:rsid w:val="00EF7B33"/>
    <w:rsid w:val="00F01848"/>
    <w:rsid w:val="00F07258"/>
    <w:rsid w:val="00F1129F"/>
    <w:rsid w:val="00F15B1A"/>
    <w:rsid w:val="00F20C6F"/>
    <w:rsid w:val="00F2442E"/>
    <w:rsid w:val="00F25EB9"/>
    <w:rsid w:val="00F27C3F"/>
    <w:rsid w:val="00F40FD4"/>
    <w:rsid w:val="00F42274"/>
    <w:rsid w:val="00F446BC"/>
    <w:rsid w:val="00F543C8"/>
    <w:rsid w:val="00F57323"/>
    <w:rsid w:val="00F57531"/>
    <w:rsid w:val="00F6143A"/>
    <w:rsid w:val="00F72C47"/>
    <w:rsid w:val="00F81D61"/>
    <w:rsid w:val="00F87BA5"/>
    <w:rsid w:val="00F90CF5"/>
    <w:rsid w:val="00FA34F3"/>
    <w:rsid w:val="00FB34C4"/>
    <w:rsid w:val="00FB36D4"/>
    <w:rsid w:val="00FC2749"/>
    <w:rsid w:val="00FC7F1B"/>
    <w:rsid w:val="00FD4FA9"/>
    <w:rsid w:val="00FE38B1"/>
    <w:rsid w:val="00FF2340"/>
    <w:rsid w:val="00FF42B0"/>
    <w:rsid w:val="00FF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66EF2"/>
  <w14:defaultImageDpi w14:val="330"/>
  <w15:chartTrackingRefBased/>
  <w15:docId w15:val="{DEF4E471-605C-4338-8DC0-1EF68CD8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pPr>
        <w:spacing w:line="4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3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3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7" w:qFormat="1"/>
    <w:lsdException w:name="Intense Quote" w:semiHidden="1" w:uiPriority="3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7" w:qFormat="1"/>
    <w:lsdException w:name="Intense Emphasis" w:semiHidden="1" w:uiPriority="37" w:qFormat="1"/>
    <w:lsdException w:name="Subtle Reference" w:semiHidden="1" w:uiPriority="37" w:qFormat="1"/>
    <w:lsdException w:name="Intense Reference" w:semiHidden="1" w:uiPriority="37" w:qFormat="1"/>
    <w:lsdException w:name="Book Title" w:uiPriority="33"/>
    <w:lsdException w:name="Bibliography" w:semiHidden="1" w:uiPriority="38"/>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B2503"/>
    <w:pPr>
      <w:widowControl w:val="0"/>
      <w:ind w:firstLineChars="200" w:firstLine="200"/>
    </w:pPr>
    <w:rPr>
      <w:kern w:val="0"/>
    </w:rPr>
  </w:style>
  <w:style w:type="paragraph" w:styleId="1">
    <w:name w:val="heading 1"/>
    <w:next w:val="a2"/>
    <w:link w:val="11"/>
    <w:uiPriority w:val="2"/>
    <w:qFormat/>
    <w:rsid w:val="00323DAA"/>
    <w:pPr>
      <w:keepLines/>
      <w:pageBreakBefore/>
      <w:widowControl w:val="0"/>
      <w:numPr>
        <w:numId w:val="14"/>
      </w:numPr>
      <w:spacing w:before="600" w:after="400"/>
      <w:jc w:val="center"/>
      <w:outlineLvl w:val="0"/>
    </w:pPr>
    <w:rPr>
      <w:rFonts w:ascii="Arial" w:eastAsia="黑体" w:hAnsi="Arial"/>
      <w:bCs/>
      <w:kern w:val="0"/>
      <w:sz w:val="30"/>
      <w:szCs w:val="44"/>
    </w:rPr>
  </w:style>
  <w:style w:type="paragraph" w:styleId="21">
    <w:name w:val="heading 2"/>
    <w:basedOn w:val="1"/>
    <w:next w:val="a2"/>
    <w:link w:val="23"/>
    <w:uiPriority w:val="2"/>
    <w:qFormat/>
    <w:rsid w:val="00B83F05"/>
    <w:pPr>
      <w:pageBreakBefore w:val="0"/>
      <w:numPr>
        <w:ilvl w:val="1"/>
      </w:numPr>
      <w:spacing w:before="500" w:after="240" w:line="360" w:lineRule="exact"/>
      <w:jc w:val="left"/>
      <w:outlineLvl w:val="1"/>
    </w:pPr>
    <w:rPr>
      <w:rFonts w:cstheme="majorBidi"/>
      <w:bCs w:val="0"/>
      <w:sz w:val="28"/>
      <w:szCs w:val="32"/>
    </w:rPr>
  </w:style>
  <w:style w:type="paragraph" w:styleId="31">
    <w:name w:val="heading 3"/>
    <w:basedOn w:val="21"/>
    <w:next w:val="a2"/>
    <w:link w:val="33"/>
    <w:uiPriority w:val="2"/>
    <w:qFormat/>
    <w:rsid w:val="00B83F05"/>
    <w:pPr>
      <w:numPr>
        <w:ilvl w:val="2"/>
      </w:numPr>
      <w:spacing w:before="240" w:after="120" w:line="300" w:lineRule="exact"/>
      <w:outlineLvl w:val="2"/>
    </w:pPr>
    <w:rPr>
      <w:bCs/>
      <w:sz w:val="26"/>
    </w:rPr>
  </w:style>
  <w:style w:type="paragraph" w:styleId="41">
    <w:name w:val="heading 4"/>
    <w:basedOn w:val="31"/>
    <w:next w:val="a2"/>
    <w:link w:val="43"/>
    <w:uiPriority w:val="2"/>
    <w:qFormat/>
    <w:rsid w:val="00B83F05"/>
    <w:pPr>
      <w:numPr>
        <w:ilvl w:val="3"/>
      </w:numPr>
      <w:outlineLvl w:val="3"/>
    </w:pPr>
    <w:rPr>
      <w:bCs w:val="0"/>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uiPriority w:val="99"/>
    <w:rsid w:val="001E0F90"/>
    <w:rPr>
      <w:color w:val="auto"/>
      <w:u w:val="single"/>
    </w:rPr>
  </w:style>
  <w:style w:type="paragraph" w:styleId="a7">
    <w:name w:val="footnote text"/>
    <w:basedOn w:val="a2"/>
    <w:link w:val="a8"/>
    <w:uiPriority w:val="32"/>
    <w:qFormat/>
    <w:rsid w:val="006C2F67"/>
    <w:pPr>
      <w:keepLines/>
      <w:snapToGrid w:val="0"/>
      <w:spacing w:line="240" w:lineRule="auto"/>
      <w:ind w:left="100" w:hangingChars="100" w:hanging="100"/>
    </w:pPr>
    <w:rPr>
      <w:sz w:val="18"/>
      <w:szCs w:val="18"/>
    </w:rPr>
  </w:style>
  <w:style w:type="character" w:customStyle="1" w:styleId="a8">
    <w:name w:val="脚注文本 字符"/>
    <w:basedOn w:val="a3"/>
    <w:link w:val="a7"/>
    <w:uiPriority w:val="32"/>
    <w:rsid w:val="00404262"/>
    <w:rPr>
      <w:kern w:val="0"/>
      <w:sz w:val="18"/>
      <w:szCs w:val="18"/>
    </w:rPr>
  </w:style>
  <w:style w:type="character" w:styleId="a9">
    <w:name w:val="footnote reference"/>
    <w:basedOn w:val="a3"/>
    <w:uiPriority w:val="32"/>
    <w:rsid w:val="005B582A"/>
    <w:rPr>
      <w:vertAlign w:val="superscript"/>
    </w:rPr>
  </w:style>
  <w:style w:type="paragraph" w:styleId="aa">
    <w:name w:val="header"/>
    <w:link w:val="ab"/>
    <w:uiPriority w:val="34"/>
    <w:rsid w:val="00A34626"/>
    <w:pPr>
      <w:widowControl w:val="0"/>
      <w:snapToGrid w:val="0"/>
      <w:spacing w:line="240" w:lineRule="auto"/>
      <w:jc w:val="center"/>
    </w:pPr>
    <w:rPr>
      <w:kern w:val="0"/>
      <w:sz w:val="18"/>
      <w:szCs w:val="18"/>
    </w:rPr>
  </w:style>
  <w:style w:type="character" w:customStyle="1" w:styleId="ab">
    <w:name w:val="页眉 字符"/>
    <w:basedOn w:val="a3"/>
    <w:link w:val="aa"/>
    <w:uiPriority w:val="34"/>
    <w:rsid w:val="00404262"/>
    <w:rPr>
      <w:kern w:val="0"/>
      <w:sz w:val="18"/>
      <w:szCs w:val="18"/>
    </w:rPr>
  </w:style>
  <w:style w:type="paragraph" w:styleId="ac">
    <w:name w:val="footer"/>
    <w:link w:val="ad"/>
    <w:uiPriority w:val="34"/>
    <w:rsid w:val="00CA4783"/>
    <w:pPr>
      <w:widowControl w:val="0"/>
      <w:snapToGrid w:val="0"/>
      <w:spacing w:line="240" w:lineRule="auto"/>
      <w:jc w:val="center"/>
    </w:pPr>
    <w:rPr>
      <w:kern w:val="0"/>
      <w:sz w:val="18"/>
      <w:szCs w:val="18"/>
    </w:rPr>
  </w:style>
  <w:style w:type="character" w:customStyle="1" w:styleId="ad">
    <w:name w:val="页脚 字符"/>
    <w:basedOn w:val="a3"/>
    <w:link w:val="ac"/>
    <w:uiPriority w:val="34"/>
    <w:rsid w:val="00404262"/>
    <w:rPr>
      <w:kern w:val="0"/>
      <w:sz w:val="18"/>
      <w:szCs w:val="18"/>
    </w:rPr>
  </w:style>
  <w:style w:type="character" w:customStyle="1" w:styleId="11">
    <w:name w:val="标题 1 字符"/>
    <w:basedOn w:val="a3"/>
    <w:link w:val="1"/>
    <w:uiPriority w:val="2"/>
    <w:rsid w:val="00213972"/>
    <w:rPr>
      <w:rFonts w:ascii="Arial" w:eastAsia="黑体" w:hAnsi="Arial"/>
      <w:bCs/>
      <w:kern w:val="0"/>
      <w:sz w:val="30"/>
      <w:szCs w:val="44"/>
    </w:rPr>
  </w:style>
  <w:style w:type="paragraph" w:styleId="ae">
    <w:name w:val="List Paragraph"/>
    <w:basedOn w:val="a2"/>
    <w:link w:val="af"/>
    <w:uiPriority w:val="1"/>
    <w:qFormat/>
    <w:rsid w:val="00AE4033"/>
    <w:pPr>
      <w:ind w:firstLineChars="0" w:firstLine="0"/>
    </w:pPr>
  </w:style>
  <w:style w:type="character" w:customStyle="1" w:styleId="-">
    <w:name w:val="强调-选项卡"/>
    <w:basedOn w:val="af0"/>
    <w:uiPriority w:val="8"/>
    <w:rsid w:val="00D716F7"/>
    <w:rPr>
      <w:rFonts w:ascii="Calibri" w:eastAsia="楷体" w:hAnsi="Calibri"/>
      <w:b w:val="0"/>
      <w:i w:val="0"/>
      <w:iCs/>
      <w:sz w:val="21"/>
      <w:bdr w:val="none" w:sz="0" w:space="0" w:color="auto"/>
      <w:shd w:val="clear" w:color="auto" w:fill="BFBFBF" w:themeFill="background1" w:themeFillShade="BF"/>
    </w:rPr>
  </w:style>
  <w:style w:type="character" w:customStyle="1" w:styleId="-0">
    <w:name w:val="强调-功能组"/>
    <w:basedOn w:val="af0"/>
    <w:uiPriority w:val="8"/>
    <w:rsid w:val="00D716F7"/>
    <w:rPr>
      <w:rFonts w:ascii="Calibri" w:eastAsia="楷体" w:hAnsi="Calibri"/>
      <w:b w:val="0"/>
      <w:i w:val="0"/>
      <w:iCs/>
      <w:sz w:val="21"/>
      <w:bdr w:val="single" w:sz="4" w:space="0" w:color="auto"/>
      <w:shd w:val="clear" w:color="auto" w:fill="D9D9D9" w:themeFill="background1" w:themeFillShade="D9"/>
    </w:rPr>
  </w:style>
  <w:style w:type="character" w:customStyle="1" w:styleId="-1">
    <w:name w:val="强调-标签页"/>
    <w:basedOn w:val="af0"/>
    <w:uiPriority w:val="8"/>
    <w:rsid w:val="002A594F"/>
    <w:rPr>
      <w:rFonts w:ascii="Calibri" w:eastAsia="楷体" w:hAnsi="Calibri"/>
      <w:b w:val="0"/>
      <w:i w:val="0"/>
      <w:iCs/>
      <w:sz w:val="21"/>
      <w:bdr w:val="single" w:sz="4" w:space="0" w:color="auto"/>
    </w:rPr>
  </w:style>
  <w:style w:type="character" w:customStyle="1" w:styleId="-2">
    <w:name w:val="强调-按钮"/>
    <w:basedOn w:val="af0"/>
    <w:uiPriority w:val="8"/>
    <w:rsid w:val="002A594F"/>
    <w:rPr>
      <w:rFonts w:ascii="Calibri" w:eastAsia="楷体" w:hAnsi="Calibri"/>
      <w:b w:val="0"/>
      <w:i w:val="0"/>
      <w:iCs/>
      <w:sz w:val="21"/>
      <w:bdr w:val="threeDEmboss" w:sz="12" w:space="0" w:color="auto" w:frame="1"/>
    </w:rPr>
  </w:style>
  <w:style w:type="character" w:customStyle="1" w:styleId="23">
    <w:name w:val="标题 2 字符"/>
    <w:basedOn w:val="a3"/>
    <w:link w:val="21"/>
    <w:uiPriority w:val="2"/>
    <w:rsid w:val="00B83F05"/>
    <w:rPr>
      <w:rFonts w:ascii="Arial" w:eastAsia="黑体" w:hAnsi="Arial" w:cstheme="majorBidi"/>
      <w:kern w:val="0"/>
      <w:sz w:val="28"/>
      <w:szCs w:val="32"/>
    </w:rPr>
  </w:style>
  <w:style w:type="character" w:customStyle="1" w:styleId="33">
    <w:name w:val="标题 3 字符"/>
    <w:basedOn w:val="a3"/>
    <w:link w:val="31"/>
    <w:uiPriority w:val="2"/>
    <w:rsid w:val="00B83F05"/>
    <w:rPr>
      <w:rFonts w:ascii="Arial" w:eastAsia="黑体" w:hAnsi="Arial" w:cstheme="majorBidi"/>
      <w:bCs/>
      <w:kern w:val="0"/>
      <w:sz w:val="26"/>
      <w:szCs w:val="32"/>
    </w:rPr>
  </w:style>
  <w:style w:type="character" w:customStyle="1" w:styleId="43">
    <w:name w:val="标题 4 字符"/>
    <w:basedOn w:val="a3"/>
    <w:link w:val="41"/>
    <w:uiPriority w:val="2"/>
    <w:rsid w:val="00B83F05"/>
    <w:rPr>
      <w:rFonts w:ascii="Arial" w:eastAsia="黑体" w:hAnsi="Arial" w:cstheme="majorBidi"/>
      <w:kern w:val="0"/>
      <w:szCs w:val="28"/>
    </w:rPr>
  </w:style>
  <w:style w:type="paragraph" w:customStyle="1" w:styleId="af1">
    <w:name w:val="章标题"/>
    <w:basedOn w:val="1"/>
    <w:next w:val="a2"/>
    <w:link w:val="af2"/>
    <w:uiPriority w:val="13"/>
    <w:qFormat/>
    <w:rsid w:val="00386E31"/>
    <w:pPr>
      <w:numPr>
        <w:numId w:val="0"/>
      </w:numPr>
      <w:spacing w:before="800"/>
    </w:pPr>
  </w:style>
  <w:style w:type="numbering" w:styleId="111111">
    <w:name w:val="Outline List 2"/>
    <w:aliases w:val="章节编号"/>
    <w:basedOn w:val="a5"/>
    <w:uiPriority w:val="99"/>
    <w:semiHidden/>
    <w:unhideWhenUsed/>
    <w:rsid w:val="00323DAA"/>
    <w:pPr>
      <w:numPr>
        <w:numId w:val="14"/>
      </w:numPr>
    </w:pPr>
  </w:style>
  <w:style w:type="paragraph" w:customStyle="1" w:styleId="af3">
    <w:name w:val="章标题无大纲级别"/>
    <w:basedOn w:val="af1"/>
    <w:next w:val="a2"/>
    <w:link w:val="af4"/>
    <w:uiPriority w:val="13"/>
    <w:qFormat/>
    <w:rsid w:val="00376BCD"/>
    <w:pPr>
      <w:outlineLvl w:val="9"/>
    </w:pPr>
  </w:style>
  <w:style w:type="character" w:customStyle="1" w:styleId="af2">
    <w:name w:val="章标题 字符"/>
    <w:basedOn w:val="11"/>
    <w:link w:val="af1"/>
    <w:uiPriority w:val="13"/>
    <w:rsid w:val="00404262"/>
    <w:rPr>
      <w:rFonts w:ascii="Arial" w:eastAsia="黑体" w:hAnsi="Arial"/>
      <w:bCs/>
      <w:kern w:val="0"/>
      <w:sz w:val="30"/>
      <w:szCs w:val="44"/>
    </w:rPr>
  </w:style>
  <w:style w:type="paragraph" w:customStyle="1" w:styleId="af5">
    <w:name w:val="使用授权说明标题"/>
    <w:basedOn w:val="af3"/>
    <w:next w:val="a2"/>
    <w:link w:val="af6"/>
    <w:uiPriority w:val="14"/>
    <w:rsid w:val="001E47C9"/>
    <w:rPr>
      <w:sz w:val="44"/>
    </w:rPr>
  </w:style>
  <w:style w:type="character" w:customStyle="1" w:styleId="af4">
    <w:name w:val="章标题无大纲级别 字符"/>
    <w:basedOn w:val="af2"/>
    <w:link w:val="af3"/>
    <w:uiPriority w:val="13"/>
    <w:rsid w:val="00404262"/>
    <w:rPr>
      <w:rFonts w:ascii="Arial" w:eastAsia="黑体" w:hAnsi="Arial"/>
      <w:bCs/>
      <w:kern w:val="0"/>
      <w:sz w:val="30"/>
      <w:szCs w:val="44"/>
    </w:rPr>
  </w:style>
  <w:style w:type="character" w:customStyle="1" w:styleId="-3">
    <w:name w:val="强调-提示文字"/>
    <w:basedOn w:val="af0"/>
    <w:uiPriority w:val="8"/>
    <w:rsid w:val="002A594F"/>
    <w:rPr>
      <w:rFonts w:ascii="Calibri" w:eastAsia="楷体" w:hAnsi="Calibri"/>
      <w:b w:val="0"/>
      <w:i w:val="0"/>
      <w:iCs/>
      <w:sz w:val="24"/>
      <w:u w:val="single"/>
    </w:rPr>
  </w:style>
  <w:style w:type="character" w:customStyle="1" w:styleId="af6">
    <w:name w:val="使用授权说明标题 字符"/>
    <w:basedOn w:val="af4"/>
    <w:link w:val="af5"/>
    <w:uiPriority w:val="14"/>
    <w:rsid w:val="001E47C9"/>
    <w:rPr>
      <w:rFonts w:ascii="Arial" w:eastAsia="黑体" w:hAnsi="Arial"/>
      <w:bCs/>
      <w:kern w:val="0"/>
      <w:sz w:val="44"/>
      <w:szCs w:val="44"/>
    </w:rPr>
  </w:style>
  <w:style w:type="paragraph" w:customStyle="1" w:styleId="10">
    <w:name w:val="附录标题 1"/>
    <w:basedOn w:val="1"/>
    <w:next w:val="a2"/>
    <w:link w:val="12"/>
    <w:uiPriority w:val="9"/>
    <w:qFormat/>
    <w:rsid w:val="00323DAA"/>
    <w:pPr>
      <w:numPr>
        <w:numId w:val="12"/>
      </w:numPr>
    </w:pPr>
  </w:style>
  <w:style w:type="paragraph" w:customStyle="1" w:styleId="22">
    <w:name w:val="附录标题 2"/>
    <w:basedOn w:val="21"/>
    <w:next w:val="a2"/>
    <w:link w:val="24"/>
    <w:uiPriority w:val="9"/>
    <w:qFormat/>
    <w:rsid w:val="00323DAA"/>
    <w:pPr>
      <w:numPr>
        <w:numId w:val="12"/>
      </w:numPr>
      <w:outlineLvl w:val="9"/>
    </w:pPr>
  </w:style>
  <w:style w:type="character" w:customStyle="1" w:styleId="12">
    <w:name w:val="附录标题 1 字符"/>
    <w:basedOn w:val="11"/>
    <w:link w:val="10"/>
    <w:uiPriority w:val="9"/>
    <w:rsid w:val="00404262"/>
    <w:rPr>
      <w:rFonts w:ascii="Arial" w:eastAsia="黑体" w:hAnsi="Arial"/>
      <w:bCs/>
      <w:kern w:val="0"/>
      <w:sz w:val="30"/>
      <w:szCs w:val="44"/>
    </w:rPr>
  </w:style>
  <w:style w:type="numbering" w:styleId="1111110">
    <w:name w:val="Outline List 1"/>
    <w:aliases w:val="附录编号"/>
    <w:basedOn w:val="a5"/>
    <w:uiPriority w:val="99"/>
    <w:semiHidden/>
    <w:unhideWhenUsed/>
    <w:rsid w:val="00323DAA"/>
    <w:pPr>
      <w:numPr>
        <w:numId w:val="12"/>
      </w:numPr>
    </w:pPr>
  </w:style>
  <w:style w:type="paragraph" w:customStyle="1" w:styleId="32">
    <w:name w:val="附录标题 3"/>
    <w:basedOn w:val="31"/>
    <w:next w:val="a2"/>
    <w:link w:val="34"/>
    <w:uiPriority w:val="9"/>
    <w:qFormat/>
    <w:rsid w:val="00323DAA"/>
    <w:pPr>
      <w:numPr>
        <w:numId w:val="12"/>
      </w:numPr>
      <w:outlineLvl w:val="9"/>
    </w:pPr>
  </w:style>
  <w:style w:type="character" w:customStyle="1" w:styleId="24">
    <w:name w:val="附录标题 2 字符"/>
    <w:basedOn w:val="23"/>
    <w:link w:val="22"/>
    <w:uiPriority w:val="9"/>
    <w:rsid w:val="00404262"/>
    <w:rPr>
      <w:rFonts w:ascii="Arial" w:eastAsia="黑体" w:hAnsi="Arial" w:cstheme="majorBidi"/>
      <w:kern w:val="0"/>
      <w:sz w:val="28"/>
      <w:szCs w:val="32"/>
    </w:rPr>
  </w:style>
  <w:style w:type="paragraph" w:customStyle="1" w:styleId="42">
    <w:name w:val="附录标题 4"/>
    <w:basedOn w:val="41"/>
    <w:next w:val="a2"/>
    <w:link w:val="44"/>
    <w:uiPriority w:val="9"/>
    <w:qFormat/>
    <w:rsid w:val="00323DAA"/>
    <w:pPr>
      <w:numPr>
        <w:numId w:val="12"/>
      </w:numPr>
      <w:outlineLvl w:val="9"/>
    </w:pPr>
  </w:style>
  <w:style w:type="character" w:customStyle="1" w:styleId="34">
    <w:name w:val="附录标题 3 字符"/>
    <w:basedOn w:val="33"/>
    <w:link w:val="32"/>
    <w:uiPriority w:val="9"/>
    <w:rsid w:val="00404262"/>
    <w:rPr>
      <w:rFonts w:ascii="Arial" w:eastAsia="黑体" w:hAnsi="Arial" w:cstheme="majorBidi"/>
      <w:bCs/>
      <w:kern w:val="0"/>
      <w:sz w:val="26"/>
      <w:szCs w:val="32"/>
    </w:rPr>
  </w:style>
  <w:style w:type="paragraph" w:customStyle="1" w:styleId="af7">
    <w:name w:val="附录副标题"/>
    <w:basedOn w:val="ae"/>
    <w:next w:val="a2"/>
    <w:link w:val="af8"/>
    <w:uiPriority w:val="14"/>
    <w:rsid w:val="00B664C3"/>
    <w:pPr>
      <w:keepLines/>
      <w:spacing w:before="400" w:after="120"/>
      <w:jc w:val="center"/>
    </w:pPr>
  </w:style>
  <w:style w:type="character" w:customStyle="1" w:styleId="44">
    <w:name w:val="附录标题 4 字符"/>
    <w:basedOn w:val="43"/>
    <w:link w:val="42"/>
    <w:uiPriority w:val="9"/>
    <w:rsid w:val="00404262"/>
    <w:rPr>
      <w:rFonts w:ascii="Arial" w:eastAsia="黑体" w:hAnsi="Arial" w:cstheme="majorBidi"/>
      <w:kern w:val="0"/>
      <w:szCs w:val="28"/>
    </w:rPr>
  </w:style>
  <w:style w:type="character" w:customStyle="1" w:styleId="-4">
    <w:name w:val="强调-窗口"/>
    <w:basedOn w:val="af0"/>
    <w:uiPriority w:val="8"/>
    <w:rsid w:val="00017DAC"/>
    <w:rPr>
      <w:rFonts w:ascii="Calibri" w:eastAsia="楷体" w:hAnsi="Calibri"/>
      <w:b w:val="0"/>
      <w:i w:val="0"/>
      <w:iCs/>
      <w:sz w:val="21"/>
      <w:bdr w:val="double" w:sz="6" w:space="0" w:color="auto"/>
    </w:rPr>
  </w:style>
  <w:style w:type="character" w:customStyle="1" w:styleId="af8">
    <w:name w:val="附录副标题 字符"/>
    <w:basedOn w:val="12"/>
    <w:link w:val="af7"/>
    <w:uiPriority w:val="14"/>
    <w:rsid w:val="00404262"/>
    <w:rPr>
      <w:rFonts w:ascii="Arial" w:eastAsia="黑体" w:hAnsi="Arial"/>
      <w:bCs w:val="0"/>
      <w:kern w:val="0"/>
      <w:sz w:val="30"/>
      <w:szCs w:val="44"/>
    </w:rPr>
  </w:style>
  <w:style w:type="paragraph" w:styleId="TOC">
    <w:name w:val="TOC Heading"/>
    <w:basedOn w:val="af3"/>
    <w:next w:val="a2"/>
    <w:link w:val="TOC0"/>
    <w:uiPriority w:val="14"/>
    <w:unhideWhenUsed/>
    <w:rsid w:val="00EA11A9"/>
  </w:style>
  <w:style w:type="character" w:customStyle="1" w:styleId="TOC0">
    <w:name w:val="TOC 标题 字符"/>
    <w:basedOn w:val="af4"/>
    <w:link w:val="TOC"/>
    <w:uiPriority w:val="14"/>
    <w:rsid w:val="00BC40AF"/>
    <w:rPr>
      <w:rFonts w:ascii="Arial" w:eastAsia="黑体" w:hAnsi="Arial"/>
      <w:bCs/>
      <w:kern w:val="0"/>
      <w:sz w:val="30"/>
      <w:szCs w:val="44"/>
    </w:rPr>
  </w:style>
  <w:style w:type="paragraph" w:styleId="af9">
    <w:name w:val="index heading"/>
    <w:basedOn w:val="af3"/>
    <w:next w:val="a2"/>
    <w:link w:val="afa"/>
    <w:uiPriority w:val="14"/>
    <w:unhideWhenUsed/>
    <w:rsid w:val="000575E5"/>
    <w:rPr>
      <w:rFonts w:cstheme="majorBidi"/>
      <w:bCs w:val="0"/>
    </w:rPr>
  </w:style>
  <w:style w:type="character" w:customStyle="1" w:styleId="afa">
    <w:name w:val="索引标题 字符"/>
    <w:basedOn w:val="af4"/>
    <w:link w:val="af9"/>
    <w:uiPriority w:val="14"/>
    <w:rsid w:val="00BC40AF"/>
    <w:rPr>
      <w:rFonts w:ascii="Arial" w:eastAsia="黑体" w:hAnsi="Arial" w:cstheme="majorBidi"/>
      <w:bCs w:val="0"/>
      <w:kern w:val="0"/>
      <w:sz w:val="30"/>
      <w:szCs w:val="44"/>
    </w:rPr>
  </w:style>
  <w:style w:type="paragraph" w:styleId="TOC1">
    <w:name w:val="toc 1"/>
    <w:basedOn w:val="ae"/>
    <w:next w:val="ae"/>
    <w:autoRedefine/>
    <w:uiPriority w:val="39"/>
    <w:rsid w:val="00797756"/>
    <w:pPr>
      <w:tabs>
        <w:tab w:val="right" w:leader="dot" w:pos="8390"/>
      </w:tabs>
      <w:wordWrap w:val="0"/>
      <w:spacing w:before="120"/>
    </w:pPr>
    <w:rPr>
      <w:rFonts w:ascii="Arial" w:eastAsia="黑体" w:hAnsi="Arial"/>
    </w:rPr>
  </w:style>
  <w:style w:type="paragraph" w:styleId="TOC2">
    <w:name w:val="toc 2"/>
    <w:basedOn w:val="TOC1"/>
    <w:autoRedefine/>
    <w:uiPriority w:val="39"/>
    <w:rsid w:val="00B37DFD"/>
    <w:pPr>
      <w:spacing w:before="0"/>
      <w:ind w:leftChars="100" w:left="100"/>
    </w:pPr>
    <w:rPr>
      <w:rFonts w:ascii="Times New Roman" w:eastAsia="宋体" w:hAnsi="Times New Roman"/>
    </w:rPr>
  </w:style>
  <w:style w:type="paragraph" w:styleId="TOC3">
    <w:name w:val="toc 3"/>
    <w:basedOn w:val="TOC2"/>
    <w:autoRedefine/>
    <w:uiPriority w:val="39"/>
    <w:rsid w:val="00A74A28"/>
    <w:pPr>
      <w:ind w:leftChars="200" w:left="200"/>
    </w:pPr>
  </w:style>
  <w:style w:type="paragraph" w:styleId="afb">
    <w:name w:val="caption"/>
    <w:basedOn w:val="ae"/>
    <w:next w:val="a2"/>
    <w:uiPriority w:val="4"/>
    <w:qFormat/>
    <w:rsid w:val="00F07258"/>
    <w:pPr>
      <w:keepLines/>
      <w:spacing w:before="240" w:after="240" w:line="240" w:lineRule="auto"/>
      <w:jc w:val="center"/>
    </w:pPr>
    <w:rPr>
      <w:rFonts w:cstheme="majorBidi"/>
      <w:sz w:val="22"/>
      <w:szCs w:val="20"/>
    </w:rPr>
  </w:style>
  <w:style w:type="paragraph" w:customStyle="1" w:styleId="afc">
    <w:name w:val="图片"/>
    <w:basedOn w:val="ae"/>
    <w:next w:val="afb"/>
    <w:link w:val="afd"/>
    <w:uiPriority w:val="3"/>
    <w:qFormat/>
    <w:rsid w:val="00B83F05"/>
    <w:pPr>
      <w:keepNext/>
      <w:spacing w:before="240" w:line="400" w:lineRule="atLeast"/>
      <w:jc w:val="center"/>
    </w:pPr>
  </w:style>
  <w:style w:type="table" w:styleId="afe">
    <w:name w:val="Table Grid"/>
    <w:basedOn w:val="a4"/>
    <w:uiPriority w:val="39"/>
    <w:rsid w:val="0011698A"/>
    <w:pPr>
      <w:spacing w:before="60" w:after="60" w:line="240" w:lineRule="auto"/>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cPr>
      <w:vAlign w:val="center"/>
    </w:tcPr>
  </w:style>
  <w:style w:type="character" w:customStyle="1" w:styleId="af">
    <w:name w:val="列表段落 字符"/>
    <w:basedOn w:val="a3"/>
    <w:link w:val="ae"/>
    <w:uiPriority w:val="1"/>
    <w:rsid w:val="00AE4033"/>
    <w:rPr>
      <w:kern w:val="0"/>
    </w:rPr>
  </w:style>
  <w:style w:type="character" w:customStyle="1" w:styleId="afd">
    <w:name w:val="图片 字符"/>
    <w:basedOn w:val="af"/>
    <w:link w:val="afc"/>
    <w:uiPriority w:val="3"/>
    <w:rsid w:val="00B83F05"/>
    <w:rPr>
      <w:kern w:val="0"/>
    </w:rPr>
  </w:style>
  <w:style w:type="paragraph" w:styleId="aff">
    <w:name w:val="table of figures"/>
    <w:basedOn w:val="TOC1"/>
    <w:uiPriority w:val="99"/>
    <w:rsid w:val="000A7DD6"/>
    <w:rPr>
      <w:rFonts w:ascii="Times New Roman" w:eastAsia="宋体" w:hAnsi="Times New Roman"/>
    </w:rPr>
  </w:style>
  <w:style w:type="paragraph" w:customStyle="1" w:styleId="aff0">
    <w:name w:val="公式"/>
    <w:basedOn w:val="ae"/>
    <w:next w:val="a2"/>
    <w:link w:val="aff1"/>
    <w:uiPriority w:val="3"/>
    <w:qFormat/>
    <w:rsid w:val="007B4135"/>
    <w:pPr>
      <w:spacing w:before="240" w:after="240" w:line="400" w:lineRule="atLeast"/>
      <w:jc w:val="center"/>
    </w:pPr>
    <w:rPr>
      <w:rFonts w:ascii="XITS Math" w:hAnsi="XITS Math"/>
    </w:rPr>
  </w:style>
  <w:style w:type="character" w:styleId="af0">
    <w:name w:val="Emphasis"/>
    <w:basedOn w:val="a3"/>
    <w:uiPriority w:val="7"/>
    <w:rsid w:val="002A594F"/>
    <w:rPr>
      <w:rFonts w:ascii="Calibri" w:eastAsia="楷体" w:hAnsi="Calibri"/>
      <w:b w:val="0"/>
      <w:i w:val="0"/>
      <w:iCs/>
    </w:rPr>
  </w:style>
  <w:style w:type="character" w:customStyle="1" w:styleId="aff1">
    <w:name w:val="公式 字符"/>
    <w:basedOn w:val="af"/>
    <w:link w:val="aff0"/>
    <w:uiPriority w:val="3"/>
    <w:rsid w:val="007B4135"/>
    <w:rPr>
      <w:rFonts w:ascii="XITS Math" w:hAnsi="XITS Math"/>
      <w:kern w:val="0"/>
    </w:rPr>
  </w:style>
  <w:style w:type="character" w:styleId="aff2">
    <w:name w:val="Strong"/>
    <w:basedOn w:val="a3"/>
    <w:uiPriority w:val="7"/>
    <w:rsid w:val="00611B30"/>
    <w:rPr>
      <w:b/>
      <w:bCs/>
      <w:i w:val="0"/>
    </w:rPr>
  </w:style>
  <w:style w:type="character" w:styleId="aff3">
    <w:name w:val="FollowedHyperlink"/>
    <w:basedOn w:val="a3"/>
    <w:uiPriority w:val="99"/>
    <w:rsid w:val="00611B30"/>
    <w:rPr>
      <w:color w:val="auto"/>
      <w:u w:val="single"/>
    </w:rPr>
  </w:style>
  <w:style w:type="paragraph" w:customStyle="1" w:styleId="aff4">
    <w:name w:val="主要符号表"/>
    <w:basedOn w:val="ae"/>
    <w:link w:val="aff5"/>
    <w:uiPriority w:val="12"/>
    <w:qFormat/>
    <w:rsid w:val="009635BA"/>
    <w:pPr>
      <w:tabs>
        <w:tab w:val="left" w:pos="1920"/>
      </w:tabs>
      <w:ind w:left="800" w:hangingChars="800" w:hanging="800"/>
    </w:pPr>
  </w:style>
  <w:style w:type="paragraph" w:customStyle="1" w:styleId="aff6">
    <w:name w:val="子题注"/>
    <w:basedOn w:val="afb"/>
    <w:uiPriority w:val="4"/>
    <w:rsid w:val="006D3F00"/>
    <w:pPr>
      <w:spacing w:after="0"/>
    </w:pPr>
  </w:style>
  <w:style w:type="character" w:customStyle="1" w:styleId="aff5">
    <w:name w:val="主要符号表 字符"/>
    <w:basedOn w:val="af"/>
    <w:link w:val="aff4"/>
    <w:uiPriority w:val="12"/>
    <w:rsid w:val="009635BA"/>
    <w:rPr>
      <w:kern w:val="0"/>
    </w:rPr>
  </w:style>
  <w:style w:type="character" w:styleId="aff7">
    <w:name w:val="page number"/>
    <w:basedOn w:val="ad"/>
    <w:uiPriority w:val="34"/>
    <w:rsid w:val="00CA4783"/>
    <w:rPr>
      <w:kern w:val="0"/>
      <w:sz w:val="18"/>
      <w:szCs w:val="18"/>
    </w:rPr>
  </w:style>
  <w:style w:type="paragraph" w:styleId="a">
    <w:name w:val="List Number"/>
    <w:basedOn w:val="ae"/>
    <w:uiPriority w:val="10"/>
    <w:qFormat/>
    <w:rsid w:val="00BC7E3B"/>
    <w:pPr>
      <w:numPr>
        <w:numId w:val="1"/>
      </w:numPr>
      <w:ind w:left="200" w:hangingChars="200" w:hanging="200"/>
      <w:contextualSpacing/>
    </w:pPr>
  </w:style>
  <w:style w:type="paragraph" w:styleId="2">
    <w:name w:val="List Number 2"/>
    <w:basedOn w:val="a"/>
    <w:uiPriority w:val="10"/>
    <w:qFormat/>
    <w:rsid w:val="00B435C8"/>
    <w:pPr>
      <w:numPr>
        <w:numId w:val="2"/>
      </w:numPr>
      <w:ind w:left="200" w:hanging="200"/>
    </w:pPr>
  </w:style>
  <w:style w:type="character" w:customStyle="1" w:styleId="aff8">
    <w:name w:val="编号引用"/>
    <w:basedOn w:val="a9"/>
    <w:uiPriority w:val="5"/>
    <w:qFormat/>
    <w:rsid w:val="00643585"/>
    <w:rPr>
      <w:vertAlign w:val="superscript"/>
    </w:rPr>
  </w:style>
  <w:style w:type="paragraph" w:styleId="3">
    <w:name w:val="List Number 3"/>
    <w:basedOn w:val="a"/>
    <w:uiPriority w:val="10"/>
    <w:qFormat/>
    <w:rsid w:val="002E2419"/>
    <w:pPr>
      <w:numPr>
        <w:numId w:val="3"/>
      </w:numPr>
      <w:ind w:left="200" w:hanging="200"/>
    </w:pPr>
  </w:style>
  <w:style w:type="paragraph" w:styleId="4">
    <w:name w:val="List Number 4"/>
    <w:basedOn w:val="a"/>
    <w:uiPriority w:val="10"/>
    <w:rsid w:val="002E2419"/>
    <w:pPr>
      <w:numPr>
        <w:numId w:val="4"/>
      </w:numPr>
      <w:ind w:left="200" w:hanging="200"/>
    </w:pPr>
  </w:style>
  <w:style w:type="paragraph" w:styleId="5">
    <w:name w:val="List Number 5"/>
    <w:basedOn w:val="a2"/>
    <w:uiPriority w:val="10"/>
    <w:rsid w:val="00B435C8"/>
    <w:pPr>
      <w:numPr>
        <w:numId w:val="5"/>
      </w:numPr>
      <w:ind w:left="200" w:hangingChars="200" w:hanging="200"/>
      <w:contextualSpacing/>
    </w:pPr>
  </w:style>
  <w:style w:type="paragraph" w:styleId="a0">
    <w:name w:val="List Bullet"/>
    <w:basedOn w:val="ae"/>
    <w:uiPriority w:val="10"/>
    <w:qFormat/>
    <w:rsid w:val="00B435C8"/>
    <w:pPr>
      <w:numPr>
        <w:numId w:val="6"/>
      </w:numPr>
      <w:ind w:left="200" w:hangingChars="200" w:hanging="200"/>
      <w:contextualSpacing/>
    </w:pPr>
  </w:style>
  <w:style w:type="paragraph" w:styleId="20">
    <w:name w:val="List Bullet 2"/>
    <w:basedOn w:val="a0"/>
    <w:uiPriority w:val="10"/>
    <w:qFormat/>
    <w:rsid w:val="00011A0D"/>
    <w:pPr>
      <w:numPr>
        <w:numId w:val="7"/>
      </w:numPr>
      <w:ind w:left="200" w:hanging="200"/>
    </w:pPr>
  </w:style>
  <w:style w:type="paragraph" w:styleId="30">
    <w:name w:val="List Bullet 3"/>
    <w:basedOn w:val="a0"/>
    <w:uiPriority w:val="10"/>
    <w:qFormat/>
    <w:rsid w:val="00011A0D"/>
    <w:pPr>
      <w:numPr>
        <w:numId w:val="8"/>
      </w:numPr>
      <w:ind w:left="200" w:hanging="200"/>
    </w:pPr>
  </w:style>
  <w:style w:type="paragraph" w:styleId="40">
    <w:name w:val="List Bullet 4"/>
    <w:basedOn w:val="a0"/>
    <w:uiPriority w:val="10"/>
    <w:rsid w:val="00011A0D"/>
    <w:pPr>
      <w:numPr>
        <w:numId w:val="9"/>
      </w:numPr>
      <w:ind w:left="200" w:hanging="200"/>
    </w:pPr>
  </w:style>
  <w:style w:type="paragraph" w:styleId="50">
    <w:name w:val="List Bullet 5"/>
    <w:basedOn w:val="a0"/>
    <w:uiPriority w:val="10"/>
    <w:rsid w:val="00011A0D"/>
    <w:pPr>
      <w:numPr>
        <w:numId w:val="10"/>
      </w:numPr>
      <w:ind w:left="200" w:hanging="200"/>
    </w:pPr>
  </w:style>
  <w:style w:type="paragraph" w:customStyle="1" w:styleId="a1">
    <w:name w:val="参考文献"/>
    <w:basedOn w:val="ae"/>
    <w:uiPriority w:val="11"/>
    <w:qFormat/>
    <w:rsid w:val="00B83F05"/>
    <w:pPr>
      <w:numPr>
        <w:numId w:val="13"/>
      </w:numPr>
      <w:wordWrap w:val="0"/>
      <w:spacing w:before="60" w:after="60" w:line="340" w:lineRule="exact"/>
      <w:ind w:left="567" w:hanging="567"/>
    </w:pPr>
    <w:rPr>
      <w:sz w:val="21"/>
    </w:rPr>
  </w:style>
  <w:style w:type="table" w:customStyle="1" w:styleId="aff9">
    <w:name w:val="三线表"/>
    <w:basedOn w:val="afe"/>
    <w:uiPriority w:val="99"/>
    <w:rsid w:val="0097557B"/>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blStylePr w:type="firstRow">
      <w:tblPr/>
      <w:tcPr>
        <w:tcBorders>
          <w:top w:val="single" w:sz="12" w:space="0" w:color="auto"/>
          <w:left w:val="nil"/>
          <w:bottom w:val="single" w:sz="8" w:space="0" w:color="auto"/>
          <w:right w:val="nil"/>
          <w:insideH w:val="nil"/>
          <w:insideV w:val="nil"/>
          <w:tl2br w:val="nil"/>
          <w:tr2bl w:val="nil"/>
        </w:tcBorders>
      </w:tcPr>
    </w:tblStylePr>
  </w:style>
  <w:style w:type="paragraph" w:customStyle="1" w:styleId="-5">
    <w:name w:val="封面-密级"/>
    <w:basedOn w:val="ae"/>
    <w:link w:val="-6"/>
    <w:uiPriority w:val="24"/>
    <w:rsid w:val="00BF370F"/>
    <w:pPr>
      <w:jc w:val="right"/>
    </w:pPr>
    <w:rPr>
      <w:rFonts w:ascii="宋体" w:hAnsi="宋体"/>
    </w:rPr>
  </w:style>
  <w:style w:type="paragraph" w:customStyle="1" w:styleId="-7">
    <w:name w:val="封面-学校"/>
    <w:link w:val="-8"/>
    <w:uiPriority w:val="24"/>
    <w:rsid w:val="00BF370F"/>
    <w:pPr>
      <w:widowControl w:val="0"/>
      <w:spacing w:line="240" w:lineRule="auto"/>
      <w:jc w:val="center"/>
    </w:pPr>
    <w:rPr>
      <w:rFonts w:ascii="隶书" w:eastAsia="隶书" w:hAnsi="隶书"/>
      <w:kern w:val="0"/>
      <w:sz w:val="52"/>
    </w:rPr>
  </w:style>
  <w:style w:type="character" w:customStyle="1" w:styleId="-6">
    <w:name w:val="封面-密级 字符"/>
    <w:basedOn w:val="af"/>
    <w:link w:val="-5"/>
    <w:uiPriority w:val="24"/>
    <w:rsid w:val="00A23FBB"/>
    <w:rPr>
      <w:rFonts w:ascii="宋体" w:hAnsi="宋体"/>
      <w:kern w:val="0"/>
    </w:rPr>
  </w:style>
  <w:style w:type="paragraph" w:styleId="affa">
    <w:name w:val="Title"/>
    <w:aliases w:val="封面-文章标题"/>
    <w:link w:val="affb"/>
    <w:uiPriority w:val="24"/>
    <w:rsid w:val="003A446A"/>
    <w:pPr>
      <w:widowControl w:val="0"/>
      <w:spacing w:line="240" w:lineRule="auto"/>
      <w:jc w:val="center"/>
    </w:pPr>
    <w:rPr>
      <w:rFonts w:ascii="Arial" w:eastAsia="黑体" w:hAnsi="Arial" w:cstheme="majorBidi"/>
      <w:b/>
      <w:bCs/>
      <w:kern w:val="0"/>
      <w:sz w:val="84"/>
      <w:szCs w:val="32"/>
    </w:rPr>
  </w:style>
  <w:style w:type="character" w:customStyle="1" w:styleId="-8">
    <w:name w:val="封面-学校 字符"/>
    <w:basedOn w:val="a3"/>
    <w:link w:val="-7"/>
    <w:uiPriority w:val="24"/>
    <w:rsid w:val="00A23FBB"/>
    <w:rPr>
      <w:rFonts w:ascii="隶书" w:eastAsia="隶书" w:hAnsi="隶书"/>
      <w:kern w:val="0"/>
      <w:sz w:val="52"/>
    </w:rPr>
  </w:style>
  <w:style w:type="character" w:customStyle="1" w:styleId="affb">
    <w:name w:val="标题 字符"/>
    <w:aliases w:val="封面-文章标题 字符"/>
    <w:basedOn w:val="a3"/>
    <w:link w:val="affa"/>
    <w:uiPriority w:val="24"/>
    <w:rsid w:val="00404262"/>
    <w:rPr>
      <w:rFonts w:ascii="Arial" w:eastAsia="黑体" w:hAnsi="Arial" w:cstheme="majorBidi"/>
      <w:b/>
      <w:bCs/>
      <w:kern w:val="0"/>
      <w:sz w:val="84"/>
      <w:szCs w:val="32"/>
    </w:rPr>
  </w:style>
  <w:style w:type="paragraph" w:styleId="affc">
    <w:name w:val="Subtitle"/>
    <w:aliases w:val="封面-论文题目"/>
    <w:link w:val="affd"/>
    <w:uiPriority w:val="24"/>
    <w:rsid w:val="005D5F2F"/>
    <w:pPr>
      <w:widowControl w:val="0"/>
      <w:spacing w:line="288" w:lineRule="auto"/>
      <w:ind w:left="1361" w:hanging="1083"/>
      <w:jc w:val="left"/>
    </w:pPr>
    <w:rPr>
      <w:rFonts w:eastAsia="黑体"/>
      <w:bCs/>
      <w:kern w:val="0"/>
      <w:sz w:val="52"/>
      <w:szCs w:val="32"/>
      <w:u w:val="single"/>
    </w:rPr>
  </w:style>
  <w:style w:type="character" w:customStyle="1" w:styleId="affd">
    <w:name w:val="副标题 字符"/>
    <w:aliases w:val="封面-论文题目 字符"/>
    <w:basedOn w:val="a3"/>
    <w:link w:val="affc"/>
    <w:uiPriority w:val="24"/>
    <w:rsid w:val="00404262"/>
    <w:rPr>
      <w:rFonts w:eastAsia="黑体"/>
      <w:bCs/>
      <w:kern w:val="0"/>
      <w:sz w:val="52"/>
      <w:szCs w:val="32"/>
      <w:u w:val="single"/>
    </w:rPr>
  </w:style>
  <w:style w:type="paragraph" w:customStyle="1" w:styleId="-9">
    <w:name w:val="封面-作者信息"/>
    <w:link w:val="-a"/>
    <w:uiPriority w:val="24"/>
    <w:rsid w:val="003B037A"/>
    <w:pPr>
      <w:widowControl w:val="0"/>
      <w:wordWrap w:val="0"/>
      <w:spacing w:before="120" w:line="360" w:lineRule="auto"/>
      <w:jc w:val="center"/>
    </w:pPr>
    <w:rPr>
      <w:rFonts w:ascii="仿宋" w:eastAsia="仿宋" w:hAnsi="仿宋"/>
      <w:kern w:val="0"/>
      <w:sz w:val="32"/>
    </w:rPr>
  </w:style>
  <w:style w:type="character" w:styleId="affe">
    <w:name w:val="Book Title"/>
    <w:aliases w:val="封面-论文题目标签"/>
    <w:basedOn w:val="a3"/>
    <w:uiPriority w:val="24"/>
    <w:rsid w:val="00F57323"/>
    <w:rPr>
      <w:rFonts w:ascii="Times New Roman" w:eastAsia="黑体" w:hAnsi="Times New Roman"/>
      <w:b w:val="0"/>
      <w:bCs/>
      <w:i w:val="0"/>
      <w:iCs/>
      <w:spacing w:val="0"/>
      <w:kern w:val="0"/>
      <w:sz w:val="36"/>
    </w:rPr>
  </w:style>
  <w:style w:type="paragraph" w:styleId="afff">
    <w:name w:val="No Spacing"/>
    <w:uiPriority w:val="19"/>
    <w:unhideWhenUsed/>
    <w:rsid w:val="00FC2749"/>
    <w:pPr>
      <w:widowControl w:val="0"/>
      <w:spacing w:line="0" w:lineRule="atLeast"/>
    </w:pPr>
    <w:rPr>
      <w:kern w:val="0"/>
      <w:sz w:val="2"/>
    </w:rPr>
  </w:style>
  <w:style w:type="character" w:customStyle="1" w:styleId="-a">
    <w:name w:val="封面-作者信息 字符"/>
    <w:basedOn w:val="a3"/>
    <w:link w:val="-9"/>
    <w:uiPriority w:val="24"/>
    <w:rsid w:val="003B037A"/>
    <w:rPr>
      <w:rFonts w:ascii="仿宋" w:eastAsia="仿宋" w:hAnsi="仿宋"/>
      <w:kern w:val="0"/>
      <w:sz w:val="32"/>
    </w:rPr>
  </w:style>
  <w:style w:type="paragraph" w:styleId="afff0">
    <w:name w:val="Date"/>
    <w:aliases w:val="封面-成文日期"/>
    <w:link w:val="afff1"/>
    <w:uiPriority w:val="24"/>
    <w:rsid w:val="00847E4B"/>
    <w:pPr>
      <w:widowControl w:val="0"/>
      <w:jc w:val="center"/>
    </w:pPr>
    <w:rPr>
      <w:rFonts w:ascii="宋体" w:hAnsi="宋体"/>
      <w:kern w:val="0"/>
    </w:rPr>
  </w:style>
  <w:style w:type="character" w:customStyle="1" w:styleId="afff1">
    <w:name w:val="日期 字符"/>
    <w:aliases w:val="封面-成文日期 字符"/>
    <w:basedOn w:val="a3"/>
    <w:link w:val="afff0"/>
    <w:uiPriority w:val="24"/>
    <w:rsid w:val="00A23FBB"/>
    <w:rPr>
      <w:rFonts w:ascii="宋体" w:hAnsi="宋体"/>
      <w:kern w:val="0"/>
    </w:rPr>
  </w:style>
  <w:style w:type="character" w:styleId="afff2">
    <w:name w:val="Unresolved Mention"/>
    <w:basedOn w:val="a3"/>
    <w:uiPriority w:val="99"/>
    <w:semiHidden/>
    <w:unhideWhenUsed/>
    <w:rsid w:val="0034680E"/>
    <w:rPr>
      <w:color w:val="605E5C"/>
      <w:shd w:val="clear" w:color="auto" w:fill="E1DFDD"/>
    </w:rPr>
  </w:style>
  <w:style w:type="character" w:styleId="afff3">
    <w:name w:val="Placeholder Text"/>
    <w:basedOn w:val="a3"/>
    <w:uiPriority w:val="99"/>
    <w:semiHidden/>
    <w:rsid w:val="00E45C17"/>
    <w:rPr>
      <w:color w:val="808080"/>
    </w:rPr>
  </w:style>
  <w:style w:type="paragraph" w:customStyle="1" w:styleId="afff4">
    <w:name w:val="书脊"/>
    <w:link w:val="afff5"/>
    <w:uiPriority w:val="25"/>
    <w:qFormat/>
    <w:rsid w:val="00EC0305"/>
    <w:pPr>
      <w:widowControl w:val="0"/>
      <w:tabs>
        <w:tab w:val="right" w:pos="13438"/>
      </w:tabs>
      <w:spacing w:line="240" w:lineRule="auto"/>
    </w:pPr>
    <w:rPr>
      <w:rFonts w:eastAsia="仿宋"/>
      <w:kern w:val="0"/>
      <w:sz w:val="30"/>
    </w:rPr>
  </w:style>
  <w:style w:type="character" w:customStyle="1" w:styleId="afff5">
    <w:name w:val="书脊 字符"/>
    <w:basedOn w:val="af"/>
    <w:link w:val="afff4"/>
    <w:uiPriority w:val="25"/>
    <w:rsid w:val="00EC0305"/>
    <w:rPr>
      <w:rFonts w:eastAsia="仿宋"/>
      <w:kern w:val="0"/>
      <w:sz w:val="30"/>
    </w:rPr>
  </w:style>
  <w:style w:type="paragraph" w:customStyle="1" w:styleId="afff6">
    <w:name w:val="子图题注"/>
    <w:basedOn w:val="afb"/>
    <w:uiPriority w:val="20"/>
    <w:qFormat/>
    <w:rsid w:val="00A63112"/>
    <w:pPr>
      <w:spacing w:before="120" w:after="0"/>
    </w:pPr>
  </w:style>
  <w:style w:type="paragraph" w:customStyle="1" w:styleId="afff7">
    <w:name w:val="图表附注"/>
    <w:basedOn w:val="a2"/>
    <w:uiPriority w:val="20"/>
    <w:qFormat/>
    <w:rsid w:val="00A63112"/>
    <w:pPr>
      <w:keepLines/>
      <w:spacing w:before="120" w:after="240" w:line="240" w:lineRule="auto"/>
      <w:ind w:firstLineChars="0" w:firstLine="0"/>
    </w:pPr>
    <w:rPr>
      <w:rFonts w:cstheme="majorBidi"/>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517267">
      <w:bodyDiv w:val="1"/>
      <w:marLeft w:val="0"/>
      <w:marRight w:val="0"/>
      <w:marTop w:val="0"/>
      <w:marBottom w:val="0"/>
      <w:divBdr>
        <w:top w:val="none" w:sz="0" w:space="0" w:color="auto"/>
        <w:left w:val="none" w:sz="0" w:space="0" w:color="auto"/>
        <w:bottom w:val="none" w:sz="0" w:space="0" w:color="auto"/>
        <w:right w:val="none" w:sz="0" w:space="0" w:color="auto"/>
      </w:divBdr>
    </w:div>
    <w:div w:id="1830244564">
      <w:bodyDiv w:val="1"/>
      <w:marLeft w:val="0"/>
      <w:marRight w:val="0"/>
      <w:marTop w:val="0"/>
      <w:marBottom w:val="0"/>
      <w:divBdr>
        <w:top w:val="none" w:sz="0" w:space="0" w:color="auto"/>
        <w:left w:val="none" w:sz="0" w:space="0" w:color="auto"/>
        <w:bottom w:val="none" w:sz="0" w:space="0" w:color="auto"/>
        <w:right w:val="none" w:sz="0" w:space="0" w:color="auto"/>
      </w:divBdr>
    </w:div>
    <w:div w:id="1834948590">
      <w:bodyDiv w:val="1"/>
      <w:marLeft w:val="0"/>
      <w:marRight w:val="0"/>
      <w:marTop w:val="0"/>
      <w:marBottom w:val="0"/>
      <w:divBdr>
        <w:top w:val="none" w:sz="0" w:space="0" w:color="auto"/>
        <w:left w:val="none" w:sz="0" w:space="0" w:color="auto"/>
        <w:bottom w:val="none" w:sz="0" w:space="0" w:color="auto"/>
        <w:right w:val="none" w:sz="0" w:space="0" w:color="auto"/>
      </w:divBdr>
    </w:div>
    <w:div w:id="2011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qbh2020@foxmail.com" TargetMode="External"/><Relationship Id="rId18" Type="http://schemas.openxmlformats.org/officeDocument/2006/relationships/image" Target="media/image4.png"/><Relationship Id="rId26" Type="http://schemas.openxmlformats.org/officeDocument/2006/relationships/hyperlink" Target="https://lib.tsinghua.edu.cn/info/1147/3359.htm"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lib.tsinghua.edu.cn/info/1073/1978.ht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tuna/thuthesi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hyperlink" Target="https://yjsy.cic.tsinghua.edu.cn/docinfo/board/boarddetail.jsp?columnId=001050602&amp;parentColumnId=0010506&amp;itemSeq=536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tx.zyinsight.com/thesistypor" TargetMode="External"/><Relationship Id="rId2" Type="http://schemas.openxmlformats.org/officeDocument/2006/relationships/hyperlink" Target="http://www.tujiastudio.com" TargetMode="External"/><Relationship Id="rId1" Type="http://schemas.openxmlformats.org/officeDocument/2006/relationships/hyperlink" Target="https://gw.xkonglong.com" TargetMode="External"/><Relationship Id="rId6" Type="http://schemas.openxmlformats.org/officeDocument/2006/relationships/hyperlink" Target="https://github.com/aliftype/xits/releases" TargetMode="External"/><Relationship Id="rId5" Type="http://schemas.openxmlformats.org/officeDocument/2006/relationships/hyperlink" Target="https://pan.baidu.com/s/1LDODxkVPQTx366GQayHVGg?pwd=word" TargetMode="External"/><Relationship Id="rId4" Type="http://schemas.openxmlformats.org/officeDocument/2006/relationships/hyperlink" Target="https://github.com/qbh16/ThuWordThe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cadwrite\tsinghua_template.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论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49EAA-05D0-4260-933A-31D0087A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tsinghua_template.dotx</Template>
  <TotalTime>1</TotalTime>
  <Pages>49</Pages>
  <Words>14697</Words>
  <Characters>16755</Characters>
  <Application>Microsoft Office Word</Application>
  <DocSecurity>0</DocSecurity>
  <Lines>985</Lines>
  <Paragraphs>1123</Paragraphs>
  <ScaleCrop>false</ScaleCrop>
  <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江铖 王</cp:lastModifiedBy>
  <cp:revision>1</cp:revision>
  <cp:lastPrinted>2023-03-15T18:23:00Z</cp:lastPrinted>
  <dcterms:created xsi:type="dcterms:W3CDTF">2025-05-17T01:23:00Z</dcterms:created>
  <dcterms:modified xsi:type="dcterms:W3CDTF">2025-05-17T01:24:00Z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0233559b-ab34-45bd-b21e-c2cf17be66c0</vt:lpwstr>
  </property>
</Properties>
</file>